
<file path=[Content_Types].xml><?xml version="1.0" encoding="utf-8"?>
<Types xmlns="http://schemas.openxmlformats.org/package/2006/content-types">
  <Default Extension="png" ContentType="image/png"/>
  <Default Extension="webp" ContentType="image/web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36A47F" w14:textId="77777777" w:rsidR="003218FF" w:rsidRPr="005033E8" w:rsidRDefault="003218FF" w:rsidP="003218FF">
      <w:pPr>
        <w:suppressAutoHyphens/>
        <w:autoSpaceDE w:val="0"/>
        <w:autoSpaceDN w:val="0"/>
        <w:adjustRightInd w:val="0"/>
        <w:jc w:val="center"/>
        <w:rPr>
          <w:sz w:val="28"/>
          <w:szCs w:val="28"/>
          <w:lang w:val="en"/>
        </w:rPr>
      </w:pPr>
      <w:r w:rsidRPr="005033E8">
        <w:rPr>
          <w:bCs/>
          <w:sz w:val="28"/>
          <w:szCs w:val="28"/>
          <w:lang w:val="en"/>
        </w:rPr>
        <w:t xml:space="preserve">TỔNG LIÊN ĐOÀN LAO ĐỘNG VIỆT </w:t>
      </w:r>
      <w:smartTag w:uri="urn:schemas-microsoft-com:office:smarttags" w:element="place">
        <w:smartTag w:uri="urn:schemas-microsoft-com:office:smarttags" w:element="country-region">
          <w:r w:rsidRPr="005033E8">
            <w:rPr>
              <w:bCs/>
              <w:sz w:val="28"/>
              <w:szCs w:val="28"/>
              <w:lang w:val="en"/>
            </w:rPr>
            <w:t>NAM</w:t>
          </w:r>
        </w:smartTag>
      </w:smartTag>
      <w:r w:rsidRPr="005033E8">
        <w:rPr>
          <w:b/>
          <w:bCs/>
          <w:sz w:val="28"/>
          <w:szCs w:val="28"/>
          <w:lang w:val="en"/>
        </w:rPr>
        <w:t xml:space="preserve"> </w:t>
      </w:r>
    </w:p>
    <w:p w14:paraId="585185C9" w14:textId="77777777" w:rsidR="003218FF" w:rsidRPr="005033E8" w:rsidRDefault="003218FF" w:rsidP="003218FF">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4A864E5B" w14:textId="77777777" w:rsidR="003218FF" w:rsidRPr="005033E8" w:rsidRDefault="003218FF" w:rsidP="003218FF">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1D78C6D6" w14:textId="33366026" w:rsidR="003218FF" w:rsidRPr="005033E8" w:rsidRDefault="003218FF" w:rsidP="003218FF">
      <w:pPr>
        <w:suppressAutoHyphens/>
        <w:autoSpaceDE w:val="0"/>
        <w:autoSpaceDN w:val="0"/>
        <w:adjustRightInd w:val="0"/>
        <w:ind w:firstLine="720"/>
        <w:jc w:val="center"/>
        <w:rPr>
          <w:lang w:val="en"/>
        </w:rPr>
      </w:pPr>
    </w:p>
    <w:p w14:paraId="3D70C80C" w14:textId="4813637A" w:rsidR="003218FF" w:rsidRPr="005033E8" w:rsidRDefault="008C0830" w:rsidP="008C0830">
      <w:pPr>
        <w:suppressAutoHyphens/>
        <w:autoSpaceDE w:val="0"/>
        <w:autoSpaceDN w:val="0"/>
        <w:adjustRightInd w:val="0"/>
        <w:ind w:firstLine="720"/>
        <w:jc w:val="center"/>
        <w:rPr>
          <w:b/>
          <w:bCs/>
          <w:sz w:val="28"/>
          <w:szCs w:val="28"/>
          <w:lang w:val="en"/>
        </w:rPr>
      </w:pPr>
      <w:r w:rsidRPr="00032172">
        <w:rPr>
          <w:noProof/>
          <w:lang w:val="vi-VN" w:eastAsia="vi-VN"/>
        </w:rPr>
        <w:drawing>
          <wp:anchor distT="0" distB="0" distL="114300" distR="114300" simplePos="0" relativeHeight="251659264" behindDoc="0" locked="0" layoutInCell="1" allowOverlap="1" wp14:anchorId="6B18D7B8" wp14:editId="09348231">
            <wp:simplePos x="0" y="0"/>
            <wp:positionH relativeFrom="margin">
              <wp:align>center</wp:align>
            </wp:positionH>
            <wp:positionV relativeFrom="paragraph">
              <wp:posOffset>42875</wp:posOffset>
            </wp:positionV>
            <wp:extent cx="1487170" cy="8229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2AB75911" w14:textId="77777777" w:rsidR="003218FF" w:rsidRPr="005033E8" w:rsidRDefault="003218FF" w:rsidP="003218FF">
      <w:pPr>
        <w:suppressAutoHyphens/>
        <w:autoSpaceDE w:val="0"/>
        <w:autoSpaceDN w:val="0"/>
        <w:adjustRightInd w:val="0"/>
        <w:ind w:firstLine="720"/>
        <w:rPr>
          <w:b/>
          <w:bCs/>
          <w:sz w:val="28"/>
          <w:szCs w:val="28"/>
          <w:lang w:val="en"/>
        </w:rPr>
      </w:pPr>
    </w:p>
    <w:p w14:paraId="134B671E" w14:textId="5FF18A5A" w:rsidR="008C0830" w:rsidRDefault="008C0830" w:rsidP="008C0830">
      <w:pPr>
        <w:suppressAutoHyphens/>
        <w:autoSpaceDE w:val="0"/>
        <w:autoSpaceDN w:val="0"/>
        <w:adjustRightInd w:val="0"/>
        <w:spacing w:line="360" w:lineRule="auto"/>
        <w:jc w:val="center"/>
        <w:rPr>
          <w:b/>
          <w:bCs/>
          <w:sz w:val="32"/>
          <w:szCs w:val="32"/>
          <w:lang w:val="en"/>
        </w:rPr>
      </w:pPr>
    </w:p>
    <w:p w14:paraId="50558EB6" w14:textId="7D50CB28" w:rsidR="008C0830" w:rsidRDefault="008C0830" w:rsidP="008C0830">
      <w:pPr>
        <w:suppressAutoHyphens/>
        <w:autoSpaceDE w:val="0"/>
        <w:autoSpaceDN w:val="0"/>
        <w:adjustRightInd w:val="0"/>
        <w:spacing w:line="360" w:lineRule="auto"/>
        <w:jc w:val="center"/>
        <w:rPr>
          <w:b/>
          <w:bCs/>
          <w:sz w:val="32"/>
          <w:szCs w:val="32"/>
          <w:lang w:val="en"/>
        </w:rPr>
      </w:pPr>
    </w:p>
    <w:p w14:paraId="1B9213E9" w14:textId="77777777" w:rsidR="009772CD" w:rsidRPr="005033E8" w:rsidRDefault="009772CD" w:rsidP="009772CD">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1F8EC514" w14:textId="32BE0699" w:rsidR="008C0830" w:rsidRDefault="009772CD" w:rsidP="009772CD">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523079BE" w14:textId="77777777" w:rsidR="009772CD" w:rsidRPr="009772CD" w:rsidRDefault="009772CD" w:rsidP="009772CD">
      <w:pPr>
        <w:suppressAutoHyphens/>
        <w:autoSpaceDE w:val="0"/>
        <w:autoSpaceDN w:val="0"/>
        <w:adjustRightInd w:val="0"/>
        <w:spacing w:line="360" w:lineRule="auto"/>
        <w:jc w:val="center"/>
        <w:rPr>
          <w:b/>
          <w:sz w:val="28"/>
          <w:szCs w:val="28"/>
        </w:rPr>
      </w:pPr>
    </w:p>
    <w:p w14:paraId="5BA2EE08" w14:textId="77777777" w:rsidR="008C0830" w:rsidRPr="005033E8" w:rsidRDefault="008C0830" w:rsidP="008C0830">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7136BAA3" w14:textId="77777777" w:rsidR="008C0830" w:rsidRDefault="008C0830" w:rsidP="008C0830">
      <w:pPr>
        <w:suppressAutoHyphens/>
        <w:autoSpaceDE w:val="0"/>
        <w:autoSpaceDN w:val="0"/>
        <w:adjustRightInd w:val="0"/>
        <w:spacing w:line="360" w:lineRule="auto"/>
        <w:jc w:val="center"/>
        <w:rPr>
          <w:b/>
          <w:bCs/>
          <w:sz w:val="32"/>
          <w:szCs w:val="32"/>
          <w:lang w:val="en"/>
        </w:rPr>
      </w:pPr>
    </w:p>
    <w:p w14:paraId="2B71F61B" w14:textId="77777777" w:rsidR="008C0830" w:rsidRDefault="008C0830" w:rsidP="008C0830">
      <w:pPr>
        <w:suppressAutoHyphens/>
        <w:autoSpaceDE w:val="0"/>
        <w:autoSpaceDN w:val="0"/>
        <w:adjustRightInd w:val="0"/>
        <w:spacing w:line="360" w:lineRule="auto"/>
        <w:jc w:val="center"/>
        <w:rPr>
          <w:b/>
          <w:bCs/>
          <w:sz w:val="32"/>
          <w:szCs w:val="32"/>
          <w:lang w:val="en"/>
        </w:rPr>
      </w:pPr>
    </w:p>
    <w:p w14:paraId="7F8E8FCE" w14:textId="305904D1" w:rsidR="008C0830" w:rsidRDefault="008C0830" w:rsidP="008C0830">
      <w:pPr>
        <w:tabs>
          <w:tab w:val="left" w:pos="7830"/>
        </w:tabs>
        <w:ind w:right="49"/>
        <w:jc w:val="center"/>
        <w:rPr>
          <w:b/>
          <w:sz w:val="44"/>
          <w:szCs w:val="44"/>
        </w:rPr>
      </w:pPr>
      <w:r>
        <w:rPr>
          <w:b/>
          <w:sz w:val="44"/>
          <w:szCs w:val="44"/>
        </w:rPr>
        <w:t xml:space="preserve">DỰ ÁN CÔNG NGHỆ THÔNG TIN </w:t>
      </w:r>
      <w:r w:rsidR="009C69A6">
        <w:rPr>
          <w:b/>
          <w:sz w:val="44"/>
          <w:szCs w:val="44"/>
        </w:rPr>
        <w:t xml:space="preserve"> </w:t>
      </w:r>
      <w:r w:rsidR="009772CD">
        <w:rPr>
          <w:b/>
          <w:sz w:val="44"/>
          <w:szCs w:val="44"/>
        </w:rPr>
        <w:t>2</w:t>
      </w:r>
    </w:p>
    <w:p w14:paraId="697C04C0" w14:textId="77777777" w:rsidR="00C577AF" w:rsidRDefault="00C577AF" w:rsidP="008C0830">
      <w:pPr>
        <w:tabs>
          <w:tab w:val="left" w:pos="7830"/>
        </w:tabs>
        <w:ind w:right="49"/>
        <w:jc w:val="center"/>
        <w:rPr>
          <w:b/>
          <w:sz w:val="44"/>
          <w:szCs w:val="44"/>
        </w:rPr>
      </w:pPr>
    </w:p>
    <w:p w14:paraId="52E2ED81" w14:textId="5931FB24" w:rsidR="009772CD" w:rsidRPr="00B07C73" w:rsidRDefault="009772CD" w:rsidP="008C0830">
      <w:pPr>
        <w:tabs>
          <w:tab w:val="left" w:pos="7830"/>
        </w:tabs>
        <w:ind w:right="49"/>
        <w:jc w:val="center"/>
        <w:rPr>
          <w:b/>
          <w:sz w:val="44"/>
          <w:szCs w:val="44"/>
        </w:rPr>
      </w:pPr>
      <w:r>
        <w:rPr>
          <w:b/>
          <w:sz w:val="44"/>
          <w:szCs w:val="44"/>
        </w:rPr>
        <w:t>KỸ THUẬT PHẦN MỀM</w:t>
      </w:r>
    </w:p>
    <w:p w14:paraId="53E2D94E" w14:textId="4047C76A" w:rsidR="003218FF" w:rsidRDefault="003218FF" w:rsidP="002E28E8">
      <w:pPr>
        <w:suppressAutoHyphens/>
        <w:autoSpaceDE w:val="0"/>
        <w:autoSpaceDN w:val="0"/>
        <w:adjustRightInd w:val="0"/>
        <w:spacing w:line="360" w:lineRule="auto"/>
        <w:rPr>
          <w:b/>
          <w:bCs/>
          <w:sz w:val="32"/>
          <w:szCs w:val="32"/>
          <w:lang w:val="en"/>
        </w:rPr>
      </w:pPr>
    </w:p>
    <w:p w14:paraId="1CBA0B19" w14:textId="77777777" w:rsidR="002E28E8" w:rsidRPr="002E28E8" w:rsidRDefault="002E28E8" w:rsidP="002E28E8">
      <w:pPr>
        <w:suppressAutoHyphens/>
        <w:autoSpaceDE w:val="0"/>
        <w:autoSpaceDN w:val="0"/>
        <w:adjustRightInd w:val="0"/>
        <w:spacing w:line="360" w:lineRule="auto"/>
        <w:rPr>
          <w:b/>
          <w:bCs/>
          <w:sz w:val="32"/>
          <w:szCs w:val="32"/>
          <w:lang w:val="en"/>
        </w:rPr>
      </w:pPr>
    </w:p>
    <w:p w14:paraId="40B76ACB" w14:textId="77777777" w:rsidR="00B118C8" w:rsidRPr="005033E8" w:rsidRDefault="003218FF" w:rsidP="00291721">
      <w:pPr>
        <w:suppressAutoHyphens/>
        <w:autoSpaceDE w:val="0"/>
        <w:autoSpaceDN w:val="0"/>
        <w:adjustRightInd w:val="0"/>
        <w:jc w:val="center"/>
        <w:rPr>
          <w:b/>
          <w:bCs/>
          <w:iCs/>
          <w:sz w:val="28"/>
          <w:szCs w:val="28"/>
        </w:rPr>
        <w:sectPr w:rsidR="00B118C8" w:rsidRPr="005033E8" w:rsidSect="005D5C20">
          <w:headerReference w:type="default" r:id="rId9"/>
          <w:pgSz w:w="12240" w:h="15840"/>
          <w:pgMar w:top="1985" w:right="1134" w:bottom="1701" w:left="1985" w:header="720" w:footer="720" w:gutter="0"/>
          <w:cols w:space="720"/>
          <w:docGrid w:linePitch="360"/>
        </w:sectPr>
      </w:pPr>
      <w:r w:rsidRPr="005033E8">
        <w:rPr>
          <w:b/>
          <w:bCs/>
          <w:iCs/>
          <w:sz w:val="28"/>
          <w:szCs w:val="28"/>
          <w:lang w:val="vi-VN"/>
        </w:rPr>
        <w:t>THÀNH PHỐ HỒ CHÍ MINH, NĂM 20</w:t>
      </w:r>
      <w:r w:rsidR="007D030A" w:rsidRPr="005033E8">
        <w:rPr>
          <w:b/>
          <w:bCs/>
          <w:iCs/>
          <w:sz w:val="28"/>
          <w:szCs w:val="28"/>
        </w:rPr>
        <w:t>22</w:t>
      </w:r>
    </w:p>
    <w:p w14:paraId="5611797F" w14:textId="77777777" w:rsidR="002E28E8" w:rsidRPr="005033E8" w:rsidRDefault="002E28E8" w:rsidP="002E28E8">
      <w:pPr>
        <w:suppressAutoHyphens/>
        <w:autoSpaceDE w:val="0"/>
        <w:autoSpaceDN w:val="0"/>
        <w:adjustRightInd w:val="0"/>
        <w:jc w:val="center"/>
        <w:rPr>
          <w:sz w:val="28"/>
          <w:szCs w:val="28"/>
          <w:lang w:val="en"/>
        </w:rPr>
      </w:pPr>
      <w:r w:rsidRPr="005033E8">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5033E8">
            <w:rPr>
              <w:bCs/>
              <w:sz w:val="28"/>
              <w:szCs w:val="28"/>
              <w:lang w:val="en"/>
            </w:rPr>
            <w:t>NAM</w:t>
          </w:r>
        </w:smartTag>
      </w:smartTag>
      <w:r w:rsidRPr="005033E8">
        <w:rPr>
          <w:b/>
          <w:bCs/>
          <w:sz w:val="28"/>
          <w:szCs w:val="28"/>
          <w:lang w:val="en"/>
        </w:rPr>
        <w:t xml:space="preserve"> </w:t>
      </w:r>
    </w:p>
    <w:p w14:paraId="776EDF97" w14:textId="77777777" w:rsidR="002E28E8" w:rsidRPr="005033E8" w:rsidRDefault="002E28E8" w:rsidP="002E28E8">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7384979E" w14:textId="77777777" w:rsidR="002E28E8" w:rsidRPr="005033E8" w:rsidRDefault="002E28E8" w:rsidP="002E28E8">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40B97AAA" w14:textId="77777777" w:rsidR="002E28E8" w:rsidRPr="005033E8" w:rsidRDefault="002E28E8" w:rsidP="002E28E8">
      <w:pPr>
        <w:suppressAutoHyphens/>
        <w:autoSpaceDE w:val="0"/>
        <w:autoSpaceDN w:val="0"/>
        <w:adjustRightInd w:val="0"/>
        <w:ind w:firstLine="720"/>
        <w:jc w:val="center"/>
        <w:rPr>
          <w:lang w:val="en"/>
        </w:rPr>
      </w:pPr>
    </w:p>
    <w:p w14:paraId="26A3A5C0" w14:textId="77777777" w:rsidR="002E28E8" w:rsidRPr="005033E8" w:rsidRDefault="002E28E8" w:rsidP="002E28E8">
      <w:pPr>
        <w:suppressAutoHyphens/>
        <w:autoSpaceDE w:val="0"/>
        <w:autoSpaceDN w:val="0"/>
        <w:adjustRightInd w:val="0"/>
        <w:ind w:firstLine="720"/>
        <w:jc w:val="center"/>
        <w:rPr>
          <w:b/>
          <w:bCs/>
          <w:sz w:val="28"/>
          <w:szCs w:val="28"/>
          <w:lang w:val="en"/>
        </w:rPr>
      </w:pPr>
      <w:r w:rsidRPr="00032172">
        <w:rPr>
          <w:noProof/>
          <w:lang w:val="vi-VN" w:eastAsia="vi-VN"/>
        </w:rPr>
        <w:drawing>
          <wp:anchor distT="0" distB="0" distL="114300" distR="114300" simplePos="0" relativeHeight="251661312" behindDoc="0" locked="0" layoutInCell="1" allowOverlap="1" wp14:anchorId="58C0BF39" wp14:editId="7574C9A4">
            <wp:simplePos x="0" y="0"/>
            <wp:positionH relativeFrom="margin">
              <wp:align>center</wp:align>
            </wp:positionH>
            <wp:positionV relativeFrom="paragraph">
              <wp:posOffset>42875</wp:posOffset>
            </wp:positionV>
            <wp:extent cx="1487170" cy="822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6F1A6FFE" w14:textId="77777777" w:rsidR="002E28E8" w:rsidRPr="005033E8" w:rsidRDefault="002E28E8" w:rsidP="002E28E8">
      <w:pPr>
        <w:suppressAutoHyphens/>
        <w:autoSpaceDE w:val="0"/>
        <w:autoSpaceDN w:val="0"/>
        <w:adjustRightInd w:val="0"/>
        <w:ind w:firstLine="720"/>
        <w:rPr>
          <w:b/>
          <w:bCs/>
          <w:sz w:val="28"/>
          <w:szCs w:val="28"/>
          <w:lang w:val="en"/>
        </w:rPr>
      </w:pPr>
    </w:p>
    <w:p w14:paraId="64475AC8" w14:textId="77777777" w:rsidR="002E28E8" w:rsidRDefault="002E28E8" w:rsidP="002E28E8">
      <w:pPr>
        <w:suppressAutoHyphens/>
        <w:autoSpaceDE w:val="0"/>
        <w:autoSpaceDN w:val="0"/>
        <w:adjustRightInd w:val="0"/>
        <w:spacing w:line="360" w:lineRule="auto"/>
        <w:jc w:val="center"/>
        <w:rPr>
          <w:b/>
          <w:bCs/>
          <w:sz w:val="32"/>
          <w:szCs w:val="32"/>
          <w:lang w:val="en"/>
        </w:rPr>
      </w:pPr>
    </w:p>
    <w:p w14:paraId="2072A012" w14:textId="77777777" w:rsidR="002E28E8" w:rsidRDefault="002E28E8" w:rsidP="002E28E8">
      <w:pPr>
        <w:suppressAutoHyphens/>
        <w:autoSpaceDE w:val="0"/>
        <w:autoSpaceDN w:val="0"/>
        <w:adjustRightInd w:val="0"/>
        <w:spacing w:line="360" w:lineRule="auto"/>
        <w:jc w:val="center"/>
        <w:rPr>
          <w:b/>
          <w:bCs/>
          <w:sz w:val="32"/>
          <w:szCs w:val="32"/>
          <w:lang w:val="en"/>
        </w:rPr>
      </w:pPr>
    </w:p>
    <w:p w14:paraId="68739E37" w14:textId="77777777" w:rsidR="002E28E8" w:rsidRPr="005033E8" w:rsidRDefault="002E28E8" w:rsidP="002E28E8">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36898F5B" w14:textId="77777777" w:rsidR="002E28E8" w:rsidRDefault="002E28E8" w:rsidP="002E28E8">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564D54B3" w14:textId="77777777" w:rsidR="002E28E8" w:rsidRPr="009772CD" w:rsidRDefault="002E28E8" w:rsidP="002E28E8">
      <w:pPr>
        <w:suppressAutoHyphens/>
        <w:autoSpaceDE w:val="0"/>
        <w:autoSpaceDN w:val="0"/>
        <w:adjustRightInd w:val="0"/>
        <w:spacing w:line="360" w:lineRule="auto"/>
        <w:jc w:val="center"/>
        <w:rPr>
          <w:b/>
          <w:sz w:val="28"/>
          <w:szCs w:val="28"/>
        </w:rPr>
      </w:pPr>
    </w:p>
    <w:p w14:paraId="6FB72B2B" w14:textId="77777777" w:rsidR="002E28E8" w:rsidRPr="005033E8" w:rsidRDefault="002E28E8" w:rsidP="002E28E8">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5A7861A3" w14:textId="77777777" w:rsidR="002E28E8" w:rsidRDefault="002E28E8" w:rsidP="00CE7220">
      <w:pPr>
        <w:suppressAutoHyphens/>
        <w:autoSpaceDE w:val="0"/>
        <w:autoSpaceDN w:val="0"/>
        <w:adjustRightInd w:val="0"/>
        <w:spacing w:line="360" w:lineRule="auto"/>
        <w:rPr>
          <w:b/>
          <w:bCs/>
          <w:sz w:val="32"/>
          <w:szCs w:val="32"/>
          <w:lang w:val="en"/>
        </w:rPr>
      </w:pPr>
    </w:p>
    <w:p w14:paraId="57469044" w14:textId="1FEA2588" w:rsidR="002E28E8" w:rsidRDefault="009C69A6" w:rsidP="002E28E8">
      <w:pPr>
        <w:tabs>
          <w:tab w:val="left" w:pos="7830"/>
        </w:tabs>
        <w:ind w:right="49"/>
        <w:jc w:val="center"/>
        <w:rPr>
          <w:b/>
          <w:sz w:val="44"/>
          <w:szCs w:val="44"/>
        </w:rPr>
      </w:pPr>
      <w:r>
        <w:rPr>
          <w:b/>
          <w:sz w:val="44"/>
          <w:szCs w:val="44"/>
        </w:rPr>
        <w:t xml:space="preserve">DỰ ÁN CÔNG NGHỆ THÔNG TIN  </w:t>
      </w:r>
      <w:bookmarkStart w:id="0" w:name="_GoBack"/>
      <w:bookmarkEnd w:id="0"/>
      <w:r w:rsidR="002E28E8">
        <w:rPr>
          <w:b/>
          <w:sz w:val="44"/>
          <w:szCs w:val="44"/>
        </w:rPr>
        <w:t>2</w:t>
      </w:r>
    </w:p>
    <w:p w14:paraId="491969AD" w14:textId="77777777" w:rsidR="002E28E8" w:rsidRDefault="002E28E8" w:rsidP="002E28E8">
      <w:pPr>
        <w:tabs>
          <w:tab w:val="left" w:pos="7830"/>
        </w:tabs>
        <w:ind w:right="49"/>
        <w:jc w:val="center"/>
        <w:rPr>
          <w:b/>
          <w:sz w:val="44"/>
          <w:szCs w:val="44"/>
        </w:rPr>
      </w:pPr>
    </w:p>
    <w:p w14:paraId="20941749" w14:textId="77777777" w:rsidR="00CE7220" w:rsidRDefault="002E28E8" w:rsidP="00CE7220">
      <w:pPr>
        <w:tabs>
          <w:tab w:val="left" w:pos="7830"/>
        </w:tabs>
        <w:ind w:right="49"/>
        <w:jc w:val="center"/>
        <w:rPr>
          <w:b/>
          <w:sz w:val="44"/>
          <w:szCs w:val="44"/>
        </w:rPr>
      </w:pPr>
      <w:r>
        <w:rPr>
          <w:b/>
          <w:sz w:val="44"/>
          <w:szCs w:val="44"/>
        </w:rPr>
        <w:t>KỸ THUẬT PHẦN MỀM</w:t>
      </w:r>
    </w:p>
    <w:p w14:paraId="3AD9D0ED" w14:textId="506728C6" w:rsidR="002E28E8" w:rsidRPr="00CE7220" w:rsidRDefault="002E28E8" w:rsidP="00CE7220">
      <w:pPr>
        <w:tabs>
          <w:tab w:val="left" w:pos="7830"/>
        </w:tabs>
        <w:ind w:right="49"/>
        <w:jc w:val="center"/>
        <w:rPr>
          <w:b/>
          <w:sz w:val="44"/>
          <w:szCs w:val="44"/>
        </w:rPr>
      </w:pPr>
      <w:r w:rsidRPr="005033E8">
        <w:rPr>
          <w:b/>
          <w:bCs/>
          <w:sz w:val="32"/>
          <w:szCs w:val="32"/>
          <w:lang w:val="en"/>
        </w:rPr>
        <w:t xml:space="preserve"> </w:t>
      </w:r>
    </w:p>
    <w:p w14:paraId="70DF9B05" w14:textId="77777777" w:rsidR="00CE7220" w:rsidRDefault="002E28E8" w:rsidP="002E28E8">
      <w:pPr>
        <w:suppressAutoHyphens/>
        <w:autoSpaceDE w:val="0"/>
        <w:autoSpaceDN w:val="0"/>
        <w:adjustRightInd w:val="0"/>
        <w:spacing w:line="360" w:lineRule="auto"/>
        <w:jc w:val="center"/>
        <w:rPr>
          <w:sz w:val="28"/>
          <w:szCs w:val="28"/>
          <w:lang w:val="vi-VN"/>
        </w:rPr>
      </w:pPr>
      <w:r w:rsidRPr="005033E8">
        <w:rPr>
          <w:i/>
          <w:sz w:val="28"/>
          <w:szCs w:val="28"/>
          <w:lang w:val="en"/>
        </w:rPr>
        <w:t>Người h</w:t>
      </w:r>
      <w:r w:rsidRPr="005033E8">
        <w:rPr>
          <w:i/>
          <w:sz w:val="28"/>
          <w:szCs w:val="28"/>
          <w:lang w:val="vi-VN"/>
        </w:rPr>
        <w:t>ướng dẫn</w:t>
      </w:r>
      <w:r w:rsidRPr="005033E8">
        <w:rPr>
          <w:sz w:val="28"/>
          <w:szCs w:val="28"/>
          <w:lang w:val="vi-VN"/>
        </w:rPr>
        <w:t>:</w:t>
      </w:r>
    </w:p>
    <w:p w14:paraId="5130E159" w14:textId="7A99946A" w:rsidR="002E28E8" w:rsidRPr="00C577AF" w:rsidRDefault="002E28E8" w:rsidP="002E28E8">
      <w:pPr>
        <w:suppressAutoHyphens/>
        <w:autoSpaceDE w:val="0"/>
        <w:autoSpaceDN w:val="0"/>
        <w:adjustRightInd w:val="0"/>
        <w:spacing w:line="360" w:lineRule="auto"/>
        <w:jc w:val="center"/>
        <w:rPr>
          <w:b/>
          <w:sz w:val="28"/>
          <w:szCs w:val="28"/>
        </w:rPr>
      </w:pPr>
      <w:r w:rsidRPr="005033E8">
        <w:rPr>
          <w:sz w:val="28"/>
          <w:szCs w:val="28"/>
          <w:lang w:val="vi-VN"/>
        </w:rPr>
        <w:t xml:space="preserve"> </w:t>
      </w:r>
      <w:r w:rsidRPr="005033E8">
        <w:rPr>
          <w:b/>
          <w:sz w:val="28"/>
          <w:szCs w:val="28"/>
        </w:rPr>
        <w:t>GV DOÃN XUÂN THANH</w:t>
      </w:r>
    </w:p>
    <w:p w14:paraId="5B41F796" w14:textId="77777777" w:rsidR="002E28E8" w:rsidRPr="009772CD" w:rsidRDefault="002E28E8" w:rsidP="002E28E8">
      <w:pPr>
        <w:suppressAutoHyphens/>
        <w:autoSpaceDE w:val="0"/>
        <w:autoSpaceDN w:val="0"/>
        <w:adjustRightInd w:val="0"/>
        <w:jc w:val="center"/>
        <w:rPr>
          <w:b/>
          <w:bCs/>
          <w:iCs/>
          <w:lang w:val="vi-VN"/>
        </w:rPr>
      </w:pPr>
    </w:p>
    <w:p w14:paraId="0CC410AF" w14:textId="77777777" w:rsidR="002E28E8" w:rsidRPr="005033E8" w:rsidRDefault="002E28E8" w:rsidP="002E28E8">
      <w:pPr>
        <w:suppressAutoHyphens/>
        <w:autoSpaceDE w:val="0"/>
        <w:autoSpaceDN w:val="0"/>
        <w:adjustRightInd w:val="0"/>
        <w:jc w:val="center"/>
        <w:rPr>
          <w:b/>
          <w:bCs/>
          <w:iCs/>
          <w:sz w:val="28"/>
          <w:szCs w:val="28"/>
        </w:rPr>
        <w:sectPr w:rsidR="002E28E8" w:rsidRPr="005033E8" w:rsidSect="005D5C20">
          <w:headerReference w:type="default" r:id="rId10"/>
          <w:pgSz w:w="12240" w:h="15840"/>
          <w:pgMar w:top="1985" w:right="1134" w:bottom="1701" w:left="1985" w:header="720" w:footer="720" w:gutter="0"/>
          <w:cols w:space="720"/>
          <w:docGrid w:linePitch="360"/>
        </w:sectPr>
      </w:pPr>
      <w:r w:rsidRPr="005033E8">
        <w:rPr>
          <w:b/>
          <w:bCs/>
          <w:iCs/>
          <w:sz w:val="28"/>
          <w:szCs w:val="28"/>
          <w:lang w:val="vi-VN"/>
        </w:rPr>
        <w:t>THÀNH PHỐ HỒ CHÍ MINH, NĂM 20</w:t>
      </w:r>
      <w:r w:rsidRPr="005033E8">
        <w:rPr>
          <w:b/>
          <w:bCs/>
          <w:iCs/>
          <w:sz w:val="28"/>
          <w:szCs w:val="28"/>
        </w:rPr>
        <w:t>22</w:t>
      </w:r>
    </w:p>
    <w:p w14:paraId="5C15A3C5" w14:textId="5A62CBF7" w:rsidR="00BB2B2A" w:rsidRDefault="00BB2B2A" w:rsidP="00E4110E">
      <w:pPr>
        <w:pStyle w:val="Chng"/>
        <w:jc w:val="center"/>
        <w:rPr>
          <w:lang w:val="vi-VN"/>
        </w:rPr>
      </w:pPr>
      <w:bookmarkStart w:id="1" w:name="_Toc126412862"/>
      <w:r w:rsidRPr="00D1426E">
        <w:rPr>
          <w:lang w:val="vi-VN"/>
        </w:rPr>
        <w:lastRenderedPageBreak/>
        <w:t>LỜI CẢM ƠN</w:t>
      </w:r>
      <w:bookmarkEnd w:id="1"/>
    </w:p>
    <w:p w14:paraId="1B37B6B9" w14:textId="77777777" w:rsidR="00D1426E" w:rsidRPr="00D1426E" w:rsidRDefault="00D1426E" w:rsidP="00D1426E">
      <w:pPr>
        <w:jc w:val="center"/>
        <w:rPr>
          <w:b/>
          <w:bCs/>
          <w:sz w:val="32"/>
          <w:szCs w:val="32"/>
          <w:lang w:val="vi-VN"/>
        </w:rPr>
      </w:pPr>
    </w:p>
    <w:p w14:paraId="1A748CAA" w14:textId="157E342D" w:rsidR="00823E18" w:rsidRPr="005033E8" w:rsidRDefault="00F941C2" w:rsidP="00823E18">
      <w:pPr>
        <w:pStyle w:val="Nidungvnbn"/>
      </w:pPr>
      <w:r>
        <w:t>Chúng em xin chân thành</w:t>
      </w:r>
      <w:r w:rsidR="00823E18" w:rsidRPr="005033E8">
        <w:t xml:space="preserve"> </w:t>
      </w:r>
      <w:r>
        <w:t xml:space="preserve">cảm ơn </w:t>
      </w:r>
      <w:r w:rsidR="00823E18" w:rsidRPr="005033E8">
        <w:t xml:space="preserve">thầy </w:t>
      </w:r>
      <w:r w:rsidR="00823E18" w:rsidRPr="005033E8">
        <w:rPr>
          <w:b/>
          <w:bCs/>
        </w:rPr>
        <w:t xml:space="preserve">Doãn Xuân Thanh </w:t>
      </w:r>
      <w:r w:rsidR="00823E18" w:rsidRPr="005033E8">
        <w:t>– Giảng viên hướng dẫn của chúng em trong việc thực hiện dự án công nghệ thông tin 2, và khoa Công Nghệ Thông Tin đã cho em cơ hội thực hiện đề tài này và cũng như là cơ hội em được tiếp xúc với một số công nghệ được xem là trang bị cho em trong môi trường làm việc thực tế, cũng như trong việc hoàn thành đề tài xây dựng trang ứng dụng này.</w:t>
      </w:r>
    </w:p>
    <w:p w14:paraId="10B13448" w14:textId="77777777" w:rsidR="00823E18" w:rsidRDefault="00823E18" w:rsidP="00A07759">
      <w:pPr>
        <w:pStyle w:val="Nidungvnbn"/>
      </w:pPr>
      <w:r w:rsidRPr="005033E8">
        <w:t>Vì áp dụng 1 số kiến thức ở trường cũng như tìm hiểu và ứng dụng một số công nghệ mới nên chúng em sẽ không tránh khỏi được những sai sót và sự hạn chế của kiến thức tự tìm hiểu , đánh giá và trình bày về đề tài này. Rất mong nhận được sự quan tâm, góp ý của các thầy/cô để chung em biết mình thiếu sót những gì và giúp cho đề tài của chúng em được đầy đủ và hoành chỉnh hơn.</w:t>
      </w:r>
      <w:r w:rsidR="00A07759" w:rsidRPr="005033E8">
        <w:t xml:space="preserve"> Chúng em x</w:t>
      </w:r>
      <w:r w:rsidRPr="005033E8">
        <w:t xml:space="preserve">in chân thành cảm </w:t>
      </w:r>
      <w:r w:rsidR="00A07759" w:rsidRPr="005033E8">
        <w:t>ơn</w:t>
      </w:r>
      <w:r w:rsidRPr="005033E8">
        <w:t>.</w:t>
      </w:r>
    </w:p>
    <w:p w14:paraId="2C875595" w14:textId="77777777" w:rsidR="00F941C2" w:rsidRDefault="00F941C2" w:rsidP="00A07759">
      <w:pPr>
        <w:pStyle w:val="Nidungvnbn"/>
      </w:pPr>
    </w:p>
    <w:p w14:paraId="5EEAFA23" w14:textId="77777777" w:rsidR="00F941C2" w:rsidRPr="00032172" w:rsidRDefault="00F941C2" w:rsidP="00F941C2">
      <w:pPr>
        <w:ind w:left="3600"/>
        <w:jc w:val="center"/>
        <w:rPr>
          <w:i/>
          <w:sz w:val="26"/>
          <w:szCs w:val="26"/>
          <w:lang w:val="vi-VN"/>
        </w:rPr>
      </w:pPr>
    </w:p>
    <w:p w14:paraId="778AF5B7" w14:textId="6C3DBBC8" w:rsidR="00F941C2" w:rsidRPr="00032172" w:rsidRDefault="00F941C2" w:rsidP="00F941C2">
      <w:pPr>
        <w:ind w:left="3600"/>
        <w:jc w:val="center"/>
        <w:rPr>
          <w:i/>
          <w:sz w:val="26"/>
          <w:szCs w:val="26"/>
          <w:lang w:val="vi-VN"/>
        </w:rPr>
      </w:pPr>
      <w:r w:rsidRPr="00032172">
        <w:rPr>
          <w:i/>
          <w:sz w:val="26"/>
          <w:szCs w:val="26"/>
          <w:lang w:val="vi-VN"/>
        </w:rPr>
        <w:t xml:space="preserve">TP. Hồ Chí Minh, ngày  </w:t>
      </w:r>
      <w:r>
        <w:rPr>
          <w:i/>
          <w:sz w:val="26"/>
          <w:szCs w:val="26"/>
        </w:rPr>
        <w:t>03</w:t>
      </w:r>
      <w:r w:rsidRPr="00032172">
        <w:rPr>
          <w:i/>
          <w:sz w:val="26"/>
          <w:szCs w:val="26"/>
          <w:lang w:val="vi-VN"/>
        </w:rPr>
        <w:t xml:space="preserve">   tháng   </w:t>
      </w:r>
      <w:r>
        <w:rPr>
          <w:i/>
          <w:sz w:val="26"/>
          <w:szCs w:val="26"/>
        </w:rPr>
        <w:t>12</w:t>
      </w:r>
      <w:r w:rsidRPr="00032172">
        <w:rPr>
          <w:i/>
          <w:sz w:val="26"/>
          <w:szCs w:val="26"/>
          <w:lang w:val="vi-VN"/>
        </w:rPr>
        <w:t xml:space="preserve">     năm 20</w:t>
      </w:r>
      <w:r>
        <w:rPr>
          <w:i/>
          <w:sz w:val="26"/>
          <w:szCs w:val="26"/>
        </w:rPr>
        <w:t>22</w:t>
      </w:r>
      <w:r w:rsidRPr="00032172">
        <w:rPr>
          <w:i/>
          <w:sz w:val="26"/>
          <w:szCs w:val="26"/>
          <w:lang w:val="vi-VN"/>
        </w:rPr>
        <w:t xml:space="preserve">     </w:t>
      </w:r>
    </w:p>
    <w:p w14:paraId="290167FD" w14:textId="77777777" w:rsidR="00F941C2" w:rsidRPr="00032172" w:rsidRDefault="00F941C2" w:rsidP="00F941C2">
      <w:pPr>
        <w:ind w:left="3600"/>
        <w:jc w:val="center"/>
        <w:rPr>
          <w:i/>
          <w:sz w:val="26"/>
          <w:szCs w:val="26"/>
          <w:lang w:val="vi-VN"/>
        </w:rPr>
      </w:pPr>
      <w:r w:rsidRPr="00032172">
        <w:rPr>
          <w:i/>
          <w:sz w:val="26"/>
          <w:szCs w:val="26"/>
          <w:lang w:val="vi-VN"/>
        </w:rPr>
        <w:t>Tác giả</w:t>
      </w:r>
    </w:p>
    <w:p w14:paraId="35FF2E27" w14:textId="1D60D79B" w:rsidR="00F941C2" w:rsidRDefault="00F941C2" w:rsidP="00F941C2">
      <w:pPr>
        <w:spacing w:after="120"/>
        <w:ind w:left="3211" w:firstLine="360"/>
        <w:jc w:val="center"/>
        <w:rPr>
          <w:i/>
          <w:sz w:val="26"/>
          <w:szCs w:val="26"/>
          <w:lang w:val="vi-VN"/>
        </w:rPr>
      </w:pPr>
      <w:r w:rsidRPr="00032172">
        <w:rPr>
          <w:i/>
          <w:sz w:val="26"/>
          <w:szCs w:val="26"/>
          <w:lang w:val="vi-VN"/>
        </w:rPr>
        <w:t>(Ký tên và ghi rõ họ tên)</w:t>
      </w:r>
    </w:p>
    <w:p w14:paraId="45E79028" w14:textId="77777777" w:rsidR="00F941C2" w:rsidRPr="005033E8" w:rsidRDefault="00F941C2" w:rsidP="00F941C2">
      <w:pPr>
        <w:tabs>
          <w:tab w:val="center" w:pos="6379"/>
        </w:tabs>
        <w:spacing w:after="200" w:line="276" w:lineRule="auto"/>
        <w:rPr>
          <w:i/>
          <w:sz w:val="26"/>
          <w:szCs w:val="26"/>
        </w:rPr>
      </w:pPr>
      <w:r w:rsidRPr="005033E8">
        <w:rPr>
          <w:i/>
          <w:sz w:val="26"/>
          <w:szCs w:val="26"/>
          <w:lang w:val="vi-VN"/>
        </w:rPr>
        <w:tab/>
      </w:r>
      <w:r w:rsidRPr="005033E8">
        <w:rPr>
          <w:i/>
          <w:sz w:val="26"/>
          <w:szCs w:val="26"/>
        </w:rPr>
        <w:t>Đạt</w:t>
      </w:r>
    </w:p>
    <w:p w14:paraId="048E1CEA" w14:textId="4F2BB58C" w:rsidR="00F941C2" w:rsidRPr="005033E8" w:rsidRDefault="00F941C2" w:rsidP="00F941C2">
      <w:pPr>
        <w:tabs>
          <w:tab w:val="center" w:pos="6379"/>
        </w:tabs>
        <w:spacing w:after="200" w:line="276" w:lineRule="auto"/>
        <w:rPr>
          <w:i/>
          <w:sz w:val="26"/>
          <w:szCs w:val="26"/>
        </w:rPr>
      </w:pPr>
      <w:r w:rsidRPr="005033E8">
        <w:rPr>
          <w:i/>
          <w:sz w:val="26"/>
          <w:szCs w:val="26"/>
          <w:lang w:val="vi-VN"/>
        </w:rPr>
        <w:tab/>
        <w:t xml:space="preserve">Nguyễn </w:t>
      </w:r>
      <w:r w:rsidRPr="005033E8">
        <w:rPr>
          <w:i/>
          <w:sz w:val="26"/>
          <w:szCs w:val="26"/>
        </w:rPr>
        <w:t>Hữu Tấn Đạt</w:t>
      </w:r>
    </w:p>
    <w:p w14:paraId="5AF7E026" w14:textId="77777777" w:rsidR="00F941C2" w:rsidRPr="005033E8" w:rsidRDefault="00F941C2" w:rsidP="00F941C2">
      <w:pPr>
        <w:tabs>
          <w:tab w:val="center" w:pos="6379"/>
        </w:tabs>
        <w:spacing w:after="200" w:line="276" w:lineRule="auto"/>
        <w:rPr>
          <w:i/>
          <w:sz w:val="26"/>
          <w:szCs w:val="26"/>
        </w:rPr>
      </w:pPr>
      <w:r w:rsidRPr="005033E8">
        <w:rPr>
          <w:i/>
          <w:sz w:val="26"/>
          <w:szCs w:val="26"/>
          <w:lang w:val="vi-VN"/>
        </w:rPr>
        <w:tab/>
      </w:r>
      <w:r w:rsidRPr="005033E8">
        <w:rPr>
          <w:i/>
          <w:sz w:val="26"/>
          <w:szCs w:val="26"/>
        </w:rPr>
        <w:t>Hiếu</w:t>
      </w:r>
    </w:p>
    <w:p w14:paraId="725EF2E9" w14:textId="77777777" w:rsidR="00F941C2" w:rsidRPr="005033E8" w:rsidRDefault="00F941C2" w:rsidP="00F941C2">
      <w:pPr>
        <w:tabs>
          <w:tab w:val="center" w:pos="6379"/>
        </w:tabs>
        <w:spacing w:after="200" w:line="276" w:lineRule="auto"/>
        <w:rPr>
          <w:i/>
          <w:sz w:val="26"/>
          <w:szCs w:val="26"/>
        </w:rPr>
      </w:pPr>
      <w:r w:rsidRPr="005033E8">
        <w:rPr>
          <w:i/>
          <w:sz w:val="26"/>
          <w:szCs w:val="26"/>
          <w:lang w:val="vi-VN"/>
        </w:rPr>
        <w:tab/>
      </w:r>
      <w:r w:rsidRPr="005033E8">
        <w:rPr>
          <w:i/>
          <w:sz w:val="26"/>
          <w:szCs w:val="26"/>
        </w:rPr>
        <w:t>Ngô Minh Hiếu</w:t>
      </w:r>
    </w:p>
    <w:p w14:paraId="273C0DBB" w14:textId="77777777" w:rsidR="00F941C2" w:rsidRPr="00032172" w:rsidRDefault="00F941C2" w:rsidP="00F941C2">
      <w:pPr>
        <w:spacing w:after="120"/>
        <w:ind w:left="3211" w:firstLine="360"/>
        <w:jc w:val="center"/>
        <w:rPr>
          <w:i/>
          <w:sz w:val="26"/>
          <w:szCs w:val="26"/>
          <w:lang w:val="vi-VN"/>
        </w:rPr>
      </w:pPr>
    </w:p>
    <w:p w14:paraId="691B21F9" w14:textId="792F7423" w:rsidR="00F941C2" w:rsidRPr="005033E8" w:rsidRDefault="00F941C2" w:rsidP="00A07759">
      <w:pPr>
        <w:pStyle w:val="Nidungvnbn"/>
        <w:sectPr w:rsidR="00F941C2" w:rsidRPr="005033E8" w:rsidSect="001F0E9E">
          <w:headerReference w:type="default" r:id="rId11"/>
          <w:pgSz w:w="12240" w:h="15840"/>
          <w:pgMar w:top="1985" w:right="1134" w:bottom="1701" w:left="1985" w:header="720" w:footer="720" w:gutter="0"/>
          <w:pgNumType w:fmt="lowerRoman" w:start="1"/>
          <w:cols w:space="720"/>
          <w:docGrid w:linePitch="360"/>
        </w:sectPr>
      </w:pPr>
    </w:p>
    <w:p w14:paraId="45389F06" w14:textId="2A650C12" w:rsidR="00BB2B2A" w:rsidRPr="005033E8" w:rsidRDefault="00BB2B2A" w:rsidP="007D19EF">
      <w:pPr>
        <w:pStyle w:val="Nidungvnbn"/>
        <w:ind w:firstLine="0"/>
        <w:rPr>
          <w:b/>
          <w:bCs/>
          <w:sz w:val="32"/>
          <w:szCs w:val="32"/>
          <w:lang w:val="vi-VN"/>
        </w:rPr>
      </w:pPr>
    </w:p>
    <w:p w14:paraId="30649B85" w14:textId="77777777" w:rsidR="00270D8B" w:rsidRPr="00032172" w:rsidRDefault="00270D8B" w:rsidP="00270D8B">
      <w:pPr>
        <w:spacing w:before="103" w:line="362" w:lineRule="auto"/>
        <w:ind w:right="10"/>
        <w:jc w:val="center"/>
        <w:rPr>
          <w:b/>
          <w:sz w:val="32"/>
          <w:lang w:val="vi-VN"/>
        </w:rPr>
      </w:pPr>
      <w:r w:rsidRPr="00032172">
        <w:rPr>
          <w:b/>
          <w:sz w:val="32"/>
          <w:lang w:val="vi-VN"/>
        </w:rPr>
        <w:t xml:space="preserve">CÔNG TRÌNH ĐƯỢC HOÀN THÀNH </w:t>
      </w:r>
    </w:p>
    <w:p w14:paraId="3F86FDF5" w14:textId="5F3A1BC5" w:rsidR="003218FF" w:rsidRPr="00270D8B" w:rsidRDefault="00270D8B" w:rsidP="00270D8B">
      <w:pPr>
        <w:spacing w:before="103" w:line="362" w:lineRule="auto"/>
        <w:ind w:right="10"/>
        <w:jc w:val="center"/>
        <w:rPr>
          <w:b/>
          <w:sz w:val="32"/>
          <w:lang w:val="vi-VN"/>
        </w:rPr>
      </w:pPr>
      <w:r w:rsidRPr="00032172">
        <w:rPr>
          <w:b/>
          <w:sz w:val="32"/>
          <w:lang w:val="vi-VN"/>
        </w:rPr>
        <w:t>TẠI TRƯỜNG ĐẠI HỌC TÔN ĐỨC THẮNG</w:t>
      </w:r>
    </w:p>
    <w:p w14:paraId="38C972F3" w14:textId="77777777" w:rsidR="00291721" w:rsidRPr="005033E8" w:rsidRDefault="00291721" w:rsidP="003218FF">
      <w:pPr>
        <w:autoSpaceDE w:val="0"/>
        <w:autoSpaceDN w:val="0"/>
        <w:adjustRightInd w:val="0"/>
        <w:spacing w:line="360" w:lineRule="auto"/>
        <w:ind w:firstLine="720"/>
        <w:jc w:val="both"/>
        <w:rPr>
          <w:sz w:val="26"/>
          <w:szCs w:val="26"/>
          <w:lang w:val="vi-VN"/>
        </w:rPr>
      </w:pPr>
    </w:p>
    <w:p w14:paraId="454C5765" w14:textId="77777777" w:rsidR="008A522E" w:rsidRPr="00032172" w:rsidRDefault="008A522E" w:rsidP="008A522E">
      <w:pPr>
        <w:pStyle w:val="BodyText"/>
        <w:spacing w:line="360" w:lineRule="auto"/>
        <w:ind w:left="147" w:right="278" w:firstLine="675"/>
        <w:jc w:val="both"/>
        <w:rPr>
          <w:sz w:val="26"/>
          <w:szCs w:val="26"/>
          <w:lang w:val="vi-VN"/>
        </w:rPr>
      </w:pPr>
      <w:r>
        <w:rPr>
          <w:sz w:val="26"/>
          <w:szCs w:val="26"/>
          <w:lang w:val="en-US"/>
        </w:rPr>
        <w:t>Nhóm chúng em</w:t>
      </w:r>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r>
        <w:rPr>
          <w:sz w:val="26"/>
          <w:szCs w:val="26"/>
          <w:lang w:val="en-US"/>
        </w:rPr>
        <w:t xml:space="preserve">chúng em </w:t>
      </w:r>
      <w:r w:rsidRPr="00032172">
        <w:rPr>
          <w:sz w:val="26"/>
          <w:szCs w:val="26"/>
          <w:lang w:val="vi-VN"/>
        </w:rPr>
        <w:t xml:space="preserve">và được sự hướng dẫn khoa học </w:t>
      </w:r>
      <w:r w:rsidR="003218FF" w:rsidRPr="005033E8">
        <w:rPr>
          <w:sz w:val="26"/>
          <w:szCs w:val="26"/>
          <w:lang w:val="vi-VN"/>
        </w:rPr>
        <w:t xml:space="preserve">của </w:t>
      </w:r>
      <w:r w:rsidR="00300F6C" w:rsidRPr="005033E8">
        <w:rPr>
          <w:sz w:val="26"/>
          <w:szCs w:val="26"/>
        </w:rPr>
        <w:t xml:space="preserve">GV Doãn Xuân Thanh </w:t>
      </w:r>
      <w:r w:rsidR="003218FF" w:rsidRPr="005033E8">
        <w:rPr>
          <w:sz w:val="26"/>
          <w:szCs w:val="26"/>
          <w:lang w:val="vi-VN"/>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1CC1889F" w14:textId="77777777" w:rsidR="008A522E" w:rsidRPr="00032172" w:rsidRDefault="008A522E" w:rsidP="008A522E">
      <w:pPr>
        <w:pStyle w:val="BodyText"/>
        <w:spacing w:line="360" w:lineRule="auto"/>
        <w:ind w:left="147" w:right="278" w:firstLine="675"/>
        <w:jc w:val="both"/>
        <w:rPr>
          <w:b/>
          <w:bCs/>
          <w:sz w:val="26"/>
          <w:szCs w:val="26"/>
          <w:lang w:val="vi-VN"/>
        </w:rPr>
      </w:pPr>
      <w:r w:rsidRPr="00032172">
        <w:rPr>
          <w:sz w:val="26"/>
          <w:szCs w:val="26"/>
          <w:lang w:val="vi-VN"/>
        </w:rPr>
        <w:t xml:space="preserve">Ngoài ra, trong </w:t>
      </w:r>
      <w:r>
        <w:rPr>
          <w:sz w:val="26"/>
          <w:szCs w:val="26"/>
          <w:lang w:val="en-US"/>
        </w:rPr>
        <w:t>báo cáo</w:t>
      </w:r>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5AC18EB7" w14:textId="77777777" w:rsidR="008A522E" w:rsidRPr="00032172" w:rsidRDefault="008A522E" w:rsidP="008A522E">
      <w:pPr>
        <w:pStyle w:val="BodyText"/>
        <w:spacing w:line="360" w:lineRule="auto"/>
        <w:ind w:left="147" w:right="278" w:firstLine="675"/>
        <w:jc w:val="both"/>
        <w:rPr>
          <w:sz w:val="26"/>
          <w:szCs w:val="26"/>
          <w:lang w:val="vi-VN"/>
        </w:rPr>
      </w:pPr>
      <w:r w:rsidRPr="00032172">
        <w:rPr>
          <w:b/>
          <w:bCs/>
          <w:sz w:val="26"/>
          <w:szCs w:val="26"/>
          <w:lang w:val="vi-VN"/>
        </w:rPr>
        <w:t xml:space="preserve">Nếu phát hiện có bất kỳ sự gian lận nào </w:t>
      </w:r>
      <w:r>
        <w:rPr>
          <w:b/>
          <w:bCs/>
          <w:sz w:val="26"/>
          <w:szCs w:val="26"/>
          <w:lang w:val="en-US"/>
        </w:rPr>
        <w:t>nhóm chúng em</w:t>
      </w:r>
      <w:r w:rsidRPr="00032172">
        <w:rPr>
          <w:b/>
          <w:bCs/>
          <w:sz w:val="26"/>
          <w:szCs w:val="26"/>
          <w:lang w:val="vi-VN"/>
        </w:rPr>
        <w:t xml:space="preserve"> xin hoàn toàn chịu trách nhiệm về nội dung </w:t>
      </w:r>
      <w:r>
        <w:rPr>
          <w:b/>
          <w:bCs/>
          <w:sz w:val="26"/>
          <w:szCs w:val="26"/>
          <w:lang w:val="en-US"/>
        </w:rPr>
        <w:t>Báo cáo Dự án CNTT 2</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r>
        <w:rPr>
          <w:sz w:val="26"/>
          <w:szCs w:val="26"/>
          <w:lang w:val="en-US"/>
        </w:rPr>
        <w:t>chúng em</w:t>
      </w:r>
      <w:r w:rsidRPr="00032172">
        <w:rPr>
          <w:sz w:val="26"/>
          <w:szCs w:val="26"/>
          <w:lang w:val="vi-VN"/>
        </w:rPr>
        <w:t xml:space="preserve"> gây ra trong quá trình thực hiện (nếu có).</w:t>
      </w:r>
    </w:p>
    <w:p w14:paraId="12094A19" w14:textId="28A7DF1C" w:rsidR="003218FF" w:rsidRPr="005033E8" w:rsidRDefault="003218FF" w:rsidP="003218FF">
      <w:pPr>
        <w:autoSpaceDE w:val="0"/>
        <w:autoSpaceDN w:val="0"/>
        <w:adjustRightInd w:val="0"/>
        <w:spacing w:line="360" w:lineRule="auto"/>
        <w:ind w:left="3600"/>
        <w:jc w:val="center"/>
        <w:rPr>
          <w:i/>
          <w:sz w:val="26"/>
          <w:szCs w:val="26"/>
          <w:lang w:val="vi-VN"/>
        </w:rPr>
      </w:pPr>
      <w:r w:rsidRPr="005033E8">
        <w:rPr>
          <w:i/>
          <w:sz w:val="26"/>
          <w:szCs w:val="26"/>
          <w:lang w:val="vi-VN"/>
        </w:rPr>
        <w:t xml:space="preserve">TP. Hồ Chí Minh, ngày </w:t>
      </w:r>
      <w:r w:rsidR="00D36550" w:rsidRPr="005033E8">
        <w:rPr>
          <w:i/>
          <w:sz w:val="26"/>
          <w:szCs w:val="26"/>
        </w:rPr>
        <w:t>03</w:t>
      </w:r>
      <w:r w:rsidRPr="005033E8">
        <w:rPr>
          <w:i/>
          <w:sz w:val="26"/>
          <w:szCs w:val="26"/>
          <w:lang w:val="vi-VN"/>
        </w:rPr>
        <w:t xml:space="preserve">  tháng </w:t>
      </w:r>
      <w:r w:rsidR="00D36550" w:rsidRPr="005033E8">
        <w:rPr>
          <w:i/>
          <w:sz w:val="26"/>
          <w:szCs w:val="26"/>
        </w:rPr>
        <w:t>12</w:t>
      </w:r>
      <w:r w:rsidRPr="005033E8">
        <w:rPr>
          <w:i/>
          <w:sz w:val="26"/>
          <w:szCs w:val="26"/>
          <w:lang w:val="vi-VN"/>
        </w:rPr>
        <w:t xml:space="preserve">  năm</w:t>
      </w:r>
      <w:r w:rsidR="00D36550" w:rsidRPr="005033E8">
        <w:rPr>
          <w:i/>
          <w:sz w:val="26"/>
          <w:szCs w:val="26"/>
        </w:rPr>
        <w:t xml:space="preserve"> 2022</w:t>
      </w:r>
      <w:r w:rsidRPr="005033E8">
        <w:rPr>
          <w:i/>
          <w:sz w:val="26"/>
          <w:szCs w:val="26"/>
          <w:lang w:val="vi-VN"/>
        </w:rPr>
        <w:t xml:space="preserve">      </w:t>
      </w:r>
    </w:p>
    <w:p w14:paraId="096C5696" w14:textId="77777777" w:rsidR="003218FF" w:rsidRPr="005033E8" w:rsidRDefault="003218FF" w:rsidP="00BB2B2A">
      <w:pPr>
        <w:tabs>
          <w:tab w:val="center" w:pos="6521"/>
        </w:tabs>
        <w:autoSpaceDE w:val="0"/>
        <w:autoSpaceDN w:val="0"/>
        <w:adjustRightInd w:val="0"/>
        <w:spacing w:line="360" w:lineRule="auto"/>
        <w:ind w:left="3600"/>
        <w:jc w:val="center"/>
        <w:rPr>
          <w:i/>
          <w:sz w:val="26"/>
          <w:szCs w:val="26"/>
          <w:lang w:val="vi-VN"/>
        </w:rPr>
      </w:pPr>
      <w:r w:rsidRPr="005033E8">
        <w:rPr>
          <w:i/>
          <w:sz w:val="26"/>
          <w:szCs w:val="26"/>
          <w:lang w:val="vi-VN"/>
        </w:rPr>
        <w:t>Tác giả</w:t>
      </w:r>
    </w:p>
    <w:p w14:paraId="1C426022" w14:textId="77777777" w:rsidR="001F0E9E" w:rsidRPr="005033E8" w:rsidRDefault="00BB2B2A" w:rsidP="00BB2B2A">
      <w:pPr>
        <w:tabs>
          <w:tab w:val="center" w:pos="6379"/>
        </w:tabs>
        <w:spacing w:after="200" w:line="276" w:lineRule="auto"/>
        <w:rPr>
          <w:i/>
          <w:sz w:val="26"/>
          <w:szCs w:val="26"/>
          <w:lang w:val="vi-VN"/>
        </w:rPr>
      </w:pPr>
      <w:r w:rsidRPr="005033E8">
        <w:rPr>
          <w:i/>
          <w:sz w:val="26"/>
          <w:szCs w:val="26"/>
          <w:lang w:val="vi-VN"/>
        </w:rPr>
        <w:tab/>
      </w:r>
      <w:r w:rsidR="003218FF" w:rsidRPr="005033E8">
        <w:rPr>
          <w:i/>
          <w:sz w:val="26"/>
          <w:szCs w:val="26"/>
          <w:lang w:val="vi-VN"/>
        </w:rPr>
        <w:t>(ký tên và ghi rõ họ tên)</w:t>
      </w:r>
    </w:p>
    <w:p w14:paraId="396EAF33" w14:textId="25C345C8" w:rsidR="00BB2B2A" w:rsidRPr="005033E8" w:rsidRDefault="00D36550" w:rsidP="00BB2B2A">
      <w:pPr>
        <w:tabs>
          <w:tab w:val="center" w:pos="6379"/>
        </w:tabs>
        <w:spacing w:after="200" w:line="276" w:lineRule="auto"/>
        <w:rPr>
          <w:i/>
          <w:sz w:val="26"/>
          <w:szCs w:val="26"/>
        </w:rPr>
      </w:pPr>
      <w:r w:rsidRPr="005033E8">
        <w:rPr>
          <w:i/>
          <w:sz w:val="26"/>
          <w:szCs w:val="26"/>
          <w:lang w:val="vi-VN"/>
        </w:rPr>
        <w:tab/>
      </w:r>
      <w:r w:rsidRPr="005033E8">
        <w:rPr>
          <w:i/>
          <w:sz w:val="26"/>
          <w:szCs w:val="26"/>
        </w:rPr>
        <w:t>Đạt</w:t>
      </w:r>
    </w:p>
    <w:p w14:paraId="7F4F8569" w14:textId="0E3980B2" w:rsidR="00D36550" w:rsidRPr="005033E8" w:rsidRDefault="00BB2B2A" w:rsidP="00BB2B2A">
      <w:pPr>
        <w:tabs>
          <w:tab w:val="center" w:pos="6379"/>
        </w:tabs>
        <w:spacing w:after="200" w:line="276" w:lineRule="auto"/>
        <w:rPr>
          <w:i/>
          <w:sz w:val="26"/>
          <w:szCs w:val="26"/>
        </w:rPr>
      </w:pPr>
      <w:r w:rsidRPr="005033E8">
        <w:rPr>
          <w:i/>
          <w:sz w:val="26"/>
          <w:szCs w:val="26"/>
          <w:lang w:val="vi-VN"/>
        </w:rPr>
        <w:tab/>
        <w:t xml:space="preserve">Nguyễn </w:t>
      </w:r>
      <w:r w:rsidR="00D36550" w:rsidRPr="005033E8">
        <w:rPr>
          <w:i/>
          <w:sz w:val="26"/>
          <w:szCs w:val="26"/>
        </w:rPr>
        <w:t>Hữu Tấn Đạt</w:t>
      </w:r>
    </w:p>
    <w:p w14:paraId="58427A7B" w14:textId="28BE0721" w:rsidR="00D36550" w:rsidRPr="005033E8" w:rsidRDefault="00D36550" w:rsidP="00BB2B2A">
      <w:pPr>
        <w:tabs>
          <w:tab w:val="center" w:pos="6379"/>
        </w:tabs>
        <w:spacing w:after="200" w:line="276" w:lineRule="auto"/>
        <w:rPr>
          <w:i/>
          <w:sz w:val="26"/>
          <w:szCs w:val="26"/>
        </w:rPr>
      </w:pPr>
      <w:r w:rsidRPr="005033E8">
        <w:rPr>
          <w:i/>
          <w:sz w:val="26"/>
          <w:szCs w:val="26"/>
          <w:lang w:val="vi-VN"/>
        </w:rPr>
        <w:tab/>
      </w:r>
      <w:r w:rsidRPr="005033E8">
        <w:rPr>
          <w:i/>
          <w:sz w:val="26"/>
          <w:szCs w:val="26"/>
        </w:rPr>
        <w:t>Hiếu</w:t>
      </w:r>
    </w:p>
    <w:p w14:paraId="27127B10" w14:textId="3B9444C8" w:rsidR="00BB2B2A" w:rsidRPr="005033E8" w:rsidRDefault="00BB2B2A" w:rsidP="00BB2B2A">
      <w:pPr>
        <w:tabs>
          <w:tab w:val="center" w:pos="6379"/>
        </w:tabs>
        <w:spacing w:after="200" w:line="276" w:lineRule="auto"/>
        <w:rPr>
          <w:i/>
          <w:sz w:val="26"/>
          <w:szCs w:val="26"/>
        </w:rPr>
      </w:pPr>
      <w:r w:rsidRPr="005033E8">
        <w:rPr>
          <w:i/>
          <w:sz w:val="26"/>
          <w:szCs w:val="26"/>
          <w:lang w:val="vi-VN"/>
        </w:rPr>
        <w:tab/>
      </w:r>
      <w:r w:rsidR="00D36550" w:rsidRPr="005033E8">
        <w:rPr>
          <w:i/>
          <w:sz w:val="26"/>
          <w:szCs w:val="26"/>
        </w:rPr>
        <w:t>Ngô Minh Hiếu</w:t>
      </w:r>
    </w:p>
    <w:p w14:paraId="0B07D6FA" w14:textId="77777777" w:rsidR="00BB2B2A" w:rsidRPr="005033E8" w:rsidRDefault="00BB2B2A">
      <w:pPr>
        <w:spacing w:after="200" w:line="276" w:lineRule="auto"/>
        <w:rPr>
          <w:i/>
          <w:sz w:val="26"/>
          <w:szCs w:val="26"/>
          <w:lang w:val="vi-VN"/>
        </w:rPr>
      </w:pPr>
      <w:r w:rsidRPr="005033E8">
        <w:rPr>
          <w:i/>
          <w:sz w:val="26"/>
          <w:szCs w:val="26"/>
          <w:lang w:val="vi-VN"/>
        </w:rPr>
        <w:br w:type="page"/>
      </w:r>
    </w:p>
    <w:p w14:paraId="746CC59D" w14:textId="77777777" w:rsidR="00ED69C6" w:rsidRPr="008769AF" w:rsidRDefault="00ED69C6" w:rsidP="00ED69C6">
      <w:pPr>
        <w:jc w:val="center"/>
        <w:rPr>
          <w:b/>
          <w:bCs/>
          <w:sz w:val="32"/>
          <w:szCs w:val="32"/>
        </w:rPr>
      </w:pPr>
      <w:r w:rsidRPr="008769AF">
        <w:rPr>
          <w:b/>
          <w:bCs/>
          <w:sz w:val="32"/>
          <w:szCs w:val="32"/>
          <w:lang w:val="vi-VN"/>
        </w:rPr>
        <w:lastRenderedPageBreak/>
        <w:t xml:space="preserve">PHIẾU ĐÁNH GIÁ CỦA </w:t>
      </w:r>
      <w:r>
        <w:rPr>
          <w:b/>
          <w:bCs/>
          <w:sz w:val="32"/>
          <w:szCs w:val="32"/>
        </w:rPr>
        <w:t>GIẢNG VIÊN HƯỚNG DẪN</w:t>
      </w:r>
    </w:p>
    <w:p w14:paraId="1270EE30" w14:textId="66FAFE49" w:rsidR="00ED69C6" w:rsidRDefault="00ED69C6" w:rsidP="00ED69C6">
      <w:pPr>
        <w:tabs>
          <w:tab w:val="left" w:leader="dot" w:pos="0"/>
          <w:tab w:val="left" w:leader="dot" w:pos="9072"/>
        </w:tabs>
        <w:spacing w:line="360" w:lineRule="auto"/>
        <w:jc w:val="both"/>
        <w:rPr>
          <w:iCs/>
          <w:sz w:val="32"/>
          <w:szCs w:val="32"/>
          <w:lang w:val="vi-VN"/>
        </w:rPr>
      </w:pPr>
    </w:p>
    <w:p w14:paraId="45FA1D2C" w14:textId="77777777" w:rsidR="00ED69C6" w:rsidRDefault="00ED69C6" w:rsidP="00ED69C6">
      <w:pPr>
        <w:tabs>
          <w:tab w:val="left" w:leader="dot" w:pos="0"/>
          <w:tab w:val="left" w:leader="dot" w:pos="9072"/>
        </w:tabs>
        <w:spacing w:line="360" w:lineRule="auto"/>
        <w:jc w:val="both"/>
        <w:rPr>
          <w:sz w:val="26"/>
          <w:szCs w:val="26"/>
        </w:rPr>
      </w:pPr>
    </w:p>
    <w:p w14:paraId="116E5EBD" w14:textId="77777777" w:rsidR="00ED69C6" w:rsidRDefault="00ED69C6" w:rsidP="00ED69C6">
      <w:pPr>
        <w:tabs>
          <w:tab w:val="left" w:leader="dot" w:pos="0"/>
          <w:tab w:val="left" w:leader="dot" w:pos="9072"/>
        </w:tabs>
        <w:spacing w:line="360" w:lineRule="auto"/>
        <w:jc w:val="both"/>
        <w:rPr>
          <w:sz w:val="26"/>
          <w:szCs w:val="26"/>
        </w:rPr>
      </w:pPr>
      <w:r>
        <w:rPr>
          <w:sz w:val="26"/>
          <w:szCs w:val="26"/>
        </w:rPr>
        <w:t>Tên giảng viên hướng dẫn:</w:t>
      </w:r>
      <w:r>
        <w:rPr>
          <w:sz w:val="26"/>
          <w:szCs w:val="26"/>
        </w:rPr>
        <w:tab/>
      </w:r>
    </w:p>
    <w:p w14:paraId="52352E15" w14:textId="77777777" w:rsidR="00ED69C6" w:rsidRDefault="00ED69C6" w:rsidP="00ED69C6">
      <w:pPr>
        <w:tabs>
          <w:tab w:val="left" w:leader="dot" w:pos="0"/>
          <w:tab w:val="left" w:leader="dot" w:pos="9072"/>
        </w:tabs>
        <w:spacing w:line="360" w:lineRule="auto"/>
        <w:jc w:val="both"/>
        <w:rPr>
          <w:sz w:val="26"/>
          <w:szCs w:val="26"/>
        </w:rPr>
      </w:pPr>
      <w:r>
        <w:rPr>
          <w:sz w:val="26"/>
          <w:szCs w:val="26"/>
        </w:rPr>
        <w:t>Ý kiến nhận xét:</w:t>
      </w:r>
      <w:r>
        <w:rPr>
          <w:sz w:val="26"/>
          <w:szCs w:val="26"/>
        </w:rPr>
        <w:tab/>
      </w:r>
    </w:p>
    <w:p w14:paraId="5D35C906" w14:textId="77777777" w:rsidR="00ED69C6" w:rsidRDefault="00ED69C6" w:rsidP="00ED69C6">
      <w:pPr>
        <w:tabs>
          <w:tab w:val="left" w:leader="dot" w:pos="0"/>
          <w:tab w:val="left" w:leader="dot" w:pos="9072"/>
        </w:tabs>
        <w:spacing w:line="360" w:lineRule="auto"/>
        <w:jc w:val="both"/>
        <w:rPr>
          <w:sz w:val="26"/>
          <w:szCs w:val="26"/>
        </w:rPr>
      </w:pPr>
      <w:r>
        <w:rPr>
          <w:sz w:val="26"/>
          <w:szCs w:val="26"/>
        </w:rPr>
        <w:tab/>
      </w:r>
    </w:p>
    <w:p w14:paraId="736DCC82" w14:textId="77777777" w:rsidR="00ED69C6" w:rsidRDefault="00ED69C6" w:rsidP="00ED69C6">
      <w:pPr>
        <w:tabs>
          <w:tab w:val="left" w:leader="dot" w:pos="0"/>
          <w:tab w:val="left" w:leader="dot" w:pos="9072"/>
        </w:tabs>
        <w:spacing w:line="360" w:lineRule="auto"/>
        <w:jc w:val="both"/>
        <w:rPr>
          <w:sz w:val="26"/>
          <w:szCs w:val="26"/>
        </w:rPr>
      </w:pPr>
      <w:r>
        <w:rPr>
          <w:sz w:val="26"/>
          <w:szCs w:val="26"/>
        </w:rPr>
        <w:tab/>
      </w:r>
    </w:p>
    <w:p w14:paraId="564B958E" w14:textId="77777777" w:rsidR="00ED69C6" w:rsidRDefault="00ED69C6" w:rsidP="00ED69C6">
      <w:pPr>
        <w:tabs>
          <w:tab w:val="left" w:leader="dot" w:pos="0"/>
          <w:tab w:val="left" w:leader="dot" w:pos="9072"/>
        </w:tabs>
        <w:spacing w:line="360" w:lineRule="auto"/>
        <w:jc w:val="both"/>
        <w:rPr>
          <w:sz w:val="26"/>
          <w:szCs w:val="26"/>
        </w:rPr>
      </w:pPr>
      <w:r>
        <w:rPr>
          <w:sz w:val="26"/>
          <w:szCs w:val="26"/>
        </w:rPr>
        <w:tab/>
      </w:r>
    </w:p>
    <w:p w14:paraId="2CB54C04" w14:textId="77777777" w:rsidR="00ED69C6" w:rsidRPr="008769AF" w:rsidRDefault="00ED69C6" w:rsidP="00ED69C6">
      <w:pPr>
        <w:tabs>
          <w:tab w:val="left" w:leader="dot" w:pos="0"/>
          <w:tab w:val="left" w:leader="dot" w:pos="9072"/>
        </w:tabs>
        <w:spacing w:line="360" w:lineRule="auto"/>
        <w:jc w:val="both"/>
        <w:rPr>
          <w:sz w:val="26"/>
          <w:szCs w:val="26"/>
        </w:rPr>
      </w:pPr>
      <w:r>
        <w:rPr>
          <w:sz w:val="26"/>
          <w:szCs w:val="26"/>
        </w:rPr>
        <w:t>Điểm tổng theo phiếu đánh giá rubrik:</w:t>
      </w:r>
      <w:r>
        <w:rPr>
          <w:sz w:val="26"/>
          <w:szCs w:val="26"/>
        </w:rPr>
        <w:tab/>
      </w:r>
    </w:p>
    <w:p w14:paraId="423210B7" w14:textId="77777777" w:rsidR="00ED69C6" w:rsidRPr="00032172" w:rsidRDefault="00ED69C6" w:rsidP="00ED69C6">
      <w:pPr>
        <w:ind w:left="3600"/>
        <w:jc w:val="center"/>
        <w:rPr>
          <w:i/>
          <w:sz w:val="26"/>
          <w:szCs w:val="26"/>
          <w:lang w:val="vi-VN"/>
        </w:rPr>
      </w:pPr>
    </w:p>
    <w:p w14:paraId="15B81F77" w14:textId="77777777" w:rsidR="00ED69C6" w:rsidRPr="00032172" w:rsidRDefault="00ED69C6" w:rsidP="00ED69C6">
      <w:pPr>
        <w:ind w:left="3600"/>
        <w:jc w:val="center"/>
        <w:rPr>
          <w:i/>
          <w:sz w:val="26"/>
          <w:szCs w:val="26"/>
          <w:lang w:val="vi-VN"/>
        </w:rPr>
      </w:pPr>
      <w:r w:rsidRPr="00032172">
        <w:rPr>
          <w:i/>
          <w:sz w:val="26"/>
          <w:szCs w:val="26"/>
          <w:lang w:val="vi-VN"/>
        </w:rPr>
        <w:t xml:space="preserve">TP. Hồ Chí Minh, ngày        tháng        năm 20     </w:t>
      </w:r>
    </w:p>
    <w:p w14:paraId="539BC9AF" w14:textId="77777777" w:rsidR="00ED69C6" w:rsidRPr="003F21BC" w:rsidRDefault="00ED69C6" w:rsidP="00ED69C6">
      <w:pPr>
        <w:ind w:left="3600"/>
        <w:jc w:val="center"/>
        <w:rPr>
          <w:i/>
          <w:sz w:val="26"/>
          <w:szCs w:val="26"/>
        </w:rPr>
      </w:pPr>
      <w:r>
        <w:rPr>
          <w:i/>
          <w:sz w:val="26"/>
          <w:szCs w:val="26"/>
        </w:rPr>
        <w:t>Giảng viên hướng dẫn</w:t>
      </w:r>
    </w:p>
    <w:p w14:paraId="1A9513EC" w14:textId="77777777" w:rsidR="00ED69C6" w:rsidRPr="00032172" w:rsidRDefault="00ED69C6" w:rsidP="00ED69C6">
      <w:pPr>
        <w:spacing w:after="120"/>
        <w:ind w:left="3211" w:firstLine="360"/>
        <w:jc w:val="center"/>
        <w:rPr>
          <w:i/>
          <w:sz w:val="26"/>
          <w:szCs w:val="26"/>
          <w:lang w:val="vi-VN"/>
        </w:rPr>
      </w:pPr>
      <w:r w:rsidRPr="00032172">
        <w:rPr>
          <w:i/>
          <w:sz w:val="26"/>
          <w:szCs w:val="26"/>
          <w:lang w:val="vi-VN"/>
        </w:rPr>
        <w:t>(Ký tên và ghi rõ họ tên)</w:t>
      </w:r>
    </w:p>
    <w:p w14:paraId="252EF3C5" w14:textId="77777777" w:rsidR="00B118C8" w:rsidRPr="005033E8" w:rsidRDefault="00B118C8" w:rsidP="00B118C8">
      <w:pPr>
        <w:spacing w:after="200" w:line="276" w:lineRule="auto"/>
        <w:rPr>
          <w:lang w:val="vi-VN"/>
        </w:rPr>
      </w:pPr>
    </w:p>
    <w:p w14:paraId="154AA2E3" w14:textId="77777777" w:rsidR="00B118C8" w:rsidRPr="005033E8" w:rsidRDefault="00B118C8" w:rsidP="00B118C8">
      <w:pPr>
        <w:pStyle w:val="Tiumccp1"/>
        <w:rPr>
          <w:sz w:val="32"/>
          <w:szCs w:val="32"/>
          <w:lang w:val="vi-VN"/>
        </w:rPr>
      </w:pPr>
      <w:r w:rsidRPr="005033E8">
        <w:rPr>
          <w:lang w:val="vi-VN"/>
        </w:rPr>
        <w:br w:type="page"/>
      </w:r>
    </w:p>
    <w:p w14:paraId="14AED743" w14:textId="77777777" w:rsidR="00FC2F4C" w:rsidRPr="00FC2F4C" w:rsidRDefault="00FC2F4C" w:rsidP="00FC2F4C">
      <w:pPr>
        <w:suppressAutoHyphens/>
        <w:autoSpaceDE w:val="0"/>
        <w:autoSpaceDN w:val="0"/>
        <w:adjustRightInd w:val="0"/>
        <w:spacing w:line="360" w:lineRule="auto"/>
        <w:ind w:firstLine="720"/>
        <w:jc w:val="center"/>
        <w:rPr>
          <w:sz w:val="32"/>
          <w:szCs w:val="32"/>
          <w:lang w:val="en"/>
        </w:rPr>
      </w:pPr>
      <w:r w:rsidRPr="00FC2F4C">
        <w:rPr>
          <w:b/>
          <w:bCs/>
          <w:sz w:val="32"/>
          <w:szCs w:val="32"/>
          <w:lang w:val="en"/>
        </w:rPr>
        <w:lastRenderedPageBreak/>
        <w:t>XÂY DỰNG WEBSITE ĐĂNG TIN TUYỂN DỤNG CỦA DOANH NGHIỆP CHO SINH VIÊN TDTU SỬ DỤNG CÔNG NGHỆ NODEJS VÀ REACT</w:t>
      </w:r>
    </w:p>
    <w:p w14:paraId="37EAD87D" w14:textId="77777777" w:rsidR="00FC2F4C" w:rsidRDefault="00FC2F4C" w:rsidP="00FC2F4C">
      <w:pPr>
        <w:pStyle w:val="Chng"/>
        <w:rPr>
          <w:lang w:val="vi-VN"/>
        </w:rPr>
      </w:pPr>
    </w:p>
    <w:p w14:paraId="6B579B87" w14:textId="36034E97" w:rsidR="00BB2B2A" w:rsidRPr="00D53B75" w:rsidRDefault="00BB2B2A" w:rsidP="00012D37">
      <w:pPr>
        <w:pStyle w:val="Chng"/>
        <w:jc w:val="center"/>
        <w:rPr>
          <w:lang w:val="vi-VN"/>
        </w:rPr>
      </w:pPr>
      <w:bookmarkStart w:id="2" w:name="_Toc126412863"/>
      <w:r w:rsidRPr="00D53B75">
        <w:rPr>
          <w:lang w:val="vi-VN"/>
        </w:rPr>
        <w:t>TÓM TẮT</w:t>
      </w:r>
      <w:bookmarkEnd w:id="2"/>
    </w:p>
    <w:p w14:paraId="1AF68BAC" w14:textId="77777777" w:rsidR="00291721" w:rsidRPr="005033E8" w:rsidRDefault="00291721" w:rsidP="00291721">
      <w:pPr>
        <w:pStyle w:val="Nidungvnbn"/>
        <w:rPr>
          <w:lang w:val="vi-VN"/>
        </w:rPr>
      </w:pPr>
    </w:p>
    <w:p w14:paraId="10168301" w14:textId="77777777" w:rsidR="003B699D" w:rsidRPr="005033E8" w:rsidRDefault="00C95511">
      <w:pPr>
        <w:pStyle w:val="ListParagraph"/>
        <w:numPr>
          <w:ilvl w:val="0"/>
          <w:numId w:val="1"/>
        </w:numPr>
        <w:spacing w:line="360" w:lineRule="auto"/>
        <w:rPr>
          <w:sz w:val="26"/>
          <w:szCs w:val="26"/>
          <w:lang w:val="vi-VN"/>
        </w:rPr>
      </w:pPr>
      <w:r w:rsidRPr="005033E8">
        <w:rPr>
          <w:sz w:val="26"/>
          <w:szCs w:val="26"/>
        </w:rPr>
        <w:t xml:space="preserve">Giới thiệu </w:t>
      </w:r>
      <w:r w:rsidR="003B699D" w:rsidRPr="005033E8">
        <w:rPr>
          <w:sz w:val="26"/>
          <w:szCs w:val="26"/>
        </w:rPr>
        <w:t>các công nghệ và một số thuật ngữ được sử dụng trong quá trình xây dựng trang ứng dụng</w:t>
      </w:r>
    </w:p>
    <w:p w14:paraId="3EFE509E" w14:textId="77777777" w:rsidR="003B699D" w:rsidRPr="005033E8" w:rsidRDefault="003B699D">
      <w:pPr>
        <w:pStyle w:val="ListParagraph"/>
        <w:numPr>
          <w:ilvl w:val="1"/>
          <w:numId w:val="1"/>
        </w:numPr>
        <w:spacing w:line="360" w:lineRule="auto"/>
        <w:rPr>
          <w:sz w:val="26"/>
          <w:szCs w:val="26"/>
          <w:lang w:val="vi-VN"/>
        </w:rPr>
      </w:pPr>
      <w:r w:rsidRPr="005033E8">
        <w:rPr>
          <w:sz w:val="26"/>
          <w:szCs w:val="26"/>
        </w:rPr>
        <w:t>Docker, CI/CD, VPS, NGINX, NODEJS</w:t>
      </w:r>
    </w:p>
    <w:p w14:paraId="3731AEC6" w14:textId="77777777" w:rsidR="003B699D" w:rsidRPr="005033E8" w:rsidRDefault="003B699D">
      <w:pPr>
        <w:pStyle w:val="ListParagraph"/>
        <w:numPr>
          <w:ilvl w:val="0"/>
          <w:numId w:val="1"/>
        </w:numPr>
        <w:spacing w:line="360" w:lineRule="auto"/>
        <w:rPr>
          <w:sz w:val="26"/>
          <w:szCs w:val="26"/>
          <w:lang w:val="vi-VN"/>
        </w:rPr>
      </w:pPr>
      <w:r w:rsidRPr="005033E8">
        <w:rPr>
          <w:sz w:val="26"/>
          <w:szCs w:val="26"/>
        </w:rPr>
        <w:t>Xác định các tính năng cần có , xây dựng các bảng dữ liệu lưu trữ cần có để thực tiến hành viết API và giao diện tương ứng</w:t>
      </w:r>
    </w:p>
    <w:p w14:paraId="6C239B76" w14:textId="77777777" w:rsidR="003B699D" w:rsidRPr="005033E8" w:rsidRDefault="003B699D">
      <w:pPr>
        <w:pStyle w:val="ListParagraph"/>
        <w:numPr>
          <w:ilvl w:val="0"/>
          <w:numId w:val="1"/>
        </w:numPr>
        <w:spacing w:line="360" w:lineRule="auto"/>
        <w:rPr>
          <w:sz w:val="26"/>
          <w:szCs w:val="26"/>
          <w:lang w:val="vi-VN"/>
        </w:rPr>
      </w:pPr>
      <w:r w:rsidRPr="005033E8">
        <w:rPr>
          <w:sz w:val="26"/>
          <w:szCs w:val="26"/>
        </w:rPr>
        <w:t>Quá trình xây dựng API và cách gọi đến API</w:t>
      </w:r>
    </w:p>
    <w:p w14:paraId="7312777E" w14:textId="77777777" w:rsidR="003B699D" w:rsidRPr="000E649E" w:rsidRDefault="003B699D">
      <w:pPr>
        <w:pStyle w:val="ListParagraph"/>
        <w:numPr>
          <w:ilvl w:val="0"/>
          <w:numId w:val="1"/>
        </w:numPr>
        <w:spacing w:line="360" w:lineRule="auto"/>
        <w:rPr>
          <w:sz w:val="26"/>
          <w:szCs w:val="26"/>
          <w:lang w:val="vi-VN"/>
        </w:rPr>
      </w:pPr>
      <w:r w:rsidRPr="005033E8">
        <w:rPr>
          <w:sz w:val="26"/>
          <w:szCs w:val="26"/>
        </w:rPr>
        <w:t xml:space="preserve">Quá trình xây dựng Giao diện. </w:t>
      </w:r>
    </w:p>
    <w:p w14:paraId="696B7A7D" w14:textId="77777777" w:rsidR="000E649E" w:rsidRDefault="000E649E" w:rsidP="000E649E">
      <w:pPr>
        <w:spacing w:line="360" w:lineRule="auto"/>
        <w:rPr>
          <w:sz w:val="26"/>
          <w:szCs w:val="26"/>
          <w:lang w:val="vi-VN"/>
        </w:rPr>
      </w:pPr>
    </w:p>
    <w:p w14:paraId="4C0AFDF0" w14:textId="77777777" w:rsidR="000E649E" w:rsidRDefault="000E649E" w:rsidP="000E649E">
      <w:pPr>
        <w:spacing w:line="360" w:lineRule="auto"/>
        <w:rPr>
          <w:sz w:val="26"/>
          <w:szCs w:val="26"/>
          <w:lang w:val="vi-VN"/>
        </w:rPr>
      </w:pPr>
    </w:p>
    <w:p w14:paraId="52D67F31" w14:textId="4D8ED15E" w:rsidR="000E649E" w:rsidRDefault="000E649E" w:rsidP="000E649E">
      <w:pPr>
        <w:spacing w:line="360" w:lineRule="auto"/>
        <w:rPr>
          <w:sz w:val="26"/>
          <w:szCs w:val="26"/>
        </w:rPr>
      </w:pPr>
    </w:p>
    <w:p w14:paraId="590D36B6" w14:textId="77777777" w:rsidR="008C29C7" w:rsidRPr="008C29C7" w:rsidRDefault="008C29C7" w:rsidP="008C29C7">
      <w:pPr>
        <w:rPr>
          <w:sz w:val="26"/>
          <w:szCs w:val="26"/>
          <w:lang w:val="vi-VN"/>
        </w:rPr>
      </w:pPr>
    </w:p>
    <w:p w14:paraId="645FA8E1" w14:textId="77777777" w:rsidR="008C29C7" w:rsidRPr="008C29C7" w:rsidRDefault="008C29C7" w:rsidP="008C29C7">
      <w:pPr>
        <w:rPr>
          <w:sz w:val="26"/>
          <w:szCs w:val="26"/>
          <w:lang w:val="vi-VN"/>
        </w:rPr>
      </w:pPr>
    </w:p>
    <w:p w14:paraId="2EAA66EB" w14:textId="77777777" w:rsidR="008C29C7" w:rsidRPr="008C29C7" w:rsidRDefault="008C29C7" w:rsidP="008C29C7">
      <w:pPr>
        <w:rPr>
          <w:sz w:val="26"/>
          <w:szCs w:val="26"/>
          <w:lang w:val="vi-VN"/>
        </w:rPr>
      </w:pPr>
    </w:p>
    <w:p w14:paraId="246C22DE" w14:textId="77777777" w:rsidR="008C29C7" w:rsidRPr="008C29C7" w:rsidRDefault="008C29C7" w:rsidP="008C29C7">
      <w:pPr>
        <w:rPr>
          <w:sz w:val="26"/>
          <w:szCs w:val="26"/>
          <w:lang w:val="vi-VN"/>
        </w:rPr>
      </w:pPr>
    </w:p>
    <w:p w14:paraId="1B6CD217" w14:textId="77777777" w:rsidR="008C29C7" w:rsidRPr="008C29C7" w:rsidRDefault="008C29C7" w:rsidP="008C29C7">
      <w:pPr>
        <w:rPr>
          <w:sz w:val="26"/>
          <w:szCs w:val="26"/>
          <w:lang w:val="vi-VN"/>
        </w:rPr>
      </w:pPr>
    </w:p>
    <w:p w14:paraId="6525377A" w14:textId="77777777" w:rsidR="008C29C7" w:rsidRDefault="008C29C7" w:rsidP="008C29C7">
      <w:pPr>
        <w:rPr>
          <w:sz w:val="26"/>
          <w:szCs w:val="26"/>
        </w:rPr>
      </w:pPr>
    </w:p>
    <w:p w14:paraId="20F06A78" w14:textId="77777777" w:rsidR="008C29C7" w:rsidRDefault="008C29C7" w:rsidP="008C29C7">
      <w:pPr>
        <w:rPr>
          <w:sz w:val="26"/>
          <w:szCs w:val="26"/>
        </w:rPr>
      </w:pPr>
    </w:p>
    <w:p w14:paraId="3ABB814C" w14:textId="77777777" w:rsidR="008C29C7" w:rsidRDefault="008C29C7" w:rsidP="008C29C7">
      <w:pPr>
        <w:ind w:firstLine="720"/>
        <w:rPr>
          <w:sz w:val="26"/>
          <w:szCs w:val="26"/>
        </w:rPr>
      </w:pPr>
    </w:p>
    <w:p w14:paraId="14B83701" w14:textId="643CFFB0" w:rsidR="008C29C7" w:rsidRPr="008C29C7" w:rsidRDefault="008C29C7" w:rsidP="008C29C7">
      <w:pPr>
        <w:tabs>
          <w:tab w:val="left" w:pos="852"/>
        </w:tabs>
        <w:rPr>
          <w:sz w:val="26"/>
          <w:szCs w:val="26"/>
          <w:lang w:val="vi-VN"/>
        </w:rPr>
        <w:sectPr w:rsidR="008C29C7" w:rsidRPr="008C29C7" w:rsidSect="00B118C8">
          <w:headerReference w:type="default" r:id="rId12"/>
          <w:pgSz w:w="12240" w:h="15840"/>
          <w:pgMar w:top="1985" w:right="1134" w:bottom="1701" w:left="1985" w:header="720" w:footer="720" w:gutter="0"/>
          <w:pgNumType w:fmt="lowerRoman" w:start="1"/>
          <w:cols w:space="720"/>
          <w:docGrid w:linePitch="360"/>
        </w:sectPr>
      </w:pPr>
      <w:r>
        <w:rPr>
          <w:sz w:val="26"/>
          <w:szCs w:val="26"/>
          <w:lang w:val="vi-VN"/>
        </w:rPr>
        <w:tab/>
      </w:r>
    </w:p>
    <w:p w14:paraId="7A22EE9C" w14:textId="00106311" w:rsidR="007E6AB9" w:rsidRPr="008D5375" w:rsidRDefault="007E6AB9" w:rsidP="008D5375">
      <w:pPr>
        <w:pStyle w:val="Nidungvnbn"/>
        <w:jc w:val="center"/>
        <w:rPr>
          <w:b/>
          <w:bCs/>
          <w:sz w:val="32"/>
          <w:szCs w:val="32"/>
        </w:rPr>
      </w:pPr>
      <w:r w:rsidRPr="008D5375">
        <w:rPr>
          <w:b/>
          <w:bCs/>
          <w:sz w:val="32"/>
          <w:szCs w:val="32"/>
        </w:rPr>
        <w:lastRenderedPageBreak/>
        <w:t>MỤC LỤC</w:t>
      </w:r>
    </w:p>
    <w:p w14:paraId="7D427948" w14:textId="7F5965F5" w:rsidR="00531B89" w:rsidRDefault="00C75086">
      <w:pPr>
        <w:pStyle w:val="TOC1"/>
        <w:rPr>
          <w:rFonts w:asciiTheme="minorHAnsi" w:eastAsiaTheme="minorEastAsia" w:hAnsiTheme="minorHAnsi" w:cstheme="minorBidi"/>
          <w:b w:val="0"/>
          <w:bCs w:val="0"/>
          <w:sz w:val="22"/>
          <w:szCs w:val="22"/>
        </w:rPr>
      </w:pPr>
      <w:r w:rsidRPr="005033E8">
        <w:fldChar w:fldCharType="begin"/>
      </w:r>
      <w:r w:rsidRPr="005033E8">
        <w:instrText xml:space="preserve"> TOC \h \z \t "Chương,1,Tiểu mục cấp 1,2,Tiểu mục cấp 2,3,Tiểu mục cấp 3,4" </w:instrText>
      </w:r>
      <w:r w:rsidRPr="005033E8">
        <w:fldChar w:fldCharType="separate"/>
      </w:r>
      <w:hyperlink w:anchor="_Toc126412862" w:history="1">
        <w:r w:rsidR="00531B89" w:rsidRPr="009B0D12">
          <w:rPr>
            <w:rStyle w:val="Hyperlink"/>
            <w:lang w:val="vi-VN"/>
          </w:rPr>
          <w:t>LỜI CẢM ƠN</w:t>
        </w:r>
        <w:r w:rsidR="00531B89">
          <w:rPr>
            <w:webHidden/>
          </w:rPr>
          <w:tab/>
        </w:r>
        <w:r w:rsidR="00531B89">
          <w:rPr>
            <w:webHidden/>
          </w:rPr>
          <w:fldChar w:fldCharType="begin"/>
        </w:r>
        <w:r w:rsidR="00531B89">
          <w:rPr>
            <w:webHidden/>
          </w:rPr>
          <w:instrText xml:space="preserve"> PAGEREF _Toc126412862 \h </w:instrText>
        </w:r>
        <w:r w:rsidR="00531B89">
          <w:rPr>
            <w:webHidden/>
          </w:rPr>
        </w:r>
        <w:r w:rsidR="00531B89">
          <w:rPr>
            <w:webHidden/>
          </w:rPr>
          <w:fldChar w:fldCharType="separate"/>
        </w:r>
        <w:r w:rsidR="00531B89">
          <w:rPr>
            <w:webHidden/>
          </w:rPr>
          <w:t>i</w:t>
        </w:r>
        <w:r w:rsidR="00531B89">
          <w:rPr>
            <w:webHidden/>
          </w:rPr>
          <w:fldChar w:fldCharType="end"/>
        </w:r>
      </w:hyperlink>
    </w:p>
    <w:p w14:paraId="7A33AF2C" w14:textId="2ADDED62" w:rsidR="00531B89" w:rsidRDefault="00B058AA">
      <w:pPr>
        <w:pStyle w:val="TOC1"/>
        <w:rPr>
          <w:rFonts w:asciiTheme="minorHAnsi" w:eastAsiaTheme="minorEastAsia" w:hAnsiTheme="minorHAnsi" w:cstheme="minorBidi"/>
          <w:b w:val="0"/>
          <w:bCs w:val="0"/>
          <w:sz w:val="22"/>
          <w:szCs w:val="22"/>
        </w:rPr>
      </w:pPr>
      <w:hyperlink w:anchor="_Toc126412863" w:history="1">
        <w:r w:rsidR="00531B89" w:rsidRPr="009B0D12">
          <w:rPr>
            <w:rStyle w:val="Hyperlink"/>
            <w:lang w:val="vi-VN"/>
          </w:rPr>
          <w:t>TÓM TẮT</w:t>
        </w:r>
        <w:r w:rsidR="00531B89">
          <w:rPr>
            <w:webHidden/>
          </w:rPr>
          <w:tab/>
        </w:r>
        <w:r w:rsidR="00531B89">
          <w:rPr>
            <w:webHidden/>
          </w:rPr>
          <w:fldChar w:fldCharType="begin"/>
        </w:r>
        <w:r w:rsidR="00531B89">
          <w:rPr>
            <w:webHidden/>
          </w:rPr>
          <w:instrText xml:space="preserve"> PAGEREF _Toc126412863 \h </w:instrText>
        </w:r>
        <w:r w:rsidR="00531B89">
          <w:rPr>
            <w:webHidden/>
          </w:rPr>
        </w:r>
        <w:r w:rsidR="00531B89">
          <w:rPr>
            <w:webHidden/>
          </w:rPr>
          <w:fldChar w:fldCharType="separate"/>
        </w:r>
        <w:r w:rsidR="00531B89">
          <w:rPr>
            <w:webHidden/>
          </w:rPr>
          <w:t>iii</w:t>
        </w:r>
        <w:r w:rsidR="00531B89">
          <w:rPr>
            <w:webHidden/>
          </w:rPr>
          <w:fldChar w:fldCharType="end"/>
        </w:r>
      </w:hyperlink>
    </w:p>
    <w:p w14:paraId="2BD41A1B" w14:textId="4A4CFDB5" w:rsidR="00531B89" w:rsidRDefault="00B058AA">
      <w:pPr>
        <w:pStyle w:val="TOC1"/>
        <w:rPr>
          <w:rFonts w:asciiTheme="minorHAnsi" w:eastAsiaTheme="minorEastAsia" w:hAnsiTheme="minorHAnsi" w:cstheme="minorBidi"/>
          <w:b w:val="0"/>
          <w:bCs w:val="0"/>
          <w:sz w:val="22"/>
          <w:szCs w:val="22"/>
        </w:rPr>
      </w:pPr>
      <w:hyperlink w:anchor="_Toc126412864" w:history="1">
        <w:r w:rsidR="00531B89" w:rsidRPr="009B0D12">
          <w:rPr>
            <w:rStyle w:val="Hyperlink"/>
          </w:rPr>
          <w:t>DANH MỤC CÁC BẢNG BIỂU, HÌNH VẼ, ĐỒ THỊ</w:t>
        </w:r>
        <w:r w:rsidR="00531B89">
          <w:rPr>
            <w:webHidden/>
          </w:rPr>
          <w:tab/>
        </w:r>
        <w:r w:rsidR="00531B89">
          <w:rPr>
            <w:webHidden/>
          </w:rPr>
          <w:fldChar w:fldCharType="begin"/>
        </w:r>
        <w:r w:rsidR="00531B89">
          <w:rPr>
            <w:webHidden/>
          </w:rPr>
          <w:instrText xml:space="preserve"> PAGEREF _Toc126412864 \h </w:instrText>
        </w:r>
        <w:r w:rsidR="00531B89">
          <w:rPr>
            <w:webHidden/>
          </w:rPr>
        </w:r>
        <w:r w:rsidR="00531B89">
          <w:rPr>
            <w:webHidden/>
          </w:rPr>
          <w:fldChar w:fldCharType="separate"/>
        </w:r>
        <w:r w:rsidR="00531B89">
          <w:rPr>
            <w:webHidden/>
          </w:rPr>
          <w:t>4</w:t>
        </w:r>
        <w:r w:rsidR="00531B89">
          <w:rPr>
            <w:webHidden/>
          </w:rPr>
          <w:fldChar w:fldCharType="end"/>
        </w:r>
      </w:hyperlink>
    </w:p>
    <w:p w14:paraId="02FA3FAD" w14:textId="15A10ECD" w:rsidR="00531B89" w:rsidRDefault="00B058AA">
      <w:pPr>
        <w:pStyle w:val="TOC1"/>
        <w:rPr>
          <w:rFonts w:asciiTheme="minorHAnsi" w:eastAsiaTheme="minorEastAsia" w:hAnsiTheme="minorHAnsi" w:cstheme="minorBidi"/>
          <w:b w:val="0"/>
          <w:bCs w:val="0"/>
          <w:sz w:val="22"/>
          <w:szCs w:val="22"/>
        </w:rPr>
      </w:pPr>
      <w:hyperlink w:anchor="_Toc126412865" w:history="1">
        <w:r w:rsidR="00531B89" w:rsidRPr="009B0D12">
          <w:rPr>
            <w:rStyle w:val="Hyperlink"/>
          </w:rPr>
          <w:t>DANH MỤC KÍ HIỆU VÀ CHỮ VIẾT TẮT</w:t>
        </w:r>
        <w:r w:rsidR="00531B89">
          <w:rPr>
            <w:webHidden/>
          </w:rPr>
          <w:tab/>
        </w:r>
        <w:r w:rsidR="00531B89">
          <w:rPr>
            <w:webHidden/>
          </w:rPr>
          <w:fldChar w:fldCharType="begin"/>
        </w:r>
        <w:r w:rsidR="00531B89">
          <w:rPr>
            <w:webHidden/>
          </w:rPr>
          <w:instrText xml:space="preserve"> PAGEREF _Toc126412865 \h </w:instrText>
        </w:r>
        <w:r w:rsidR="00531B89">
          <w:rPr>
            <w:webHidden/>
          </w:rPr>
        </w:r>
        <w:r w:rsidR="00531B89">
          <w:rPr>
            <w:webHidden/>
          </w:rPr>
          <w:fldChar w:fldCharType="separate"/>
        </w:r>
        <w:r w:rsidR="00531B89">
          <w:rPr>
            <w:webHidden/>
          </w:rPr>
          <w:t>8</w:t>
        </w:r>
        <w:r w:rsidR="00531B89">
          <w:rPr>
            <w:webHidden/>
          </w:rPr>
          <w:fldChar w:fldCharType="end"/>
        </w:r>
      </w:hyperlink>
    </w:p>
    <w:p w14:paraId="5569765C" w14:textId="073FC183" w:rsidR="00531B89" w:rsidRDefault="00B058AA">
      <w:pPr>
        <w:pStyle w:val="TOC1"/>
        <w:rPr>
          <w:rFonts w:asciiTheme="minorHAnsi" w:eastAsiaTheme="minorEastAsia" w:hAnsiTheme="minorHAnsi" w:cstheme="minorBidi"/>
          <w:b w:val="0"/>
          <w:bCs w:val="0"/>
          <w:sz w:val="22"/>
          <w:szCs w:val="22"/>
        </w:rPr>
      </w:pPr>
      <w:hyperlink w:anchor="_Toc126412866" w:history="1">
        <w:r w:rsidR="00531B89" w:rsidRPr="009B0D12">
          <w:rPr>
            <w:rStyle w:val="Hyperlink"/>
          </w:rPr>
          <w:t>CHƯƠNG 1 – GIỚI THIỆU</w:t>
        </w:r>
        <w:r w:rsidR="00531B89">
          <w:rPr>
            <w:webHidden/>
          </w:rPr>
          <w:tab/>
        </w:r>
        <w:r w:rsidR="00531B89">
          <w:rPr>
            <w:webHidden/>
          </w:rPr>
          <w:fldChar w:fldCharType="begin"/>
        </w:r>
        <w:r w:rsidR="00531B89">
          <w:rPr>
            <w:webHidden/>
          </w:rPr>
          <w:instrText xml:space="preserve"> PAGEREF _Toc126412866 \h </w:instrText>
        </w:r>
        <w:r w:rsidR="00531B89">
          <w:rPr>
            <w:webHidden/>
          </w:rPr>
        </w:r>
        <w:r w:rsidR="00531B89">
          <w:rPr>
            <w:webHidden/>
          </w:rPr>
          <w:fldChar w:fldCharType="separate"/>
        </w:r>
        <w:r w:rsidR="00531B89">
          <w:rPr>
            <w:webHidden/>
          </w:rPr>
          <w:t>9</w:t>
        </w:r>
        <w:r w:rsidR="00531B89">
          <w:rPr>
            <w:webHidden/>
          </w:rPr>
          <w:fldChar w:fldCharType="end"/>
        </w:r>
      </w:hyperlink>
    </w:p>
    <w:p w14:paraId="49EE8F33" w14:textId="44263164"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867" w:history="1">
        <w:r w:rsidR="00531B89" w:rsidRPr="009B0D12">
          <w:rPr>
            <w:rStyle w:val="Hyperlink"/>
            <w:noProof/>
          </w:rPr>
          <w:t>1.1.</w:t>
        </w:r>
        <w:r w:rsidR="00531B89">
          <w:rPr>
            <w:rFonts w:asciiTheme="minorHAnsi" w:eastAsiaTheme="minorEastAsia" w:hAnsiTheme="minorHAnsi" w:cstheme="minorBidi"/>
            <w:noProof/>
            <w:sz w:val="22"/>
            <w:szCs w:val="22"/>
          </w:rPr>
          <w:tab/>
        </w:r>
        <w:r w:rsidR="00531B89" w:rsidRPr="009B0D12">
          <w:rPr>
            <w:rStyle w:val="Hyperlink"/>
            <w:noProof/>
          </w:rPr>
          <w:t>GIỚI THIỆU VỀ ĐỀ TÀI</w:t>
        </w:r>
        <w:r w:rsidR="00531B89">
          <w:rPr>
            <w:noProof/>
            <w:webHidden/>
          </w:rPr>
          <w:tab/>
        </w:r>
        <w:r w:rsidR="00531B89">
          <w:rPr>
            <w:noProof/>
            <w:webHidden/>
          </w:rPr>
          <w:fldChar w:fldCharType="begin"/>
        </w:r>
        <w:r w:rsidR="00531B89">
          <w:rPr>
            <w:noProof/>
            <w:webHidden/>
          </w:rPr>
          <w:instrText xml:space="preserve"> PAGEREF _Toc126412867 \h </w:instrText>
        </w:r>
        <w:r w:rsidR="00531B89">
          <w:rPr>
            <w:noProof/>
            <w:webHidden/>
          </w:rPr>
        </w:r>
        <w:r w:rsidR="00531B89">
          <w:rPr>
            <w:noProof/>
            <w:webHidden/>
          </w:rPr>
          <w:fldChar w:fldCharType="separate"/>
        </w:r>
        <w:r w:rsidR="00531B89">
          <w:rPr>
            <w:noProof/>
            <w:webHidden/>
          </w:rPr>
          <w:t>9</w:t>
        </w:r>
        <w:r w:rsidR="00531B89">
          <w:rPr>
            <w:noProof/>
            <w:webHidden/>
          </w:rPr>
          <w:fldChar w:fldCharType="end"/>
        </w:r>
      </w:hyperlink>
    </w:p>
    <w:p w14:paraId="5FF877F5" w14:textId="58A734BD"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68" w:history="1">
        <w:r w:rsidR="00531B89" w:rsidRPr="009B0D12">
          <w:rPr>
            <w:rStyle w:val="Hyperlink"/>
            <w:noProof/>
          </w:rPr>
          <w:t>1.1.1.</w:t>
        </w:r>
        <w:r w:rsidR="00531B89">
          <w:rPr>
            <w:rFonts w:asciiTheme="minorHAnsi" w:eastAsiaTheme="minorEastAsia" w:hAnsiTheme="minorHAnsi" w:cstheme="minorBidi"/>
            <w:noProof/>
            <w:sz w:val="22"/>
            <w:szCs w:val="22"/>
          </w:rPr>
          <w:tab/>
        </w:r>
        <w:r w:rsidR="00531B89" w:rsidRPr="009B0D12">
          <w:rPr>
            <w:rStyle w:val="Hyperlink"/>
            <w:noProof/>
          </w:rPr>
          <w:t>Đặc tả</w:t>
        </w:r>
        <w:r w:rsidR="00531B89">
          <w:rPr>
            <w:noProof/>
            <w:webHidden/>
          </w:rPr>
          <w:tab/>
        </w:r>
        <w:r w:rsidR="00531B89">
          <w:rPr>
            <w:noProof/>
            <w:webHidden/>
          </w:rPr>
          <w:fldChar w:fldCharType="begin"/>
        </w:r>
        <w:r w:rsidR="00531B89">
          <w:rPr>
            <w:noProof/>
            <w:webHidden/>
          </w:rPr>
          <w:instrText xml:space="preserve"> PAGEREF _Toc126412868 \h </w:instrText>
        </w:r>
        <w:r w:rsidR="00531B89">
          <w:rPr>
            <w:noProof/>
            <w:webHidden/>
          </w:rPr>
        </w:r>
        <w:r w:rsidR="00531B89">
          <w:rPr>
            <w:noProof/>
            <w:webHidden/>
          </w:rPr>
          <w:fldChar w:fldCharType="separate"/>
        </w:r>
        <w:r w:rsidR="00531B89">
          <w:rPr>
            <w:noProof/>
            <w:webHidden/>
          </w:rPr>
          <w:t>9</w:t>
        </w:r>
        <w:r w:rsidR="00531B89">
          <w:rPr>
            <w:noProof/>
            <w:webHidden/>
          </w:rPr>
          <w:fldChar w:fldCharType="end"/>
        </w:r>
      </w:hyperlink>
    </w:p>
    <w:p w14:paraId="5A1EE970" w14:textId="6FEBA432"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69" w:history="1">
        <w:r w:rsidR="00531B89" w:rsidRPr="009B0D12">
          <w:rPr>
            <w:rStyle w:val="Hyperlink"/>
            <w:noProof/>
          </w:rPr>
          <w:t>1.1.2.</w:t>
        </w:r>
        <w:r w:rsidR="00531B89">
          <w:rPr>
            <w:rFonts w:asciiTheme="minorHAnsi" w:eastAsiaTheme="minorEastAsia" w:hAnsiTheme="minorHAnsi" w:cstheme="minorBidi"/>
            <w:noProof/>
            <w:sz w:val="22"/>
            <w:szCs w:val="22"/>
          </w:rPr>
          <w:tab/>
        </w:r>
        <w:r w:rsidR="00531B89" w:rsidRPr="009B0D12">
          <w:rPr>
            <w:rStyle w:val="Hyperlink"/>
            <w:noProof/>
          </w:rPr>
          <w:t>Usecase</w:t>
        </w:r>
        <w:r w:rsidR="00531B89">
          <w:rPr>
            <w:noProof/>
            <w:webHidden/>
          </w:rPr>
          <w:tab/>
        </w:r>
        <w:r w:rsidR="00531B89">
          <w:rPr>
            <w:noProof/>
            <w:webHidden/>
          </w:rPr>
          <w:fldChar w:fldCharType="begin"/>
        </w:r>
        <w:r w:rsidR="00531B89">
          <w:rPr>
            <w:noProof/>
            <w:webHidden/>
          </w:rPr>
          <w:instrText xml:space="preserve"> PAGEREF _Toc126412869 \h </w:instrText>
        </w:r>
        <w:r w:rsidR="00531B89">
          <w:rPr>
            <w:noProof/>
            <w:webHidden/>
          </w:rPr>
        </w:r>
        <w:r w:rsidR="00531B89">
          <w:rPr>
            <w:noProof/>
            <w:webHidden/>
          </w:rPr>
          <w:fldChar w:fldCharType="separate"/>
        </w:r>
        <w:r w:rsidR="00531B89">
          <w:rPr>
            <w:noProof/>
            <w:webHidden/>
          </w:rPr>
          <w:t>22</w:t>
        </w:r>
        <w:r w:rsidR="00531B89">
          <w:rPr>
            <w:noProof/>
            <w:webHidden/>
          </w:rPr>
          <w:fldChar w:fldCharType="end"/>
        </w:r>
      </w:hyperlink>
    </w:p>
    <w:p w14:paraId="6EEE5C0E" w14:textId="1AD66175"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0" w:history="1">
        <w:r w:rsidR="00531B89" w:rsidRPr="009B0D12">
          <w:rPr>
            <w:rStyle w:val="Hyperlink"/>
            <w:noProof/>
          </w:rPr>
          <w:t>1.1.3.</w:t>
        </w:r>
        <w:r w:rsidR="00531B89">
          <w:rPr>
            <w:rFonts w:asciiTheme="minorHAnsi" w:eastAsiaTheme="minorEastAsia" w:hAnsiTheme="minorHAnsi" w:cstheme="minorBidi"/>
            <w:noProof/>
            <w:sz w:val="22"/>
            <w:szCs w:val="22"/>
          </w:rPr>
          <w:tab/>
        </w:r>
        <w:r w:rsidR="00531B89" w:rsidRPr="009B0D12">
          <w:rPr>
            <w:rStyle w:val="Hyperlink"/>
            <w:noProof/>
          </w:rPr>
          <w:t>Activity</w:t>
        </w:r>
        <w:r w:rsidR="00531B89">
          <w:rPr>
            <w:noProof/>
            <w:webHidden/>
          </w:rPr>
          <w:tab/>
        </w:r>
        <w:r w:rsidR="00531B89">
          <w:rPr>
            <w:noProof/>
            <w:webHidden/>
          </w:rPr>
          <w:fldChar w:fldCharType="begin"/>
        </w:r>
        <w:r w:rsidR="00531B89">
          <w:rPr>
            <w:noProof/>
            <w:webHidden/>
          </w:rPr>
          <w:instrText xml:space="preserve"> PAGEREF _Toc126412870 \h </w:instrText>
        </w:r>
        <w:r w:rsidR="00531B89">
          <w:rPr>
            <w:noProof/>
            <w:webHidden/>
          </w:rPr>
        </w:r>
        <w:r w:rsidR="00531B89">
          <w:rPr>
            <w:noProof/>
            <w:webHidden/>
          </w:rPr>
          <w:fldChar w:fldCharType="separate"/>
        </w:r>
        <w:r w:rsidR="00531B89">
          <w:rPr>
            <w:noProof/>
            <w:webHidden/>
          </w:rPr>
          <w:t>43</w:t>
        </w:r>
        <w:r w:rsidR="00531B89">
          <w:rPr>
            <w:noProof/>
            <w:webHidden/>
          </w:rPr>
          <w:fldChar w:fldCharType="end"/>
        </w:r>
      </w:hyperlink>
    </w:p>
    <w:p w14:paraId="494E7447" w14:textId="2FE87276"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871" w:history="1">
        <w:r w:rsidR="00531B89" w:rsidRPr="009B0D12">
          <w:rPr>
            <w:rStyle w:val="Hyperlink"/>
            <w:noProof/>
          </w:rPr>
          <w:t>1.2.</w:t>
        </w:r>
        <w:r w:rsidR="00531B89">
          <w:rPr>
            <w:rFonts w:asciiTheme="minorHAnsi" w:eastAsiaTheme="minorEastAsia" w:hAnsiTheme="minorHAnsi" w:cstheme="minorBidi"/>
            <w:noProof/>
            <w:sz w:val="22"/>
            <w:szCs w:val="22"/>
          </w:rPr>
          <w:tab/>
        </w:r>
        <w:r w:rsidR="00531B89" w:rsidRPr="009B0D12">
          <w:rPr>
            <w:rStyle w:val="Hyperlink"/>
            <w:noProof/>
          </w:rPr>
          <w:t>GIỚI THIỆU VỀ CÔNG NGHỆ VÀ THUẬT NGỮ</w:t>
        </w:r>
        <w:r w:rsidR="00531B89">
          <w:rPr>
            <w:noProof/>
            <w:webHidden/>
          </w:rPr>
          <w:tab/>
        </w:r>
        <w:r w:rsidR="00531B89">
          <w:rPr>
            <w:noProof/>
            <w:webHidden/>
          </w:rPr>
          <w:fldChar w:fldCharType="begin"/>
        </w:r>
        <w:r w:rsidR="00531B89">
          <w:rPr>
            <w:noProof/>
            <w:webHidden/>
          </w:rPr>
          <w:instrText xml:space="preserve"> PAGEREF _Toc126412871 \h </w:instrText>
        </w:r>
        <w:r w:rsidR="00531B89">
          <w:rPr>
            <w:noProof/>
            <w:webHidden/>
          </w:rPr>
        </w:r>
        <w:r w:rsidR="00531B89">
          <w:rPr>
            <w:noProof/>
            <w:webHidden/>
          </w:rPr>
          <w:fldChar w:fldCharType="separate"/>
        </w:r>
        <w:r w:rsidR="00531B89">
          <w:rPr>
            <w:noProof/>
            <w:webHidden/>
          </w:rPr>
          <w:t>64</w:t>
        </w:r>
        <w:r w:rsidR="00531B89">
          <w:rPr>
            <w:noProof/>
            <w:webHidden/>
          </w:rPr>
          <w:fldChar w:fldCharType="end"/>
        </w:r>
      </w:hyperlink>
    </w:p>
    <w:p w14:paraId="61CFB6E9" w14:textId="6B5B4871"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2" w:history="1">
        <w:r w:rsidR="00531B89" w:rsidRPr="009B0D12">
          <w:rPr>
            <w:rStyle w:val="Hyperlink"/>
            <w:noProof/>
          </w:rPr>
          <w:t>1.2.1.</w:t>
        </w:r>
        <w:r w:rsidR="00531B89">
          <w:rPr>
            <w:rFonts w:asciiTheme="minorHAnsi" w:eastAsiaTheme="minorEastAsia" w:hAnsiTheme="minorHAnsi" w:cstheme="minorBidi"/>
            <w:noProof/>
            <w:sz w:val="22"/>
            <w:szCs w:val="22"/>
          </w:rPr>
          <w:tab/>
        </w:r>
        <w:r w:rsidR="00531B89" w:rsidRPr="009B0D12">
          <w:rPr>
            <w:rStyle w:val="Hyperlink"/>
            <w:noProof/>
          </w:rPr>
          <w:t>Docker</w:t>
        </w:r>
        <w:r w:rsidR="00531B89">
          <w:rPr>
            <w:noProof/>
            <w:webHidden/>
          </w:rPr>
          <w:tab/>
        </w:r>
        <w:r w:rsidR="00531B89">
          <w:rPr>
            <w:noProof/>
            <w:webHidden/>
          </w:rPr>
          <w:fldChar w:fldCharType="begin"/>
        </w:r>
        <w:r w:rsidR="00531B89">
          <w:rPr>
            <w:noProof/>
            <w:webHidden/>
          </w:rPr>
          <w:instrText xml:space="preserve"> PAGEREF _Toc126412872 \h </w:instrText>
        </w:r>
        <w:r w:rsidR="00531B89">
          <w:rPr>
            <w:noProof/>
            <w:webHidden/>
          </w:rPr>
        </w:r>
        <w:r w:rsidR="00531B89">
          <w:rPr>
            <w:noProof/>
            <w:webHidden/>
          </w:rPr>
          <w:fldChar w:fldCharType="separate"/>
        </w:r>
        <w:r w:rsidR="00531B89">
          <w:rPr>
            <w:noProof/>
            <w:webHidden/>
          </w:rPr>
          <w:t>64</w:t>
        </w:r>
        <w:r w:rsidR="00531B89">
          <w:rPr>
            <w:noProof/>
            <w:webHidden/>
          </w:rPr>
          <w:fldChar w:fldCharType="end"/>
        </w:r>
      </w:hyperlink>
    </w:p>
    <w:p w14:paraId="78A8F0CB" w14:textId="0CF17AFD"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3" w:history="1">
        <w:r w:rsidR="00531B89" w:rsidRPr="009B0D12">
          <w:rPr>
            <w:rStyle w:val="Hyperlink"/>
            <w:noProof/>
          </w:rPr>
          <w:t>1.2.2.</w:t>
        </w:r>
        <w:r w:rsidR="00531B89">
          <w:rPr>
            <w:rFonts w:asciiTheme="minorHAnsi" w:eastAsiaTheme="minorEastAsia" w:hAnsiTheme="minorHAnsi" w:cstheme="minorBidi"/>
            <w:noProof/>
            <w:sz w:val="22"/>
            <w:szCs w:val="22"/>
          </w:rPr>
          <w:tab/>
        </w:r>
        <w:r w:rsidR="00531B89" w:rsidRPr="009B0D12">
          <w:rPr>
            <w:rStyle w:val="Hyperlink"/>
            <w:noProof/>
          </w:rPr>
          <w:t>CI/ CD</w:t>
        </w:r>
        <w:r w:rsidR="00531B89">
          <w:rPr>
            <w:noProof/>
            <w:webHidden/>
          </w:rPr>
          <w:tab/>
        </w:r>
        <w:r w:rsidR="00531B89">
          <w:rPr>
            <w:noProof/>
            <w:webHidden/>
          </w:rPr>
          <w:fldChar w:fldCharType="begin"/>
        </w:r>
        <w:r w:rsidR="00531B89">
          <w:rPr>
            <w:noProof/>
            <w:webHidden/>
          </w:rPr>
          <w:instrText xml:space="preserve"> PAGEREF _Toc126412873 \h </w:instrText>
        </w:r>
        <w:r w:rsidR="00531B89">
          <w:rPr>
            <w:noProof/>
            <w:webHidden/>
          </w:rPr>
        </w:r>
        <w:r w:rsidR="00531B89">
          <w:rPr>
            <w:noProof/>
            <w:webHidden/>
          </w:rPr>
          <w:fldChar w:fldCharType="separate"/>
        </w:r>
        <w:r w:rsidR="00531B89">
          <w:rPr>
            <w:noProof/>
            <w:webHidden/>
          </w:rPr>
          <w:t>68</w:t>
        </w:r>
        <w:r w:rsidR="00531B89">
          <w:rPr>
            <w:noProof/>
            <w:webHidden/>
          </w:rPr>
          <w:fldChar w:fldCharType="end"/>
        </w:r>
      </w:hyperlink>
    </w:p>
    <w:p w14:paraId="042A8805" w14:textId="175EE7AE"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4" w:history="1">
        <w:r w:rsidR="00531B89" w:rsidRPr="009B0D12">
          <w:rPr>
            <w:rStyle w:val="Hyperlink"/>
            <w:noProof/>
          </w:rPr>
          <w:t>1.2.3.</w:t>
        </w:r>
        <w:r w:rsidR="00531B89">
          <w:rPr>
            <w:rFonts w:asciiTheme="minorHAnsi" w:eastAsiaTheme="minorEastAsia" w:hAnsiTheme="minorHAnsi" w:cstheme="minorBidi"/>
            <w:noProof/>
            <w:sz w:val="22"/>
            <w:szCs w:val="22"/>
          </w:rPr>
          <w:tab/>
        </w:r>
        <w:r w:rsidR="00531B89" w:rsidRPr="009B0D12">
          <w:rPr>
            <w:rStyle w:val="Hyperlink"/>
            <w:noProof/>
          </w:rPr>
          <w:t>VPS</w:t>
        </w:r>
        <w:r w:rsidR="00531B89">
          <w:rPr>
            <w:noProof/>
            <w:webHidden/>
          </w:rPr>
          <w:tab/>
        </w:r>
        <w:r w:rsidR="00531B89">
          <w:rPr>
            <w:noProof/>
            <w:webHidden/>
          </w:rPr>
          <w:fldChar w:fldCharType="begin"/>
        </w:r>
        <w:r w:rsidR="00531B89">
          <w:rPr>
            <w:noProof/>
            <w:webHidden/>
          </w:rPr>
          <w:instrText xml:space="preserve"> PAGEREF _Toc126412874 \h </w:instrText>
        </w:r>
        <w:r w:rsidR="00531B89">
          <w:rPr>
            <w:noProof/>
            <w:webHidden/>
          </w:rPr>
        </w:r>
        <w:r w:rsidR="00531B89">
          <w:rPr>
            <w:noProof/>
            <w:webHidden/>
          </w:rPr>
          <w:fldChar w:fldCharType="separate"/>
        </w:r>
        <w:r w:rsidR="00531B89">
          <w:rPr>
            <w:noProof/>
            <w:webHidden/>
          </w:rPr>
          <w:t>74</w:t>
        </w:r>
        <w:r w:rsidR="00531B89">
          <w:rPr>
            <w:noProof/>
            <w:webHidden/>
          </w:rPr>
          <w:fldChar w:fldCharType="end"/>
        </w:r>
      </w:hyperlink>
    </w:p>
    <w:p w14:paraId="6EB0ED6C" w14:textId="15254838"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5" w:history="1">
        <w:r w:rsidR="00531B89" w:rsidRPr="009B0D12">
          <w:rPr>
            <w:rStyle w:val="Hyperlink"/>
            <w:noProof/>
          </w:rPr>
          <w:t>1.2.4.</w:t>
        </w:r>
        <w:r w:rsidR="00531B89">
          <w:rPr>
            <w:rFonts w:asciiTheme="minorHAnsi" w:eastAsiaTheme="minorEastAsia" w:hAnsiTheme="minorHAnsi" w:cstheme="minorBidi"/>
            <w:noProof/>
            <w:sz w:val="22"/>
            <w:szCs w:val="22"/>
          </w:rPr>
          <w:tab/>
        </w:r>
        <w:r w:rsidR="00531B89" w:rsidRPr="009B0D12">
          <w:rPr>
            <w:rStyle w:val="Hyperlink"/>
            <w:noProof/>
          </w:rPr>
          <w:t>Nginx</w:t>
        </w:r>
        <w:r w:rsidR="00531B89">
          <w:rPr>
            <w:noProof/>
            <w:webHidden/>
          </w:rPr>
          <w:tab/>
        </w:r>
        <w:r w:rsidR="00531B89">
          <w:rPr>
            <w:noProof/>
            <w:webHidden/>
          </w:rPr>
          <w:fldChar w:fldCharType="begin"/>
        </w:r>
        <w:r w:rsidR="00531B89">
          <w:rPr>
            <w:noProof/>
            <w:webHidden/>
          </w:rPr>
          <w:instrText xml:space="preserve"> PAGEREF _Toc126412875 \h </w:instrText>
        </w:r>
        <w:r w:rsidR="00531B89">
          <w:rPr>
            <w:noProof/>
            <w:webHidden/>
          </w:rPr>
        </w:r>
        <w:r w:rsidR="00531B89">
          <w:rPr>
            <w:noProof/>
            <w:webHidden/>
          </w:rPr>
          <w:fldChar w:fldCharType="separate"/>
        </w:r>
        <w:r w:rsidR="00531B89">
          <w:rPr>
            <w:noProof/>
            <w:webHidden/>
          </w:rPr>
          <w:t>78</w:t>
        </w:r>
        <w:r w:rsidR="00531B89">
          <w:rPr>
            <w:noProof/>
            <w:webHidden/>
          </w:rPr>
          <w:fldChar w:fldCharType="end"/>
        </w:r>
      </w:hyperlink>
    </w:p>
    <w:p w14:paraId="14913EA0" w14:textId="4BD83063"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6" w:history="1">
        <w:r w:rsidR="00531B89" w:rsidRPr="009B0D12">
          <w:rPr>
            <w:rStyle w:val="Hyperlink"/>
            <w:noProof/>
          </w:rPr>
          <w:t>1.2.5.</w:t>
        </w:r>
        <w:r w:rsidR="00531B89">
          <w:rPr>
            <w:rFonts w:asciiTheme="minorHAnsi" w:eastAsiaTheme="minorEastAsia" w:hAnsiTheme="minorHAnsi" w:cstheme="minorBidi"/>
            <w:noProof/>
            <w:sz w:val="22"/>
            <w:szCs w:val="22"/>
          </w:rPr>
          <w:tab/>
        </w:r>
        <w:r w:rsidR="00531B89" w:rsidRPr="009B0D12">
          <w:rPr>
            <w:rStyle w:val="Hyperlink"/>
            <w:noProof/>
          </w:rPr>
          <w:t>NodeJS (ExpressJS)</w:t>
        </w:r>
        <w:r w:rsidR="00531B89">
          <w:rPr>
            <w:noProof/>
            <w:webHidden/>
          </w:rPr>
          <w:tab/>
        </w:r>
        <w:r w:rsidR="00531B89">
          <w:rPr>
            <w:noProof/>
            <w:webHidden/>
          </w:rPr>
          <w:fldChar w:fldCharType="begin"/>
        </w:r>
        <w:r w:rsidR="00531B89">
          <w:rPr>
            <w:noProof/>
            <w:webHidden/>
          </w:rPr>
          <w:instrText xml:space="preserve"> PAGEREF _Toc126412876 \h </w:instrText>
        </w:r>
        <w:r w:rsidR="00531B89">
          <w:rPr>
            <w:noProof/>
            <w:webHidden/>
          </w:rPr>
        </w:r>
        <w:r w:rsidR="00531B89">
          <w:rPr>
            <w:noProof/>
            <w:webHidden/>
          </w:rPr>
          <w:fldChar w:fldCharType="separate"/>
        </w:r>
        <w:r w:rsidR="00531B89">
          <w:rPr>
            <w:noProof/>
            <w:webHidden/>
          </w:rPr>
          <w:t>80</w:t>
        </w:r>
        <w:r w:rsidR="00531B89">
          <w:rPr>
            <w:noProof/>
            <w:webHidden/>
          </w:rPr>
          <w:fldChar w:fldCharType="end"/>
        </w:r>
      </w:hyperlink>
    </w:p>
    <w:p w14:paraId="231C334E" w14:textId="24A39498"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7" w:history="1">
        <w:r w:rsidR="00531B89" w:rsidRPr="009B0D12">
          <w:rPr>
            <w:rStyle w:val="Hyperlink"/>
            <w:noProof/>
          </w:rPr>
          <w:t>1.2.6.</w:t>
        </w:r>
        <w:r w:rsidR="00531B89">
          <w:rPr>
            <w:rFonts w:asciiTheme="minorHAnsi" w:eastAsiaTheme="minorEastAsia" w:hAnsiTheme="minorHAnsi" w:cstheme="minorBidi"/>
            <w:noProof/>
            <w:sz w:val="22"/>
            <w:szCs w:val="22"/>
          </w:rPr>
          <w:tab/>
        </w:r>
        <w:r w:rsidR="00531B89" w:rsidRPr="009B0D12">
          <w:rPr>
            <w:rStyle w:val="Hyperlink"/>
            <w:noProof/>
          </w:rPr>
          <w:t>ORM (PRISMA)</w:t>
        </w:r>
        <w:r w:rsidR="00531B89">
          <w:rPr>
            <w:noProof/>
            <w:webHidden/>
          </w:rPr>
          <w:tab/>
        </w:r>
        <w:r w:rsidR="00531B89">
          <w:rPr>
            <w:noProof/>
            <w:webHidden/>
          </w:rPr>
          <w:fldChar w:fldCharType="begin"/>
        </w:r>
        <w:r w:rsidR="00531B89">
          <w:rPr>
            <w:noProof/>
            <w:webHidden/>
          </w:rPr>
          <w:instrText xml:space="preserve"> PAGEREF _Toc126412877 \h </w:instrText>
        </w:r>
        <w:r w:rsidR="00531B89">
          <w:rPr>
            <w:noProof/>
            <w:webHidden/>
          </w:rPr>
        </w:r>
        <w:r w:rsidR="00531B89">
          <w:rPr>
            <w:noProof/>
            <w:webHidden/>
          </w:rPr>
          <w:fldChar w:fldCharType="separate"/>
        </w:r>
        <w:r w:rsidR="00531B89">
          <w:rPr>
            <w:noProof/>
            <w:webHidden/>
          </w:rPr>
          <w:t>81</w:t>
        </w:r>
        <w:r w:rsidR="00531B89">
          <w:rPr>
            <w:noProof/>
            <w:webHidden/>
          </w:rPr>
          <w:fldChar w:fldCharType="end"/>
        </w:r>
      </w:hyperlink>
    </w:p>
    <w:p w14:paraId="0BE8ED23" w14:textId="4BBB2870"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78" w:history="1">
        <w:r w:rsidR="00531B89" w:rsidRPr="009B0D12">
          <w:rPr>
            <w:rStyle w:val="Hyperlink"/>
            <w:noProof/>
          </w:rPr>
          <w:t>1.2.7.</w:t>
        </w:r>
        <w:r w:rsidR="00531B89">
          <w:rPr>
            <w:rFonts w:asciiTheme="minorHAnsi" w:eastAsiaTheme="minorEastAsia" w:hAnsiTheme="minorHAnsi" w:cstheme="minorBidi"/>
            <w:noProof/>
            <w:sz w:val="22"/>
            <w:szCs w:val="22"/>
          </w:rPr>
          <w:tab/>
        </w:r>
        <w:r w:rsidR="00531B89" w:rsidRPr="009B0D12">
          <w:rPr>
            <w:rStyle w:val="Hyperlink"/>
            <w:noProof/>
          </w:rPr>
          <w:t>ReactJS</w:t>
        </w:r>
        <w:r w:rsidR="00531B89">
          <w:rPr>
            <w:noProof/>
            <w:webHidden/>
          </w:rPr>
          <w:tab/>
        </w:r>
        <w:r w:rsidR="00531B89">
          <w:rPr>
            <w:noProof/>
            <w:webHidden/>
          </w:rPr>
          <w:fldChar w:fldCharType="begin"/>
        </w:r>
        <w:r w:rsidR="00531B89">
          <w:rPr>
            <w:noProof/>
            <w:webHidden/>
          </w:rPr>
          <w:instrText xml:space="preserve"> PAGEREF _Toc126412878 \h </w:instrText>
        </w:r>
        <w:r w:rsidR="00531B89">
          <w:rPr>
            <w:noProof/>
            <w:webHidden/>
          </w:rPr>
        </w:r>
        <w:r w:rsidR="00531B89">
          <w:rPr>
            <w:noProof/>
            <w:webHidden/>
          </w:rPr>
          <w:fldChar w:fldCharType="separate"/>
        </w:r>
        <w:r w:rsidR="00531B89">
          <w:rPr>
            <w:noProof/>
            <w:webHidden/>
          </w:rPr>
          <w:t>88</w:t>
        </w:r>
        <w:r w:rsidR="00531B89">
          <w:rPr>
            <w:noProof/>
            <w:webHidden/>
          </w:rPr>
          <w:fldChar w:fldCharType="end"/>
        </w:r>
      </w:hyperlink>
    </w:p>
    <w:p w14:paraId="01DE1B3B" w14:textId="6B9BC5CD"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79" w:history="1">
        <w:r w:rsidR="00531B89" w:rsidRPr="009B0D12">
          <w:rPr>
            <w:rStyle w:val="Hyperlink"/>
            <w:noProof/>
            <w:lang w:eastAsia="vi-VN"/>
          </w:rPr>
          <w:t>1.2.7.1.</w:t>
        </w:r>
        <w:r w:rsidR="00531B89">
          <w:rPr>
            <w:rFonts w:asciiTheme="minorHAnsi" w:eastAsiaTheme="minorEastAsia" w:hAnsiTheme="minorHAnsi" w:cstheme="minorBidi"/>
            <w:noProof/>
            <w:sz w:val="22"/>
            <w:szCs w:val="22"/>
          </w:rPr>
          <w:tab/>
        </w:r>
        <w:r w:rsidR="00531B89" w:rsidRPr="009B0D12">
          <w:rPr>
            <w:rStyle w:val="Hyperlink"/>
            <w:noProof/>
            <w:lang w:eastAsia="vi-VN"/>
          </w:rPr>
          <w:t>JSX</w:t>
        </w:r>
        <w:r w:rsidR="00531B89">
          <w:rPr>
            <w:noProof/>
            <w:webHidden/>
          </w:rPr>
          <w:tab/>
        </w:r>
        <w:r w:rsidR="00531B89">
          <w:rPr>
            <w:noProof/>
            <w:webHidden/>
          </w:rPr>
          <w:fldChar w:fldCharType="begin"/>
        </w:r>
        <w:r w:rsidR="00531B89">
          <w:rPr>
            <w:noProof/>
            <w:webHidden/>
          </w:rPr>
          <w:instrText xml:space="preserve"> PAGEREF _Toc126412879 \h </w:instrText>
        </w:r>
        <w:r w:rsidR="00531B89">
          <w:rPr>
            <w:noProof/>
            <w:webHidden/>
          </w:rPr>
        </w:r>
        <w:r w:rsidR="00531B89">
          <w:rPr>
            <w:noProof/>
            <w:webHidden/>
          </w:rPr>
          <w:fldChar w:fldCharType="separate"/>
        </w:r>
        <w:r w:rsidR="00531B89">
          <w:rPr>
            <w:noProof/>
            <w:webHidden/>
          </w:rPr>
          <w:t>88</w:t>
        </w:r>
        <w:r w:rsidR="00531B89">
          <w:rPr>
            <w:noProof/>
            <w:webHidden/>
          </w:rPr>
          <w:fldChar w:fldCharType="end"/>
        </w:r>
      </w:hyperlink>
    </w:p>
    <w:p w14:paraId="40C74CCC" w14:textId="562C9B54"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0" w:history="1">
        <w:r w:rsidR="00531B89" w:rsidRPr="009B0D12">
          <w:rPr>
            <w:rStyle w:val="Hyperlink"/>
            <w:noProof/>
            <w:lang w:eastAsia="vi-VN"/>
          </w:rPr>
          <w:t>1.2.7.2.</w:t>
        </w:r>
        <w:r w:rsidR="00531B89">
          <w:rPr>
            <w:rFonts w:asciiTheme="minorHAnsi" w:eastAsiaTheme="minorEastAsia" w:hAnsiTheme="minorHAnsi" w:cstheme="minorBidi"/>
            <w:noProof/>
            <w:sz w:val="22"/>
            <w:szCs w:val="22"/>
          </w:rPr>
          <w:tab/>
        </w:r>
        <w:r w:rsidR="00531B89" w:rsidRPr="009B0D12">
          <w:rPr>
            <w:rStyle w:val="Hyperlink"/>
            <w:noProof/>
            <w:lang w:eastAsia="vi-VN"/>
          </w:rPr>
          <w:t>Tại sao lại nên dung JSX</w:t>
        </w:r>
        <w:r w:rsidR="00531B89">
          <w:rPr>
            <w:noProof/>
            <w:webHidden/>
          </w:rPr>
          <w:tab/>
        </w:r>
        <w:r w:rsidR="00531B89">
          <w:rPr>
            <w:noProof/>
            <w:webHidden/>
          </w:rPr>
          <w:fldChar w:fldCharType="begin"/>
        </w:r>
        <w:r w:rsidR="00531B89">
          <w:rPr>
            <w:noProof/>
            <w:webHidden/>
          </w:rPr>
          <w:instrText xml:space="preserve"> PAGEREF _Toc126412880 \h </w:instrText>
        </w:r>
        <w:r w:rsidR="00531B89">
          <w:rPr>
            <w:noProof/>
            <w:webHidden/>
          </w:rPr>
        </w:r>
        <w:r w:rsidR="00531B89">
          <w:rPr>
            <w:noProof/>
            <w:webHidden/>
          </w:rPr>
          <w:fldChar w:fldCharType="separate"/>
        </w:r>
        <w:r w:rsidR="00531B89">
          <w:rPr>
            <w:noProof/>
            <w:webHidden/>
          </w:rPr>
          <w:t>90</w:t>
        </w:r>
        <w:r w:rsidR="00531B89">
          <w:rPr>
            <w:noProof/>
            <w:webHidden/>
          </w:rPr>
          <w:fldChar w:fldCharType="end"/>
        </w:r>
      </w:hyperlink>
    </w:p>
    <w:p w14:paraId="38DA07F4" w14:textId="69EB0843"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1" w:history="1">
        <w:r w:rsidR="00531B89" w:rsidRPr="009B0D12">
          <w:rPr>
            <w:rStyle w:val="Hyperlink"/>
            <w:noProof/>
          </w:rPr>
          <w:t>1.2.7.3.</w:t>
        </w:r>
        <w:r w:rsidR="00531B89">
          <w:rPr>
            <w:rFonts w:asciiTheme="minorHAnsi" w:eastAsiaTheme="minorEastAsia" w:hAnsiTheme="minorHAnsi" w:cstheme="minorBidi"/>
            <w:noProof/>
            <w:sz w:val="22"/>
            <w:szCs w:val="22"/>
          </w:rPr>
          <w:tab/>
        </w:r>
        <w:r w:rsidR="00531B89" w:rsidRPr="009B0D12">
          <w:rPr>
            <w:rStyle w:val="Hyperlink"/>
            <w:noProof/>
          </w:rPr>
          <w:t>Components</w:t>
        </w:r>
        <w:r w:rsidR="00531B89">
          <w:rPr>
            <w:noProof/>
            <w:webHidden/>
          </w:rPr>
          <w:tab/>
        </w:r>
        <w:r w:rsidR="00531B89">
          <w:rPr>
            <w:noProof/>
            <w:webHidden/>
          </w:rPr>
          <w:fldChar w:fldCharType="begin"/>
        </w:r>
        <w:r w:rsidR="00531B89">
          <w:rPr>
            <w:noProof/>
            <w:webHidden/>
          </w:rPr>
          <w:instrText xml:space="preserve"> PAGEREF _Toc126412881 \h </w:instrText>
        </w:r>
        <w:r w:rsidR="00531B89">
          <w:rPr>
            <w:noProof/>
            <w:webHidden/>
          </w:rPr>
        </w:r>
        <w:r w:rsidR="00531B89">
          <w:rPr>
            <w:noProof/>
            <w:webHidden/>
          </w:rPr>
          <w:fldChar w:fldCharType="separate"/>
        </w:r>
        <w:r w:rsidR="00531B89">
          <w:rPr>
            <w:noProof/>
            <w:webHidden/>
          </w:rPr>
          <w:t>91</w:t>
        </w:r>
        <w:r w:rsidR="00531B89">
          <w:rPr>
            <w:noProof/>
            <w:webHidden/>
          </w:rPr>
          <w:fldChar w:fldCharType="end"/>
        </w:r>
      </w:hyperlink>
    </w:p>
    <w:p w14:paraId="1F6FDDF4" w14:textId="3D976589"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2" w:history="1">
        <w:r w:rsidR="00531B89" w:rsidRPr="009B0D12">
          <w:rPr>
            <w:rStyle w:val="Hyperlink"/>
            <w:noProof/>
          </w:rPr>
          <w:t>1.2.7.4.</w:t>
        </w:r>
        <w:r w:rsidR="00531B89">
          <w:rPr>
            <w:rFonts w:asciiTheme="minorHAnsi" w:eastAsiaTheme="minorEastAsia" w:hAnsiTheme="minorHAnsi" w:cstheme="minorBidi"/>
            <w:noProof/>
            <w:sz w:val="22"/>
            <w:szCs w:val="22"/>
          </w:rPr>
          <w:tab/>
        </w:r>
        <w:r w:rsidR="00531B89" w:rsidRPr="009B0D12">
          <w:rPr>
            <w:rStyle w:val="Hyperlink"/>
            <w:noProof/>
            <w:shd w:val="clear" w:color="auto" w:fill="FFFFFF"/>
          </w:rPr>
          <w:t>Lifecycle</w:t>
        </w:r>
        <w:r w:rsidR="00531B89">
          <w:rPr>
            <w:noProof/>
            <w:webHidden/>
          </w:rPr>
          <w:tab/>
        </w:r>
        <w:r w:rsidR="00531B89">
          <w:rPr>
            <w:noProof/>
            <w:webHidden/>
          </w:rPr>
          <w:fldChar w:fldCharType="begin"/>
        </w:r>
        <w:r w:rsidR="00531B89">
          <w:rPr>
            <w:noProof/>
            <w:webHidden/>
          </w:rPr>
          <w:instrText xml:space="preserve"> PAGEREF _Toc126412882 \h </w:instrText>
        </w:r>
        <w:r w:rsidR="00531B89">
          <w:rPr>
            <w:noProof/>
            <w:webHidden/>
          </w:rPr>
        </w:r>
        <w:r w:rsidR="00531B89">
          <w:rPr>
            <w:noProof/>
            <w:webHidden/>
          </w:rPr>
          <w:fldChar w:fldCharType="separate"/>
        </w:r>
        <w:r w:rsidR="00531B89">
          <w:rPr>
            <w:noProof/>
            <w:webHidden/>
          </w:rPr>
          <w:t>92</w:t>
        </w:r>
        <w:r w:rsidR="00531B89">
          <w:rPr>
            <w:noProof/>
            <w:webHidden/>
          </w:rPr>
          <w:fldChar w:fldCharType="end"/>
        </w:r>
      </w:hyperlink>
    </w:p>
    <w:p w14:paraId="21A2A9F7" w14:textId="0A853543"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3" w:history="1">
        <w:r w:rsidR="00531B89" w:rsidRPr="009B0D12">
          <w:rPr>
            <w:rStyle w:val="Hyperlink"/>
            <w:noProof/>
          </w:rPr>
          <w:t>1.2.7.5.</w:t>
        </w:r>
        <w:r w:rsidR="00531B89">
          <w:rPr>
            <w:rFonts w:asciiTheme="minorHAnsi" w:eastAsiaTheme="minorEastAsia" w:hAnsiTheme="minorHAnsi" w:cstheme="minorBidi"/>
            <w:noProof/>
            <w:sz w:val="22"/>
            <w:szCs w:val="22"/>
          </w:rPr>
          <w:tab/>
        </w:r>
        <w:r w:rsidR="00531B89" w:rsidRPr="009B0D12">
          <w:rPr>
            <w:rStyle w:val="Hyperlink"/>
            <w:noProof/>
          </w:rPr>
          <w:t>Props và State</w:t>
        </w:r>
        <w:r w:rsidR="00531B89">
          <w:rPr>
            <w:noProof/>
            <w:webHidden/>
          </w:rPr>
          <w:tab/>
        </w:r>
        <w:r w:rsidR="00531B89">
          <w:rPr>
            <w:noProof/>
            <w:webHidden/>
          </w:rPr>
          <w:fldChar w:fldCharType="begin"/>
        </w:r>
        <w:r w:rsidR="00531B89">
          <w:rPr>
            <w:noProof/>
            <w:webHidden/>
          </w:rPr>
          <w:instrText xml:space="preserve"> PAGEREF _Toc126412883 \h </w:instrText>
        </w:r>
        <w:r w:rsidR="00531B89">
          <w:rPr>
            <w:noProof/>
            <w:webHidden/>
          </w:rPr>
        </w:r>
        <w:r w:rsidR="00531B89">
          <w:rPr>
            <w:noProof/>
            <w:webHidden/>
          </w:rPr>
          <w:fldChar w:fldCharType="separate"/>
        </w:r>
        <w:r w:rsidR="00531B89">
          <w:rPr>
            <w:noProof/>
            <w:webHidden/>
          </w:rPr>
          <w:t>93</w:t>
        </w:r>
        <w:r w:rsidR="00531B89">
          <w:rPr>
            <w:noProof/>
            <w:webHidden/>
          </w:rPr>
          <w:fldChar w:fldCharType="end"/>
        </w:r>
      </w:hyperlink>
    </w:p>
    <w:p w14:paraId="785F37C7" w14:textId="5C64F1C5"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4" w:history="1">
        <w:r w:rsidR="00531B89" w:rsidRPr="009B0D12">
          <w:rPr>
            <w:rStyle w:val="Hyperlink"/>
            <w:noProof/>
          </w:rPr>
          <w:t>1.2.7.6.</w:t>
        </w:r>
        <w:r w:rsidR="00531B89">
          <w:rPr>
            <w:rFonts w:asciiTheme="minorHAnsi" w:eastAsiaTheme="minorEastAsia" w:hAnsiTheme="minorHAnsi" w:cstheme="minorBidi"/>
            <w:noProof/>
            <w:sz w:val="22"/>
            <w:szCs w:val="22"/>
          </w:rPr>
          <w:tab/>
        </w:r>
        <w:r w:rsidR="00531B89" w:rsidRPr="009B0D12">
          <w:rPr>
            <w:rStyle w:val="Hyperlink"/>
            <w:noProof/>
          </w:rPr>
          <w:t>Hook</w:t>
        </w:r>
        <w:r w:rsidR="00531B89">
          <w:rPr>
            <w:noProof/>
            <w:webHidden/>
          </w:rPr>
          <w:tab/>
        </w:r>
        <w:r w:rsidR="00531B89">
          <w:rPr>
            <w:noProof/>
            <w:webHidden/>
          </w:rPr>
          <w:fldChar w:fldCharType="begin"/>
        </w:r>
        <w:r w:rsidR="00531B89">
          <w:rPr>
            <w:noProof/>
            <w:webHidden/>
          </w:rPr>
          <w:instrText xml:space="preserve"> PAGEREF _Toc126412884 \h </w:instrText>
        </w:r>
        <w:r w:rsidR="00531B89">
          <w:rPr>
            <w:noProof/>
            <w:webHidden/>
          </w:rPr>
        </w:r>
        <w:r w:rsidR="00531B89">
          <w:rPr>
            <w:noProof/>
            <w:webHidden/>
          </w:rPr>
          <w:fldChar w:fldCharType="separate"/>
        </w:r>
        <w:r w:rsidR="00531B89">
          <w:rPr>
            <w:noProof/>
            <w:webHidden/>
          </w:rPr>
          <w:t>94</w:t>
        </w:r>
        <w:r w:rsidR="00531B89">
          <w:rPr>
            <w:noProof/>
            <w:webHidden/>
          </w:rPr>
          <w:fldChar w:fldCharType="end"/>
        </w:r>
      </w:hyperlink>
    </w:p>
    <w:p w14:paraId="77EBBF55" w14:textId="3AE4F27A"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85" w:history="1">
        <w:r w:rsidR="00531B89" w:rsidRPr="009B0D12">
          <w:rPr>
            <w:rStyle w:val="Hyperlink"/>
            <w:noProof/>
          </w:rPr>
          <w:t>1.2.8.</w:t>
        </w:r>
        <w:r w:rsidR="00531B89">
          <w:rPr>
            <w:rFonts w:asciiTheme="minorHAnsi" w:eastAsiaTheme="minorEastAsia" w:hAnsiTheme="minorHAnsi" w:cstheme="minorBidi"/>
            <w:noProof/>
            <w:sz w:val="22"/>
            <w:szCs w:val="22"/>
          </w:rPr>
          <w:tab/>
        </w:r>
        <w:r w:rsidR="00531B89" w:rsidRPr="009B0D12">
          <w:rPr>
            <w:rStyle w:val="Hyperlink"/>
            <w:noProof/>
          </w:rPr>
          <w:t>Redux</w:t>
        </w:r>
        <w:r w:rsidR="00531B89">
          <w:rPr>
            <w:noProof/>
            <w:webHidden/>
          </w:rPr>
          <w:tab/>
        </w:r>
        <w:r w:rsidR="00531B89">
          <w:rPr>
            <w:noProof/>
            <w:webHidden/>
          </w:rPr>
          <w:fldChar w:fldCharType="begin"/>
        </w:r>
        <w:r w:rsidR="00531B89">
          <w:rPr>
            <w:noProof/>
            <w:webHidden/>
          </w:rPr>
          <w:instrText xml:space="preserve"> PAGEREF _Toc126412885 \h </w:instrText>
        </w:r>
        <w:r w:rsidR="00531B89">
          <w:rPr>
            <w:noProof/>
            <w:webHidden/>
          </w:rPr>
        </w:r>
        <w:r w:rsidR="00531B89">
          <w:rPr>
            <w:noProof/>
            <w:webHidden/>
          </w:rPr>
          <w:fldChar w:fldCharType="separate"/>
        </w:r>
        <w:r w:rsidR="00531B89">
          <w:rPr>
            <w:noProof/>
            <w:webHidden/>
          </w:rPr>
          <w:t>100</w:t>
        </w:r>
        <w:r w:rsidR="00531B89">
          <w:rPr>
            <w:noProof/>
            <w:webHidden/>
          </w:rPr>
          <w:fldChar w:fldCharType="end"/>
        </w:r>
      </w:hyperlink>
    </w:p>
    <w:p w14:paraId="2A180B67" w14:textId="58E3B0C7"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6" w:history="1">
        <w:r w:rsidR="00531B89" w:rsidRPr="009B0D12">
          <w:rPr>
            <w:rStyle w:val="Hyperlink"/>
            <w:noProof/>
          </w:rPr>
          <w:t>1.2.8.1.</w:t>
        </w:r>
        <w:r w:rsidR="00531B89">
          <w:rPr>
            <w:rFonts w:asciiTheme="minorHAnsi" w:eastAsiaTheme="minorEastAsia" w:hAnsiTheme="minorHAnsi" w:cstheme="minorBidi"/>
            <w:noProof/>
            <w:sz w:val="22"/>
            <w:szCs w:val="22"/>
          </w:rPr>
          <w:tab/>
        </w:r>
        <w:r w:rsidR="00531B89" w:rsidRPr="009B0D12">
          <w:rPr>
            <w:rStyle w:val="Hyperlink"/>
            <w:noProof/>
          </w:rPr>
          <w:t>Action</w:t>
        </w:r>
        <w:r w:rsidR="00531B89">
          <w:rPr>
            <w:noProof/>
            <w:webHidden/>
          </w:rPr>
          <w:tab/>
        </w:r>
        <w:r w:rsidR="00531B89">
          <w:rPr>
            <w:noProof/>
            <w:webHidden/>
          </w:rPr>
          <w:fldChar w:fldCharType="begin"/>
        </w:r>
        <w:r w:rsidR="00531B89">
          <w:rPr>
            <w:noProof/>
            <w:webHidden/>
          </w:rPr>
          <w:instrText xml:space="preserve"> PAGEREF _Toc126412886 \h </w:instrText>
        </w:r>
        <w:r w:rsidR="00531B89">
          <w:rPr>
            <w:noProof/>
            <w:webHidden/>
          </w:rPr>
        </w:r>
        <w:r w:rsidR="00531B89">
          <w:rPr>
            <w:noProof/>
            <w:webHidden/>
          </w:rPr>
          <w:fldChar w:fldCharType="separate"/>
        </w:r>
        <w:r w:rsidR="00531B89">
          <w:rPr>
            <w:noProof/>
            <w:webHidden/>
          </w:rPr>
          <w:t>102</w:t>
        </w:r>
        <w:r w:rsidR="00531B89">
          <w:rPr>
            <w:noProof/>
            <w:webHidden/>
          </w:rPr>
          <w:fldChar w:fldCharType="end"/>
        </w:r>
      </w:hyperlink>
    </w:p>
    <w:p w14:paraId="777A3B11" w14:textId="21DBFD8F"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7" w:history="1">
        <w:r w:rsidR="00531B89" w:rsidRPr="009B0D12">
          <w:rPr>
            <w:rStyle w:val="Hyperlink"/>
            <w:noProof/>
          </w:rPr>
          <w:t>1.2.8.2.</w:t>
        </w:r>
        <w:r w:rsidR="00531B89">
          <w:rPr>
            <w:rFonts w:asciiTheme="minorHAnsi" w:eastAsiaTheme="minorEastAsia" w:hAnsiTheme="minorHAnsi" w:cstheme="minorBidi"/>
            <w:noProof/>
            <w:sz w:val="22"/>
            <w:szCs w:val="22"/>
          </w:rPr>
          <w:tab/>
        </w:r>
        <w:r w:rsidR="00531B89" w:rsidRPr="009B0D12">
          <w:rPr>
            <w:rStyle w:val="Hyperlink"/>
            <w:noProof/>
          </w:rPr>
          <w:t>Reducers</w:t>
        </w:r>
        <w:r w:rsidR="00531B89">
          <w:rPr>
            <w:noProof/>
            <w:webHidden/>
          </w:rPr>
          <w:tab/>
        </w:r>
        <w:r w:rsidR="00531B89">
          <w:rPr>
            <w:noProof/>
            <w:webHidden/>
          </w:rPr>
          <w:fldChar w:fldCharType="begin"/>
        </w:r>
        <w:r w:rsidR="00531B89">
          <w:rPr>
            <w:noProof/>
            <w:webHidden/>
          </w:rPr>
          <w:instrText xml:space="preserve"> PAGEREF _Toc126412887 \h </w:instrText>
        </w:r>
        <w:r w:rsidR="00531B89">
          <w:rPr>
            <w:noProof/>
            <w:webHidden/>
          </w:rPr>
        </w:r>
        <w:r w:rsidR="00531B89">
          <w:rPr>
            <w:noProof/>
            <w:webHidden/>
          </w:rPr>
          <w:fldChar w:fldCharType="separate"/>
        </w:r>
        <w:r w:rsidR="00531B89">
          <w:rPr>
            <w:noProof/>
            <w:webHidden/>
          </w:rPr>
          <w:t>103</w:t>
        </w:r>
        <w:r w:rsidR="00531B89">
          <w:rPr>
            <w:noProof/>
            <w:webHidden/>
          </w:rPr>
          <w:fldChar w:fldCharType="end"/>
        </w:r>
      </w:hyperlink>
    </w:p>
    <w:p w14:paraId="2738F469" w14:textId="2696D856"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8" w:history="1">
        <w:r w:rsidR="00531B89" w:rsidRPr="009B0D12">
          <w:rPr>
            <w:rStyle w:val="Hyperlink"/>
            <w:noProof/>
            <w:lang w:eastAsia="vi-VN"/>
          </w:rPr>
          <w:t>1.2.8.3.</w:t>
        </w:r>
        <w:r w:rsidR="00531B89">
          <w:rPr>
            <w:rFonts w:asciiTheme="minorHAnsi" w:eastAsiaTheme="minorEastAsia" w:hAnsiTheme="minorHAnsi" w:cstheme="minorBidi"/>
            <w:noProof/>
            <w:sz w:val="22"/>
            <w:szCs w:val="22"/>
          </w:rPr>
          <w:tab/>
        </w:r>
        <w:r w:rsidR="00531B89" w:rsidRPr="009B0D12">
          <w:rPr>
            <w:rStyle w:val="Hyperlink"/>
            <w:noProof/>
            <w:lang w:eastAsia="vi-VN"/>
          </w:rPr>
          <w:t>Store</w:t>
        </w:r>
        <w:r w:rsidR="00531B89">
          <w:rPr>
            <w:noProof/>
            <w:webHidden/>
          </w:rPr>
          <w:tab/>
        </w:r>
        <w:r w:rsidR="00531B89">
          <w:rPr>
            <w:noProof/>
            <w:webHidden/>
          </w:rPr>
          <w:fldChar w:fldCharType="begin"/>
        </w:r>
        <w:r w:rsidR="00531B89">
          <w:rPr>
            <w:noProof/>
            <w:webHidden/>
          </w:rPr>
          <w:instrText xml:space="preserve"> PAGEREF _Toc126412888 \h </w:instrText>
        </w:r>
        <w:r w:rsidR="00531B89">
          <w:rPr>
            <w:noProof/>
            <w:webHidden/>
          </w:rPr>
        </w:r>
        <w:r w:rsidR="00531B89">
          <w:rPr>
            <w:noProof/>
            <w:webHidden/>
          </w:rPr>
          <w:fldChar w:fldCharType="separate"/>
        </w:r>
        <w:r w:rsidR="00531B89">
          <w:rPr>
            <w:noProof/>
            <w:webHidden/>
          </w:rPr>
          <w:t>105</w:t>
        </w:r>
        <w:r w:rsidR="00531B89">
          <w:rPr>
            <w:noProof/>
            <w:webHidden/>
          </w:rPr>
          <w:fldChar w:fldCharType="end"/>
        </w:r>
      </w:hyperlink>
    </w:p>
    <w:p w14:paraId="4F053616" w14:textId="5E9204B0"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89" w:history="1">
        <w:r w:rsidR="00531B89" w:rsidRPr="009B0D12">
          <w:rPr>
            <w:rStyle w:val="Hyperlink"/>
            <w:noProof/>
          </w:rPr>
          <w:t>1.2.8.4.</w:t>
        </w:r>
        <w:r w:rsidR="00531B89">
          <w:rPr>
            <w:rFonts w:asciiTheme="minorHAnsi" w:eastAsiaTheme="minorEastAsia" w:hAnsiTheme="minorHAnsi" w:cstheme="minorBidi"/>
            <w:noProof/>
            <w:sz w:val="22"/>
            <w:szCs w:val="22"/>
          </w:rPr>
          <w:tab/>
        </w:r>
        <w:r w:rsidR="00531B89" w:rsidRPr="009B0D12">
          <w:rPr>
            <w:rStyle w:val="Hyperlink"/>
            <w:noProof/>
          </w:rPr>
          <w:t>Sử dụng Redux</w:t>
        </w:r>
        <w:r w:rsidR="00531B89">
          <w:rPr>
            <w:noProof/>
            <w:webHidden/>
          </w:rPr>
          <w:tab/>
        </w:r>
        <w:r w:rsidR="00531B89">
          <w:rPr>
            <w:noProof/>
            <w:webHidden/>
          </w:rPr>
          <w:fldChar w:fldCharType="begin"/>
        </w:r>
        <w:r w:rsidR="00531B89">
          <w:rPr>
            <w:noProof/>
            <w:webHidden/>
          </w:rPr>
          <w:instrText xml:space="preserve"> PAGEREF _Toc126412889 \h </w:instrText>
        </w:r>
        <w:r w:rsidR="00531B89">
          <w:rPr>
            <w:noProof/>
            <w:webHidden/>
          </w:rPr>
        </w:r>
        <w:r w:rsidR="00531B89">
          <w:rPr>
            <w:noProof/>
            <w:webHidden/>
          </w:rPr>
          <w:fldChar w:fldCharType="separate"/>
        </w:r>
        <w:r w:rsidR="00531B89">
          <w:rPr>
            <w:noProof/>
            <w:webHidden/>
          </w:rPr>
          <w:t>105</w:t>
        </w:r>
        <w:r w:rsidR="00531B89">
          <w:rPr>
            <w:noProof/>
            <w:webHidden/>
          </w:rPr>
          <w:fldChar w:fldCharType="end"/>
        </w:r>
      </w:hyperlink>
    </w:p>
    <w:p w14:paraId="15F8D0F2" w14:textId="4DC902B7"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890" w:history="1">
        <w:r w:rsidR="00531B89" w:rsidRPr="009B0D12">
          <w:rPr>
            <w:rStyle w:val="Hyperlink"/>
            <w:noProof/>
          </w:rPr>
          <w:t>1.2.9.</w:t>
        </w:r>
        <w:r w:rsidR="00531B89">
          <w:rPr>
            <w:rFonts w:asciiTheme="minorHAnsi" w:eastAsiaTheme="minorEastAsia" w:hAnsiTheme="minorHAnsi" w:cstheme="minorBidi"/>
            <w:noProof/>
            <w:sz w:val="22"/>
            <w:szCs w:val="22"/>
          </w:rPr>
          <w:tab/>
        </w:r>
        <w:r w:rsidR="00531B89" w:rsidRPr="009B0D12">
          <w:rPr>
            <w:rStyle w:val="Hyperlink"/>
            <w:noProof/>
          </w:rPr>
          <w:t>Typecript</w:t>
        </w:r>
        <w:r w:rsidR="00531B89">
          <w:rPr>
            <w:noProof/>
            <w:webHidden/>
          </w:rPr>
          <w:tab/>
        </w:r>
        <w:r w:rsidR="00531B89">
          <w:rPr>
            <w:noProof/>
            <w:webHidden/>
          </w:rPr>
          <w:fldChar w:fldCharType="begin"/>
        </w:r>
        <w:r w:rsidR="00531B89">
          <w:rPr>
            <w:noProof/>
            <w:webHidden/>
          </w:rPr>
          <w:instrText xml:space="preserve"> PAGEREF _Toc126412890 \h </w:instrText>
        </w:r>
        <w:r w:rsidR="00531B89">
          <w:rPr>
            <w:noProof/>
            <w:webHidden/>
          </w:rPr>
        </w:r>
        <w:r w:rsidR="00531B89">
          <w:rPr>
            <w:noProof/>
            <w:webHidden/>
          </w:rPr>
          <w:fldChar w:fldCharType="separate"/>
        </w:r>
        <w:r w:rsidR="00531B89">
          <w:rPr>
            <w:noProof/>
            <w:webHidden/>
          </w:rPr>
          <w:t>107</w:t>
        </w:r>
        <w:r w:rsidR="00531B89">
          <w:rPr>
            <w:noProof/>
            <w:webHidden/>
          </w:rPr>
          <w:fldChar w:fldCharType="end"/>
        </w:r>
      </w:hyperlink>
    </w:p>
    <w:p w14:paraId="05749D6C" w14:textId="47A8BA2D"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1" w:history="1">
        <w:r w:rsidR="00531B89" w:rsidRPr="009B0D12">
          <w:rPr>
            <w:rStyle w:val="Hyperlink"/>
            <w:noProof/>
          </w:rPr>
          <w:t>1.2.9.1.</w:t>
        </w:r>
        <w:r w:rsidR="00531B89">
          <w:rPr>
            <w:rFonts w:asciiTheme="minorHAnsi" w:eastAsiaTheme="minorEastAsia" w:hAnsiTheme="minorHAnsi" w:cstheme="minorBidi"/>
            <w:noProof/>
            <w:sz w:val="22"/>
            <w:szCs w:val="22"/>
          </w:rPr>
          <w:tab/>
        </w:r>
        <w:r w:rsidR="00531B89" w:rsidRPr="009B0D12">
          <w:rPr>
            <w:rStyle w:val="Hyperlink"/>
            <w:noProof/>
          </w:rPr>
          <w:t>Ưu điểm của Typescript:</w:t>
        </w:r>
        <w:r w:rsidR="00531B89">
          <w:rPr>
            <w:noProof/>
            <w:webHidden/>
          </w:rPr>
          <w:tab/>
        </w:r>
        <w:r w:rsidR="00531B89">
          <w:rPr>
            <w:noProof/>
            <w:webHidden/>
          </w:rPr>
          <w:fldChar w:fldCharType="begin"/>
        </w:r>
        <w:r w:rsidR="00531B89">
          <w:rPr>
            <w:noProof/>
            <w:webHidden/>
          </w:rPr>
          <w:instrText xml:space="preserve"> PAGEREF _Toc126412891 \h </w:instrText>
        </w:r>
        <w:r w:rsidR="00531B89">
          <w:rPr>
            <w:noProof/>
            <w:webHidden/>
          </w:rPr>
        </w:r>
        <w:r w:rsidR="00531B89">
          <w:rPr>
            <w:noProof/>
            <w:webHidden/>
          </w:rPr>
          <w:fldChar w:fldCharType="separate"/>
        </w:r>
        <w:r w:rsidR="00531B89">
          <w:rPr>
            <w:noProof/>
            <w:webHidden/>
          </w:rPr>
          <w:t>107</w:t>
        </w:r>
        <w:r w:rsidR="00531B89">
          <w:rPr>
            <w:noProof/>
            <w:webHidden/>
          </w:rPr>
          <w:fldChar w:fldCharType="end"/>
        </w:r>
      </w:hyperlink>
    </w:p>
    <w:p w14:paraId="65C7F2FA" w14:textId="6D4CB620"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2" w:history="1">
        <w:r w:rsidR="00531B89" w:rsidRPr="009B0D12">
          <w:rPr>
            <w:rStyle w:val="Hyperlink"/>
            <w:noProof/>
          </w:rPr>
          <w:t>1.2.9.2.</w:t>
        </w:r>
        <w:r w:rsidR="00531B89">
          <w:rPr>
            <w:rFonts w:asciiTheme="minorHAnsi" w:eastAsiaTheme="minorEastAsia" w:hAnsiTheme="minorHAnsi" w:cstheme="minorBidi"/>
            <w:noProof/>
            <w:sz w:val="22"/>
            <w:szCs w:val="22"/>
          </w:rPr>
          <w:tab/>
        </w:r>
        <w:r w:rsidR="00531B89" w:rsidRPr="009B0D12">
          <w:rPr>
            <w:rStyle w:val="Hyperlink"/>
            <w:noProof/>
          </w:rPr>
          <w:t>Basic Types</w:t>
        </w:r>
        <w:r w:rsidR="00531B89">
          <w:rPr>
            <w:noProof/>
            <w:webHidden/>
          </w:rPr>
          <w:tab/>
        </w:r>
        <w:r w:rsidR="00531B89">
          <w:rPr>
            <w:noProof/>
            <w:webHidden/>
          </w:rPr>
          <w:fldChar w:fldCharType="begin"/>
        </w:r>
        <w:r w:rsidR="00531B89">
          <w:rPr>
            <w:noProof/>
            <w:webHidden/>
          </w:rPr>
          <w:instrText xml:space="preserve"> PAGEREF _Toc126412892 \h </w:instrText>
        </w:r>
        <w:r w:rsidR="00531B89">
          <w:rPr>
            <w:noProof/>
            <w:webHidden/>
          </w:rPr>
        </w:r>
        <w:r w:rsidR="00531B89">
          <w:rPr>
            <w:noProof/>
            <w:webHidden/>
          </w:rPr>
          <w:fldChar w:fldCharType="separate"/>
        </w:r>
        <w:r w:rsidR="00531B89">
          <w:rPr>
            <w:noProof/>
            <w:webHidden/>
          </w:rPr>
          <w:t>108</w:t>
        </w:r>
        <w:r w:rsidR="00531B89">
          <w:rPr>
            <w:noProof/>
            <w:webHidden/>
          </w:rPr>
          <w:fldChar w:fldCharType="end"/>
        </w:r>
      </w:hyperlink>
    </w:p>
    <w:p w14:paraId="42C14A3F" w14:textId="6E810CDA"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3" w:history="1">
        <w:r w:rsidR="00531B89" w:rsidRPr="009B0D12">
          <w:rPr>
            <w:rStyle w:val="Hyperlink"/>
            <w:noProof/>
          </w:rPr>
          <w:t>1.2.9.5.</w:t>
        </w:r>
        <w:r w:rsidR="00531B89">
          <w:rPr>
            <w:rFonts w:asciiTheme="minorHAnsi" w:eastAsiaTheme="minorEastAsia" w:hAnsiTheme="minorHAnsi" w:cstheme="minorBidi"/>
            <w:noProof/>
            <w:sz w:val="22"/>
            <w:szCs w:val="22"/>
          </w:rPr>
          <w:tab/>
        </w:r>
        <w:r w:rsidR="00531B89" w:rsidRPr="009B0D12">
          <w:rPr>
            <w:rStyle w:val="Hyperlink"/>
            <w:noProof/>
          </w:rPr>
          <w:t>Interface</w:t>
        </w:r>
        <w:r w:rsidR="00531B89">
          <w:rPr>
            <w:noProof/>
            <w:webHidden/>
          </w:rPr>
          <w:tab/>
        </w:r>
        <w:r w:rsidR="00531B89">
          <w:rPr>
            <w:noProof/>
            <w:webHidden/>
          </w:rPr>
          <w:fldChar w:fldCharType="begin"/>
        </w:r>
        <w:r w:rsidR="00531B89">
          <w:rPr>
            <w:noProof/>
            <w:webHidden/>
          </w:rPr>
          <w:instrText xml:space="preserve"> PAGEREF _Toc126412893 \h </w:instrText>
        </w:r>
        <w:r w:rsidR="00531B89">
          <w:rPr>
            <w:noProof/>
            <w:webHidden/>
          </w:rPr>
        </w:r>
        <w:r w:rsidR="00531B89">
          <w:rPr>
            <w:noProof/>
            <w:webHidden/>
          </w:rPr>
          <w:fldChar w:fldCharType="separate"/>
        </w:r>
        <w:r w:rsidR="00531B89">
          <w:rPr>
            <w:noProof/>
            <w:webHidden/>
          </w:rPr>
          <w:t>112</w:t>
        </w:r>
        <w:r w:rsidR="00531B89">
          <w:rPr>
            <w:noProof/>
            <w:webHidden/>
          </w:rPr>
          <w:fldChar w:fldCharType="end"/>
        </w:r>
      </w:hyperlink>
    </w:p>
    <w:p w14:paraId="0C4A1C2C" w14:textId="3F394412"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4" w:history="1">
        <w:r w:rsidR="00531B89" w:rsidRPr="009B0D12">
          <w:rPr>
            <w:rStyle w:val="Hyperlink"/>
            <w:noProof/>
          </w:rPr>
          <w:t>1.2.9.6.</w:t>
        </w:r>
        <w:r w:rsidR="00531B89">
          <w:rPr>
            <w:rFonts w:asciiTheme="minorHAnsi" w:eastAsiaTheme="minorEastAsia" w:hAnsiTheme="minorHAnsi" w:cstheme="minorBidi"/>
            <w:noProof/>
            <w:sz w:val="22"/>
            <w:szCs w:val="22"/>
          </w:rPr>
          <w:tab/>
        </w:r>
        <w:r w:rsidR="00531B89" w:rsidRPr="009B0D12">
          <w:rPr>
            <w:rStyle w:val="Hyperlink"/>
            <w:noProof/>
          </w:rPr>
          <w:t>Types vs Interfaces</w:t>
        </w:r>
        <w:r w:rsidR="00531B89">
          <w:rPr>
            <w:noProof/>
            <w:webHidden/>
          </w:rPr>
          <w:tab/>
        </w:r>
        <w:r w:rsidR="00531B89">
          <w:rPr>
            <w:noProof/>
            <w:webHidden/>
          </w:rPr>
          <w:fldChar w:fldCharType="begin"/>
        </w:r>
        <w:r w:rsidR="00531B89">
          <w:rPr>
            <w:noProof/>
            <w:webHidden/>
          </w:rPr>
          <w:instrText xml:space="preserve"> PAGEREF _Toc126412894 \h </w:instrText>
        </w:r>
        <w:r w:rsidR="00531B89">
          <w:rPr>
            <w:noProof/>
            <w:webHidden/>
          </w:rPr>
        </w:r>
        <w:r w:rsidR="00531B89">
          <w:rPr>
            <w:noProof/>
            <w:webHidden/>
          </w:rPr>
          <w:fldChar w:fldCharType="separate"/>
        </w:r>
        <w:r w:rsidR="00531B89">
          <w:rPr>
            <w:noProof/>
            <w:webHidden/>
          </w:rPr>
          <w:t>112</w:t>
        </w:r>
        <w:r w:rsidR="00531B89">
          <w:rPr>
            <w:noProof/>
            <w:webHidden/>
          </w:rPr>
          <w:fldChar w:fldCharType="end"/>
        </w:r>
      </w:hyperlink>
    </w:p>
    <w:p w14:paraId="122769D4" w14:textId="7CF2D441"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5" w:history="1">
        <w:r w:rsidR="00531B89" w:rsidRPr="009B0D12">
          <w:rPr>
            <w:rStyle w:val="Hyperlink"/>
            <w:noProof/>
          </w:rPr>
          <w:t>1.2.9.7.</w:t>
        </w:r>
        <w:r w:rsidR="00531B89">
          <w:rPr>
            <w:rFonts w:asciiTheme="minorHAnsi" w:eastAsiaTheme="minorEastAsia" w:hAnsiTheme="minorHAnsi" w:cstheme="minorBidi"/>
            <w:noProof/>
            <w:sz w:val="22"/>
            <w:szCs w:val="22"/>
          </w:rPr>
          <w:tab/>
        </w:r>
        <w:r w:rsidR="00531B89" w:rsidRPr="009B0D12">
          <w:rPr>
            <w:rStyle w:val="Hyperlink"/>
            <w:noProof/>
          </w:rPr>
          <w:t>Intersection</w:t>
        </w:r>
        <w:r w:rsidR="00531B89">
          <w:rPr>
            <w:noProof/>
            <w:webHidden/>
          </w:rPr>
          <w:tab/>
        </w:r>
        <w:r w:rsidR="00531B89">
          <w:rPr>
            <w:noProof/>
            <w:webHidden/>
          </w:rPr>
          <w:fldChar w:fldCharType="begin"/>
        </w:r>
        <w:r w:rsidR="00531B89">
          <w:rPr>
            <w:noProof/>
            <w:webHidden/>
          </w:rPr>
          <w:instrText xml:space="preserve"> PAGEREF _Toc126412895 \h </w:instrText>
        </w:r>
        <w:r w:rsidR="00531B89">
          <w:rPr>
            <w:noProof/>
            <w:webHidden/>
          </w:rPr>
        </w:r>
        <w:r w:rsidR="00531B89">
          <w:rPr>
            <w:noProof/>
            <w:webHidden/>
          </w:rPr>
          <w:fldChar w:fldCharType="separate"/>
        </w:r>
        <w:r w:rsidR="00531B89">
          <w:rPr>
            <w:noProof/>
            <w:webHidden/>
          </w:rPr>
          <w:t>114</w:t>
        </w:r>
        <w:r w:rsidR="00531B89">
          <w:rPr>
            <w:noProof/>
            <w:webHidden/>
          </w:rPr>
          <w:fldChar w:fldCharType="end"/>
        </w:r>
      </w:hyperlink>
    </w:p>
    <w:p w14:paraId="0D139314" w14:textId="0AF878C3"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896" w:history="1">
        <w:r w:rsidR="00531B89" w:rsidRPr="009B0D12">
          <w:rPr>
            <w:rStyle w:val="Hyperlink"/>
            <w:noProof/>
          </w:rPr>
          <w:t>1.2.9.8.</w:t>
        </w:r>
        <w:r w:rsidR="00531B89">
          <w:rPr>
            <w:rFonts w:asciiTheme="minorHAnsi" w:eastAsiaTheme="minorEastAsia" w:hAnsiTheme="minorHAnsi" w:cstheme="minorBidi"/>
            <w:noProof/>
            <w:sz w:val="22"/>
            <w:szCs w:val="22"/>
          </w:rPr>
          <w:tab/>
        </w:r>
        <w:r w:rsidR="00531B89" w:rsidRPr="009B0D12">
          <w:rPr>
            <w:rStyle w:val="Hyperlink"/>
            <w:noProof/>
          </w:rPr>
          <w:t>Generics</w:t>
        </w:r>
        <w:r w:rsidR="00531B89">
          <w:rPr>
            <w:noProof/>
            <w:webHidden/>
          </w:rPr>
          <w:tab/>
        </w:r>
        <w:r w:rsidR="00531B89">
          <w:rPr>
            <w:noProof/>
            <w:webHidden/>
          </w:rPr>
          <w:fldChar w:fldCharType="begin"/>
        </w:r>
        <w:r w:rsidR="00531B89">
          <w:rPr>
            <w:noProof/>
            <w:webHidden/>
          </w:rPr>
          <w:instrText xml:space="preserve"> PAGEREF _Toc126412896 \h </w:instrText>
        </w:r>
        <w:r w:rsidR="00531B89">
          <w:rPr>
            <w:noProof/>
            <w:webHidden/>
          </w:rPr>
        </w:r>
        <w:r w:rsidR="00531B89">
          <w:rPr>
            <w:noProof/>
            <w:webHidden/>
          </w:rPr>
          <w:fldChar w:fldCharType="separate"/>
        </w:r>
        <w:r w:rsidR="00531B89">
          <w:rPr>
            <w:noProof/>
            <w:webHidden/>
          </w:rPr>
          <w:t>115</w:t>
        </w:r>
        <w:r w:rsidR="00531B89">
          <w:rPr>
            <w:noProof/>
            <w:webHidden/>
          </w:rPr>
          <w:fldChar w:fldCharType="end"/>
        </w:r>
      </w:hyperlink>
    </w:p>
    <w:p w14:paraId="42FE2E6C" w14:textId="744DE2B1" w:rsidR="00531B89" w:rsidRDefault="00B058AA">
      <w:pPr>
        <w:pStyle w:val="TOC3"/>
        <w:tabs>
          <w:tab w:val="left" w:pos="2375"/>
          <w:tab w:val="right" w:leader="dot" w:pos="9116"/>
        </w:tabs>
        <w:rPr>
          <w:rFonts w:asciiTheme="minorHAnsi" w:eastAsiaTheme="minorEastAsia" w:hAnsiTheme="minorHAnsi" w:cstheme="minorBidi"/>
          <w:noProof/>
          <w:sz w:val="22"/>
          <w:szCs w:val="22"/>
        </w:rPr>
      </w:pPr>
      <w:hyperlink w:anchor="_Toc126412897" w:history="1">
        <w:r w:rsidR="00531B89" w:rsidRPr="009B0D12">
          <w:rPr>
            <w:rStyle w:val="Hyperlink"/>
            <w:noProof/>
          </w:rPr>
          <w:t>1.2.10.</w:t>
        </w:r>
        <w:r w:rsidR="00531B89">
          <w:rPr>
            <w:rFonts w:asciiTheme="minorHAnsi" w:eastAsiaTheme="minorEastAsia" w:hAnsiTheme="minorHAnsi" w:cstheme="minorBidi"/>
            <w:noProof/>
            <w:sz w:val="22"/>
            <w:szCs w:val="22"/>
          </w:rPr>
          <w:tab/>
        </w:r>
        <w:r w:rsidR="00531B89" w:rsidRPr="009B0D12">
          <w:rPr>
            <w:rStyle w:val="Hyperlink"/>
            <w:noProof/>
          </w:rPr>
          <w:t>Antd</w:t>
        </w:r>
        <w:r w:rsidR="00531B89">
          <w:rPr>
            <w:noProof/>
            <w:webHidden/>
          </w:rPr>
          <w:tab/>
        </w:r>
        <w:r w:rsidR="00531B89">
          <w:rPr>
            <w:noProof/>
            <w:webHidden/>
          </w:rPr>
          <w:fldChar w:fldCharType="begin"/>
        </w:r>
        <w:r w:rsidR="00531B89">
          <w:rPr>
            <w:noProof/>
            <w:webHidden/>
          </w:rPr>
          <w:instrText xml:space="preserve"> PAGEREF _Toc126412897 \h </w:instrText>
        </w:r>
        <w:r w:rsidR="00531B89">
          <w:rPr>
            <w:noProof/>
            <w:webHidden/>
          </w:rPr>
        </w:r>
        <w:r w:rsidR="00531B89">
          <w:rPr>
            <w:noProof/>
            <w:webHidden/>
          </w:rPr>
          <w:fldChar w:fldCharType="separate"/>
        </w:r>
        <w:r w:rsidR="00531B89">
          <w:rPr>
            <w:noProof/>
            <w:webHidden/>
          </w:rPr>
          <w:t>120</w:t>
        </w:r>
        <w:r w:rsidR="00531B89">
          <w:rPr>
            <w:noProof/>
            <w:webHidden/>
          </w:rPr>
          <w:fldChar w:fldCharType="end"/>
        </w:r>
      </w:hyperlink>
    </w:p>
    <w:p w14:paraId="2C47BC01" w14:textId="5152E402" w:rsidR="00531B89" w:rsidRDefault="00B058AA">
      <w:pPr>
        <w:pStyle w:val="TOC4"/>
        <w:tabs>
          <w:tab w:val="left" w:pos="3290"/>
          <w:tab w:val="right" w:leader="dot" w:pos="9116"/>
        </w:tabs>
        <w:rPr>
          <w:rFonts w:asciiTheme="minorHAnsi" w:eastAsiaTheme="minorEastAsia" w:hAnsiTheme="minorHAnsi" w:cstheme="minorBidi"/>
          <w:noProof/>
          <w:sz w:val="22"/>
          <w:szCs w:val="22"/>
        </w:rPr>
      </w:pPr>
      <w:hyperlink w:anchor="_Toc126412898" w:history="1">
        <w:r w:rsidR="00531B89" w:rsidRPr="009B0D12">
          <w:rPr>
            <w:rStyle w:val="Hyperlink"/>
            <w:noProof/>
          </w:rPr>
          <w:t>1.2.10.1.</w:t>
        </w:r>
        <w:r w:rsidR="00531B89">
          <w:rPr>
            <w:rFonts w:asciiTheme="minorHAnsi" w:eastAsiaTheme="minorEastAsia" w:hAnsiTheme="minorHAnsi" w:cstheme="minorBidi"/>
            <w:noProof/>
            <w:sz w:val="22"/>
            <w:szCs w:val="22"/>
          </w:rPr>
          <w:tab/>
        </w:r>
        <w:r w:rsidR="00531B89" w:rsidRPr="009B0D12">
          <w:rPr>
            <w:rStyle w:val="Hyperlink"/>
            <w:noProof/>
          </w:rPr>
          <w:t>Antd là gì</w:t>
        </w:r>
        <w:r w:rsidR="00531B89">
          <w:rPr>
            <w:noProof/>
            <w:webHidden/>
          </w:rPr>
          <w:tab/>
        </w:r>
        <w:r w:rsidR="00531B89">
          <w:rPr>
            <w:noProof/>
            <w:webHidden/>
          </w:rPr>
          <w:fldChar w:fldCharType="begin"/>
        </w:r>
        <w:r w:rsidR="00531B89">
          <w:rPr>
            <w:noProof/>
            <w:webHidden/>
          </w:rPr>
          <w:instrText xml:space="preserve"> PAGEREF _Toc126412898 \h </w:instrText>
        </w:r>
        <w:r w:rsidR="00531B89">
          <w:rPr>
            <w:noProof/>
            <w:webHidden/>
          </w:rPr>
        </w:r>
        <w:r w:rsidR="00531B89">
          <w:rPr>
            <w:noProof/>
            <w:webHidden/>
          </w:rPr>
          <w:fldChar w:fldCharType="separate"/>
        </w:r>
        <w:r w:rsidR="00531B89">
          <w:rPr>
            <w:noProof/>
            <w:webHidden/>
          </w:rPr>
          <w:t>120</w:t>
        </w:r>
        <w:r w:rsidR="00531B89">
          <w:rPr>
            <w:noProof/>
            <w:webHidden/>
          </w:rPr>
          <w:fldChar w:fldCharType="end"/>
        </w:r>
      </w:hyperlink>
    </w:p>
    <w:p w14:paraId="570432E0" w14:textId="5B95F9D8" w:rsidR="00531B89" w:rsidRDefault="00B058AA">
      <w:pPr>
        <w:pStyle w:val="TOC4"/>
        <w:tabs>
          <w:tab w:val="left" w:pos="3290"/>
          <w:tab w:val="right" w:leader="dot" w:pos="9116"/>
        </w:tabs>
        <w:rPr>
          <w:rFonts w:asciiTheme="minorHAnsi" w:eastAsiaTheme="minorEastAsia" w:hAnsiTheme="minorHAnsi" w:cstheme="minorBidi"/>
          <w:noProof/>
          <w:sz w:val="22"/>
          <w:szCs w:val="22"/>
        </w:rPr>
      </w:pPr>
      <w:hyperlink w:anchor="_Toc126412899" w:history="1">
        <w:r w:rsidR="00531B89" w:rsidRPr="009B0D12">
          <w:rPr>
            <w:rStyle w:val="Hyperlink"/>
            <w:noProof/>
          </w:rPr>
          <w:t>1.2.10.2.</w:t>
        </w:r>
        <w:r w:rsidR="00531B89">
          <w:rPr>
            <w:rFonts w:asciiTheme="minorHAnsi" w:eastAsiaTheme="minorEastAsia" w:hAnsiTheme="minorHAnsi" w:cstheme="minorBidi"/>
            <w:noProof/>
            <w:sz w:val="22"/>
            <w:szCs w:val="22"/>
          </w:rPr>
          <w:tab/>
        </w:r>
        <w:r w:rsidR="00531B89" w:rsidRPr="009B0D12">
          <w:rPr>
            <w:rStyle w:val="Hyperlink"/>
            <w:noProof/>
          </w:rPr>
          <w:t>Cách sử dụng</w:t>
        </w:r>
        <w:r w:rsidR="00531B89">
          <w:rPr>
            <w:noProof/>
            <w:webHidden/>
          </w:rPr>
          <w:tab/>
        </w:r>
        <w:r w:rsidR="00531B89">
          <w:rPr>
            <w:noProof/>
            <w:webHidden/>
          </w:rPr>
          <w:fldChar w:fldCharType="begin"/>
        </w:r>
        <w:r w:rsidR="00531B89">
          <w:rPr>
            <w:noProof/>
            <w:webHidden/>
          </w:rPr>
          <w:instrText xml:space="preserve"> PAGEREF _Toc126412899 \h </w:instrText>
        </w:r>
        <w:r w:rsidR="00531B89">
          <w:rPr>
            <w:noProof/>
            <w:webHidden/>
          </w:rPr>
        </w:r>
        <w:r w:rsidR="00531B89">
          <w:rPr>
            <w:noProof/>
            <w:webHidden/>
          </w:rPr>
          <w:fldChar w:fldCharType="separate"/>
        </w:r>
        <w:r w:rsidR="00531B89">
          <w:rPr>
            <w:noProof/>
            <w:webHidden/>
          </w:rPr>
          <w:t>121</w:t>
        </w:r>
        <w:r w:rsidR="00531B89">
          <w:rPr>
            <w:noProof/>
            <w:webHidden/>
          </w:rPr>
          <w:fldChar w:fldCharType="end"/>
        </w:r>
      </w:hyperlink>
    </w:p>
    <w:p w14:paraId="5720A446" w14:textId="166781EF"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0" w:history="1">
        <w:r w:rsidR="00531B89" w:rsidRPr="009B0D12">
          <w:rPr>
            <w:rStyle w:val="Hyperlink"/>
            <w:noProof/>
          </w:rPr>
          <w:t>1.3.</w:t>
        </w:r>
        <w:r w:rsidR="00531B89">
          <w:rPr>
            <w:rFonts w:asciiTheme="minorHAnsi" w:eastAsiaTheme="minorEastAsia" w:hAnsiTheme="minorHAnsi" w:cstheme="minorBidi"/>
            <w:noProof/>
            <w:sz w:val="22"/>
            <w:szCs w:val="22"/>
          </w:rPr>
          <w:tab/>
        </w:r>
        <w:r w:rsidR="00531B89" w:rsidRPr="009B0D12">
          <w:rPr>
            <w:rStyle w:val="Hyperlink"/>
            <w:noProof/>
          </w:rPr>
          <w:t>Nội dung của chương này</w:t>
        </w:r>
        <w:r w:rsidR="00531B89">
          <w:rPr>
            <w:noProof/>
            <w:webHidden/>
          </w:rPr>
          <w:tab/>
        </w:r>
        <w:r w:rsidR="00531B89">
          <w:rPr>
            <w:noProof/>
            <w:webHidden/>
          </w:rPr>
          <w:fldChar w:fldCharType="begin"/>
        </w:r>
        <w:r w:rsidR="00531B89">
          <w:rPr>
            <w:noProof/>
            <w:webHidden/>
          </w:rPr>
          <w:instrText xml:space="preserve"> PAGEREF _Toc126412900 \h </w:instrText>
        </w:r>
        <w:r w:rsidR="00531B89">
          <w:rPr>
            <w:noProof/>
            <w:webHidden/>
          </w:rPr>
        </w:r>
        <w:r w:rsidR="00531B89">
          <w:rPr>
            <w:noProof/>
            <w:webHidden/>
          </w:rPr>
          <w:fldChar w:fldCharType="separate"/>
        </w:r>
        <w:r w:rsidR="00531B89">
          <w:rPr>
            <w:noProof/>
            <w:webHidden/>
          </w:rPr>
          <w:t>122</w:t>
        </w:r>
        <w:r w:rsidR="00531B89">
          <w:rPr>
            <w:noProof/>
            <w:webHidden/>
          </w:rPr>
          <w:fldChar w:fldCharType="end"/>
        </w:r>
      </w:hyperlink>
    </w:p>
    <w:p w14:paraId="1A4AF6A9" w14:textId="5E37215F" w:rsidR="00531B89" w:rsidRDefault="00B058AA">
      <w:pPr>
        <w:pStyle w:val="TOC1"/>
        <w:rPr>
          <w:rFonts w:asciiTheme="minorHAnsi" w:eastAsiaTheme="minorEastAsia" w:hAnsiTheme="minorHAnsi" w:cstheme="minorBidi"/>
          <w:b w:val="0"/>
          <w:bCs w:val="0"/>
          <w:sz w:val="22"/>
          <w:szCs w:val="22"/>
        </w:rPr>
      </w:pPr>
      <w:hyperlink w:anchor="_Toc126412901" w:history="1">
        <w:r w:rsidR="00531B89" w:rsidRPr="009B0D12">
          <w:rPr>
            <w:rStyle w:val="Hyperlink"/>
          </w:rPr>
          <w:t>CHƯƠNG 2 – QUÁ TRÌNH THIẾT LẬP CÁC CÔNG CỤ</w:t>
        </w:r>
        <w:r w:rsidR="00531B89">
          <w:rPr>
            <w:webHidden/>
          </w:rPr>
          <w:tab/>
        </w:r>
        <w:r w:rsidR="00531B89">
          <w:rPr>
            <w:webHidden/>
          </w:rPr>
          <w:fldChar w:fldCharType="begin"/>
        </w:r>
        <w:r w:rsidR="00531B89">
          <w:rPr>
            <w:webHidden/>
          </w:rPr>
          <w:instrText xml:space="preserve"> PAGEREF _Toc126412901 \h </w:instrText>
        </w:r>
        <w:r w:rsidR="00531B89">
          <w:rPr>
            <w:webHidden/>
          </w:rPr>
        </w:r>
        <w:r w:rsidR="00531B89">
          <w:rPr>
            <w:webHidden/>
          </w:rPr>
          <w:fldChar w:fldCharType="separate"/>
        </w:r>
        <w:r w:rsidR="00531B89">
          <w:rPr>
            <w:webHidden/>
          </w:rPr>
          <w:t>123</w:t>
        </w:r>
        <w:r w:rsidR="00531B89">
          <w:rPr>
            <w:webHidden/>
          </w:rPr>
          <w:fldChar w:fldCharType="end"/>
        </w:r>
      </w:hyperlink>
    </w:p>
    <w:p w14:paraId="48E57415" w14:textId="5D6A9B8B"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2" w:history="1">
        <w:r w:rsidR="00531B89" w:rsidRPr="009B0D12">
          <w:rPr>
            <w:rStyle w:val="Hyperlink"/>
            <w:noProof/>
          </w:rPr>
          <w:t>2.1.</w:t>
        </w:r>
        <w:r w:rsidR="00531B89">
          <w:rPr>
            <w:rFonts w:asciiTheme="minorHAnsi" w:eastAsiaTheme="minorEastAsia" w:hAnsiTheme="minorHAnsi" w:cstheme="minorBidi"/>
            <w:noProof/>
            <w:sz w:val="22"/>
            <w:szCs w:val="22"/>
          </w:rPr>
          <w:tab/>
        </w:r>
        <w:r w:rsidR="00531B89" w:rsidRPr="009B0D12">
          <w:rPr>
            <w:rStyle w:val="Hyperlink"/>
            <w:noProof/>
          </w:rPr>
          <w:t>Quá trình thiết lập server</w:t>
        </w:r>
        <w:r w:rsidR="00531B89">
          <w:rPr>
            <w:noProof/>
            <w:webHidden/>
          </w:rPr>
          <w:tab/>
        </w:r>
        <w:r w:rsidR="00531B89">
          <w:rPr>
            <w:noProof/>
            <w:webHidden/>
          </w:rPr>
          <w:fldChar w:fldCharType="begin"/>
        </w:r>
        <w:r w:rsidR="00531B89">
          <w:rPr>
            <w:noProof/>
            <w:webHidden/>
          </w:rPr>
          <w:instrText xml:space="preserve"> PAGEREF _Toc126412902 \h </w:instrText>
        </w:r>
        <w:r w:rsidR="00531B89">
          <w:rPr>
            <w:noProof/>
            <w:webHidden/>
          </w:rPr>
        </w:r>
        <w:r w:rsidR="00531B89">
          <w:rPr>
            <w:noProof/>
            <w:webHidden/>
          </w:rPr>
          <w:fldChar w:fldCharType="separate"/>
        </w:r>
        <w:r w:rsidR="00531B89">
          <w:rPr>
            <w:noProof/>
            <w:webHidden/>
          </w:rPr>
          <w:t>123</w:t>
        </w:r>
        <w:r w:rsidR="00531B89">
          <w:rPr>
            <w:noProof/>
            <w:webHidden/>
          </w:rPr>
          <w:fldChar w:fldCharType="end"/>
        </w:r>
      </w:hyperlink>
    </w:p>
    <w:p w14:paraId="25A3166F" w14:textId="54EA255C"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3" w:history="1">
        <w:r w:rsidR="00531B89" w:rsidRPr="009B0D12">
          <w:rPr>
            <w:rStyle w:val="Hyperlink"/>
            <w:noProof/>
          </w:rPr>
          <w:t>2.2.</w:t>
        </w:r>
        <w:r w:rsidR="00531B89">
          <w:rPr>
            <w:rFonts w:asciiTheme="minorHAnsi" w:eastAsiaTheme="minorEastAsia" w:hAnsiTheme="minorHAnsi" w:cstheme="minorBidi"/>
            <w:noProof/>
            <w:sz w:val="22"/>
            <w:szCs w:val="22"/>
          </w:rPr>
          <w:tab/>
        </w:r>
        <w:r w:rsidR="00531B89" w:rsidRPr="009B0D12">
          <w:rPr>
            <w:rStyle w:val="Hyperlink"/>
            <w:noProof/>
          </w:rPr>
          <w:t>Cách cài đặt gitlab CI/CD vào source code</w:t>
        </w:r>
        <w:r w:rsidR="00531B89">
          <w:rPr>
            <w:noProof/>
            <w:webHidden/>
          </w:rPr>
          <w:tab/>
        </w:r>
        <w:r w:rsidR="00531B89">
          <w:rPr>
            <w:noProof/>
            <w:webHidden/>
          </w:rPr>
          <w:fldChar w:fldCharType="begin"/>
        </w:r>
        <w:r w:rsidR="00531B89">
          <w:rPr>
            <w:noProof/>
            <w:webHidden/>
          </w:rPr>
          <w:instrText xml:space="preserve"> PAGEREF _Toc126412903 \h </w:instrText>
        </w:r>
        <w:r w:rsidR="00531B89">
          <w:rPr>
            <w:noProof/>
            <w:webHidden/>
          </w:rPr>
        </w:r>
        <w:r w:rsidR="00531B89">
          <w:rPr>
            <w:noProof/>
            <w:webHidden/>
          </w:rPr>
          <w:fldChar w:fldCharType="separate"/>
        </w:r>
        <w:r w:rsidR="00531B89">
          <w:rPr>
            <w:noProof/>
            <w:webHidden/>
          </w:rPr>
          <w:t>131</w:t>
        </w:r>
        <w:r w:rsidR="00531B89">
          <w:rPr>
            <w:noProof/>
            <w:webHidden/>
          </w:rPr>
          <w:fldChar w:fldCharType="end"/>
        </w:r>
      </w:hyperlink>
    </w:p>
    <w:p w14:paraId="7CA05AC4" w14:textId="2D693936"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4" w:history="1">
        <w:r w:rsidR="00531B89" w:rsidRPr="009B0D12">
          <w:rPr>
            <w:rStyle w:val="Hyperlink"/>
            <w:noProof/>
          </w:rPr>
          <w:t>2.3.</w:t>
        </w:r>
        <w:r w:rsidR="00531B89">
          <w:rPr>
            <w:rFonts w:asciiTheme="minorHAnsi" w:eastAsiaTheme="minorEastAsia" w:hAnsiTheme="minorHAnsi" w:cstheme="minorBidi"/>
            <w:noProof/>
            <w:sz w:val="22"/>
            <w:szCs w:val="22"/>
          </w:rPr>
          <w:tab/>
        </w:r>
        <w:r w:rsidR="00531B89" w:rsidRPr="009B0D12">
          <w:rPr>
            <w:rStyle w:val="Hyperlink"/>
            <w:noProof/>
          </w:rPr>
          <w:t>Khởi tạo React App</w:t>
        </w:r>
        <w:r w:rsidR="00531B89">
          <w:rPr>
            <w:noProof/>
            <w:webHidden/>
          </w:rPr>
          <w:tab/>
        </w:r>
        <w:r w:rsidR="00531B89">
          <w:rPr>
            <w:noProof/>
            <w:webHidden/>
          </w:rPr>
          <w:fldChar w:fldCharType="begin"/>
        </w:r>
        <w:r w:rsidR="00531B89">
          <w:rPr>
            <w:noProof/>
            <w:webHidden/>
          </w:rPr>
          <w:instrText xml:space="preserve"> PAGEREF _Toc126412904 \h </w:instrText>
        </w:r>
        <w:r w:rsidR="00531B89">
          <w:rPr>
            <w:noProof/>
            <w:webHidden/>
          </w:rPr>
        </w:r>
        <w:r w:rsidR="00531B89">
          <w:rPr>
            <w:noProof/>
            <w:webHidden/>
          </w:rPr>
          <w:fldChar w:fldCharType="separate"/>
        </w:r>
        <w:r w:rsidR="00531B89">
          <w:rPr>
            <w:noProof/>
            <w:webHidden/>
          </w:rPr>
          <w:t>147</w:t>
        </w:r>
        <w:r w:rsidR="00531B89">
          <w:rPr>
            <w:noProof/>
            <w:webHidden/>
          </w:rPr>
          <w:fldChar w:fldCharType="end"/>
        </w:r>
      </w:hyperlink>
    </w:p>
    <w:p w14:paraId="2EC7051E" w14:textId="23A0AA47"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5" w:history="1">
        <w:r w:rsidR="00531B89" w:rsidRPr="009B0D12">
          <w:rPr>
            <w:rStyle w:val="Hyperlink"/>
            <w:rFonts w:eastAsiaTheme="majorEastAsia"/>
            <w:noProof/>
          </w:rPr>
          <w:t>2.4.</w:t>
        </w:r>
        <w:r w:rsidR="00531B89">
          <w:rPr>
            <w:rFonts w:asciiTheme="minorHAnsi" w:eastAsiaTheme="minorEastAsia" w:hAnsiTheme="minorHAnsi" w:cstheme="minorBidi"/>
            <w:noProof/>
            <w:sz w:val="22"/>
            <w:szCs w:val="22"/>
          </w:rPr>
          <w:tab/>
        </w:r>
        <w:r w:rsidR="00531B89" w:rsidRPr="009B0D12">
          <w:rPr>
            <w:rStyle w:val="Hyperlink"/>
            <w:rFonts w:eastAsiaTheme="majorEastAsia"/>
            <w:noProof/>
          </w:rPr>
          <w:t>Cấu trúc source code front end</w:t>
        </w:r>
        <w:r w:rsidR="00531B89">
          <w:rPr>
            <w:noProof/>
            <w:webHidden/>
          </w:rPr>
          <w:tab/>
        </w:r>
        <w:r w:rsidR="00531B89">
          <w:rPr>
            <w:noProof/>
            <w:webHidden/>
          </w:rPr>
          <w:fldChar w:fldCharType="begin"/>
        </w:r>
        <w:r w:rsidR="00531B89">
          <w:rPr>
            <w:noProof/>
            <w:webHidden/>
          </w:rPr>
          <w:instrText xml:space="preserve"> PAGEREF _Toc126412905 \h </w:instrText>
        </w:r>
        <w:r w:rsidR="00531B89">
          <w:rPr>
            <w:noProof/>
            <w:webHidden/>
          </w:rPr>
        </w:r>
        <w:r w:rsidR="00531B89">
          <w:rPr>
            <w:noProof/>
            <w:webHidden/>
          </w:rPr>
          <w:fldChar w:fldCharType="separate"/>
        </w:r>
        <w:r w:rsidR="00531B89">
          <w:rPr>
            <w:noProof/>
            <w:webHidden/>
          </w:rPr>
          <w:t>148</w:t>
        </w:r>
        <w:r w:rsidR="00531B89">
          <w:rPr>
            <w:noProof/>
            <w:webHidden/>
          </w:rPr>
          <w:fldChar w:fldCharType="end"/>
        </w:r>
      </w:hyperlink>
    </w:p>
    <w:p w14:paraId="241C29BD" w14:textId="5DEBC4BD"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6" w:history="1">
        <w:r w:rsidR="00531B89" w:rsidRPr="009B0D12">
          <w:rPr>
            <w:rStyle w:val="Hyperlink"/>
            <w:rFonts w:eastAsiaTheme="majorEastAsia"/>
            <w:noProof/>
          </w:rPr>
          <w:t>2.5.</w:t>
        </w:r>
        <w:r w:rsidR="00531B89">
          <w:rPr>
            <w:rFonts w:asciiTheme="minorHAnsi" w:eastAsiaTheme="minorEastAsia" w:hAnsiTheme="minorHAnsi" w:cstheme="minorBidi"/>
            <w:noProof/>
            <w:sz w:val="22"/>
            <w:szCs w:val="22"/>
          </w:rPr>
          <w:tab/>
        </w:r>
        <w:r w:rsidR="00531B89" w:rsidRPr="009B0D12">
          <w:rPr>
            <w:rStyle w:val="Hyperlink"/>
            <w:rFonts w:eastAsiaTheme="majorEastAsia"/>
            <w:noProof/>
          </w:rPr>
          <w:t>Cấu hình scss</w:t>
        </w:r>
        <w:r w:rsidR="00531B89">
          <w:rPr>
            <w:noProof/>
            <w:webHidden/>
          </w:rPr>
          <w:tab/>
        </w:r>
        <w:r w:rsidR="00531B89">
          <w:rPr>
            <w:noProof/>
            <w:webHidden/>
          </w:rPr>
          <w:fldChar w:fldCharType="begin"/>
        </w:r>
        <w:r w:rsidR="00531B89">
          <w:rPr>
            <w:noProof/>
            <w:webHidden/>
          </w:rPr>
          <w:instrText xml:space="preserve"> PAGEREF _Toc126412906 \h </w:instrText>
        </w:r>
        <w:r w:rsidR="00531B89">
          <w:rPr>
            <w:noProof/>
            <w:webHidden/>
          </w:rPr>
        </w:r>
        <w:r w:rsidR="00531B89">
          <w:rPr>
            <w:noProof/>
            <w:webHidden/>
          </w:rPr>
          <w:fldChar w:fldCharType="separate"/>
        </w:r>
        <w:r w:rsidR="00531B89">
          <w:rPr>
            <w:noProof/>
            <w:webHidden/>
          </w:rPr>
          <w:t>148</w:t>
        </w:r>
        <w:r w:rsidR="00531B89">
          <w:rPr>
            <w:noProof/>
            <w:webHidden/>
          </w:rPr>
          <w:fldChar w:fldCharType="end"/>
        </w:r>
      </w:hyperlink>
    </w:p>
    <w:p w14:paraId="677A0954" w14:textId="4120E2C6"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7" w:history="1">
        <w:r w:rsidR="00531B89" w:rsidRPr="009B0D12">
          <w:rPr>
            <w:rStyle w:val="Hyperlink"/>
            <w:noProof/>
          </w:rPr>
          <w:t>2.6.</w:t>
        </w:r>
        <w:r w:rsidR="00531B89">
          <w:rPr>
            <w:rFonts w:asciiTheme="minorHAnsi" w:eastAsiaTheme="minorEastAsia" w:hAnsiTheme="minorHAnsi" w:cstheme="minorBidi"/>
            <w:noProof/>
            <w:sz w:val="22"/>
            <w:szCs w:val="22"/>
          </w:rPr>
          <w:tab/>
        </w:r>
        <w:r w:rsidR="00531B89" w:rsidRPr="009B0D12">
          <w:rPr>
            <w:rStyle w:val="Hyperlink"/>
            <w:noProof/>
          </w:rPr>
          <w:t>Cấu hình router</w:t>
        </w:r>
        <w:r w:rsidR="00531B89">
          <w:rPr>
            <w:noProof/>
            <w:webHidden/>
          </w:rPr>
          <w:tab/>
        </w:r>
        <w:r w:rsidR="00531B89">
          <w:rPr>
            <w:noProof/>
            <w:webHidden/>
          </w:rPr>
          <w:fldChar w:fldCharType="begin"/>
        </w:r>
        <w:r w:rsidR="00531B89">
          <w:rPr>
            <w:noProof/>
            <w:webHidden/>
          </w:rPr>
          <w:instrText xml:space="preserve"> PAGEREF _Toc126412907 \h </w:instrText>
        </w:r>
        <w:r w:rsidR="00531B89">
          <w:rPr>
            <w:noProof/>
            <w:webHidden/>
          </w:rPr>
        </w:r>
        <w:r w:rsidR="00531B89">
          <w:rPr>
            <w:noProof/>
            <w:webHidden/>
          </w:rPr>
          <w:fldChar w:fldCharType="separate"/>
        </w:r>
        <w:r w:rsidR="00531B89">
          <w:rPr>
            <w:noProof/>
            <w:webHidden/>
          </w:rPr>
          <w:t>149</w:t>
        </w:r>
        <w:r w:rsidR="00531B89">
          <w:rPr>
            <w:noProof/>
            <w:webHidden/>
          </w:rPr>
          <w:fldChar w:fldCharType="end"/>
        </w:r>
      </w:hyperlink>
    </w:p>
    <w:p w14:paraId="4FC4DB45" w14:textId="2F4F1975" w:rsidR="00531B89" w:rsidRDefault="00B058AA">
      <w:pPr>
        <w:pStyle w:val="TOC1"/>
        <w:rPr>
          <w:rFonts w:asciiTheme="minorHAnsi" w:eastAsiaTheme="minorEastAsia" w:hAnsiTheme="minorHAnsi" w:cstheme="minorBidi"/>
          <w:b w:val="0"/>
          <w:bCs w:val="0"/>
          <w:sz w:val="22"/>
          <w:szCs w:val="22"/>
        </w:rPr>
      </w:pPr>
      <w:hyperlink w:anchor="_Toc126412908" w:history="1">
        <w:r w:rsidR="00531B89" w:rsidRPr="009B0D12">
          <w:rPr>
            <w:rStyle w:val="Hyperlink"/>
          </w:rPr>
          <w:t>CHƯƠNG 3 – KẾT QUẢ VÀ KẾT LUẬN</w:t>
        </w:r>
        <w:r w:rsidR="00531B89">
          <w:rPr>
            <w:webHidden/>
          </w:rPr>
          <w:tab/>
        </w:r>
        <w:r w:rsidR="00531B89">
          <w:rPr>
            <w:webHidden/>
          </w:rPr>
          <w:fldChar w:fldCharType="begin"/>
        </w:r>
        <w:r w:rsidR="00531B89">
          <w:rPr>
            <w:webHidden/>
          </w:rPr>
          <w:instrText xml:space="preserve"> PAGEREF _Toc126412908 \h </w:instrText>
        </w:r>
        <w:r w:rsidR="00531B89">
          <w:rPr>
            <w:webHidden/>
          </w:rPr>
        </w:r>
        <w:r w:rsidR="00531B89">
          <w:rPr>
            <w:webHidden/>
          </w:rPr>
          <w:fldChar w:fldCharType="separate"/>
        </w:r>
        <w:r w:rsidR="00531B89">
          <w:rPr>
            <w:webHidden/>
          </w:rPr>
          <w:t>152</w:t>
        </w:r>
        <w:r w:rsidR="00531B89">
          <w:rPr>
            <w:webHidden/>
          </w:rPr>
          <w:fldChar w:fldCharType="end"/>
        </w:r>
      </w:hyperlink>
    </w:p>
    <w:p w14:paraId="4E1CB44A" w14:textId="67206D6F"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09" w:history="1">
        <w:r w:rsidR="00531B89" w:rsidRPr="009B0D12">
          <w:rPr>
            <w:rStyle w:val="Hyperlink"/>
            <w:noProof/>
          </w:rPr>
          <w:t>3.1.</w:t>
        </w:r>
        <w:r w:rsidR="00531B89">
          <w:rPr>
            <w:rFonts w:asciiTheme="minorHAnsi" w:eastAsiaTheme="minorEastAsia" w:hAnsiTheme="minorHAnsi" w:cstheme="minorBidi"/>
            <w:noProof/>
            <w:sz w:val="22"/>
            <w:szCs w:val="22"/>
          </w:rPr>
          <w:tab/>
        </w:r>
        <w:r w:rsidR="00531B89" w:rsidRPr="009B0D12">
          <w:rPr>
            <w:rStyle w:val="Hyperlink"/>
            <w:noProof/>
          </w:rPr>
          <w:t>Kết quả</w:t>
        </w:r>
        <w:r w:rsidR="00531B89">
          <w:rPr>
            <w:noProof/>
            <w:webHidden/>
          </w:rPr>
          <w:tab/>
        </w:r>
        <w:r w:rsidR="00531B89">
          <w:rPr>
            <w:noProof/>
            <w:webHidden/>
          </w:rPr>
          <w:fldChar w:fldCharType="begin"/>
        </w:r>
        <w:r w:rsidR="00531B89">
          <w:rPr>
            <w:noProof/>
            <w:webHidden/>
          </w:rPr>
          <w:instrText xml:space="preserve"> PAGEREF _Toc126412909 \h </w:instrText>
        </w:r>
        <w:r w:rsidR="00531B89">
          <w:rPr>
            <w:noProof/>
            <w:webHidden/>
          </w:rPr>
        </w:r>
        <w:r w:rsidR="00531B89">
          <w:rPr>
            <w:noProof/>
            <w:webHidden/>
          </w:rPr>
          <w:fldChar w:fldCharType="separate"/>
        </w:r>
        <w:r w:rsidR="00531B89">
          <w:rPr>
            <w:noProof/>
            <w:webHidden/>
          </w:rPr>
          <w:t>152</w:t>
        </w:r>
        <w:r w:rsidR="00531B89">
          <w:rPr>
            <w:noProof/>
            <w:webHidden/>
          </w:rPr>
          <w:fldChar w:fldCharType="end"/>
        </w:r>
      </w:hyperlink>
    </w:p>
    <w:p w14:paraId="3E3D6D00" w14:textId="26C9FE3D"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910" w:history="1">
        <w:r w:rsidR="00531B89" w:rsidRPr="009B0D12">
          <w:rPr>
            <w:rStyle w:val="Hyperlink"/>
            <w:noProof/>
          </w:rPr>
          <w:t>3.1.1.</w:t>
        </w:r>
        <w:r w:rsidR="00531B89">
          <w:rPr>
            <w:rFonts w:asciiTheme="minorHAnsi" w:eastAsiaTheme="minorEastAsia" w:hAnsiTheme="minorHAnsi" w:cstheme="minorBidi"/>
            <w:noProof/>
            <w:sz w:val="22"/>
            <w:szCs w:val="22"/>
          </w:rPr>
          <w:tab/>
        </w:r>
        <w:r w:rsidR="00531B89" w:rsidRPr="009B0D12">
          <w:rPr>
            <w:rStyle w:val="Hyperlink"/>
            <w:noProof/>
          </w:rPr>
          <w:t>Back-end</w:t>
        </w:r>
        <w:r w:rsidR="00531B89">
          <w:rPr>
            <w:noProof/>
            <w:webHidden/>
          </w:rPr>
          <w:tab/>
        </w:r>
        <w:r w:rsidR="00531B89">
          <w:rPr>
            <w:noProof/>
            <w:webHidden/>
          </w:rPr>
          <w:fldChar w:fldCharType="begin"/>
        </w:r>
        <w:r w:rsidR="00531B89">
          <w:rPr>
            <w:noProof/>
            <w:webHidden/>
          </w:rPr>
          <w:instrText xml:space="preserve"> PAGEREF _Toc126412910 \h </w:instrText>
        </w:r>
        <w:r w:rsidR="00531B89">
          <w:rPr>
            <w:noProof/>
            <w:webHidden/>
          </w:rPr>
        </w:r>
        <w:r w:rsidR="00531B89">
          <w:rPr>
            <w:noProof/>
            <w:webHidden/>
          </w:rPr>
          <w:fldChar w:fldCharType="separate"/>
        </w:r>
        <w:r w:rsidR="00531B89">
          <w:rPr>
            <w:noProof/>
            <w:webHidden/>
          </w:rPr>
          <w:t>152</w:t>
        </w:r>
        <w:r w:rsidR="00531B89">
          <w:rPr>
            <w:noProof/>
            <w:webHidden/>
          </w:rPr>
          <w:fldChar w:fldCharType="end"/>
        </w:r>
      </w:hyperlink>
    </w:p>
    <w:p w14:paraId="558B64FA" w14:textId="68F692B0" w:rsidR="00531B89" w:rsidRDefault="00B058AA">
      <w:pPr>
        <w:pStyle w:val="TOC3"/>
        <w:tabs>
          <w:tab w:val="left" w:pos="2245"/>
          <w:tab w:val="right" w:leader="dot" w:pos="9116"/>
        </w:tabs>
        <w:rPr>
          <w:rFonts w:asciiTheme="minorHAnsi" w:eastAsiaTheme="minorEastAsia" w:hAnsiTheme="minorHAnsi" w:cstheme="minorBidi"/>
          <w:noProof/>
          <w:sz w:val="22"/>
          <w:szCs w:val="22"/>
        </w:rPr>
      </w:pPr>
      <w:hyperlink w:anchor="_Toc126412911" w:history="1">
        <w:r w:rsidR="00531B89" w:rsidRPr="009B0D12">
          <w:rPr>
            <w:rStyle w:val="Hyperlink"/>
            <w:noProof/>
            <w:lang w:eastAsia="vi-VN"/>
          </w:rPr>
          <w:t>3.1.2.</w:t>
        </w:r>
        <w:r w:rsidR="00531B89">
          <w:rPr>
            <w:rFonts w:asciiTheme="minorHAnsi" w:eastAsiaTheme="minorEastAsia" w:hAnsiTheme="minorHAnsi" w:cstheme="minorBidi"/>
            <w:noProof/>
            <w:sz w:val="22"/>
            <w:szCs w:val="22"/>
          </w:rPr>
          <w:tab/>
        </w:r>
        <w:r w:rsidR="00531B89" w:rsidRPr="009B0D12">
          <w:rPr>
            <w:rStyle w:val="Hyperlink"/>
            <w:noProof/>
            <w:lang w:eastAsia="vi-VN"/>
          </w:rPr>
          <w:t>Front-end</w:t>
        </w:r>
        <w:r w:rsidR="00531B89">
          <w:rPr>
            <w:noProof/>
            <w:webHidden/>
          </w:rPr>
          <w:tab/>
        </w:r>
        <w:r w:rsidR="00531B89">
          <w:rPr>
            <w:noProof/>
            <w:webHidden/>
          </w:rPr>
          <w:fldChar w:fldCharType="begin"/>
        </w:r>
        <w:r w:rsidR="00531B89">
          <w:rPr>
            <w:noProof/>
            <w:webHidden/>
          </w:rPr>
          <w:instrText xml:space="preserve"> PAGEREF _Toc126412911 \h </w:instrText>
        </w:r>
        <w:r w:rsidR="00531B89">
          <w:rPr>
            <w:noProof/>
            <w:webHidden/>
          </w:rPr>
        </w:r>
        <w:r w:rsidR="00531B89">
          <w:rPr>
            <w:noProof/>
            <w:webHidden/>
          </w:rPr>
          <w:fldChar w:fldCharType="separate"/>
        </w:r>
        <w:r w:rsidR="00531B89">
          <w:rPr>
            <w:noProof/>
            <w:webHidden/>
          </w:rPr>
          <w:t>193</w:t>
        </w:r>
        <w:r w:rsidR="00531B89">
          <w:rPr>
            <w:noProof/>
            <w:webHidden/>
          </w:rPr>
          <w:fldChar w:fldCharType="end"/>
        </w:r>
      </w:hyperlink>
    </w:p>
    <w:p w14:paraId="5FADABB3" w14:textId="4D1BDB3B"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2" w:history="1">
        <w:r w:rsidR="00531B89" w:rsidRPr="009B0D12">
          <w:rPr>
            <w:rStyle w:val="Hyperlink"/>
            <w:noProof/>
            <w:lang w:eastAsia="vi-VN"/>
          </w:rPr>
          <w:t>3.1.2.1.</w:t>
        </w:r>
        <w:r w:rsidR="00531B89">
          <w:rPr>
            <w:rFonts w:asciiTheme="minorHAnsi" w:eastAsiaTheme="minorEastAsia" w:hAnsiTheme="minorHAnsi" w:cstheme="minorBidi"/>
            <w:noProof/>
            <w:sz w:val="22"/>
            <w:szCs w:val="22"/>
          </w:rPr>
          <w:tab/>
        </w:r>
        <w:r w:rsidR="00531B89" w:rsidRPr="009B0D12">
          <w:rPr>
            <w:rStyle w:val="Hyperlink"/>
            <w:noProof/>
            <w:lang w:eastAsia="vi-VN"/>
          </w:rPr>
          <w:t>Trang chủ</w:t>
        </w:r>
        <w:r w:rsidR="00531B89">
          <w:rPr>
            <w:noProof/>
            <w:webHidden/>
          </w:rPr>
          <w:tab/>
        </w:r>
        <w:r w:rsidR="00531B89">
          <w:rPr>
            <w:noProof/>
            <w:webHidden/>
          </w:rPr>
          <w:fldChar w:fldCharType="begin"/>
        </w:r>
        <w:r w:rsidR="00531B89">
          <w:rPr>
            <w:noProof/>
            <w:webHidden/>
          </w:rPr>
          <w:instrText xml:space="preserve"> PAGEREF _Toc126412912 \h </w:instrText>
        </w:r>
        <w:r w:rsidR="00531B89">
          <w:rPr>
            <w:noProof/>
            <w:webHidden/>
          </w:rPr>
        </w:r>
        <w:r w:rsidR="00531B89">
          <w:rPr>
            <w:noProof/>
            <w:webHidden/>
          </w:rPr>
          <w:fldChar w:fldCharType="separate"/>
        </w:r>
        <w:r w:rsidR="00531B89">
          <w:rPr>
            <w:noProof/>
            <w:webHidden/>
          </w:rPr>
          <w:t>193</w:t>
        </w:r>
        <w:r w:rsidR="00531B89">
          <w:rPr>
            <w:noProof/>
            <w:webHidden/>
          </w:rPr>
          <w:fldChar w:fldCharType="end"/>
        </w:r>
      </w:hyperlink>
    </w:p>
    <w:p w14:paraId="24A0ECE9" w14:textId="6B075141"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3" w:history="1">
        <w:r w:rsidR="00531B89" w:rsidRPr="009B0D12">
          <w:rPr>
            <w:rStyle w:val="Hyperlink"/>
            <w:noProof/>
          </w:rPr>
          <w:t>3.1.2.2.</w:t>
        </w:r>
        <w:r w:rsidR="00531B89">
          <w:rPr>
            <w:rFonts w:asciiTheme="minorHAnsi" w:eastAsiaTheme="minorEastAsia" w:hAnsiTheme="minorHAnsi" w:cstheme="minorBidi"/>
            <w:noProof/>
            <w:sz w:val="22"/>
            <w:szCs w:val="22"/>
          </w:rPr>
          <w:tab/>
        </w:r>
        <w:r w:rsidR="00531B89" w:rsidRPr="009B0D12">
          <w:rPr>
            <w:rStyle w:val="Hyperlink"/>
            <w:noProof/>
          </w:rPr>
          <w:t>Footer</w:t>
        </w:r>
        <w:r w:rsidR="00531B89">
          <w:rPr>
            <w:noProof/>
            <w:webHidden/>
          </w:rPr>
          <w:tab/>
        </w:r>
        <w:r w:rsidR="00531B89">
          <w:rPr>
            <w:noProof/>
            <w:webHidden/>
          </w:rPr>
          <w:fldChar w:fldCharType="begin"/>
        </w:r>
        <w:r w:rsidR="00531B89">
          <w:rPr>
            <w:noProof/>
            <w:webHidden/>
          </w:rPr>
          <w:instrText xml:space="preserve"> PAGEREF _Toc126412913 \h </w:instrText>
        </w:r>
        <w:r w:rsidR="00531B89">
          <w:rPr>
            <w:noProof/>
            <w:webHidden/>
          </w:rPr>
        </w:r>
        <w:r w:rsidR="00531B89">
          <w:rPr>
            <w:noProof/>
            <w:webHidden/>
          </w:rPr>
          <w:fldChar w:fldCharType="separate"/>
        </w:r>
        <w:r w:rsidR="00531B89">
          <w:rPr>
            <w:noProof/>
            <w:webHidden/>
          </w:rPr>
          <w:t>197</w:t>
        </w:r>
        <w:r w:rsidR="00531B89">
          <w:rPr>
            <w:noProof/>
            <w:webHidden/>
          </w:rPr>
          <w:fldChar w:fldCharType="end"/>
        </w:r>
      </w:hyperlink>
    </w:p>
    <w:p w14:paraId="4CAD7C4A" w14:textId="65AE57E5"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4" w:history="1">
        <w:r w:rsidR="00531B89" w:rsidRPr="009B0D12">
          <w:rPr>
            <w:rStyle w:val="Hyperlink"/>
            <w:noProof/>
            <w:lang w:eastAsia="vi-VN"/>
          </w:rPr>
          <w:t>3.1.2.3.</w:t>
        </w:r>
        <w:r w:rsidR="00531B89">
          <w:rPr>
            <w:rFonts w:asciiTheme="minorHAnsi" w:eastAsiaTheme="minorEastAsia" w:hAnsiTheme="minorHAnsi" w:cstheme="minorBidi"/>
            <w:noProof/>
            <w:sz w:val="22"/>
            <w:szCs w:val="22"/>
          </w:rPr>
          <w:tab/>
        </w:r>
        <w:r w:rsidR="00531B89" w:rsidRPr="009B0D12">
          <w:rPr>
            <w:rStyle w:val="Hyperlink"/>
            <w:noProof/>
            <w:lang w:eastAsia="vi-VN"/>
          </w:rPr>
          <w:t>Header</w:t>
        </w:r>
        <w:r w:rsidR="00531B89">
          <w:rPr>
            <w:noProof/>
            <w:webHidden/>
          </w:rPr>
          <w:tab/>
        </w:r>
        <w:r w:rsidR="00531B89">
          <w:rPr>
            <w:noProof/>
            <w:webHidden/>
          </w:rPr>
          <w:fldChar w:fldCharType="begin"/>
        </w:r>
        <w:r w:rsidR="00531B89">
          <w:rPr>
            <w:noProof/>
            <w:webHidden/>
          </w:rPr>
          <w:instrText xml:space="preserve"> PAGEREF _Toc126412914 \h </w:instrText>
        </w:r>
        <w:r w:rsidR="00531B89">
          <w:rPr>
            <w:noProof/>
            <w:webHidden/>
          </w:rPr>
        </w:r>
        <w:r w:rsidR="00531B89">
          <w:rPr>
            <w:noProof/>
            <w:webHidden/>
          </w:rPr>
          <w:fldChar w:fldCharType="separate"/>
        </w:r>
        <w:r w:rsidR="00531B89">
          <w:rPr>
            <w:noProof/>
            <w:webHidden/>
          </w:rPr>
          <w:t>197</w:t>
        </w:r>
        <w:r w:rsidR="00531B89">
          <w:rPr>
            <w:noProof/>
            <w:webHidden/>
          </w:rPr>
          <w:fldChar w:fldCharType="end"/>
        </w:r>
      </w:hyperlink>
    </w:p>
    <w:p w14:paraId="3685EDF6" w14:textId="03236C73"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5" w:history="1">
        <w:r w:rsidR="00531B89" w:rsidRPr="009B0D12">
          <w:rPr>
            <w:rStyle w:val="Hyperlink"/>
            <w:noProof/>
            <w:lang w:eastAsia="vi-VN"/>
          </w:rPr>
          <w:t>3.1.2.4.</w:t>
        </w:r>
        <w:r w:rsidR="00531B89">
          <w:rPr>
            <w:rFonts w:asciiTheme="minorHAnsi" w:eastAsiaTheme="minorEastAsia" w:hAnsiTheme="minorHAnsi" w:cstheme="minorBidi"/>
            <w:noProof/>
            <w:sz w:val="22"/>
            <w:szCs w:val="22"/>
          </w:rPr>
          <w:tab/>
        </w:r>
        <w:r w:rsidR="00531B89" w:rsidRPr="009B0D12">
          <w:rPr>
            <w:rStyle w:val="Hyperlink"/>
            <w:noProof/>
            <w:lang w:eastAsia="vi-VN"/>
          </w:rPr>
          <w:t>Search</w:t>
        </w:r>
        <w:r w:rsidR="00531B89">
          <w:rPr>
            <w:noProof/>
            <w:webHidden/>
          </w:rPr>
          <w:tab/>
        </w:r>
        <w:r w:rsidR="00531B89">
          <w:rPr>
            <w:noProof/>
            <w:webHidden/>
          </w:rPr>
          <w:fldChar w:fldCharType="begin"/>
        </w:r>
        <w:r w:rsidR="00531B89">
          <w:rPr>
            <w:noProof/>
            <w:webHidden/>
          </w:rPr>
          <w:instrText xml:space="preserve"> PAGEREF _Toc126412915 \h </w:instrText>
        </w:r>
        <w:r w:rsidR="00531B89">
          <w:rPr>
            <w:noProof/>
            <w:webHidden/>
          </w:rPr>
        </w:r>
        <w:r w:rsidR="00531B89">
          <w:rPr>
            <w:noProof/>
            <w:webHidden/>
          </w:rPr>
          <w:fldChar w:fldCharType="separate"/>
        </w:r>
        <w:r w:rsidR="00531B89">
          <w:rPr>
            <w:noProof/>
            <w:webHidden/>
          </w:rPr>
          <w:t>198</w:t>
        </w:r>
        <w:r w:rsidR="00531B89">
          <w:rPr>
            <w:noProof/>
            <w:webHidden/>
          </w:rPr>
          <w:fldChar w:fldCharType="end"/>
        </w:r>
      </w:hyperlink>
    </w:p>
    <w:p w14:paraId="4B06D05B" w14:textId="1354BC28"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6" w:history="1">
        <w:r w:rsidR="00531B89" w:rsidRPr="009B0D12">
          <w:rPr>
            <w:rStyle w:val="Hyperlink"/>
            <w:noProof/>
          </w:rPr>
          <w:t>3.1.2.5.</w:t>
        </w:r>
        <w:r w:rsidR="00531B89">
          <w:rPr>
            <w:rFonts w:asciiTheme="minorHAnsi" w:eastAsiaTheme="minorEastAsia" w:hAnsiTheme="minorHAnsi" w:cstheme="minorBidi"/>
            <w:noProof/>
            <w:sz w:val="22"/>
            <w:szCs w:val="22"/>
          </w:rPr>
          <w:tab/>
        </w:r>
        <w:r w:rsidR="00531B89" w:rsidRPr="009B0D12">
          <w:rPr>
            <w:rStyle w:val="Hyperlink"/>
            <w:noProof/>
          </w:rPr>
          <w:t>Job Detail</w:t>
        </w:r>
        <w:r w:rsidR="00531B89">
          <w:rPr>
            <w:noProof/>
            <w:webHidden/>
          </w:rPr>
          <w:tab/>
        </w:r>
        <w:r w:rsidR="00531B89">
          <w:rPr>
            <w:noProof/>
            <w:webHidden/>
          </w:rPr>
          <w:fldChar w:fldCharType="begin"/>
        </w:r>
        <w:r w:rsidR="00531B89">
          <w:rPr>
            <w:noProof/>
            <w:webHidden/>
          </w:rPr>
          <w:instrText xml:space="preserve"> PAGEREF _Toc126412916 \h </w:instrText>
        </w:r>
        <w:r w:rsidR="00531B89">
          <w:rPr>
            <w:noProof/>
            <w:webHidden/>
          </w:rPr>
        </w:r>
        <w:r w:rsidR="00531B89">
          <w:rPr>
            <w:noProof/>
            <w:webHidden/>
          </w:rPr>
          <w:fldChar w:fldCharType="separate"/>
        </w:r>
        <w:r w:rsidR="00531B89">
          <w:rPr>
            <w:noProof/>
            <w:webHidden/>
          </w:rPr>
          <w:t>200</w:t>
        </w:r>
        <w:r w:rsidR="00531B89">
          <w:rPr>
            <w:noProof/>
            <w:webHidden/>
          </w:rPr>
          <w:fldChar w:fldCharType="end"/>
        </w:r>
      </w:hyperlink>
    </w:p>
    <w:p w14:paraId="5F7412AA" w14:textId="25F88254"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7" w:history="1">
        <w:r w:rsidR="00531B89" w:rsidRPr="009B0D12">
          <w:rPr>
            <w:rStyle w:val="Hyperlink"/>
            <w:noProof/>
          </w:rPr>
          <w:t>3.1.2.6.</w:t>
        </w:r>
        <w:r w:rsidR="00531B89">
          <w:rPr>
            <w:rFonts w:asciiTheme="minorHAnsi" w:eastAsiaTheme="minorEastAsia" w:hAnsiTheme="minorHAnsi" w:cstheme="minorBidi"/>
            <w:noProof/>
            <w:sz w:val="22"/>
            <w:szCs w:val="22"/>
          </w:rPr>
          <w:tab/>
        </w:r>
        <w:r w:rsidR="00531B89" w:rsidRPr="009B0D12">
          <w:rPr>
            <w:rStyle w:val="Hyperlink"/>
            <w:noProof/>
          </w:rPr>
          <w:t>Candidate</w:t>
        </w:r>
        <w:r w:rsidR="00531B89">
          <w:rPr>
            <w:noProof/>
            <w:webHidden/>
          </w:rPr>
          <w:tab/>
        </w:r>
        <w:r w:rsidR="00531B89">
          <w:rPr>
            <w:noProof/>
            <w:webHidden/>
          </w:rPr>
          <w:fldChar w:fldCharType="begin"/>
        </w:r>
        <w:r w:rsidR="00531B89">
          <w:rPr>
            <w:noProof/>
            <w:webHidden/>
          </w:rPr>
          <w:instrText xml:space="preserve"> PAGEREF _Toc126412917 \h </w:instrText>
        </w:r>
        <w:r w:rsidR="00531B89">
          <w:rPr>
            <w:noProof/>
            <w:webHidden/>
          </w:rPr>
        </w:r>
        <w:r w:rsidR="00531B89">
          <w:rPr>
            <w:noProof/>
            <w:webHidden/>
          </w:rPr>
          <w:fldChar w:fldCharType="separate"/>
        </w:r>
        <w:r w:rsidR="00531B89">
          <w:rPr>
            <w:noProof/>
            <w:webHidden/>
          </w:rPr>
          <w:t>203</w:t>
        </w:r>
        <w:r w:rsidR="00531B89">
          <w:rPr>
            <w:noProof/>
            <w:webHidden/>
          </w:rPr>
          <w:fldChar w:fldCharType="end"/>
        </w:r>
      </w:hyperlink>
    </w:p>
    <w:p w14:paraId="02FCFB46" w14:textId="6B903782"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8" w:history="1">
        <w:r w:rsidR="00531B89" w:rsidRPr="009B0D12">
          <w:rPr>
            <w:rStyle w:val="Hyperlink"/>
            <w:noProof/>
          </w:rPr>
          <w:t>3.1.2.7.</w:t>
        </w:r>
        <w:r w:rsidR="00531B89">
          <w:rPr>
            <w:rFonts w:asciiTheme="minorHAnsi" w:eastAsiaTheme="minorEastAsia" w:hAnsiTheme="minorHAnsi" w:cstheme="minorBidi"/>
            <w:noProof/>
            <w:sz w:val="22"/>
            <w:szCs w:val="22"/>
          </w:rPr>
          <w:tab/>
        </w:r>
        <w:r w:rsidR="00531B89" w:rsidRPr="009B0D12">
          <w:rPr>
            <w:rStyle w:val="Hyperlink"/>
            <w:noProof/>
          </w:rPr>
          <w:t>Recruiter</w:t>
        </w:r>
        <w:r w:rsidR="00531B89">
          <w:rPr>
            <w:noProof/>
            <w:webHidden/>
          </w:rPr>
          <w:tab/>
        </w:r>
        <w:r w:rsidR="00531B89">
          <w:rPr>
            <w:noProof/>
            <w:webHidden/>
          </w:rPr>
          <w:fldChar w:fldCharType="begin"/>
        </w:r>
        <w:r w:rsidR="00531B89">
          <w:rPr>
            <w:noProof/>
            <w:webHidden/>
          </w:rPr>
          <w:instrText xml:space="preserve"> PAGEREF _Toc126412918 \h </w:instrText>
        </w:r>
        <w:r w:rsidR="00531B89">
          <w:rPr>
            <w:noProof/>
            <w:webHidden/>
          </w:rPr>
        </w:r>
        <w:r w:rsidR="00531B89">
          <w:rPr>
            <w:noProof/>
            <w:webHidden/>
          </w:rPr>
          <w:fldChar w:fldCharType="separate"/>
        </w:r>
        <w:r w:rsidR="00531B89">
          <w:rPr>
            <w:noProof/>
            <w:webHidden/>
          </w:rPr>
          <w:t>207</w:t>
        </w:r>
        <w:r w:rsidR="00531B89">
          <w:rPr>
            <w:noProof/>
            <w:webHidden/>
          </w:rPr>
          <w:fldChar w:fldCharType="end"/>
        </w:r>
      </w:hyperlink>
    </w:p>
    <w:p w14:paraId="3E40550B" w14:textId="0A768EE3" w:rsidR="00531B89" w:rsidRDefault="00B058AA">
      <w:pPr>
        <w:pStyle w:val="TOC4"/>
        <w:tabs>
          <w:tab w:val="left" w:pos="3160"/>
          <w:tab w:val="right" w:leader="dot" w:pos="9116"/>
        </w:tabs>
        <w:rPr>
          <w:rFonts w:asciiTheme="minorHAnsi" w:eastAsiaTheme="minorEastAsia" w:hAnsiTheme="minorHAnsi" w:cstheme="minorBidi"/>
          <w:noProof/>
          <w:sz w:val="22"/>
          <w:szCs w:val="22"/>
        </w:rPr>
      </w:pPr>
      <w:hyperlink w:anchor="_Toc126412919" w:history="1">
        <w:r w:rsidR="00531B89" w:rsidRPr="009B0D12">
          <w:rPr>
            <w:rStyle w:val="Hyperlink"/>
            <w:noProof/>
          </w:rPr>
          <w:t>3.1.2.8.</w:t>
        </w:r>
        <w:r w:rsidR="00531B89">
          <w:rPr>
            <w:rFonts w:asciiTheme="minorHAnsi" w:eastAsiaTheme="minorEastAsia" w:hAnsiTheme="minorHAnsi" w:cstheme="minorBidi"/>
            <w:noProof/>
            <w:sz w:val="22"/>
            <w:szCs w:val="22"/>
          </w:rPr>
          <w:tab/>
        </w:r>
        <w:r w:rsidR="00531B89" w:rsidRPr="009B0D12">
          <w:rPr>
            <w:rStyle w:val="Hyperlink"/>
            <w:noProof/>
          </w:rPr>
          <w:t>Admin</w:t>
        </w:r>
        <w:r w:rsidR="00531B89">
          <w:rPr>
            <w:noProof/>
            <w:webHidden/>
          </w:rPr>
          <w:tab/>
        </w:r>
        <w:r w:rsidR="00531B89">
          <w:rPr>
            <w:noProof/>
            <w:webHidden/>
          </w:rPr>
          <w:fldChar w:fldCharType="begin"/>
        </w:r>
        <w:r w:rsidR="00531B89">
          <w:rPr>
            <w:noProof/>
            <w:webHidden/>
          </w:rPr>
          <w:instrText xml:space="preserve"> PAGEREF _Toc126412919 \h </w:instrText>
        </w:r>
        <w:r w:rsidR="00531B89">
          <w:rPr>
            <w:noProof/>
            <w:webHidden/>
          </w:rPr>
        </w:r>
        <w:r w:rsidR="00531B89">
          <w:rPr>
            <w:noProof/>
            <w:webHidden/>
          </w:rPr>
          <w:fldChar w:fldCharType="separate"/>
        </w:r>
        <w:r w:rsidR="00531B89">
          <w:rPr>
            <w:noProof/>
            <w:webHidden/>
          </w:rPr>
          <w:t>211</w:t>
        </w:r>
        <w:r w:rsidR="00531B89">
          <w:rPr>
            <w:noProof/>
            <w:webHidden/>
          </w:rPr>
          <w:fldChar w:fldCharType="end"/>
        </w:r>
      </w:hyperlink>
    </w:p>
    <w:p w14:paraId="450B4BB5" w14:textId="19C6D5FA" w:rsidR="00531B89" w:rsidRDefault="00B058AA">
      <w:pPr>
        <w:pStyle w:val="TOC2"/>
        <w:tabs>
          <w:tab w:val="left" w:pos="1440"/>
          <w:tab w:val="right" w:leader="dot" w:pos="9116"/>
        </w:tabs>
        <w:rPr>
          <w:rFonts w:asciiTheme="minorHAnsi" w:eastAsiaTheme="minorEastAsia" w:hAnsiTheme="minorHAnsi" w:cstheme="minorBidi"/>
          <w:noProof/>
          <w:sz w:val="22"/>
          <w:szCs w:val="22"/>
        </w:rPr>
      </w:pPr>
      <w:hyperlink w:anchor="_Toc126412920" w:history="1">
        <w:r w:rsidR="00531B89" w:rsidRPr="009B0D12">
          <w:rPr>
            <w:rStyle w:val="Hyperlink"/>
            <w:noProof/>
          </w:rPr>
          <w:t>3.2.</w:t>
        </w:r>
        <w:r w:rsidR="00531B89">
          <w:rPr>
            <w:rFonts w:asciiTheme="minorHAnsi" w:eastAsiaTheme="minorEastAsia" w:hAnsiTheme="minorHAnsi" w:cstheme="minorBidi"/>
            <w:noProof/>
            <w:sz w:val="22"/>
            <w:szCs w:val="22"/>
          </w:rPr>
          <w:tab/>
        </w:r>
        <w:r w:rsidR="00531B89" w:rsidRPr="009B0D12">
          <w:rPr>
            <w:rStyle w:val="Hyperlink"/>
            <w:noProof/>
          </w:rPr>
          <w:t>Kết luận</w:t>
        </w:r>
        <w:r w:rsidR="00531B89">
          <w:rPr>
            <w:noProof/>
            <w:webHidden/>
          </w:rPr>
          <w:tab/>
        </w:r>
        <w:r w:rsidR="00531B89">
          <w:rPr>
            <w:noProof/>
            <w:webHidden/>
          </w:rPr>
          <w:fldChar w:fldCharType="begin"/>
        </w:r>
        <w:r w:rsidR="00531B89">
          <w:rPr>
            <w:noProof/>
            <w:webHidden/>
          </w:rPr>
          <w:instrText xml:space="preserve"> PAGEREF _Toc126412920 \h </w:instrText>
        </w:r>
        <w:r w:rsidR="00531B89">
          <w:rPr>
            <w:noProof/>
            <w:webHidden/>
          </w:rPr>
        </w:r>
        <w:r w:rsidR="00531B89">
          <w:rPr>
            <w:noProof/>
            <w:webHidden/>
          </w:rPr>
          <w:fldChar w:fldCharType="separate"/>
        </w:r>
        <w:r w:rsidR="00531B89">
          <w:rPr>
            <w:noProof/>
            <w:webHidden/>
          </w:rPr>
          <w:t>216</w:t>
        </w:r>
        <w:r w:rsidR="00531B89">
          <w:rPr>
            <w:noProof/>
            <w:webHidden/>
          </w:rPr>
          <w:fldChar w:fldCharType="end"/>
        </w:r>
      </w:hyperlink>
    </w:p>
    <w:p w14:paraId="5D643EE3" w14:textId="220A3A36" w:rsidR="00531B89" w:rsidRDefault="00B058AA">
      <w:pPr>
        <w:pStyle w:val="TOC1"/>
        <w:rPr>
          <w:rFonts w:asciiTheme="minorHAnsi" w:eastAsiaTheme="minorEastAsia" w:hAnsiTheme="minorHAnsi" w:cstheme="minorBidi"/>
          <w:b w:val="0"/>
          <w:bCs w:val="0"/>
          <w:sz w:val="22"/>
          <w:szCs w:val="22"/>
        </w:rPr>
      </w:pPr>
      <w:hyperlink w:anchor="_Toc126412921" w:history="1">
        <w:r w:rsidR="00531B89" w:rsidRPr="009B0D12">
          <w:rPr>
            <w:rStyle w:val="Hyperlink"/>
            <w:lang w:val="vi-VN"/>
          </w:rPr>
          <w:t>DANH MỤC TÀI LIỆU THAM KHẢO</w:t>
        </w:r>
        <w:r w:rsidR="00531B89">
          <w:rPr>
            <w:webHidden/>
          </w:rPr>
          <w:tab/>
        </w:r>
        <w:r w:rsidR="00531B89">
          <w:rPr>
            <w:webHidden/>
          </w:rPr>
          <w:fldChar w:fldCharType="begin"/>
        </w:r>
        <w:r w:rsidR="00531B89">
          <w:rPr>
            <w:webHidden/>
          </w:rPr>
          <w:instrText xml:space="preserve"> PAGEREF _Toc126412921 \h </w:instrText>
        </w:r>
        <w:r w:rsidR="00531B89">
          <w:rPr>
            <w:webHidden/>
          </w:rPr>
        </w:r>
        <w:r w:rsidR="00531B89">
          <w:rPr>
            <w:webHidden/>
          </w:rPr>
          <w:fldChar w:fldCharType="separate"/>
        </w:r>
        <w:r w:rsidR="00531B89">
          <w:rPr>
            <w:webHidden/>
          </w:rPr>
          <w:t>219</w:t>
        </w:r>
        <w:r w:rsidR="00531B89">
          <w:rPr>
            <w:webHidden/>
          </w:rPr>
          <w:fldChar w:fldCharType="end"/>
        </w:r>
      </w:hyperlink>
    </w:p>
    <w:p w14:paraId="5E8A3A85" w14:textId="69CD6606" w:rsidR="00C75086" w:rsidRPr="005033E8" w:rsidRDefault="00C75086" w:rsidP="0052034C">
      <w:pPr>
        <w:spacing w:after="200" w:line="276" w:lineRule="auto"/>
        <w:outlineLvl w:val="0"/>
        <w:rPr>
          <w:sz w:val="26"/>
          <w:szCs w:val="26"/>
        </w:rPr>
      </w:pPr>
      <w:r w:rsidRPr="005033E8">
        <w:rPr>
          <w:sz w:val="26"/>
          <w:szCs w:val="26"/>
        </w:rPr>
        <w:fldChar w:fldCharType="end"/>
      </w:r>
    </w:p>
    <w:p w14:paraId="77F3DC2D" w14:textId="73685F3D" w:rsidR="007E6AB9" w:rsidRPr="005033E8" w:rsidRDefault="0052034C">
      <w:pPr>
        <w:spacing w:after="200" w:line="276" w:lineRule="auto"/>
        <w:rPr>
          <w:sz w:val="26"/>
          <w:szCs w:val="26"/>
        </w:rPr>
      </w:pPr>
      <w:r w:rsidRPr="005033E8">
        <w:rPr>
          <w:sz w:val="26"/>
          <w:szCs w:val="26"/>
        </w:rPr>
        <w:t xml:space="preserve"> </w:t>
      </w:r>
    </w:p>
    <w:p w14:paraId="4051F32D" w14:textId="77777777" w:rsidR="007E6AB9" w:rsidRPr="005033E8" w:rsidRDefault="007E6AB9" w:rsidP="008C29C7">
      <w:pPr>
        <w:pStyle w:val="Nidungvnbn"/>
        <w:ind w:firstLine="0"/>
      </w:pPr>
    </w:p>
    <w:p w14:paraId="7B02D0D9" w14:textId="5D81EDE7" w:rsidR="00592E88" w:rsidRPr="005033E8" w:rsidRDefault="007B1A23" w:rsidP="009C41AC">
      <w:pPr>
        <w:pStyle w:val="Chng"/>
      </w:pPr>
      <w:r w:rsidRPr="005033E8">
        <w:rPr>
          <w:sz w:val="26"/>
          <w:szCs w:val="26"/>
        </w:rPr>
        <w:br w:type="page"/>
      </w:r>
      <w:bookmarkStart w:id="3" w:name="_Toc126412864"/>
      <w:r w:rsidR="00592E88" w:rsidRPr="005033E8">
        <w:lastRenderedPageBreak/>
        <w:t>DANH MỤC CÁC BẢNG BIỂU, HÌNH VẼ, ĐỒ THỊ</w:t>
      </w:r>
      <w:bookmarkEnd w:id="3"/>
    </w:p>
    <w:p w14:paraId="3612FC89" w14:textId="77777777" w:rsidR="00592E88" w:rsidRPr="005033E8" w:rsidRDefault="00592E88" w:rsidP="00592E88">
      <w:pPr>
        <w:rPr>
          <w:b/>
          <w:sz w:val="28"/>
        </w:rPr>
      </w:pPr>
      <w:r w:rsidRPr="005033E8">
        <w:rPr>
          <w:b/>
          <w:sz w:val="28"/>
        </w:rPr>
        <w:t>DANH MỤC HÌNH</w:t>
      </w:r>
    </w:p>
    <w:p w14:paraId="116ED63C" w14:textId="77777777" w:rsidR="00592E88" w:rsidRDefault="00592E88" w:rsidP="00592E88">
      <w:pPr>
        <w:pStyle w:val="TableofFigures"/>
        <w:tabs>
          <w:tab w:val="right" w:leader="dot" w:pos="9116"/>
        </w:tabs>
        <w:rPr>
          <w:rFonts w:asciiTheme="minorHAnsi" w:eastAsiaTheme="minorEastAsia" w:hAnsiTheme="minorHAnsi" w:cstheme="minorBidi"/>
          <w:noProof/>
          <w:sz w:val="22"/>
          <w:szCs w:val="22"/>
          <w:lang w:val="vi-VN" w:eastAsia="vi-VN"/>
        </w:rPr>
      </w:pPr>
      <w:r w:rsidRPr="005033E8">
        <w:rPr>
          <w:szCs w:val="26"/>
        </w:rPr>
        <w:fldChar w:fldCharType="begin"/>
      </w:r>
      <w:r w:rsidRPr="005033E8">
        <w:rPr>
          <w:szCs w:val="26"/>
        </w:rPr>
        <w:instrText xml:space="preserve"> TOC \h \z \c "Hình" </w:instrText>
      </w:r>
      <w:r w:rsidRPr="005033E8">
        <w:rPr>
          <w:szCs w:val="26"/>
        </w:rPr>
        <w:fldChar w:fldCharType="separate"/>
      </w:r>
      <w:hyperlink w:anchor="_Toc126403614" w:history="1">
        <w:r w:rsidRPr="007C0444">
          <w:rPr>
            <w:rStyle w:val="Hyperlink"/>
            <w:noProof/>
          </w:rPr>
          <w:t>Hình 1.1 Sơ đồ Class</w:t>
        </w:r>
        <w:r>
          <w:rPr>
            <w:noProof/>
            <w:webHidden/>
          </w:rPr>
          <w:tab/>
        </w:r>
        <w:r>
          <w:rPr>
            <w:noProof/>
            <w:webHidden/>
          </w:rPr>
          <w:fldChar w:fldCharType="begin"/>
        </w:r>
        <w:r>
          <w:rPr>
            <w:noProof/>
            <w:webHidden/>
          </w:rPr>
          <w:instrText xml:space="preserve"> PAGEREF _Toc126403614 \h </w:instrText>
        </w:r>
        <w:r>
          <w:rPr>
            <w:noProof/>
            <w:webHidden/>
          </w:rPr>
        </w:r>
        <w:r>
          <w:rPr>
            <w:noProof/>
            <w:webHidden/>
          </w:rPr>
          <w:fldChar w:fldCharType="separate"/>
        </w:r>
        <w:r>
          <w:rPr>
            <w:noProof/>
            <w:webHidden/>
          </w:rPr>
          <w:t>21</w:t>
        </w:r>
        <w:r>
          <w:rPr>
            <w:noProof/>
            <w:webHidden/>
          </w:rPr>
          <w:fldChar w:fldCharType="end"/>
        </w:r>
      </w:hyperlink>
    </w:p>
    <w:p w14:paraId="641D73B1"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5" w:history="1">
        <w:r w:rsidR="00592E88" w:rsidRPr="007C0444">
          <w:rPr>
            <w:rStyle w:val="Hyperlink"/>
            <w:noProof/>
          </w:rPr>
          <w:t>Hình 1.2 : Sơ đồ usecase của trang ứng dụng</w:t>
        </w:r>
        <w:r w:rsidR="00592E88">
          <w:rPr>
            <w:noProof/>
            <w:webHidden/>
          </w:rPr>
          <w:tab/>
        </w:r>
        <w:r w:rsidR="00592E88">
          <w:rPr>
            <w:noProof/>
            <w:webHidden/>
          </w:rPr>
          <w:fldChar w:fldCharType="begin"/>
        </w:r>
        <w:r w:rsidR="00592E88">
          <w:rPr>
            <w:noProof/>
            <w:webHidden/>
          </w:rPr>
          <w:instrText xml:space="preserve"> PAGEREF _Toc126403615 \h </w:instrText>
        </w:r>
        <w:r w:rsidR="00592E88">
          <w:rPr>
            <w:noProof/>
            <w:webHidden/>
          </w:rPr>
        </w:r>
        <w:r w:rsidR="00592E88">
          <w:rPr>
            <w:noProof/>
            <w:webHidden/>
          </w:rPr>
          <w:fldChar w:fldCharType="separate"/>
        </w:r>
        <w:r w:rsidR="00592E88">
          <w:rPr>
            <w:noProof/>
            <w:webHidden/>
          </w:rPr>
          <w:t>22</w:t>
        </w:r>
        <w:r w:rsidR="00592E88">
          <w:rPr>
            <w:noProof/>
            <w:webHidden/>
          </w:rPr>
          <w:fldChar w:fldCharType="end"/>
        </w:r>
      </w:hyperlink>
    </w:p>
    <w:p w14:paraId="58EC3A78"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6" w:history="1">
        <w:r w:rsidR="00592E88" w:rsidRPr="007C0444">
          <w:rPr>
            <w:rStyle w:val="Hyperlink"/>
            <w:noProof/>
          </w:rPr>
          <w:t>Hình 0.3 : Sơ đồ Activity – Đăng ký</w:t>
        </w:r>
        <w:r w:rsidR="00592E88">
          <w:rPr>
            <w:noProof/>
            <w:webHidden/>
          </w:rPr>
          <w:tab/>
        </w:r>
        <w:r w:rsidR="00592E88">
          <w:rPr>
            <w:noProof/>
            <w:webHidden/>
          </w:rPr>
          <w:fldChar w:fldCharType="begin"/>
        </w:r>
        <w:r w:rsidR="00592E88">
          <w:rPr>
            <w:noProof/>
            <w:webHidden/>
          </w:rPr>
          <w:instrText xml:space="preserve"> PAGEREF _Toc126403616 \h </w:instrText>
        </w:r>
        <w:r w:rsidR="00592E88">
          <w:rPr>
            <w:noProof/>
            <w:webHidden/>
          </w:rPr>
        </w:r>
        <w:r w:rsidR="00592E88">
          <w:rPr>
            <w:noProof/>
            <w:webHidden/>
          </w:rPr>
          <w:fldChar w:fldCharType="separate"/>
        </w:r>
        <w:r w:rsidR="00592E88">
          <w:rPr>
            <w:noProof/>
            <w:webHidden/>
          </w:rPr>
          <w:t>43</w:t>
        </w:r>
        <w:r w:rsidR="00592E88">
          <w:rPr>
            <w:noProof/>
            <w:webHidden/>
          </w:rPr>
          <w:fldChar w:fldCharType="end"/>
        </w:r>
      </w:hyperlink>
    </w:p>
    <w:p w14:paraId="798C0061"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7" w:history="1">
        <w:r w:rsidR="00592E88" w:rsidRPr="007C0444">
          <w:rPr>
            <w:rStyle w:val="Hyperlink"/>
            <w:noProof/>
          </w:rPr>
          <w:t>Hình 1.4 : Sơ đồ Activity – Đăng Nhập</w:t>
        </w:r>
        <w:r w:rsidR="00592E88">
          <w:rPr>
            <w:noProof/>
            <w:webHidden/>
          </w:rPr>
          <w:tab/>
        </w:r>
        <w:r w:rsidR="00592E88">
          <w:rPr>
            <w:noProof/>
            <w:webHidden/>
          </w:rPr>
          <w:fldChar w:fldCharType="begin"/>
        </w:r>
        <w:r w:rsidR="00592E88">
          <w:rPr>
            <w:noProof/>
            <w:webHidden/>
          </w:rPr>
          <w:instrText xml:space="preserve"> PAGEREF _Toc126403617 \h </w:instrText>
        </w:r>
        <w:r w:rsidR="00592E88">
          <w:rPr>
            <w:noProof/>
            <w:webHidden/>
          </w:rPr>
        </w:r>
        <w:r w:rsidR="00592E88">
          <w:rPr>
            <w:noProof/>
            <w:webHidden/>
          </w:rPr>
          <w:fldChar w:fldCharType="separate"/>
        </w:r>
        <w:r w:rsidR="00592E88">
          <w:rPr>
            <w:noProof/>
            <w:webHidden/>
          </w:rPr>
          <w:t>43</w:t>
        </w:r>
        <w:r w:rsidR="00592E88">
          <w:rPr>
            <w:noProof/>
            <w:webHidden/>
          </w:rPr>
          <w:fldChar w:fldCharType="end"/>
        </w:r>
      </w:hyperlink>
    </w:p>
    <w:p w14:paraId="0AF793EF"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8" w:history="1">
        <w:r w:rsidR="00592E88" w:rsidRPr="007C0444">
          <w:rPr>
            <w:rStyle w:val="Hyperlink"/>
            <w:noProof/>
          </w:rPr>
          <w:t>Hình 0.5 : Sơ đồ Activity – Tìm Kiếm</w:t>
        </w:r>
        <w:r w:rsidR="00592E88">
          <w:rPr>
            <w:noProof/>
            <w:webHidden/>
          </w:rPr>
          <w:tab/>
        </w:r>
        <w:r w:rsidR="00592E88">
          <w:rPr>
            <w:noProof/>
            <w:webHidden/>
          </w:rPr>
          <w:fldChar w:fldCharType="begin"/>
        </w:r>
        <w:r w:rsidR="00592E88">
          <w:rPr>
            <w:noProof/>
            <w:webHidden/>
          </w:rPr>
          <w:instrText xml:space="preserve"> PAGEREF _Toc126403618 \h </w:instrText>
        </w:r>
        <w:r w:rsidR="00592E88">
          <w:rPr>
            <w:noProof/>
            <w:webHidden/>
          </w:rPr>
        </w:r>
        <w:r w:rsidR="00592E88">
          <w:rPr>
            <w:noProof/>
            <w:webHidden/>
          </w:rPr>
          <w:fldChar w:fldCharType="separate"/>
        </w:r>
        <w:r w:rsidR="00592E88">
          <w:rPr>
            <w:noProof/>
            <w:webHidden/>
          </w:rPr>
          <w:t>44</w:t>
        </w:r>
        <w:r w:rsidR="00592E88">
          <w:rPr>
            <w:noProof/>
            <w:webHidden/>
          </w:rPr>
          <w:fldChar w:fldCharType="end"/>
        </w:r>
      </w:hyperlink>
    </w:p>
    <w:p w14:paraId="56F2F3B1"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9" w:history="1">
        <w:r w:rsidR="00592E88" w:rsidRPr="007C0444">
          <w:rPr>
            <w:rStyle w:val="Hyperlink"/>
            <w:noProof/>
          </w:rPr>
          <w:t>Hình 1.6 : Sơ đồ Activity – Đăng tải CV</w:t>
        </w:r>
        <w:r w:rsidR="00592E88">
          <w:rPr>
            <w:noProof/>
            <w:webHidden/>
          </w:rPr>
          <w:tab/>
        </w:r>
        <w:r w:rsidR="00592E88">
          <w:rPr>
            <w:noProof/>
            <w:webHidden/>
          </w:rPr>
          <w:fldChar w:fldCharType="begin"/>
        </w:r>
        <w:r w:rsidR="00592E88">
          <w:rPr>
            <w:noProof/>
            <w:webHidden/>
          </w:rPr>
          <w:instrText xml:space="preserve"> PAGEREF _Toc126403619 \h </w:instrText>
        </w:r>
        <w:r w:rsidR="00592E88">
          <w:rPr>
            <w:noProof/>
            <w:webHidden/>
          </w:rPr>
        </w:r>
        <w:r w:rsidR="00592E88">
          <w:rPr>
            <w:noProof/>
            <w:webHidden/>
          </w:rPr>
          <w:fldChar w:fldCharType="separate"/>
        </w:r>
        <w:r w:rsidR="00592E88">
          <w:rPr>
            <w:noProof/>
            <w:webHidden/>
          </w:rPr>
          <w:t>44</w:t>
        </w:r>
        <w:r w:rsidR="00592E88">
          <w:rPr>
            <w:noProof/>
            <w:webHidden/>
          </w:rPr>
          <w:fldChar w:fldCharType="end"/>
        </w:r>
      </w:hyperlink>
    </w:p>
    <w:p w14:paraId="417BAC29"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0" w:history="1">
        <w:r w:rsidR="00592E88" w:rsidRPr="007C0444">
          <w:rPr>
            <w:rStyle w:val="Hyperlink"/>
            <w:noProof/>
          </w:rPr>
          <w:t>Hình 1.7 : Sơ đồ Activity – Xóa CV</w:t>
        </w:r>
        <w:r w:rsidR="00592E88">
          <w:rPr>
            <w:noProof/>
            <w:webHidden/>
          </w:rPr>
          <w:tab/>
        </w:r>
        <w:r w:rsidR="00592E88">
          <w:rPr>
            <w:noProof/>
            <w:webHidden/>
          </w:rPr>
          <w:fldChar w:fldCharType="begin"/>
        </w:r>
        <w:r w:rsidR="00592E88">
          <w:rPr>
            <w:noProof/>
            <w:webHidden/>
          </w:rPr>
          <w:instrText xml:space="preserve"> PAGEREF _Toc126403620 \h </w:instrText>
        </w:r>
        <w:r w:rsidR="00592E88">
          <w:rPr>
            <w:noProof/>
            <w:webHidden/>
          </w:rPr>
        </w:r>
        <w:r w:rsidR="00592E88">
          <w:rPr>
            <w:noProof/>
            <w:webHidden/>
          </w:rPr>
          <w:fldChar w:fldCharType="separate"/>
        </w:r>
        <w:r w:rsidR="00592E88">
          <w:rPr>
            <w:noProof/>
            <w:webHidden/>
          </w:rPr>
          <w:t>45</w:t>
        </w:r>
        <w:r w:rsidR="00592E88">
          <w:rPr>
            <w:noProof/>
            <w:webHidden/>
          </w:rPr>
          <w:fldChar w:fldCharType="end"/>
        </w:r>
      </w:hyperlink>
    </w:p>
    <w:p w14:paraId="4088791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1" w:history="1">
        <w:r w:rsidR="00592E88" w:rsidRPr="007C0444">
          <w:rPr>
            <w:rStyle w:val="Hyperlink"/>
            <w:noProof/>
          </w:rPr>
          <w:t>Hình 1.8 : Sơ đồ Activity – Đổi Tên CV</w:t>
        </w:r>
        <w:r w:rsidR="00592E88">
          <w:rPr>
            <w:noProof/>
            <w:webHidden/>
          </w:rPr>
          <w:tab/>
        </w:r>
        <w:r w:rsidR="00592E88">
          <w:rPr>
            <w:noProof/>
            <w:webHidden/>
          </w:rPr>
          <w:fldChar w:fldCharType="begin"/>
        </w:r>
        <w:r w:rsidR="00592E88">
          <w:rPr>
            <w:noProof/>
            <w:webHidden/>
          </w:rPr>
          <w:instrText xml:space="preserve"> PAGEREF _Toc126403621 \h </w:instrText>
        </w:r>
        <w:r w:rsidR="00592E88">
          <w:rPr>
            <w:noProof/>
            <w:webHidden/>
          </w:rPr>
        </w:r>
        <w:r w:rsidR="00592E88">
          <w:rPr>
            <w:noProof/>
            <w:webHidden/>
          </w:rPr>
          <w:fldChar w:fldCharType="separate"/>
        </w:r>
        <w:r w:rsidR="00592E88">
          <w:rPr>
            <w:noProof/>
            <w:webHidden/>
          </w:rPr>
          <w:t>45</w:t>
        </w:r>
        <w:r w:rsidR="00592E88">
          <w:rPr>
            <w:noProof/>
            <w:webHidden/>
          </w:rPr>
          <w:fldChar w:fldCharType="end"/>
        </w:r>
      </w:hyperlink>
    </w:p>
    <w:p w14:paraId="4E9A12D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2" w:history="1">
        <w:r w:rsidR="00592E88" w:rsidRPr="007C0444">
          <w:rPr>
            <w:rStyle w:val="Hyperlink"/>
            <w:noProof/>
          </w:rPr>
          <w:t>Hình 1.9 : Sơ đồ Activity – Nộp CV</w:t>
        </w:r>
        <w:r w:rsidR="00592E88">
          <w:rPr>
            <w:noProof/>
            <w:webHidden/>
          </w:rPr>
          <w:tab/>
        </w:r>
        <w:r w:rsidR="00592E88">
          <w:rPr>
            <w:noProof/>
            <w:webHidden/>
          </w:rPr>
          <w:fldChar w:fldCharType="begin"/>
        </w:r>
        <w:r w:rsidR="00592E88">
          <w:rPr>
            <w:noProof/>
            <w:webHidden/>
          </w:rPr>
          <w:instrText xml:space="preserve"> PAGEREF _Toc126403622 \h </w:instrText>
        </w:r>
        <w:r w:rsidR="00592E88">
          <w:rPr>
            <w:noProof/>
            <w:webHidden/>
          </w:rPr>
        </w:r>
        <w:r w:rsidR="00592E88">
          <w:rPr>
            <w:noProof/>
            <w:webHidden/>
          </w:rPr>
          <w:fldChar w:fldCharType="separate"/>
        </w:r>
        <w:r w:rsidR="00592E88">
          <w:rPr>
            <w:noProof/>
            <w:webHidden/>
          </w:rPr>
          <w:t>46</w:t>
        </w:r>
        <w:r w:rsidR="00592E88">
          <w:rPr>
            <w:noProof/>
            <w:webHidden/>
          </w:rPr>
          <w:fldChar w:fldCharType="end"/>
        </w:r>
      </w:hyperlink>
    </w:p>
    <w:p w14:paraId="07D09CE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3" w:history="1">
        <w:r w:rsidR="00592E88" w:rsidRPr="007C0444">
          <w:rPr>
            <w:rStyle w:val="Hyperlink"/>
            <w:noProof/>
          </w:rPr>
          <w:t>Hình 1.10 : Sơ đồ Activity – Rút CV</w:t>
        </w:r>
        <w:r w:rsidR="00592E88">
          <w:rPr>
            <w:noProof/>
            <w:webHidden/>
          </w:rPr>
          <w:tab/>
        </w:r>
        <w:r w:rsidR="00592E88">
          <w:rPr>
            <w:noProof/>
            <w:webHidden/>
          </w:rPr>
          <w:fldChar w:fldCharType="begin"/>
        </w:r>
        <w:r w:rsidR="00592E88">
          <w:rPr>
            <w:noProof/>
            <w:webHidden/>
          </w:rPr>
          <w:instrText xml:space="preserve"> PAGEREF _Toc126403623 \h </w:instrText>
        </w:r>
        <w:r w:rsidR="00592E88">
          <w:rPr>
            <w:noProof/>
            <w:webHidden/>
          </w:rPr>
        </w:r>
        <w:r w:rsidR="00592E88">
          <w:rPr>
            <w:noProof/>
            <w:webHidden/>
          </w:rPr>
          <w:fldChar w:fldCharType="separate"/>
        </w:r>
        <w:r w:rsidR="00592E88">
          <w:rPr>
            <w:noProof/>
            <w:webHidden/>
          </w:rPr>
          <w:t>46</w:t>
        </w:r>
        <w:r w:rsidR="00592E88">
          <w:rPr>
            <w:noProof/>
            <w:webHidden/>
          </w:rPr>
          <w:fldChar w:fldCharType="end"/>
        </w:r>
      </w:hyperlink>
    </w:p>
    <w:p w14:paraId="691F9CCF"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4" w:history="1">
        <w:r w:rsidR="00592E88" w:rsidRPr="007C0444">
          <w:rPr>
            <w:rStyle w:val="Hyperlink"/>
            <w:noProof/>
          </w:rPr>
          <w:t>Hình 1.11 : Sơ đồ Activity – Đánh Dấu Bài Đăng</w:t>
        </w:r>
        <w:r w:rsidR="00592E88">
          <w:rPr>
            <w:noProof/>
            <w:webHidden/>
          </w:rPr>
          <w:tab/>
        </w:r>
        <w:r w:rsidR="00592E88">
          <w:rPr>
            <w:noProof/>
            <w:webHidden/>
          </w:rPr>
          <w:fldChar w:fldCharType="begin"/>
        </w:r>
        <w:r w:rsidR="00592E88">
          <w:rPr>
            <w:noProof/>
            <w:webHidden/>
          </w:rPr>
          <w:instrText xml:space="preserve"> PAGEREF _Toc126403624 \h </w:instrText>
        </w:r>
        <w:r w:rsidR="00592E88">
          <w:rPr>
            <w:noProof/>
            <w:webHidden/>
          </w:rPr>
        </w:r>
        <w:r w:rsidR="00592E88">
          <w:rPr>
            <w:noProof/>
            <w:webHidden/>
          </w:rPr>
          <w:fldChar w:fldCharType="separate"/>
        </w:r>
        <w:r w:rsidR="00592E88">
          <w:rPr>
            <w:noProof/>
            <w:webHidden/>
          </w:rPr>
          <w:t>47</w:t>
        </w:r>
        <w:r w:rsidR="00592E88">
          <w:rPr>
            <w:noProof/>
            <w:webHidden/>
          </w:rPr>
          <w:fldChar w:fldCharType="end"/>
        </w:r>
      </w:hyperlink>
    </w:p>
    <w:p w14:paraId="7CCFA41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5" w:history="1">
        <w:r w:rsidR="00592E88" w:rsidRPr="007C0444">
          <w:rPr>
            <w:rStyle w:val="Hyperlink"/>
            <w:noProof/>
          </w:rPr>
          <w:t>Hình 1.12 : Sơ đồ Activity – Hủy Đánh Dấu Bài Đăng</w:t>
        </w:r>
        <w:r w:rsidR="00592E88">
          <w:rPr>
            <w:noProof/>
            <w:webHidden/>
          </w:rPr>
          <w:tab/>
        </w:r>
        <w:r w:rsidR="00592E88">
          <w:rPr>
            <w:noProof/>
            <w:webHidden/>
          </w:rPr>
          <w:fldChar w:fldCharType="begin"/>
        </w:r>
        <w:r w:rsidR="00592E88">
          <w:rPr>
            <w:noProof/>
            <w:webHidden/>
          </w:rPr>
          <w:instrText xml:space="preserve"> PAGEREF _Toc126403625 \h </w:instrText>
        </w:r>
        <w:r w:rsidR="00592E88">
          <w:rPr>
            <w:noProof/>
            <w:webHidden/>
          </w:rPr>
        </w:r>
        <w:r w:rsidR="00592E88">
          <w:rPr>
            <w:noProof/>
            <w:webHidden/>
          </w:rPr>
          <w:fldChar w:fldCharType="separate"/>
        </w:r>
        <w:r w:rsidR="00592E88">
          <w:rPr>
            <w:noProof/>
            <w:webHidden/>
          </w:rPr>
          <w:t>47</w:t>
        </w:r>
        <w:r w:rsidR="00592E88">
          <w:rPr>
            <w:noProof/>
            <w:webHidden/>
          </w:rPr>
          <w:fldChar w:fldCharType="end"/>
        </w:r>
      </w:hyperlink>
    </w:p>
    <w:p w14:paraId="44D5E51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6" w:history="1">
        <w:r w:rsidR="00592E88" w:rsidRPr="007C0444">
          <w:rPr>
            <w:rStyle w:val="Hyperlink"/>
            <w:noProof/>
          </w:rPr>
          <w:t>Hình 1.13 : Sơ đồ Activity – Xem Các Bài Viết Đã Nộp CV</w:t>
        </w:r>
        <w:r w:rsidR="00592E88">
          <w:rPr>
            <w:noProof/>
            <w:webHidden/>
          </w:rPr>
          <w:tab/>
        </w:r>
        <w:r w:rsidR="00592E88">
          <w:rPr>
            <w:noProof/>
            <w:webHidden/>
          </w:rPr>
          <w:fldChar w:fldCharType="begin"/>
        </w:r>
        <w:r w:rsidR="00592E88">
          <w:rPr>
            <w:noProof/>
            <w:webHidden/>
          </w:rPr>
          <w:instrText xml:space="preserve"> PAGEREF _Toc126403626 \h </w:instrText>
        </w:r>
        <w:r w:rsidR="00592E88">
          <w:rPr>
            <w:noProof/>
            <w:webHidden/>
          </w:rPr>
        </w:r>
        <w:r w:rsidR="00592E88">
          <w:rPr>
            <w:noProof/>
            <w:webHidden/>
          </w:rPr>
          <w:fldChar w:fldCharType="separate"/>
        </w:r>
        <w:r w:rsidR="00592E88">
          <w:rPr>
            <w:noProof/>
            <w:webHidden/>
          </w:rPr>
          <w:t>48</w:t>
        </w:r>
        <w:r w:rsidR="00592E88">
          <w:rPr>
            <w:noProof/>
            <w:webHidden/>
          </w:rPr>
          <w:fldChar w:fldCharType="end"/>
        </w:r>
      </w:hyperlink>
    </w:p>
    <w:p w14:paraId="5CC34135"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7" w:history="1">
        <w:r w:rsidR="00592E88" w:rsidRPr="007C0444">
          <w:rPr>
            <w:rStyle w:val="Hyperlink"/>
            <w:noProof/>
          </w:rPr>
          <w:t>Hình 1.14 : Sơ đồ Activity – Xem Các Bài Viết Đã Đánh Dấu</w:t>
        </w:r>
        <w:r w:rsidR="00592E88">
          <w:rPr>
            <w:noProof/>
            <w:webHidden/>
          </w:rPr>
          <w:tab/>
        </w:r>
        <w:r w:rsidR="00592E88">
          <w:rPr>
            <w:noProof/>
            <w:webHidden/>
          </w:rPr>
          <w:fldChar w:fldCharType="begin"/>
        </w:r>
        <w:r w:rsidR="00592E88">
          <w:rPr>
            <w:noProof/>
            <w:webHidden/>
          </w:rPr>
          <w:instrText xml:space="preserve"> PAGEREF _Toc126403627 \h </w:instrText>
        </w:r>
        <w:r w:rsidR="00592E88">
          <w:rPr>
            <w:noProof/>
            <w:webHidden/>
          </w:rPr>
        </w:r>
        <w:r w:rsidR="00592E88">
          <w:rPr>
            <w:noProof/>
            <w:webHidden/>
          </w:rPr>
          <w:fldChar w:fldCharType="separate"/>
        </w:r>
        <w:r w:rsidR="00592E88">
          <w:rPr>
            <w:noProof/>
            <w:webHidden/>
          </w:rPr>
          <w:t>48</w:t>
        </w:r>
        <w:r w:rsidR="00592E88">
          <w:rPr>
            <w:noProof/>
            <w:webHidden/>
          </w:rPr>
          <w:fldChar w:fldCharType="end"/>
        </w:r>
      </w:hyperlink>
    </w:p>
    <w:p w14:paraId="49A96685"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8" w:history="1">
        <w:r w:rsidR="00592E88" w:rsidRPr="007C0444">
          <w:rPr>
            <w:rStyle w:val="Hyperlink"/>
            <w:noProof/>
          </w:rPr>
          <w:t>Hình 1.15 : Sơ đồ Activity – xóa bài đăng tuyển dụng</w:t>
        </w:r>
        <w:r w:rsidR="00592E88">
          <w:rPr>
            <w:noProof/>
            <w:webHidden/>
          </w:rPr>
          <w:tab/>
        </w:r>
        <w:r w:rsidR="00592E88">
          <w:rPr>
            <w:noProof/>
            <w:webHidden/>
          </w:rPr>
          <w:fldChar w:fldCharType="begin"/>
        </w:r>
        <w:r w:rsidR="00592E88">
          <w:rPr>
            <w:noProof/>
            <w:webHidden/>
          </w:rPr>
          <w:instrText xml:space="preserve"> PAGEREF _Toc126403628 \h </w:instrText>
        </w:r>
        <w:r w:rsidR="00592E88">
          <w:rPr>
            <w:noProof/>
            <w:webHidden/>
          </w:rPr>
        </w:r>
        <w:r w:rsidR="00592E88">
          <w:rPr>
            <w:noProof/>
            <w:webHidden/>
          </w:rPr>
          <w:fldChar w:fldCharType="separate"/>
        </w:r>
        <w:r w:rsidR="00592E88">
          <w:rPr>
            <w:noProof/>
            <w:webHidden/>
          </w:rPr>
          <w:t>49</w:t>
        </w:r>
        <w:r w:rsidR="00592E88">
          <w:rPr>
            <w:noProof/>
            <w:webHidden/>
          </w:rPr>
          <w:fldChar w:fldCharType="end"/>
        </w:r>
      </w:hyperlink>
    </w:p>
    <w:p w14:paraId="02CED51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9" w:history="1">
        <w:r w:rsidR="00592E88" w:rsidRPr="007C0444">
          <w:rPr>
            <w:rStyle w:val="Hyperlink"/>
            <w:noProof/>
          </w:rPr>
          <w:t>Hình 1.16 : Sơ đồ Activity – sửa bài đăng tuyển dụng</w:t>
        </w:r>
        <w:r w:rsidR="00592E88">
          <w:rPr>
            <w:noProof/>
            <w:webHidden/>
          </w:rPr>
          <w:tab/>
        </w:r>
        <w:r w:rsidR="00592E88">
          <w:rPr>
            <w:noProof/>
            <w:webHidden/>
          </w:rPr>
          <w:fldChar w:fldCharType="begin"/>
        </w:r>
        <w:r w:rsidR="00592E88">
          <w:rPr>
            <w:noProof/>
            <w:webHidden/>
          </w:rPr>
          <w:instrText xml:space="preserve"> PAGEREF _Toc126403629 \h </w:instrText>
        </w:r>
        <w:r w:rsidR="00592E88">
          <w:rPr>
            <w:noProof/>
            <w:webHidden/>
          </w:rPr>
        </w:r>
        <w:r w:rsidR="00592E88">
          <w:rPr>
            <w:noProof/>
            <w:webHidden/>
          </w:rPr>
          <w:fldChar w:fldCharType="separate"/>
        </w:r>
        <w:r w:rsidR="00592E88">
          <w:rPr>
            <w:noProof/>
            <w:webHidden/>
          </w:rPr>
          <w:t>50</w:t>
        </w:r>
        <w:r w:rsidR="00592E88">
          <w:rPr>
            <w:noProof/>
            <w:webHidden/>
          </w:rPr>
          <w:fldChar w:fldCharType="end"/>
        </w:r>
      </w:hyperlink>
    </w:p>
    <w:p w14:paraId="53D25003"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0" w:history="1">
        <w:r w:rsidR="00592E88" w:rsidRPr="007C0444">
          <w:rPr>
            <w:rStyle w:val="Hyperlink"/>
            <w:noProof/>
          </w:rPr>
          <w:t>Hình 1.17 : Sơ đồ Activity – xem các đơn ứng tuyển của ứng viên</w:t>
        </w:r>
        <w:r w:rsidR="00592E88">
          <w:rPr>
            <w:noProof/>
            <w:webHidden/>
          </w:rPr>
          <w:tab/>
        </w:r>
        <w:r w:rsidR="00592E88">
          <w:rPr>
            <w:noProof/>
            <w:webHidden/>
          </w:rPr>
          <w:fldChar w:fldCharType="begin"/>
        </w:r>
        <w:r w:rsidR="00592E88">
          <w:rPr>
            <w:noProof/>
            <w:webHidden/>
          </w:rPr>
          <w:instrText xml:space="preserve"> PAGEREF _Toc126403630 \h </w:instrText>
        </w:r>
        <w:r w:rsidR="00592E88">
          <w:rPr>
            <w:noProof/>
            <w:webHidden/>
          </w:rPr>
        </w:r>
        <w:r w:rsidR="00592E88">
          <w:rPr>
            <w:noProof/>
            <w:webHidden/>
          </w:rPr>
          <w:fldChar w:fldCharType="separate"/>
        </w:r>
        <w:r w:rsidR="00592E88">
          <w:rPr>
            <w:noProof/>
            <w:webHidden/>
          </w:rPr>
          <w:t>51</w:t>
        </w:r>
        <w:r w:rsidR="00592E88">
          <w:rPr>
            <w:noProof/>
            <w:webHidden/>
          </w:rPr>
          <w:fldChar w:fldCharType="end"/>
        </w:r>
      </w:hyperlink>
    </w:p>
    <w:p w14:paraId="46546FD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1" w:history="1">
        <w:r w:rsidR="00592E88" w:rsidRPr="007C0444">
          <w:rPr>
            <w:rStyle w:val="Hyperlink"/>
            <w:noProof/>
          </w:rPr>
          <w:t>Hình 1.18 : Sơ đồ Activity – cập nhật lại mật khẩu mới</w:t>
        </w:r>
        <w:r w:rsidR="00592E88">
          <w:rPr>
            <w:noProof/>
            <w:webHidden/>
          </w:rPr>
          <w:tab/>
        </w:r>
        <w:r w:rsidR="00592E88">
          <w:rPr>
            <w:noProof/>
            <w:webHidden/>
          </w:rPr>
          <w:fldChar w:fldCharType="begin"/>
        </w:r>
        <w:r w:rsidR="00592E88">
          <w:rPr>
            <w:noProof/>
            <w:webHidden/>
          </w:rPr>
          <w:instrText xml:space="preserve"> PAGEREF _Toc126403631 \h </w:instrText>
        </w:r>
        <w:r w:rsidR="00592E88">
          <w:rPr>
            <w:noProof/>
            <w:webHidden/>
          </w:rPr>
        </w:r>
        <w:r w:rsidR="00592E88">
          <w:rPr>
            <w:noProof/>
            <w:webHidden/>
          </w:rPr>
          <w:fldChar w:fldCharType="separate"/>
        </w:r>
        <w:r w:rsidR="00592E88">
          <w:rPr>
            <w:noProof/>
            <w:webHidden/>
          </w:rPr>
          <w:t>52</w:t>
        </w:r>
        <w:r w:rsidR="00592E88">
          <w:rPr>
            <w:noProof/>
            <w:webHidden/>
          </w:rPr>
          <w:fldChar w:fldCharType="end"/>
        </w:r>
      </w:hyperlink>
    </w:p>
    <w:p w14:paraId="30525E8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2" w:history="1">
        <w:r w:rsidR="00592E88" w:rsidRPr="007C0444">
          <w:rPr>
            <w:rStyle w:val="Hyperlink"/>
            <w:noProof/>
          </w:rPr>
          <w:t>Hình 1.19 : Sơ đồ Activity – cập nhật lại thông tin của người dùng</w:t>
        </w:r>
        <w:r w:rsidR="00592E88">
          <w:rPr>
            <w:noProof/>
            <w:webHidden/>
          </w:rPr>
          <w:tab/>
        </w:r>
        <w:r w:rsidR="00592E88">
          <w:rPr>
            <w:noProof/>
            <w:webHidden/>
          </w:rPr>
          <w:fldChar w:fldCharType="begin"/>
        </w:r>
        <w:r w:rsidR="00592E88">
          <w:rPr>
            <w:noProof/>
            <w:webHidden/>
          </w:rPr>
          <w:instrText xml:space="preserve"> PAGEREF _Toc126403632 \h </w:instrText>
        </w:r>
        <w:r w:rsidR="00592E88">
          <w:rPr>
            <w:noProof/>
            <w:webHidden/>
          </w:rPr>
        </w:r>
        <w:r w:rsidR="00592E88">
          <w:rPr>
            <w:noProof/>
            <w:webHidden/>
          </w:rPr>
          <w:fldChar w:fldCharType="separate"/>
        </w:r>
        <w:r w:rsidR="00592E88">
          <w:rPr>
            <w:noProof/>
            <w:webHidden/>
          </w:rPr>
          <w:t>53</w:t>
        </w:r>
        <w:r w:rsidR="00592E88">
          <w:rPr>
            <w:noProof/>
            <w:webHidden/>
          </w:rPr>
          <w:fldChar w:fldCharType="end"/>
        </w:r>
      </w:hyperlink>
    </w:p>
    <w:p w14:paraId="6301EE7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3" w:history="1">
        <w:r w:rsidR="00592E88" w:rsidRPr="007C0444">
          <w:rPr>
            <w:rStyle w:val="Hyperlink"/>
            <w:noProof/>
          </w:rPr>
          <w:t>Hình 1.20 : Sơ đồ Activity – xem danh sách người dùng trong hệ thống</w:t>
        </w:r>
        <w:r w:rsidR="00592E88">
          <w:rPr>
            <w:noProof/>
            <w:webHidden/>
          </w:rPr>
          <w:tab/>
        </w:r>
        <w:r w:rsidR="00592E88">
          <w:rPr>
            <w:noProof/>
            <w:webHidden/>
          </w:rPr>
          <w:fldChar w:fldCharType="begin"/>
        </w:r>
        <w:r w:rsidR="00592E88">
          <w:rPr>
            <w:noProof/>
            <w:webHidden/>
          </w:rPr>
          <w:instrText xml:space="preserve"> PAGEREF _Toc126403633 \h </w:instrText>
        </w:r>
        <w:r w:rsidR="00592E88">
          <w:rPr>
            <w:noProof/>
            <w:webHidden/>
          </w:rPr>
        </w:r>
        <w:r w:rsidR="00592E88">
          <w:rPr>
            <w:noProof/>
            <w:webHidden/>
          </w:rPr>
          <w:fldChar w:fldCharType="separate"/>
        </w:r>
        <w:r w:rsidR="00592E88">
          <w:rPr>
            <w:noProof/>
            <w:webHidden/>
          </w:rPr>
          <w:t>54</w:t>
        </w:r>
        <w:r w:rsidR="00592E88">
          <w:rPr>
            <w:noProof/>
            <w:webHidden/>
          </w:rPr>
          <w:fldChar w:fldCharType="end"/>
        </w:r>
      </w:hyperlink>
    </w:p>
    <w:p w14:paraId="5C26EBC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4" w:history="1">
        <w:r w:rsidR="00592E88" w:rsidRPr="007C0444">
          <w:rPr>
            <w:rStyle w:val="Hyperlink"/>
            <w:noProof/>
          </w:rPr>
          <w:t>Hình 1.21 : Sơ đồ Activity – xem danh sách bài đăng tuyển dụng của tất cả nhà tuyển dụng</w:t>
        </w:r>
        <w:r w:rsidR="00592E88">
          <w:rPr>
            <w:noProof/>
            <w:webHidden/>
          </w:rPr>
          <w:tab/>
        </w:r>
        <w:r w:rsidR="00592E88">
          <w:rPr>
            <w:noProof/>
            <w:webHidden/>
          </w:rPr>
          <w:fldChar w:fldCharType="begin"/>
        </w:r>
        <w:r w:rsidR="00592E88">
          <w:rPr>
            <w:noProof/>
            <w:webHidden/>
          </w:rPr>
          <w:instrText xml:space="preserve"> PAGEREF _Toc126403634 \h </w:instrText>
        </w:r>
        <w:r w:rsidR="00592E88">
          <w:rPr>
            <w:noProof/>
            <w:webHidden/>
          </w:rPr>
        </w:r>
        <w:r w:rsidR="00592E88">
          <w:rPr>
            <w:noProof/>
            <w:webHidden/>
          </w:rPr>
          <w:fldChar w:fldCharType="separate"/>
        </w:r>
        <w:r w:rsidR="00592E88">
          <w:rPr>
            <w:noProof/>
            <w:webHidden/>
          </w:rPr>
          <w:t>55</w:t>
        </w:r>
        <w:r w:rsidR="00592E88">
          <w:rPr>
            <w:noProof/>
            <w:webHidden/>
          </w:rPr>
          <w:fldChar w:fldCharType="end"/>
        </w:r>
      </w:hyperlink>
    </w:p>
    <w:p w14:paraId="5C301E3D"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5" w:history="1">
        <w:r w:rsidR="00592E88" w:rsidRPr="007C0444">
          <w:rPr>
            <w:rStyle w:val="Hyperlink"/>
            <w:noProof/>
          </w:rPr>
          <w:t>Hình 1.22 : Sơ đồ Activity – cập nhật thông tin nhóm tài khoản</w:t>
        </w:r>
        <w:r w:rsidR="00592E88">
          <w:rPr>
            <w:noProof/>
            <w:webHidden/>
          </w:rPr>
          <w:tab/>
        </w:r>
        <w:r w:rsidR="00592E88">
          <w:rPr>
            <w:noProof/>
            <w:webHidden/>
          </w:rPr>
          <w:fldChar w:fldCharType="begin"/>
        </w:r>
        <w:r w:rsidR="00592E88">
          <w:rPr>
            <w:noProof/>
            <w:webHidden/>
          </w:rPr>
          <w:instrText xml:space="preserve"> PAGEREF _Toc126403635 \h </w:instrText>
        </w:r>
        <w:r w:rsidR="00592E88">
          <w:rPr>
            <w:noProof/>
            <w:webHidden/>
          </w:rPr>
        </w:r>
        <w:r w:rsidR="00592E88">
          <w:rPr>
            <w:noProof/>
            <w:webHidden/>
          </w:rPr>
          <w:fldChar w:fldCharType="separate"/>
        </w:r>
        <w:r w:rsidR="00592E88">
          <w:rPr>
            <w:noProof/>
            <w:webHidden/>
          </w:rPr>
          <w:t>56</w:t>
        </w:r>
        <w:r w:rsidR="00592E88">
          <w:rPr>
            <w:noProof/>
            <w:webHidden/>
          </w:rPr>
          <w:fldChar w:fldCharType="end"/>
        </w:r>
      </w:hyperlink>
    </w:p>
    <w:p w14:paraId="3D04E80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6" w:history="1">
        <w:r w:rsidR="00592E88" w:rsidRPr="007C0444">
          <w:rPr>
            <w:rStyle w:val="Hyperlink"/>
            <w:noProof/>
          </w:rPr>
          <w:t>Hình 1.23 : Sơ đồ Activity – thêm mới loại nghề nghiệp</w:t>
        </w:r>
        <w:r w:rsidR="00592E88">
          <w:rPr>
            <w:noProof/>
            <w:webHidden/>
          </w:rPr>
          <w:tab/>
        </w:r>
        <w:r w:rsidR="00592E88">
          <w:rPr>
            <w:noProof/>
            <w:webHidden/>
          </w:rPr>
          <w:fldChar w:fldCharType="begin"/>
        </w:r>
        <w:r w:rsidR="00592E88">
          <w:rPr>
            <w:noProof/>
            <w:webHidden/>
          </w:rPr>
          <w:instrText xml:space="preserve"> PAGEREF _Toc126403636 \h </w:instrText>
        </w:r>
        <w:r w:rsidR="00592E88">
          <w:rPr>
            <w:noProof/>
            <w:webHidden/>
          </w:rPr>
        </w:r>
        <w:r w:rsidR="00592E88">
          <w:rPr>
            <w:noProof/>
            <w:webHidden/>
          </w:rPr>
          <w:fldChar w:fldCharType="separate"/>
        </w:r>
        <w:r w:rsidR="00592E88">
          <w:rPr>
            <w:noProof/>
            <w:webHidden/>
          </w:rPr>
          <w:t>57</w:t>
        </w:r>
        <w:r w:rsidR="00592E88">
          <w:rPr>
            <w:noProof/>
            <w:webHidden/>
          </w:rPr>
          <w:fldChar w:fldCharType="end"/>
        </w:r>
      </w:hyperlink>
    </w:p>
    <w:p w14:paraId="0046DEB1"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7" w:history="1">
        <w:r w:rsidR="00592E88" w:rsidRPr="007C0444">
          <w:rPr>
            <w:rStyle w:val="Hyperlink"/>
            <w:noProof/>
          </w:rPr>
          <w:t>Hình 1.24 : Sơ đồ Activity – cập nhật lại loại nghề nghiệp</w:t>
        </w:r>
        <w:r w:rsidR="00592E88">
          <w:rPr>
            <w:noProof/>
            <w:webHidden/>
          </w:rPr>
          <w:tab/>
        </w:r>
        <w:r w:rsidR="00592E88">
          <w:rPr>
            <w:noProof/>
            <w:webHidden/>
          </w:rPr>
          <w:fldChar w:fldCharType="begin"/>
        </w:r>
        <w:r w:rsidR="00592E88">
          <w:rPr>
            <w:noProof/>
            <w:webHidden/>
          </w:rPr>
          <w:instrText xml:space="preserve"> PAGEREF _Toc126403637 \h </w:instrText>
        </w:r>
        <w:r w:rsidR="00592E88">
          <w:rPr>
            <w:noProof/>
            <w:webHidden/>
          </w:rPr>
        </w:r>
        <w:r w:rsidR="00592E88">
          <w:rPr>
            <w:noProof/>
            <w:webHidden/>
          </w:rPr>
          <w:fldChar w:fldCharType="separate"/>
        </w:r>
        <w:r w:rsidR="00592E88">
          <w:rPr>
            <w:noProof/>
            <w:webHidden/>
          </w:rPr>
          <w:t>58</w:t>
        </w:r>
        <w:r w:rsidR="00592E88">
          <w:rPr>
            <w:noProof/>
            <w:webHidden/>
          </w:rPr>
          <w:fldChar w:fldCharType="end"/>
        </w:r>
      </w:hyperlink>
    </w:p>
    <w:p w14:paraId="39D9E6F8"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8" w:history="1">
        <w:r w:rsidR="00592E88" w:rsidRPr="007C0444">
          <w:rPr>
            <w:rStyle w:val="Hyperlink"/>
            <w:noProof/>
          </w:rPr>
          <w:t>Hình 1.25 : Sơ đồ Activity – xóa loại nghề nghiệp</w:t>
        </w:r>
        <w:r w:rsidR="00592E88">
          <w:rPr>
            <w:noProof/>
            <w:webHidden/>
          </w:rPr>
          <w:tab/>
        </w:r>
        <w:r w:rsidR="00592E88">
          <w:rPr>
            <w:noProof/>
            <w:webHidden/>
          </w:rPr>
          <w:fldChar w:fldCharType="begin"/>
        </w:r>
        <w:r w:rsidR="00592E88">
          <w:rPr>
            <w:noProof/>
            <w:webHidden/>
          </w:rPr>
          <w:instrText xml:space="preserve"> PAGEREF _Toc126403638 \h </w:instrText>
        </w:r>
        <w:r w:rsidR="00592E88">
          <w:rPr>
            <w:noProof/>
            <w:webHidden/>
          </w:rPr>
        </w:r>
        <w:r w:rsidR="00592E88">
          <w:rPr>
            <w:noProof/>
            <w:webHidden/>
          </w:rPr>
          <w:fldChar w:fldCharType="separate"/>
        </w:r>
        <w:r w:rsidR="00592E88">
          <w:rPr>
            <w:noProof/>
            <w:webHidden/>
          </w:rPr>
          <w:t>59</w:t>
        </w:r>
        <w:r w:rsidR="00592E88">
          <w:rPr>
            <w:noProof/>
            <w:webHidden/>
          </w:rPr>
          <w:fldChar w:fldCharType="end"/>
        </w:r>
      </w:hyperlink>
    </w:p>
    <w:p w14:paraId="777E9A8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9" w:history="1">
        <w:r w:rsidR="00592E88" w:rsidRPr="007C0444">
          <w:rPr>
            <w:rStyle w:val="Hyperlink"/>
            <w:noProof/>
          </w:rPr>
          <w:t>Hình 1.26 : Sơ đồ Activity – thêm mới chuyên ngành</w:t>
        </w:r>
        <w:r w:rsidR="00592E88">
          <w:rPr>
            <w:noProof/>
            <w:webHidden/>
          </w:rPr>
          <w:tab/>
        </w:r>
        <w:r w:rsidR="00592E88">
          <w:rPr>
            <w:noProof/>
            <w:webHidden/>
          </w:rPr>
          <w:fldChar w:fldCharType="begin"/>
        </w:r>
        <w:r w:rsidR="00592E88">
          <w:rPr>
            <w:noProof/>
            <w:webHidden/>
          </w:rPr>
          <w:instrText xml:space="preserve"> PAGEREF _Toc126403639 \h </w:instrText>
        </w:r>
        <w:r w:rsidR="00592E88">
          <w:rPr>
            <w:noProof/>
            <w:webHidden/>
          </w:rPr>
        </w:r>
        <w:r w:rsidR="00592E88">
          <w:rPr>
            <w:noProof/>
            <w:webHidden/>
          </w:rPr>
          <w:fldChar w:fldCharType="separate"/>
        </w:r>
        <w:r w:rsidR="00592E88">
          <w:rPr>
            <w:noProof/>
            <w:webHidden/>
          </w:rPr>
          <w:t>60</w:t>
        </w:r>
        <w:r w:rsidR="00592E88">
          <w:rPr>
            <w:noProof/>
            <w:webHidden/>
          </w:rPr>
          <w:fldChar w:fldCharType="end"/>
        </w:r>
      </w:hyperlink>
    </w:p>
    <w:p w14:paraId="4EFBEF0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0" w:history="1">
        <w:r w:rsidR="00592E88" w:rsidRPr="007C0444">
          <w:rPr>
            <w:rStyle w:val="Hyperlink"/>
            <w:noProof/>
          </w:rPr>
          <w:t>Hình 1.27 : Sơ đồ Activity – cập nhật lại thông tin chuyên ngành</w:t>
        </w:r>
        <w:r w:rsidR="00592E88">
          <w:rPr>
            <w:noProof/>
            <w:webHidden/>
          </w:rPr>
          <w:tab/>
        </w:r>
        <w:r w:rsidR="00592E88">
          <w:rPr>
            <w:noProof/>
            <w:webHidden/>
          </w:rPr>
          <w:fldChar w:fldCharType="begin"/>
        </w:r>
        <w:r w:rsidR="00592E88">
          <w:rPr>
            <w:noProof/>
            <w:webHidden/>
          </w:rPr>
          <w:instrText xml:space="preserve"> PAGEREF _Toc126403640 \h </w:instrText>
        </w:r>
        <w:r w:rsidR="00592E88">
          <w:rPr>
            <w:noProof/>
            <w:webHidden/>
          </w:rPr>
        </w:r>
        <w:r w:rsidR="00592E88">
          <w:rPr>
            <w:noProof/>
            <w:webHidden/>
          </w:rPr>
          <w:fldChar w:fldCharType="separate"/>
        </w:r>
        <w:r w:rsidR="00592E88">
          <w:rPr>
            <w:noProof/>
            <w:webHidden/>
          </w:rPr>
          <w:t>61</w:t>
        </w:r>
        <w:r w:rsidR="00592E88">
          <w:rPr>
            <w:noProof/>
            <w:webHidden/>
          </w:rPr>
          <w:fldChar w:fldCharType="end"/>
        </w:r>
      </w:hyperlink>
    </w:p>
    <w:p w14:paraId="320D0D33"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1" w:history="1">
        <w:r w:rsidR="00592E88" w:rsidRPr="007C0444">
          <w:rPr>
            <w:rStyle w:val="Hyperlink"/>
            <w:noProof/>
          </w:rPr>
          <w:t>Hình 1.28 : Sơ đồ Activity – xóa loại nghề nghiệp</w:t>
        </w:r>
        <w:r w:rsidR="00592E88">
          <w:rPr>
            <w:noProof/>
            <w:webHidden/>
          </w:rPr>
          <w:tab/>
        </w:r>
        <w:r w:rsidR="00592E88">
          <w:rPr>
            <w:noProof/>
            <w:webHidden/>
          </w:rPr>
          <w:fldChar w:fldCharType="begin"/>
        </w:r>
        <w:r w:rsidR="00592E88">
          <w:rPr>
            <w:noProof/>
            <w:webHidden/>
          </w:rPr>
          <w:instrText xml:space="preserve"> PAGEREF _Toc126403641 \h </w:instrText>
        </w:r>
        <w:r w:rsidR="00592E88">
          <w:rPr>
            <w:noProof/>
            <w:webHidden/>
          </w:rPr>
        </w:r>
        <w:r w:rsidR="00592E88">
          <w:rPr>
            <w:noProof/>
            <w:webHidden/>
          </w:rPr>
          <w:fldChar w:fldCharType="separate"/>
        </w:r>
        <w:r w:rsidR="00592E88">
          <w:rPr>
            <w:noProof/>
            <w:webHidden/>
          </w:rPr>
          <w:t>62</w:t>
        </w:r>
        <w:r w:rsidR="00592E88">
          <w:rPr>
            <w:noProof/>
            <w:webHidden/>
          </w:rPr>
          <w:fldChar w:fldCharType="end"/>
        </w:r>
      </w:hyperlink>
    </w:p>
    <w:p w14:paraId="39C01F7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2" w:history="1">
        <w:r w:rsidR="00592E88" w:rsidRPr="007C0444">
          <w:rPr>
            <w:rStyle w:val="Hyperlink"/>
            <w:noProof/>
          </w:rPr>
          <w:t>Hình 1.29 : Sơ đồ Activity – quên mật khẩu</w:t>
        </w:r>
        <w:r w:rsidR="00592E88">
          <w:rPr>
            <w:noProof/>
            <w:webHidden/>
          </w:rPr>
          <w:tab/>
        </w:r>
        <w:r w:rsidR="00592E88">
          <w:rPr>
            <w:noProof/>
            <w:webHidden/>
          </w:rPr>
          <w:fldChar w:fldCharType="begin"/>
        </w:r>
        <w:r w:rsidR="00592E88">
          <w:rPr>
            <w:noProof/>
            <w:webHidden/>
          </w:rPr>
          <w:instrText xml:space="preserve"> PAGEREF _Toc126403642 \h </w:instrText>
        </w:r>
        <w:r w:rsidR="00592E88">
          <w:rPr>
            <w:noProof/>
            <w:webHidden/>
          </w:rPr>
        </w:r>
        <w:r w:rsidR="00592E88">
          <w:rPr>
            <w:noProof/>
            <w:webHidden/>
          </w:rPr>
          <w:fldChar w:fldCharType="separate"/>
        </w:r>
        <w:r w:rsidR="00592E88">
          <w:rPr>
            <w:noProof/>
            <w:webHidden/>
          </w:rPr>
          <w:t>63</w:t>
        </w:r>
        <w:r w:rsidR="00592E88">
          <w:rPr>
            <w:noProof/>
            <w:webHidden/>
          </w:rPr>
          <w:fldChar w:fldCharType="end"/>
        </w:r>
      </w:hyperlink>
    </w:p>
    <w:p w14:paraId="1A83EC1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3" w:history="1">
        <w:r w:rsidR="00592E88" w:rsidRPr="007C0444">
          <w:rPr>
            <w:rStyle w:val="Hyperlink"/>
            <w:noProof/>
          </w:rPr>
          <w:t>Hình 1.30: Sơ đồ về kiến trúc của docker</w:t>
        </w:r>
        <w:r w:rsidR="00592E88">
          <w:rPr>
            <w:noProof/>
            <w:webHidden/>
          </w:rPr>
          <w:tab/>
        </w:r>
        <w:r w:rsidR="00592E88">
          <w:rPr>
            <w:noProof/>
            <w:webHidden/>
          </w:rPr>
          <w:fldChar w:fldCharType="begin"/>
        </w:r>
        <w:r w:rsidR="00592E88">
          <w:rPr>
            <w:noProof/>
            <w:webHidden/>
          </w:rPr>
          <w:instrText xml:space="preserve"> PAGEREF _Toc126403643 \h </w:instrText>
        </w:r>
        <w:r w:rsidR="00592E88">
          <w:rPr>
            <w:noProof/>
            <w:webHidden/>
          </w:rPr>
        </w:r>
        <w:r w:rsidR="00592E88">
          <w:rPr>
            <w:noProof/>
            <w:webHidden/>
          </w:rPr>
          <w:fldChar w:fldCharType="separate"/>
        </w:r>
        <w:r w:rsidR="00592E88">
          <w:rPr>
            <w:noProof/>
            <w:webHidden/>
          </w:rPr>
          <w:t>66</w:t>
        </w:r>
        <w:r w:rsidR="00592E88">
          <w:rPr>
            <w:noProof/>
            <w:webHidden/>
          </w:rPr>
          <w:fldChar w:fldCharType="end"/>
        </w:r>
      </w:hyperlink>
    </w:p>
    <w:p w14:paraId="5204788E"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4" w:history="1">
        <w:r w:rsidR="00592E88" w:rsidRPr="007C0444">
          <w:rPr>
            <w:rStyle w:val="Hyperlink"/>
            <w:noProof/>
          </w:rPr>
          <w:t>Hình 1.31: Chi tiết và cách hoạt động và thao tác với docker</w:t>
        </w:r>
        <w:r w:rsidR="00592E88">
          <w:rPr>
            <w:noProof/>
            <w:webHidden/>
          </w:rPr>
          <w:tab/>
        </w:r>
        <w:r w:rsidR="00592E88">
          <w:rPr>
            <w:noProof/>
            <w:webHidden/>
          </w:rPr>
          <w:fldChar w:fldCharType="begin"/>
        </w:r>
        <w:r w:rsidR="00592E88">
          <w:rPr>
            <w:noProof/>
            <w:webHidden/>
          </w:rPr>
          <w:instrText xml:space="preserve"> PAGEREF _Toc126403644 \h </w:instrText>
        </w:r>
        <w:r w:rsidR="00592E88">
          <w:rPr>
            <w:noProof/>
            <w:webHidden/>
          </w:rPr>
        </w:r>
        <w:r w:rsidR="00592E88">
          <w:rPr>
            <w:noProof/>
            <w:webHidden/>
          </w:rPr>
          <w:fldChar w:fldCharType="separate"/>
        </w:r>
        <w:r w:rsidR="00592E88">
          <w:rPr>
            <w:noProof/>
            <w:webHidden/>
          </w:rPr>
          <w:t>67</w:t>
        </w:r>
        <w:r w:rsidR="00592E88">
          <w:rPr>
            <w:noProof/>
            <w:webHidden/>
          </w:rPr>
          <w:fldChar w:fldCharType="end"/>
        </w:r>
      </w:hyperlink>
    </w:p>
    <w:p w14:paraId="1091CFC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5" w:history="1">
        <w:r w:rsidR="00592E88" w:rsidRPr="007C0444">
          <w:rPr>
            <w:rStyle w:val="Hyperlink"/>
            <w:noProof/>
          </w:rPr>
          <w:t>Hình 0.32: Quá trình hoạt động của CI/CD</w:t>
        </w:r>
        <w:r w:rsidR="00592E88">
          <w:rPr>
            <w:noProof/>
            <w:webHidden/>
          </w:rPr>
          <w:tab/>
        </w:r>
        <w:r w:rsidR="00592E88">
          <w:rPr>
            <w:noProof/>
            <w:webHidden/>
          </w:rPr>
          <w:fldChar w:fldCharType="begin"/>
        </w:r>
        <w:r w:rsidR="00592E88">
          <w:rPr>
            <w:noProof/>
            <w:webHidden/>
          </w:rPr>
          <w:instrText xml:space="preserve"> PAGEREF _Toc126403645 \h </w:instrText>
        </w:r>
        <w:r w:rsidR="00592E88">
          <w:rPr>
            <w:noProof/>
            <w:webHidden/>
          </w:rPr>
        </w:r>
        <w:r w:rsidR="00592E88">
          <w:rPr>
            <w:noProof/>
            <w:webHidden/>
          </w:rPr>
          <w:fldChar w:fldCharType="separate"/>
        </w:r>
        <w:r w:rsidR="00592E88">
          <w:rPr>
            <w:noProof/>
            <w:webHidden/>
          </w:rPr>
          <w:t>69</w:t>
        </w:r>
        <w:r w:rsidR="00592E88">
          <w:rPr>
            <w:noProof/>
            <w:webHidden/>
          </w:rPr>
          <w:fldChar w:fldCharType="end"/>
        </w:r>
      </w:hyperlink>
    </w:p>
    <w:p w14:paraId="44DBF5B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6" w:history="1">
        <w:r w:rsidR="00592E88" w:rsidRPr="007C0444">
          <w:rPr>
            <w:rStyle w:val="Hyperlink"/>
            <w:noProof/>
          </w:rPr>
          <w:t>Hình 1.33: Quá trình phát triển ứng dụng.</w:t>
        </w:r>
        <w:r w:rsidR="00592E88">
          <w:rPr>
            <w:noProof/>
            <w:webHidden/>
          </w:rPr>
          <w:tab/>
        </w:r>
        <w:r w:rsidR="00592E88">
          <w:rPr>
            <w:noProof/>
            <w:webHidden/>
          </w:rPr>
          <w:fldChar w:fldCharType="begin"/>
        </w:r>
        <w:r w:rsidR="00592E88">
          <w:rPr>
            <w:noProof/>
            <w:webHidden/>
          </w:rPr>
          <w:instrText xml:space="preserve"> PAGEREF _Toc126403646 \h </w:instrText>
        </w:r>
        <w:r w:rsidR="00592E88">
          <w:rPr>
            <w:noProof/>
            <w:webHidden/>
          </w:rPr>
        </w:r>
        <w:r w:rsidR="00592E88">
          <w:rPr>
            <w:noProof/>
            <w:webHidden/>
          </w:rPr>
          <w:fldChar w:fldCharType="separate"/>
        </w:r>
        <w:r w:rsidR="00592E88">
          <w:rPr>
            <w:noProof/>
            <w:webHidden/>
          </w:rPr>
          <w:t>70</w:t>
        </w:r>
        <w:r w:rsidR="00592E88">
          <w:rPr>
            <w:noProof/>
            <w:webHidden/>
          </w:rPr>
          <w:fldChar w:fldCharType="end"/>
        </w:r>
      </w:hyperlink>
    </w:p>
    <w:p w14:paraId="456EDFE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7" w:history="1">
        <w:r w:rsidR="00592E88" w:rsidRPr="007C0444">
          <w:rPr>
            <w:rStyle w:val="Hyperlink"/>
            <w:noProof/>
          </w:rPr>
          <w:t>Hình 1.34: Cách hoạt động của CI/CD</w:t>
        </w:r>
        <w:r w:rsidR="00592E88">
          <w:rPr>
            <w:noProof/>
            <w:webHidden/>
          </w:rPr>
          <w:tab/>
        </w:r>
        <w:r w:rsidR="00592E88">
          <w:rPr>
            <w:noProof/>
            <w:webHidden/>
          </w:rPr>
          <w:fldChar w:fldCharType="begin"/>
        </w:r>
        <w:r w:rsidR="00592E88">
          <w:rPr>
            <w:noProof/>
            <w:webHidden/>
          </w:rPr>
          <w:instrText xml:space="preserve"> PAGEREF _Toc126403647 \h </w:instrText>
        </w:r>
        <w:r w:rsidR="00592E88">
          <w:rPr>
            <w:noProof/>
            <w:webHidden/>
          </w:rPr>
        </w:r>
        <w:r w:rsidR="00592E88">
          <w:rPr>
            <w:noProof/>
            <w:webHidden/>
          </w:rPr>
          <w:fldChar w:fldCharType="separate"/>
        </w:r>
        <w:r w:rsidR="00592E88">
          <w:rPr>
            <w:noProof/>
            <w:webHidden/>
          </w:rPr>
          <w:t>72</w:t>
        </w:r>
        <w:r w:rsidR="00592E88">
          <w:rPr>
            <w:noProof/>
            <w:webHidden/>
          </w:rPr>
          <w:fldChar w:fldCharType="end"/>
        </w:r>
      </w:hyperlink>
    </w:p>
    <w:p w14:paraId="498F5F2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8" w:history="1">
        <w:r w:rsidR="00592E88" w:rsidRPr="007C0444">
          <w:rPr>
            <w:rStyle w:val="Hyperlink"/>
            <w:noProof/>
          </w:rPr>
          <w:t>Hình 1.35: Tổng quan về quá trình hoạt động với CI/CD</w:t>
        </w:r>
        <w:r w:rsidR="00592E88">
          <w:rPr>
            <w:noProof/>
            <w:webHidden/>
          </w:rPr>
          <w:tab/>
        </w:r>
        <w:r w:rsidR="00592E88">
          <w:rPr>
            <w:noProof/>
            <w:webHidden/>
          </w:rPr>
          <w:fldChar w:fldCharType="begin"/>
        </w:r>
        <w:r w:rsidR="00592E88">
          <w:rPr>
            <w:noProof/>
            <w:webHidden/>
          </w:rPr>
          <w:instrText xml:space="preserve"> PAGEREF _Toc126403648 \h </w:instrText>
        </w:r>
        <w:r w:rsidR="00592E88">
          <w:rPr>
            <w:noProof/>
            <w:webHidden/>
          </w:rPr>
        </w:r>
        <w:r w:rsidR="00592E88">
          <w:rPr>
            <w:noProof/>
            <w:webHidden/>
          </w:rPr>
          <w:fldChar w:fldCharType="separate"/>
        </w:r>
        <w:r w:rsidR="00592E88">
          <w:rPr>
            <w:noProof/>
            <w:webHidden/>
          </w:rPr>
          <w:t>73</w:t>
        </w:r>
        <w:r w:rsidR="00592E88">
          <w:rPr>
            <w:noProof/>
            <w:webHidden/>
          </w:rPr>
          <w:fldChar w:fldCharType="end"/>
        </w:r>
      </w:hyperlink>
    </w:p>
    <w:p w14:paraId="1C423FA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9" w:history="1">
        <w:r w:rsidR="00592E88" w:rsidRPr="007C0444">
          <w:rPr>
            <w:rStyle w:val="Hyperlink"/>
            <w:noProof/>
          </w:rPr>
          <w:t>Hình 1.36 : Nginx là gì</w:t>
        </w:r>
        <w:r w:rsidR="00592E88">
          <w:rPr>
            <w:noProof/>
            <w:webHidden/>
          </w:rPr>
          <w:tab/>
        </w:r>
        <w:r w:rsidR="00592E88">
          <w:rPr>
            <w:noProof/>
            <w:webHidden/>
          </w:rPr>
          <w:fldChar w:fldCharType="begin"/>
        </w:r>
        <w:r w:rsidR="00592E88">
          <w:rPr>
            <w:noProof/>
            <w:webHidden/>
          </w:rPr>
          <w:instrText xml:space="preserve"> PAGEREF _Toc126403649 \h </w:instrText>
        </w:r>
        <w:r w:rsidR="00592E88">
          <w:rPr>
            <w:noProof/>
            <w:webHidden/>
          </w:rPr>
        </w:r>
        <w:r w:rsidR="00592E88">
          <w:rPr>
            <w:noProof/>
            <w:webHidden/>
          </w:rPr>
          <w:fldChar w:fldCharType="separate"/>
        </w:r>
        <w:r w:rsidR="00592E88">
          <w:rPr>
            <w:noProof/>
            <w:webHidden/>
          </w:rPr>
          <w:t>78</w:t>
        </w:r>
        <w:r w:rsidR="00592E88">
          <w:rPr>
            <w:noProof/>
            <w:webHidden/>
          </w:rPr>
          <w:fldChar w:fldCharType="end"/>
        </w:r>
      </w:hyperlink>
    </w:p>
    <w:p w14:paraId="34908D09"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0" w:history="1">
        <w:r w:rsidR="00592E88" w:rsidRPr="007C0444">
          <w:rPr>
            <w:rStyle w:val="Hyperlink"/>
            <w:noProof/>
          </w:rPr>
          <w:t>Hình 1.37: Mô hình hoạt động của Redux</w:t>
        </w:r>
        <w:r w:rsidR="00592E88">
          <w:rPr>
            <w:noProof/>
            <w:webHidden/>
          </w:rPr>
          <w:tab/>
        </w:r>
        <w:r w:rsidR="00592E88">
          <w:rPr>
            <w:noProof/>
            <w:webHidden/>
          </w:rPr>
          <w:fldChar w:fldCharType="begin"/>
        </w:r>
        <w:r w:rsidR="00592E88">
          <w:rPr>
            <w:noProof/>
            <w:webHidden/>
          </w:rPr>
          <w:instrText xml:space="preserve"> PAGEREF _Toc126403650 \h </w:instrText>
        </w:r>
        <w:r w:rsidR="00592E88">
          <w:rPr>
            <w:noProof/>
            <w:webHidden/>
          </w:rPr>
        </w:r>
        <w:r w:rsidR="00592E88">
          <w:rPr>
            <w:noProof/>
            <w:webHidden/>
          </w:rPr>
          <w:fldChar w:fldCharType="separate"/>
        </w:r>
        <w:r w:rsidR="00592E88">
          <w:rPr>
            <w:noProof/>
            <w:webHidden/>
          </w:rPr>
          <w:t>102</w:t>
        </w:r>
        <w:r w:rsidR="00592E88">
          <w:rPr>
            <w:noProof/>
            <w:webHidden/>
          </w:rPr>
          <w:fldChar w:fldCharType="end"/>
        </w:r>
      </w:hyperlink>
    </w:p>
    <w:p w14:paraId="287F61E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1" w:history="1">
        <w:r w:rsidR="00592E88" w:rsidRPr="007C0444">
          <w:rPr>
            <w:rStyle w:val="Hyperlink"/>
            <w:noProof/>
          </w:rPr>
          <w:t>Hình 1.38: Sơ đồ hoạc động của Redux</w:t>
        </w:r>
        <w:r w:rsidR="00592E88">
          <w:rPr>
            <w:noProof/>
            <w:webHidden/>
          </w:rPr>
          <w:tab/>
        </w:r>
        <w:r w:rsidR="00592E88">
          <w:rPr>
            <w:noProof/>
            <w:webHidden/>
          </w:rPr>
          <w:fldChar w:fldCharType="begin"/>
        </w:r>
        <w:r w:rsidR="00592E88">
          <w:rPr>
            <w:noProof/>
            <w:webHidden/>
          </w:rPr>
          <w:instrText xml:space="preserve"> PAGEREF _Toc126403651 \h </w:instrText>
        </w:r>
        <w:r w:rsidR="00592E88">
          <w:rPr>
            <w:noProof/>
            <w:webHidden/>
          </w:rPr>
        </w:r>
        <w:r w:rsidR="00592E88">
          <w:rPr>
            <w:noProof/>
            <w:webHidden/>
          </w:rPr>
          <w:fldChar w:fldCharType="separate"/>
        </w:r>
        <w:r w:rsidR="00592E88">
          <w:rPr>
            <w:noProof/>
            <w:webHidden/>
          </w:rPr>
          <w:t>103</w:t>
        </w:r>
        <w:r w:rsidR="00592E88">
          <w:rPr>
            <w:noProof/>
            <w:webHidden/>
          </w:rPr>
          <w:fldChar w:fldCharType="end"/>
        </w:r>
      </w:hyperlink>
    </w:p>
    <w:p w14:paraId="39DC516F"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2" w:history="1">
        <w:r w:rsidR="00592E88">
          <w:rPr>
            <w:rStyle w:val="Hyperlink"/>
            <w:noProof/>
          </w:rPr>
          <w:t>Hình 2.1</w:t>
        </w:r>
        <w:r w:rsidR="00592E88" w:rsidRPr="007C0444">
          <w:rPr>
            <w:rStyle w:val="Hyperlink"/>
            <w:noProof/>
          </w:rPr>
          <w:t>: Hình ảnh thuê server</w:t>
        </w:r>
        <w:r w:rsidR="00592E88">
          <w:rPr>
            <w:noProof/>
            <w:webHidden/>
          </w:rPr>
          <w:tab/>
        </w:r>
        <w:r w:rsidR="00592E88">
          <w:rPr>
            <w:noProof/>
            <w:webHidden/>
          </w:rPr>
          <w:fldChar w:fldCharType="begin"/>
        </w:r>
        <w:r w:rsidR="00592E88">
          <w:rPr>
            <w:noProof/>
            <w:webHidden/>
          </w:rPr>
          <w:instrText xml:space="preserve"> PAGEREF _Toc126403652 \h </w:instrText>
        </w:r>
        <w:r w:rsidR="00592E88">
          <w:rPr>
            <w:noProof/>
            <w:webHidden/>
          </w:rPr>
        </w:r>
        <w:r w:rsidR="00592E88">
          <w:rPr>
            <w:noProof/>
            <w:webHidden/>
          </w:rPr>
          <w:fldChar w:fldCharType="separate"/>
        </w:r>
        <w:r w:rsidR="00592E88">
          <w:rPr>
            <w:noProof/>
            <w:webHidden/>
          </w:rPr>
          <w:t>125</w:t>
        </w:r>
        <w:r w:rsidR="00592E88">
          <w:rPr>
            <w:noProof/>
            <w:webHidden/>
          </w:rPr>
          <w:fldChar w:fldCharType="end"/>
        </w:r>
      </w:hyperlink>
    </w:p>
    <w:p w14:paraId="542CD9BA"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3" w:history="1">
        <w:r w:rsidR="00592E88">
          <w:rPr>
            <w:rStyle w:val="Hyperlink"/>
            <w:noProof/>
          </w:rPr>
          <w:t>Hình 2.2</w:t>
        </w:r>
        <w:r w:rsidR="00592E88" w:rsidRPr="007C0444">
          <w:rPr>
            <w:rStyle w:val="Hyperlink"/>
            <w:noProof/>
          </w:rPr>
          <w:t>: Gõ ssh-keygen để tạo ra bộ mã cho riêng mình</w:t>
        </w:r>
        <w:r w:rsidR="00592E88">
          <w:rPr>
            <w:noProof/>
            <w:webHidden/>
          </w:rPr>
          <w:tab/>
        </w:r>
        <w:r w:rsidR="00592E88">
          <w:rPr>
            <w:noProof/>
            <w:webHidden/>
          </w:rPr>
          <w:fldChar w:fldCharType="begin"/>
        </w:r>
        <w:r w:rsidR="00592E88">
          <w:rPr>
            <w:noProof/>
            <w:webHidden/>
          </w:rPr>
          <w:instrText xml:space="preserve"> PAGEREF _Toc126403653 \h </w:instrText>
        </w:r>
        <w:r w:rsidR="00592E88">
          <w:rPr>
            <w:noProof/>
            <w:webHidden/>
          </w:rPr>
        </w:r>
        <w:r w:rsidR="00592E88">
          <w:rPr>
            <w:noProof/>
            <w:webHidden/>
          </w:rPr>
          <w:fldChar w:fldCharType="separate"/>
        </w:r>
        <w:r w:rsidR="00592E88">
          <w:rPr>
            <w:noProof/>
            <w:webHidden/>
          </w:rPr>
          <w:t>126</w:t>
        </w:r>
        <w:r w:rsidR="00592E88">
          <w:rPr>
            <w:noProof/>
            <w:webHidden/>
          </w:rPr>
          <w:fldChar w:fldCharType="end"/>
        </w:r>
      </w:hyperlink>
    </w:p>
    <w:p w14:paraId="57A99C9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4" w:history="1">
        <w:r w:rsidR="00592E88">
          <w:rPr>
            <w:rStyle w:val="Hyperlink"/>
            <w:noProof/>
          </w:rPr>
          <w:t>Hình 2.3</w:t>
        </w:r>
        <w:r w:rsidR="00592E88" w:rsidRPr="007C0444">
          <w:rPr>
            <w:rStyle w:val="Hyperlink"/>
            <w:noProof/>
          </w:rPr>
          <w:t>: Thư mục .ssh chứa ssh-keygen</w:t>
        </w:r>
        <w:r w:rsidR="00592E88">
          <w:rPr>
            <w:noProof/>
            <w:webHidden/>
          </w:rPr>
          <w:tab/>
        </w:r>
        <w:r w:rsidR="00592E88">
          <w:rPr>
            <w:noProof/>
            <w:webHidden/>
          </w:rPr>
          <w:fldChar w:fldCharType="begin"/>
        </w:r>
        <w:r w:rsidR="00592E88">
          <w:rPr>
            <w:noProof/>
            <w:webHidden/>
          </w:rPr>
          <w:instrText xml:space="preserve"> PAGEREF _Toc126403654 \h </w:instrText>
        </w:r>
        <w:r w:rsidR="00592E88">
          <w:rPr>
            <w:noProof/>
            <w:webHidden/>
          </w:rPr>
        </w:r>
        <w:r w:rsidR="00592E88">
          <w:rPr>
            <w:noProof/>
            <w:webHidden/>
          </w:rPr>
          <w:fldChar w:fldCharType="separate"/>
        </w:r>
        <w:r w:rsidR="00592E88">
          <w:rPr>
            <w:noProof/>
            <w:webHidden/>
          </w:rPr>
          <w:t>126</w:t>
        </w:r>
        <w:r w:rsidR="00592E88">
          <w:rPr>
            <w:noProof/>
            <w:webHidden/>
          </w:rPr>
          <w:fldChar w:fldCharType="end"/>
        </w:r>
      </w:hyperlink>
    </w:p>
    <w:p w14:paraId="20E86B6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5" w:history="1">
        <w:r w:rsidR="00592E88">
          <w:rPr>
            <w:rStyle w:val="Hyperlink"/>
            <w:noProof/>
          </w:rPr>
          <w:t>Hình 2.4</w:t>
        </w:r>
        <w:r w:rsidR="00592E88" w:rsidRPr="007C0444">
          <w:rPr>
            <w:rStyle w:val="Hyperlink"/>
            <w:noProof/>
          </w:rPr>
          <w:t>: Hình ảnh tạo ssh key trong thư mục demo</w:t>
        </w:r>
        <w:r w:rsidR="00592E88">
          <w:rPr>
            <w:noProof/>
            <w:webHidden/>
          </w:rPr>
          <w:tab/>
        </w:r>
        <w:r w:rsidR="00592E88">
          <w:rPr>
            <w:noProof/>
            <w:webHidden/>
          </w:rPr>
          <w:fldChar w:fldCharType="begin"/>
        </w:r>
        <w:r w:rsidR="00592E88">
          <w:rPr>
            <w:noProof/>
            <w:webHidden/>
          </w:rPr>
          <w:instrText xml:space="preserve"> PAGEREF _Toc126403655 \h </w:instrText>
        </w:r>
        <w:r w:rsidR="00592E88">
          <w:rPr>
            <w:noProof/>
            <w:webHidden/>
          </w:rPr>
        </w:r>
        <w:r w:rsidR="00592E88">
          <w:rPr>
            <w:noProof/>
            <w:webHidden/>
          </w:rPr>
          <w:fldChar w:fldCharType="separate"/>
        </w:r>
        <w:r w:rsidR="00592E88">
          <w:rPr>
            <w:noProof/>
            <w:webHidden/>
          </w:rPr>
          <w:t>127</w:t>
        </w:r>
        <w:r w:rsidR="00592E88">
          <w:rPr>
            <w:noProof/>
            <w:webHidden/>
          </w:rPr>
          <w:fldChar w:fldCharType="end"/>
        </w:r>
      </w:hyperlink>
    </w:p>
    <w:p w14:paraId="0F6C0FA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6" w:history="1">
        <w:r w:rsidR="00592E88">
          <w:rPr>
            <w:rStyle w:val="Hyperlink"/>
            <w:noProof/>
          </w:rPr>
          <w:t>Hình 2.5</w:t>
        </w:r>
        <w:r w:rsidR="00592E88" w:rsidRPr="007C0444">
          <w:rPr>
            <w:rStyle w:val="Hyperlink"/>
            <w:noProof/>
          </w:rPr>
          <w:t>: Hình ảnh thư mục demo chứa ssh key ta vừa tạo với demo</w:t>
        </w:r>
        <w:r w:rsidR="00592E88">
          <w:rPr>
            <w:noProof/>
            <w:webHidden/>
          </w:rPr>
          <w:tab/>
        </w:r>
        <w:r w:rsidR="00592E88">
          <w:rPr>
            <w:noProof/>
            <w:webHidden/>
          </w:rPr>
          <w:fldChar w:fldCharType="begin"/>
        </w:r>
        <w:r w:rsidR="00592E88">
          <w:rPr>
            <w:noProof/>
            <w:webHidden/>
          </w:rPr>
          <w:instrText xml:space="preserve"> PAGEREF _Toc126403656 \h </w:instrText>
        </w:r>
        <w:r w:rsidR="00592E88">
          <w:rPr>
            <w:noProof/>
            <w:webHidden/>
          </w:rPr>
        </w:r>
        <w:r w:rsidR="00592E88">
          <w:rPr>
            <w:noProof/>
            <w:webHidden/>
          </w:rPr>
          <w:fldChar w:fldCharType="separate"/>
        </w:r>
        <w:r w:rsidR="00592E88">
          <w:rPr>
            <w:noProof/>
            <w:webHidden/>
          </w:rPr>
          <w:t>127</w:t>
        </w:r>
        <w:r w:rsidR="00592E88">
          <w:rPr>
            <w:noProof/>
            <w:webHidden/>
          </w:rPr>
          <w:fldChar w:fldCharType="end"/>
        </w:r>
      </w:hyperlink>
    </w:p>
    <w:p w14:paraId="3FA141F9"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7" w:history="1">
        <w:r w:rsidR="00592E88">
          <w:rPr>
            <w:rStyle w:val="Hyperlink"/>
            <w:noProof/>
          </w:rPr>
          <w:t>Hình 2.6</w:t>
        </w:r>
        <w:r w:rsidR="00592E88" w:rsidRPr="007C0444">
          <w:rPr>
            <w:rStyle w:val="Hyperlink"/>
            <w:noProof/>
          </w:rPr>
          <w:t>: Kết nối với server thuê được bằng ssh</w:t>
        </w:r>
        <w:r w:rsidR="00592E88">
          <w:rPr>
            <w:noProof/>
            <w:webHidden/>
          </w:rPr>
          <w:tab/>
        </w:r>
        <w:r w:rsidR="00592E88">
          <w:rPr>
            <w:noProof/>
            <w:webHidden/>
          </w:rPr>
          <w:fldChar w:fldCharType="begin"/>
        </w:r>
        <w:r w:rsidR="00592E88">
          <w:rPr>
            <w:noProof/>
            <w:webHidden/>
          </w:rPr>
          <w:instrText xml:space="preserve"> PAGEREF _Toc126403657 \h </w:instrText>
        </w:r>
        <w:r w:rsidR="00592E88">
          <w:rPr>
            <w:noProof/>
            <w:webHidden/>
          </w:rPr>
        </w:r>
        <w:r w:rsidR="00592E88">
          <w:rPr>
            <w:noProof/>
            <w:webHidden/>
          </w:rPr>
          <w:fldChar w:fldCharType="separate"/>
        </w:r>
        <w:r w:rsidR="00592E88">
          <w:rPr>
            <w:noProof/>
            <w:webHidden/>
          </w:rPr>
          <w:t>128</w:t>
        </w:r>
        <w:r w:rsidR="00592E88">
          <w:rPr>
            <w:noProof/>
            <w:webHidden/>
          </w:rPr>
          <w:fldChar w:fldCharType="end"/>
        </w:r>
      </w:hyperlink>
    </w:p>
    <w:p w14:paraId="286CD22A"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8" w:history="1">
        <w:r w:rsidR="00592E88">
          <w:rPr>
            <w:rStyle w:val="Hyperlink"/>
            <w:noProof/>
          </w:rPr>
          <w:t>Hình 2.7</w:t>
        </w:r>
        <w:r w:rsidR="00592E88" w:rsidRPr="007C0444">
          <w:rPr>
            <w:rStyle w:val="Hyperlink"/>
            <w:noProof/>
          </w:rPr>
          <w:t>: Thêm ssh key vào máy chủ</w:t>
        </w:r>
        <w:r w:rsidR="00592E88">
          <w:rPr>
            <w:noProof/>
            <w:webHidden/>
          </w:rPr>
          <w:tab/>
        </w:r>
        <w:r w:rsidR="00592E88">
          <w:rPr>
            <w:noProof/>
            <w:webHidden/>
          </w:rPr>
          <w:fldChar w:fldCharType="begin"/>
        </w:r>
        <w:r w:rsidR="00592E88">
          <w:rPr>
            <w:noProof/>
            <w:webHidden/>
          </w:rPr>
          <w:instrText xml:space="preserve"> PAGEREF _Toc126403658 \h </w:instrText>
        </w:r>
        <w:r w:rsidR="00592E88">
          <w:rPr>
            <w:noProof/>
            <w:webHidden/>
          </w:rPr>
        </w:r>
        <w:r w:rsidR="00592E88">
          <w:rPr>
            <w:noProof/>
            <w:webHidden/>
          </w:rPr>
          <w:fldChar w:fldCharType="separate"/>
        </w:r>
        <w:r w:rsidR="00592E88">
          <w:rPr>
            <w:noProof/>
            <w:webHidden/>
          </w:rPr>
          <w:t>129</w:t>
        </w:r>
        <w:r w:rsidR="00592E88">
          <w:rPr>
            <w:noProof/>
            <w:webHidden/>
          </w:rPr>
          <w:fldChar w:fldCharType="end"/>
        </w:r>
      </w:hyperlink>
    </w:p>
    <w:p w14:paraId="71C74D8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9" w:history="1">
        <w:r w:rsidR="00592E88">
          <w:rPr>
            <w:rStyle w:val="Hyperlink"/>
            <w:noProof/>
          </w:rPr>
          <w:t>Hình 2.8</w:t>
        </w:r>
        <w:r w:rsidR="00592E88" w:rsidRPr="007C0444">
          <w:rPr>
            <w:rStyle w:val="Hyperlink"/>
            <w:noProof/>
          </w:rPr>
          <w:t>: Nội dung tập tin authorized_keys</w:t>
        </w:r>
        <w:r w:rsidR="00592E88">
          <w:rPr>
            <w:noProof/>
            <w:webHidden/>
          </w:rPr>
          <w:tab/>
        </w:r>
        <w:r w:rsidR="00592E88">
          <w:rPr>
            <w:noProof/>
            <w:webHidden/>
          </w:rPr>
          <w:fldChar w:fldCharType="begin"/>
        </w:r>
        <w:r w:rsidR="00592E88">
          <w:rPr>
            <w:noProof/>
            <w:webHidden/>
          </w:rPr>
          <w:instrText xml:space="preserve"> PAGEREF _Toc126403659 \h </w:instrText>
        </w:r>
        <w:r w:rsidR="00592E88">
          <w:rPr>
            <w:noProof/>
            <w:webHidden/>
          </w:rPr>
        </w:r>
        <w:r w:rsidR="00592E88">
          <w:rPr>
            <w:noProof/>
            <w:webHidden/>
          </w:rPr>
          <w:fldChar w:fldCharType="separate"/>
        </w:r>
        <w:r w:rsidR="00592E88">
          <w:rPr>
            <w:noProof/>
            <w:webHidden/>
          </w:rPr>
          <w:t>130</w:t>
        </w:r>
        <w:r w:rsidR="00592E88">
          <w:rPr>
            <w:noProof/>
            <w:webHidden/>
          </w:rPr>
          <w:fldChar w:fldCharType="end"/>
        </w:r>
      </w:hyperlink>
    </w:p>
    <w:p w14:paraId="05F61DB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0" w:history="1">
        <w:r w:rsidR="00592E88" w:rsidRPr="007C0444">
          <w:rPr>
            <w:rStyle w:val="Hyperlink"/>
            <w:noProof/>
          </w:rPr>
          <w:t>Hình</w:t>
        </w:r>
        <w:r w:rsidR="00592E88">
          <w:rPr>
            <w:rStyle w:val="Hyperlink"/>
            <w:noProof/>
          </w:rPr>
          <w:t xml:space="preserve"> 2.9</w:t>
        </w:r>
        <w:r w:rsidR="00592E88" w:rsidRPr="007C0444">
          <w:rPr>
            <w:rStyle w:val="Hyperlink"/>
            <w:noProof/>
          </w:rPr>
          <w:t>: Ta sẽ copy key trong file private key</w:t>
        </w:r>
        <w:r w:rsidR="00592E88">
          <w:rPr>
            <w:noProof/>
            <w:webHidden/>
          </w:rPr>
          <w:tab/>
        </w:r>
        <w:r w:rsidR="00592E88">
          <w:rPr>
            <w:noProof/>
            <w:webHidden/>
          </w:rPr>
          <w:fldChar w:fldCharType="begin"/>
        </w:r>
        <w:r w:rsidR="00592E88">
          <w:rPr>
            <w:noProof/>
            <w:webHidden/>
          </w:rPr>
          <w:instrText xml:space="preserve"> PAGEREF _Toc126403660 \h </w:instrText>
        </w:r>
        <w:r w:rsidR="00592E88">
          <w:rPr>
            <w:noProof/>
            <w:webHidden/>
          </w:rPr>
        </w:r>
        <w:r w:rsidR="00592E88">
          <w:rPr>
            <w:noProof/>
            <w:webHidden/>
          </w:rPr>
          <w:fldChar w:fldCharType="separate"/>
        </w:r>
        <w:r w:rsidR="00592E88">
          <w:rPr>
            <w:noProof/>
            <w:webHidden/>
          </w:rPr>
          <w:t>131</w:t>
        </w:r>
        <w:r w:rsidR="00592E88">
          <w:rPr>
            <w:noProof/>
            <w:webHidden/>
          </w:rPr>
          <w:fldChar w:fldCharType="end"/>
        </w:r>
      </w:hyperlink>
    </w:p>
    <w:p w14:paraId="4DDDEDA3"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1" w:history="1">
        <w:r w:rsidR="00592E88">
          <w:rPr>
            <w:rStyle w:val="Hyperlink"/>
            <w:noProof/>
          </w:rPr>
          <w:t>Hình 2.10</w:t>
        </w:r>
        <w:r w:rsidR="00592E88" w:rsidRPr="007C0444">
          <w:rPr>
            <w:rStyle w:val="Hyperlink"/>
            <w:noProof/>
          </w:rPr>
          <w:t>: Hình ảnh thể hiện máy chủ có các container đang hoạt động</w:t>
        </w:r>
        <w:r w:rsidR="00592E88">
          <w:rPr>
            <w:noProof/>
            <w:webHidden/>
          </w:rPr>
          <w:tab/>
        </w:r>
        <w:r w:rsidR="00592E88">
          <w:rPr>
            <w:noProof/>
            <w:webHidden/>
          </w:rPr>
          <w:fldChar w:fldCharType="begin"/>
        </w:r>
        <w:r w:rsidR="00592E88">
          <w:rPr>
            <w:noProof/>
            <w:webHidden/>
          </w:rPr>
          <w:instrText xml:space="preserve"> PAGEREF _Toc126403661 \h </w:instrText>
        </w:r>
        <w:r w:rsidR="00592E88">
          <w:rPr>
            <w:noProof/>
            <w:webHidden/>
          </w:rPr>
        </w:r>
        <w:r w:rsidR="00592E88">
          <w:rPr>
            <w:noProof/>
            <w:webHidden/>
          </w:rPr>
          <w:fldChar w:fldCharType="separate"/>
        </w:r>
        <w:r w:rsidR="00592E88">
          <w:rPr>
            <w:noProof/>
            <w:webHidden/>
          </w:rPr>
          <w:t>133</w:t>
        </w:r>
        <w:r w:rsidR="00592E88">
          <w:rPr>
            <w:noProof/>
            <w:webHidden/>
          </w:rPr>
          <w:fldChar w:fldCharType="end"/>
        </w:r>
      </w:hyperlink>
    </w:p>
    <w:p w14:paraId="55F253FD"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2" w:history="1">
        <w:r w:rsidR="00592E88">
          <w:rPr>
            <w:rStyle w:val="Hyperlink"/>
            <w:noProof/>
          </w:rPr>
          <w:t>Hình 2.11</w:t>
        </w:r>
        <w:r w:rsidR="00592E88" w:rsidRPr="007C0444">
          <w:rPr>
            <w:rStyle w:val="Hyperlink"/>
            <w:noProof/>
          </w:rPr>
          <w:t>: Bước một tiến hành tạo dự án mới trên GitLab</w:t>
        </w:r>
        <w:r w:rsidR="00592E88">
          <w:rPr>
            <w:noProof/>
            <w:webHidden/>
          </w:rPr>
          <w:tab/>
        </w:r>
        <w:r w:rsidR="00592E88">
          <w:rPr>
            <w:noProof/>
            <w:webHidden/>
          </w:rPr>
          <w:fldChar w:fldCharType="begin"/>
        </w:r>
        <w:r w:rsidR="00592E88">
          <w:rPr>
            <w:noProof/>
            <w:webHidden/>
          </w:rPr>
          <w:instrText xml:space="preserve"> PAGEREF _Toc126403662 \h </w:instrText>
        </w:r>
        <w:r w:rsidR="00592E88">
          <w:rPr>
            <w:noProof/>
            <w:webHidden/>
          </w:rPr>
        </w:r>
        <w:r w:rsidR="00592E88">
          <w:rPr>
            <w:noProof/>
            <w:webHidden/>
          </w:rPr>
          <w:fldChar w:fldCharType="separate"/>
        </w:r>
        <w:r w:rsidR="00592E88">
          <w:rPr>
            <w:noProof/>
            <w:webHidden/>
          </w:rPr>
          <w:t>133</w:t>
        </w:r>
        <w:r w:rsidR="00592E88">
          <w:rPr>
            <w:noProof/>
            <w:webHidden/>
          </w:rPr>
          <w:fldChar w:fldCharType="end"/>
        </w:r>
      </w:hyperlink>
    </w:p>
    <w:p w14:paraId="4C8CFF9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3" w:history="1">
        <w:r w:rsidR="00592E88">
          <w:rPr>
            <w:rStyle w:val="Hyperlink"/>
            <w:noProof/>
          </w:rPr>
          <w:t>Hình 2.12</w:t>
        </w:r>
        <w:r w:rsidR="00592E88" w:rsidRPr="007C0444">
          <w:rPr>
            <w:rStyle w:val="Hyperlink"/>
            <w:noProof/>
          </w:rPr>
          <w:t>: Bước hai chọn chạy dự án mở rộng sử dụng CI/CD</w:t>
        </w:r>
        <w:r w:rsidR="00592E88">
          <w:rPr>
            <w:noProof/>
            <w:webHidden/>
          </w:rPr>
          <w:tab/>
        </w:r>
        <w:r w:rsidR="00592E88">
          <w:rPr>
            <w:noProof/>
            <w:webHidden/>
          </w:rPr>
          <w:fldChar w:fldCharType="begin"/>
        </w:r>
        <w:r w:rsidR="00592E88">
          <w:rPr>
            <w:noProof/>
            <w:webHidden/>
          </w:rPr>
          <w:instrText xml:space="preserve"> PAGEREF _Toc126403663 \h </w:instrText>
        </w:r>
        <w:r w:rsidR="00592E88">
          <w:rPr>
            <w:noProof/>
            <w:webHidden/>
          </w:rPr>
        </w:r>
        <w:r w:rsidR="00592E88">
          <w:rPr>
            <w:noProof/>
            <w:webHidden/>
          </w:rPr>
          <w:fldChar w:fldCharType="separate"/>
        </w:r>
        <w:r w:rsidR="00592E88">
          <w:rPr>
            <w:noProof/>
            <w:webHidden/>
          </w:rPr>
          <w:t>134</w:t>
        </w:r>
        <w:r w:rsidR="00592E88">
          <w:rPr>
            <w:noProof/>
            <w:webHidden/>
          </w:rPr>
          <w:fldChar w:fldCharType="end"/>
        </w:r>
      </w:hyperlink>
    </w:p>
    <w:p w14:paraId="5835B578"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4" w:history="1">
        <w:r w:rsidR="00592E88">
          <w:rPr>
            <w:rStyle w:val="Hyperlink"/>
            <w:noProof/>
          </w:rPr>
          <w:t>Hình 2.13</w:t>
        </w:r>
        <w:r w:rsidR="00592E88" w:rsidRPr="007C0444">
          <w:rPr>
            <w:rStyle w:val="Hyperlink"/>
            <w:noProof/>
          </w:rPr>
          <w:t xml:space="preserve"> : Bước ba chọn sử dụng dự án từ nền tảng GitHub</w:t>
        </w:r>
        <w:r w:rsidR="00592E88">
          <w:rPr>
            <w:noProof/>
            <w:webHidden/>
          </w:rPr>
          <w:tab/>
        </w:r>
        <w:r w:rsidR="00592E88">
          <w:rPr>
            <w:noProof/>
            <w:webHidden/>
          </w:rPr>
          <w:fldChar w:fldCharType="begin"/>
        </w:r>
        <w:r w:rsidR="00592E88">
          <w:rPr>
            <w:noProof/>
            <w:webHidden/>
          </w:rPr>
          <w:instrText xml:space="preserve"> PAGEREF _Toc126403664 \h </w:instrText>
        </w:r>
        <w:r w:rsidR="00592E88">
          <w:rPr>
            <w:noProof/>
            <w:webHidden/>
          </w:rPr>
        </w:r>
        <w:r w:rsidR="00592E88">
          <w:rPr>
            <w:noProof/>
            <w:webHidden/>
          </w:rPr>
          <w:fldChar w:fldCharType="separate"/>
        </w:r>
        <w:r w:rsidR="00592E88">
          <w:rPr>
            <w:noProof/>
            <w:webHidden/>
          </w:rPr>
          <w:t>134</w:t>
        </w:r>
        <w:r w:rsidR="00592E88">
          <w:rPr>
            <w:noProof/>
            <w:webHidden/>
          </w:rPr>
          <w:fldChar w:fldCharType="end"/>
        </w:r>
      </w:hyperlink>
    </w:p>
    <w:p w14:paraId="1F7F9B3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5" w:history="1">
        <w:r w:rsidR="00592E88">
          <w:rPr>
            <w:rStyle w:val="Hyperlink"/>
            <w:noProof/>
          </w:rPr>
          <w:t>Hình 2.14</w:t>
        </w:r>
        <w:r w:rsidR="00592E88" w:rsidRPr="007C0444">
          <w:rPr>
            <w:rStyle w:val="Hyperlink"/>
            <w:noProof/>
          </w:rPr>
          <w:t>: Màn hình yêu cầu ta nhập token ủy quyền</w:t>
        </w:r>
        <w:r w:rsidR="00592E88">
          <w:rPr>
            <w:noProof/>
            <w:webHidden/>
          </w:rPr>
          <w:tab/>
        </w:r>
        <w:r w:rsidR="00592E88">
          <w:rPr>
            <w:noProof/>
            <w:webHidden/>
          </w:rPr>
          <w:fldChar w:fldCharType="begin"/>
        </w:r>
        <w:r w:rsidR="00592E88">
          <w:rPr>
            <w:noProof/>
            <w:webHidden/>
          </w:rPr>
          <w:instrText xml:space="preserve"> PAGEREF _Toc126403665 \h </w:instrText>
        </w:r>
        <w:r w:rsidR="00592E88">
          <w:rPr>
            <w:noProof/>
            <w:webHidden/>
          </w:rPr>
        </w:r>
        <w:r w:rsidR="00592E88">
          <w:rPr>
            <w:noProof/>
            <w:webHidden/>
          </w:rPr>
          <w:fldChar w:fldCharType="separate"/>
        </w:r>
        <w:r w:rsidR="00592E88">
          <w:rPr>
            <w:noProof/>
            <w:webHidden/>
          </w:rPr>
          <w:t>135</w:t>
        </w:r>
        <w:r w:rsidR="00592E88">
          <w:rPr>
            <w:noProof/>
            <w:webHidden/>
          </w:rPr>
          <w:fldChar w:fldCharType="end"/>
        </w:r>
      </w:hyperlink>
    </w:p>
    <w:p w14:paraId="7D72E9B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6" w:history="1">
        <w:r w:rsidR="00592E88">
          <w:rPr>
            <w:rStyle w:val="Hyperlink"/>
            <w:noProof/>
          </w:rPr>
          <w:t>Hình 2.15</w:t>
        </w:r>
        <w:r w:rsidR="00592E88" w:rsidRPr="007C0444">
          <w:rPr>
            <w:rStyle w:val="Hyperlink"/>
            <w:noProof/>
          </w:rPr>
          <w:t>: Bước bốn quay lại github để cài đặt</w:t>
        </w:r>
        <w:r w:rsidR="00592E88">
          <w:rPr>
            <w:noProof/>
            <w:webHidden/>
          </w:rPr>
          <w:tab/>
        </w:r>
        <w:r w:rsidR="00592E88">
          <w:rPr>
            <w:noProof/>
            <w:webHidden/>
          </w:rPr>
          <w:fldChar w:fldCharType="begin"/>
        </w:r>
        <w:r w:rsidR="00592E88">
          <w:rPr>
            <w:noProof/>
            <w:webHidden/>
          </w:rPr>
          <w:instrText xml:space="preserve"> PAGEREF _Toc126403666 \h </w:instrText>
        </w:r>
        <w:r w:rsidR="00592E88">
          <w:rPr>
            <w:noProof/>
            <w:webHidden/>
          </w:rPr>
        </w:r>
        <w:r w:rsidR="00592E88">
          <w:rPr>
            <w:noProof/>
            <w:webHidden/>
          </w:rPr>
          <w:fldChar w:fldCharType="separate"/>
        </w:r>
        <w:r w:rsidR="00592E88">
          <w:rPr>
            <w:noProof/>
            <w:webHidden/>
          </w:rPr>
          <w:t>135</w:t>
        </w:r>
        <w:r w:rsidR="00592E88">
          <w:rPr>
            <w:noProof/>
            <w:webHidden/>
          </w:rPr>
          <w:fldChar w:fldCharType="end"/>
        </w:r>
      </w:hyperlink>
    </w:p>
    <w:p w14:paraId="3C7D1607"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7" w:history="1">
        <w:r w:rsidR="00592E88">
          <w:rPr>
            <w:rStyle w:val="Hyperlink"/>
            <w:noProof/>
          </w:rPr>
          <w:t>Hình 2.16</w:t>
        </w:r>
        <w:r w:rsidR="00592E88" w:rsidRPr="007C0444">
          <w:rPr>
            <w:rStyle w:val="Hyperlink"/>
            <w:noProof/>
          </w:rPr>
          <w:t>: Bước năm chọn vào mục Developer settings</w:t>
        </w:r>
        <w:r w:rsidR="00592E88">
          <w:rPr>
            <w:noProof/>
            <w:webHidden/>
          </w:rPr>
          <w:tab/>
        </w:r>
        <w:r w:rsidR="00592E88">
          <w:rPr>
            <w:noProof/>
            <w:webHidden/>
          </w:rPr>
          <w:fldChar w:fldCharType="begin"/>
        </w:r>
        <w:r w:rsidR="00592E88">
          <w:rPr>
            <w:noProof/>
            <w:webHidden/>
          </w:rPr>
          <w:instrText xml:space="preserve"> PAGEREF _Toc126403667 \h </w:instrText>
        </w:r>
        <w:r w:rsidR="00592E88">
          <w:rPr>
            <w:noProof/>
            <w:webHidden/>
          </w:rPr>
        </w:r>
        <w:r w:rsidR="00592E88">
          <w:rPr>
            <w:noProof/>
            <w:webHidden/>
          </w:rPr>
          <w:fldChar w:fldCharType="separate"/>
        </w:r>
        <w:r w:rsidR="00592E88">
          <w:rPr>
            <w:noProof/>
            <w:webHidden/>
          </w:rPr>
          <w:t>135</w:t>
        </w:r>
        <w:r w:rsidR="00592E88">
          <w:rPr>
            <w:noProof/>
            <w:webHidden/>
          </w:rPr>
          <w:fldChar w:fldCharType="end"/>
        </w:r>
      </w:hyperlink>
    </w:p>
    <w:p w14:paraId="25C2F0D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8" w:history="1">
        <w:r w:rsidR="00592E88">
          <w:rPr>
            <w:rStyle w:val="Hyperlink"/>
            <w:noProof/>
          </w:rPr>
          <w:t>Hình 2.17</w:t>
        </w:r>
        <w:r w:rsidR="00592E88" w:rsidRPr="007C0444">
          <w:rPr>
            <w:rStyle w:val="Hyperlink"/>
            <w:noProof/>
          </w:rPr>
          <w:t>: Tạo token ủy quyền</w:t>
        </w:r>
        <w:r w:rsidR="00592E88">
          <w:rPr>
            <w:noProof/>
            <w:webHidden/>
          </w:rPr>
          <w:tab/>
        </w:r>
        <w:r w:rsidR="00592E88">
          <w:rPr>
            <w:noProof/>
            <w:webHidden/>
          </w:rPr>
          <w:fldChar w:fldCharType="begin"/>
        </w:r>
        <w:r w:rsidR="00592E88">
          <w:rPr>
            <w:noProof/>
            <w:webHidden/>
          </w:rPr>
          <w:instrText xml:space="preserve"> PAGEREF _Toc126403668 \h </w:instrText>
        </w:r>
        <w:r w:rsidR="00592E88">
          <w:rPr>
            <w:noProof/>
            <w:webHidden/>
          </w:rPr>
        </w:r>
        <w:r w:rsidR="00592E88">
          <w:rPr>
            <w:noProof/>
            <w:webHidden/>
          </w:rPr>
          <w:fldChar w:fldCharType="separate"/>
        </w:r>
        <w:r w:rsidR="00592E88">
          <w:rPr>
            <w:noProof/>
            <w:webHidden/>
          </w:rPr>
          <w:t>136</w:t>
        </w:r>
        <w:r w:rsidR="00592E88">
          <w:rPr>
            <w:noProof/>
            <w:webHidden/>
          </w:rPr>
          <w:fldChar w:fldCharType="end"/>
        </w:r>
      </w:hyperlink>
    </w:p>
    <w:p w14:paraId="429D7FCE"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9" w:history="1">
        <w:r w:rsidR="00592E88">
          <w:rPr>
            <w:rStyle w:val="Hyperlink"/>
            <w:noProof/>
          </w:rPr>
          <w:t>Hình 2.18</w:t>
        </w:r>
        <w:r w:rsidR="00592E88" w:rsidRPr="007C0444">
          <w:rPr>
            <w:rStyle w:val="Hyperlink"/>
            <w:noProof/>
          </w:rPr>
          <w:t>: Bước tiếp theo điền các thông tin khi tạo token ủy quyền</w:t>
        </w:r>
        <w:r w:rsidR="00592E88">
          <w:rPr>
            <w:noProof/>
            <w:webHidden/>
          </w:rPr>
          <w:tab/>
        </w:r>
        <w:r w:rsidR="00592E88">
          <w:rPr>
            <w:noProof/>
            <w:webHidden/>
          </w:rPr>
          <w:fldChar w:fldCharType="begin"/>
        </w:r>
        <w:r w:rsidR="00592E88">
          <w:rPr>
            <w:noProof/>
            <w:webHidden/>
          </w:rPr>
          <w:instrText xml:space="preserve"> PAGEREF _Toc126403669 \h </w:instrText>
        </w:r>
        <w:r w:rsidR="00592E88">
          <w:rPr>
            <w:noProof/>
            <w:webHidden/>
          </w:rPr>
        </w:r>
        <w:r w:rsidR="00592E88">
          <w:rPr>
            <w:noProof/>
            <w:webHidden/>
          </w:rPr>
          <w:fldChar w:fldCharType="separate"/>
        </w:r>
        <w:r w:rsidR="00592E88">
          <w:rPr>
            <w:noProof/>
            <w:webHidden/>
          </w:rPr>
          <w:t>136</w:t>
        </w:r>
        <w:r w:rsidR="00592E88">
          <w:rPr>
            <w:noProof/>
            <w:webHidden/>
          </w:rPr>
          <w:fldChar w:fldCharType="end"/>
        </w:r>
      </w:hyperlink>
    </w:p>
    <w:p w14:paraId="2F3CE1A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0" w:history="1">
        <w:r w:rsidR="00592E88">
          <w:rPr>
            <w:rStyle w:val="Hyperlink"/>
            <w:noProof/>
          </w:rPr>
          <w:t>Hình 2.19</w:t>
        </w:r>
        <w:r w:rsidR="00592E88" w:rsidRPr="007C0444">
          <w:rPr>
            <w:rStyle w:val="Hyperlink"/>
            <w:noProof/>
          </w:rPr>
          <w:t xml:space="preserve"> : Sau khi khởi tạo token ta sẽ nhận được 1 dãy chữ cái ngẫu nhiên</w:t>
        </w:r>
        <w:r w:rsidR="00592E88">
          <w:rPr>
            <w:noProof/>
            <w:webHidden/>
          </w:rPr>
          <w:tab/>
        </w:r>
        <w:r w:rsidR="00592E88">
          <w:rPr>
            <w:noProof/>
            <w:webHidden/>
          </w:rPr>
          <w:fldChar w:fldCharType="begin"/>
        </w:r>
        <w:r w:rsidR="00592E88">
          <w:rPr>
            <w:noProof/>
            <w:webHidden/>
          </w:rPr>
          <w:instrText xml:space="preserve"> PAGEREF _Toc126403670 \h </w:instrText>
        </w:r>
        <w:r w:rsidR="00592E88">
          <w:rPr>
            <w:noProof/>
            <w:webHidden/>
          </w:rPr>
        </w:r>
        <w:r w:rsidR="00592E88">
          <w:rPr>
            <w:noProof/>
            <w:webHidden/>
          </w:rPr>
          <w:fldChar w:fldCharType="separate"/>
        </w:r>
        <w:r w:rsidR="00592E88">
          <w:rPr>
            <w:noProof/>
            <w:webHidden/>
          </w:rPr>
          <w:t>137</w:t>
        </w:r>
        <w:r w:rsidR="00592E88">
          <w:rPr>
            <w:noProof/>
            <w:webHidden/>
          </w:rPr>
          <w:fldChar w:fldCharType="end"/>
        </w:r>
      </w:hyperlink>
    </w:p>
    <w:p w14:paraId="4DAA432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1" w:history="1">
        <w:r w:rsidR="00592E88">
          <w:rPr>
            <w:rStyle w:val="Hyperlink"/>
            <w:noProof/>
          </w:rPr>
          <w:t>Hình 2.20</w:t>
        </w:r>
        <w:r w:rsidR="00592E88" w:rsidRPr="007C0444">
          <w:rPr>
            <w:rStyle w:val="Hyperlink"/>
            <w:noProof/>
          </w:rPr>
          <w:t>: Điền token ủy quyền cho gitlab</w:t>
        </w:r>
        <w:r w:rsidR="00592E88">
          <w:rPr>
            <w:noProof/>
            <w:webHidden/>
          </w:rPr>
          <w:tab/>
        </w:r>
        <w:r w:rsidR="00592E88">
          <w:rPr>
            <w:noProof/>
            <w:webHidden/>
          </w:rPr>
          <w:fldChar w:fldCharType="begin"/>
        </w:r>
        <w:r w:rsidR="00592E88">
          <w:rPr>
            <w:noProof/>
            <w:webHidden/>
          </w:rPr>
          <w:instrText xml:space="preserve"> PAGEREF _Toc126403671 \h </w:instrText>
        </w:r>
        <w:r w:rsidR="00592E88">
          <w:rPr>
            <w:noProof/>
            <w:webHidden/>
          </w:rPr>
        </w:r>
        <w:r w:rsidR="00592E88">
          <w:rPr>
            <w:noProof/>
            <w:webHidden/>
          </w:rPr>
          <w:fldChar w:fldCharType="separate"/>
        </w:r>
        <w:r w:rsidR="00592E88">
          <w:rPr>
            <w:noProof/>
            <w:webHidden/>
          </w:rPr>
          <w:t>137</w:t>
        </w:r>
        <w:r w:rsidR="00592E88">
          <w:rPr>
            <w:noProof/>
            <w:webHidden/>
          </w:rPr>
          <w:fldChar w:fldCharType="end"/>
        </w:r>
      </w:hyperlink>
    </w:p>
    <w:p w14:paraId="17DFD7F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2" w:history="1">
        <w:r w:rsidR="00592E88">
          <w:rPr>
            <w:rStyle w:val="Hyperlink"/>
            <w:noProof/>
          </w:rPr>
          <w:t>Hình 2.21</w:t>
        </w:r>
        <w:r w:rsidR="00592E88" w:rsidRPr="007C0444">
          <w:rPr>
            <w:rStyle w:val="Hyperlink"/>
            <w:noProof/>
          </w:rPr>
          <w:t>: Màn hình sau khi ủy quyền</w:t>
        </w:r>
        <w:r w:rsidR="00592E88">
          <w:rPr>
            <w:noProof/>
            <w:webHidden/>
          </w:rPr>
          <w:tab/>
        </w:r>
        <w:r w:rsidR="00592E88">
          <w:rPr>
            <w:noProof/>
            <w:webHidden/>
          </w:rPr>
          <w:fldChar w:fldCharType="begin"/>
        </w:r>
        <w:r w:rsidR="00592E88">
          <w:rPr>
            <w:noProof/>
            <w:webHidden/>
          </w:rPr>
          <w:instrText xml:space="preserve"> PAGEREF _Toc126403672 \h </w:instrText>
        </w:r>
        <w:r w:rsidR="00592E88">
          <w:rPr>
            <w:noProof/>
            <w:webHidden/>
          </w:rPr>
        </w:r>
        <w:r w:rsidR="00592E88">
          <w:rPr>
            <w:noProof/>
            <w:webHidden/>
          </w:rPr>
          <w:fldChar w:fldCharType="separate"/>
        </w:r>
        <w:r w:rsidR="00592E88">
          <w:rPr>
            <w:noProof/>
            <w:webHidden/>
          </w:rPr>
          <w:t>138</w:t>
        </w:r>
        <w:r w:rsidR="00592E88">
          <w:rPr>
            <w:noProof/>
            <w:webHidden/>
          </w:rPr>
          <w:fldChar w:fldCharType="end"/>
        </w:r>
      </w:hyperlink>
    </w:p>
    <w:p w14:paraId="016CBE3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3" w:history="1">
        <w:r w:rsidR="00592E88">
          <w:rPr>
            <w:rStyle w:val="Hyperlink"/>
            <w:noProof/>
          </w:rPr>
          <w:t>Hình 2.22</w:t>
        </w:r>
        <w:r w:rsidR="00592E88" w:rsidRPr="007C0444">
          <w:rPr>
            <w:rStyle w:val="Hyperlink"/>
            <w:noProof/>
          </w:rPr>
          <w:t>: Dự án từ Github đã được đưa sang GitLab</w:t>
        </w:r>
        <w:r w:rsidR="00592E88">
          <w:rPr>
            <w:noProof/>
            <w:webHidden/>
          </w:rPr>
          <w:tab/>
        </w:r>
        <w:r w:rsidR="00592E88">
          <w:rPr>
            <w:noProof/>
            <w:webHidden/>
          </w:rPr>
          <w:fldChar w:fldCharType="begin"/>
        </w:r>
        <w:r w:rsidR="00592E88">
          <w:rPr>
            <w:noProof/>
            <w:webHidden/>
          </w:rPr>
          <w:instrText xml:space="preserve"> PAGEREF _Toc126403673 \h </w:instrText>
        </w:r>
        <w:r w:rsidR="00592E88">
          <w:rPr>
            <w:noProof/>
            <w:webHidden/>
          </w:rPr>
        </w:r>
        <w:r w:rsidR="00592E88">
          <w:rPr>
            <w:noProof/>
            <w:webHidden/>
          </w:rPr>
          <w:fldChar w:fldCharType="separate"/>
        </w:r>
        <w:r w:rsidR="00592E88">
          <w:rPr>
            <w:noProof/>
            <w:webHidden/>
          </w:rPr>
          <w:t>139</w:t>
        </w:r>
        <w:r w:rsidR="00592E88">
          <w:rPr>
            <w:noProof/>
            <w:webHidden/>
          </w:rPr>
          <w:fldChar w:fldCharType="end"/>
        </w:r>
      </w:hyperlink>
    </w:p>
    <w:p w14:paraId="43C98F75"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r:id="rId13" w:anchor="_Toc126403674" w:history="1">
        <w:r w:rsidR="00592E88">
          <w:rPr>
            <w:rStyle w:val="Hyperlink"/>
            <w:noProof/>
          </w:rPr>
          <w:t>Hình 3.</w:t>
        </w:r>
        <w:r w:rsidR="00592E88" w:rsidRPr="007C0444">
          <w:rPr>
            <w:rStyle w:val="Hyperlink"/>
            <w:noProof/>
          </w:rPr>
          <w:t>1 Home Page - Banner</w:t>
        </w:r>
        <w:r w:rsidR="00592E88">
          <w:rPr>
            <w:noProof/>
            <w:webHidden/>
          </w:rPr>
          <w:tab/>
        </w:r>
        <w:r w:rsidR="00592E88">
          <w:rPr>
            <w:noProof/>
            <w:webHidden/>
          </w:rPr>
          <w:fldChar w:fldCharType="begin"/>
        </w:r>
        <w:r w:rsidR="00592E88">
          <w:rPr>
            <w:noProof/>
            <w:webHidden/>
          </w:rPr>
          <w:instrText xml:space="preserve"> PAGEREF _Toc126403674 \h </w:instrText>
        </w:r>
        <w:r w:rsidR="00592E88">
          <w:rPr>
            <w:noProof/>
            <w:webHidden/>
          </w:rPr>
        </w:r>
        <w:r w:rsidR="00592E88">
          <w:rPr>
            <w:noProof/>
            <w:webHidden/>
          </w:rPr>
          <w:fldChar w:fldCharType="separate"/>
        </w:r>
        <w:r w:rsidR="00592E88">
          <w:rPr>
            <w:noProof/>
            <w:webHidden/>
          </w:rPr>
          <w:t>195</w:t>
        </w:r>
        <w:r w:rsidR="00592E88">
          <w:rPr>
            <w:noProof/>
            <w:webHidden/>
          </w:rPr>
          <w:fldChar w:fldCharType="end"/>
        </w:r>
      </w:hyperlink>
    </w:p>
    <w:p w14:paraId="269148AF"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r:id="rId14" w:anchor="_Toc126403675" w:history="1">
        <w:r w:rsidR="00592E88">
          <w:rPr>
            <w:rStyle w:val="Hyperlink"/>
            <w:noProof/>
          </w:rPr>
          <w:t>Hình 3.</w:t>
        </w:r>
        <w:r w:rsidR="00592E88" w:rsidRPr="007C0444">
          <w:rPr>
            <w:rStyle w:val="Hyperlink"/>
            <w:noProof/>
          </w:rPr>
          <w:t>2 Home Page – Top Major</w:t>
        </w:r>
        <w:r w:rsidR="00592E88">
          <w:rPr>
            <w:noProof/>
            <w:webHidden/>
          </w:rPr>
          <w:tab/>
        </w:r>
        <w:r w:rsidR="00592E88">
          <w:rPr>
            <w:noProof/>
            <w:webHidden/>
          </w:rPr>
          <w:fldChar w:fldCharType="begin"/>
        </w:r>
        <w:r w:rsidR="00592E88">
          <w:rPr>
            <w:noProof/>
            <w:webHidden/>
          </w:rPr>
          <w:instrText xml:space="preserve"> PAGEREF _Toc126403675 \h </w:instrText>
        </w:r>
        <w:r w:rsidR="00592E88">
          <w:rPr>
            <w:noProof/>
            <w:webHidden/>
          </w:rPr>
        </w:r>
        <w:r w:rsidR="00592E88">
          <w:rPr>
            <w:noProof/>
            <w:webHidden/>
          </w:rPr>
          <w:fldChar w:fldCharType="separate"/>
        </w:r>
        <w:r w:rsidR="00592E88">
          <w:rPr>
            <w:noProof/>
            <w:webHidden/>
          </w:rPr>
          <w:t>196</w:t>
        </w:r>
        <w:r w:rsidR="00592E88">
          <w:rPr>
            <w:noProof/>
            <w:webHidden/>
          </w:rPr>
          <w:fldChar w:fldCharType="end"/>
        </w:r>
      </w:hyperlink>
    </w:p>
    <w:p w14:paraId="2E9E23F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6" w:history="1">
        <w:r w:rsidR="00592E88">
          <w:rPr>
            <w:rStyle w:val="Hyperlink"/>
            <w:noProof/>
          </w:rPr>
          <w:t>Hình 3.</w:t>
        </w:r>
        <w:r w:rsidR="00592E88" w:rsidRPr="007C0444">
          <w:rPr>
            <w:rStyle w:val="Hyperlink"/>
            <w:noProof/>
          </w:rPr>
          <w:t>3: Home Page – Featured Job</w:t>
        </w:r>
        <w:r w:rsidR="00592E88">
          <w:rPr>
            <w:noProof/>
            <w:webHidden/>
          </w:rPr>
          <w:tab/>
        </w:r>
        <w:r w:rsidR="00592E88">
          <w:rPr>
            <w:noProof/>
            <w:webHidden/>
          </w:rPr>
          <w:fldChar w:fldCharType="begin"/>
        </w:r>
        <w:r w:rsidR="00592E88">
          <w:rPr>
            <w:noProof/>
            <w:webHidden/>
          </w:rPr>
          <w:instrText xml:space="preserve"> PAGEREF _Toc126403676 \h </w:instrText>
        </w:r>
        <w:r w:rsidR="00592E88">
          <w:rPr>
            <w:noProof/>
            <w:webHidden/>
          </w:rPr>
        </w:r>
        <w:r w:rsidR="00592E88">
          <w:rPr>
            <w:noProof/>
            <w:webHidden/>
          </w:rPr>
          <w:fldChar w:fldCharType="separate"/>
        </w:r>
        <w:r w:rsidR="00592E88">
          <w:rPr>
            <w:noProof/>
            <w:webHidden/>
          </w:rPr>
          <w:t>197</w:t>
        </w:r>
        <w:r w:rsidR="00592E88">
          <w:rPr>
            <w:noProof/>
            <w:webHidden/>
          </w:rPr>
          <w:fldChar w:fldCharType="end"/>
        </w:r>
      </w:hyperlink>
    </w:p>
    <w:p w14:paraId="03D66BAA"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7" w:history="1">
        <w:r w:rsidR="00592E88">
          <w:rPr>
            <w:rStyle w:val="Hyperlink"/>
            <w:noProof/>
          </w:rPr>
          <w:t>Hình 3.</w:t>
        </w:r>
        <w:r w:rsidR="00592E88" w:rsidRPr="007C0444">
          <w:rPr>
            <w:rStyle w:val="Hyperlink"/>
            <w:noProof/>
          </w:rPr>
          <w:t>4: Home Page – Recruiment</w:t>
        </w:r>
        <w:r w:rsidR="00592E88">
          <w:rPr>
            <w:noProof/>
            <w:webHidden/>
          </w:rPr>
          <w:tab/>
        </w:r>
        <w:r w:rsidR="00592E88">
          <w:rPr>
            <w:noProof/>
            <w:webHidden/>
          </w:rPr>
          <w:fldChar w:fldCharType="begin"/>
        </w:r>
        <w:r w:rsidR="00592E88">
          <w:rPr>
            <w:noProof/>
            <w:webHidden/>
          </w:rPr>
          <w:instrText xml:space="preserve"> PAGEREF _Toc126403677 \h </w:instrText>
        </w:r>
        <w:r w:rsidR="00592E88">
          <w:rPr>
            <w:noProof/>
            <w:webHidden/>
          </w:rPr>
        </w:r>
        <w:r w:rsidR="00592E88">
          <w:rPr>
            <w:noProof/>
            <w:webHidden/>
          </w:rPr>
          <w:fldChar w:fldCharType="separate"/>
        </w:r>
        <w:r w:rsidR="00592E88">
          <w:rPr>
            <w:noProof/>
            <w:webHidden/>
          </w:rPr>
          <w:t>198</w:t>
        </w:r>
        <w:r w:rsidR="00592E88">
          <w:rPr>
            <w:noProof/>
            <w:webHidden/>
          </w:rPr>
          <w:fldChar w:fldCharType="end"/>
        </w:r>
      </w:hyperlink>
    </w:p>
    <w:p w14:paraId="53ECFD5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8" w:history="1">
        <w:r w:rsidR="00592E88">
          <w:rPr>
            <w:rStyle w:val="Hyperlink"/>
            <w:noProof/>
          </w:rPr>
          <w:t>Hình 3.</w:t>
        </w:r>
        <w:r w:rsidR="00592E88" w:rsidRPr="007C0444">
          <w:rPr>
            <w:rStyle w:val="Hyperlink"/>
            <w:noProof/>
          </w:rPr>
          <w:t>5: Home Page – How It Work</w:t>
        </w:r>
        <w:r w:rsidR="00592E88">
          <w:rPr>
            <w:noProof/>
            <w:webHidden/>
          </w:rPr>
          <w:tab/>
        </w:r>
        <w:r w:rsidR="00592E88">
          <w:rPr>
            <w:noProof/>
            <w:webHidden/>
          </w:rPr>
          <w:fldChar w:fldCharType="begin"/>
        </w:r>
        <w:r w:rsidR="00592E88">
          <w:rPr>
            <w:noProof/>
            <w:webHidden/>
          </w:rPr>
          <w:instrText xml:space="preserve"> PAGEREF _Toc126403678 \h </w:instrText>
        </w:r>
        <w:r w:rsidR="00592E88">
          <w:rPr>
            <w:noProof/>
            <w:webHidden/>
          </w:rPr>
        </w:r>
        <w:r w:rsidR="00592E88">
          <w:rPr>
            <w:noProof/>
            <w:webHidden/>
          </w:rPr>
          <w:fldChar w:fldCharType="separate"/>
        </w:r>
        <w:r w:rsidR="00592E88">
          <w:rPr>
            <w:noProof/>
            <w:webHidden/>
          </w:rPr>
          <w:t>199</w:t>
        </w:r>
        <w:r w:rsidR="00592E88">
          <w:rPr>
            <w:noProof/>
            <w:webHidden/>
          </w:rPr>
          <w:fldChar w:fldCharType="end"/>
        </w:r>
      </w:hyperlink>
    </w:p>
    <w:p w14:paraId="45BF253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9" w:history="1">
        <w:r w:rsidR="00592E88">
          <w:rPr>
            <w:rStyle w:val="Hyperlink"/>
            <w:noProof/>
          </w:rPr>
          <w:t>Hình 3.</w:t>
        </w:r>
        <w:r w:rsidR="00592E88" w:rsidRPr="007C0444">
          <w:rPr>
            <w:rStyle w:val="Hyperlink"/>
            <w:noProof/>
          </w:rPr>
          <w:t>6: Footer</w:t>
        </w:r>
        <w:r w:rsidR="00592E88">
          <w:rPr>
            <w:noProof/>
            <w:webHidden/>
          </w:rPr>
          <w:tab/>
        </w:r>
        <w:r w:rsidR="00592E88">
          <w:rPr>
            <w:noProof/>
            <w:webHidden/>
          </w:rPr>
          <w:fldChar w:fldCharType="begin"/>
        </w:r>
        <w:r w:rsidR="00592E88">
          <w:rPr>
            <w:noProof/>
            <w:webHidden/>
          </w:rPr>
          <w:instrText xml:space="preserve"> PAGEREF _Toc126403679 \h </w:instrText>
        </w:r>
        <w:r w:rsidR="00592E88">
          <w:rPr>
            <w:noProof/>
            <w:webHidden/>
          </w:rPr>
        </w:r>
        <w:r w:rsidR="00592E88">
          <w:rPr>
            <w:noProof/>
            <w:webHidden/>
          </w:rPr>
          <w:fldChar w:fldCharType="separate"/>
        </w:r>
        <w:r w:rsidR="00592E88">
          <w:rPr>
            <w:noProof/>
            <w:webHidden/>
          </w:rPr>
          <w:t>199</w:t>
        </w:r>
        <w:r w:rsidR="00592E88">
          <w:rPr>
            <w:noProof/>
            <w:webHidden/>
          </w:rPr>
          <w:fldChar w:fldCharType="end"/>
        </w:r>
      </w:hyperlink>
    </w:p>
    <w:p w14:paraId="510323BE"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0" w:history="1">
        <w:r w:rsidR="00592E88">
          <w:rPr>
            <w:rStyle w:val="Hyperlink"/>
            <w:noProof/>
          </w:rPr>
          <w:t>Hình 3.</w:t>
        </w:r>
        <w:r w:rsidR="00592E88" w:rsidRPr="007C0444">
          <w:rPr>
            <w:rStyle w:val="Hyperlink"/>
            <w:noProof/>
          </w:rPr>
          <w:t>7: Hearder - UnAuth</w:t>
        </w:r>
        <w:r w:rsidR="00592E88">
          <w:rPr>
            <w:noProof/>
            <w:webHidden/>
          </w:rPr>
          <w:tab/>
        </w:r>
        <w:r w:rsidR="00592E88">
          <w:rPr>
            <w:noProof/>
            <w:webHidden/>
          </w:rPr>
          <w:fldChar w:fldCharType="begin"/>
        </w:r>
        <w:r w:rsidR="00592E88">
          <w:rPr>
            <w:noProof/>
            <w:webHidden/>
          </w:rPr>
          <w:instrText xml:space="preserve"> PAGEREF _Toc126403680 \h </w:instrText>
        </w:r>
        <w:r w:rsidR="00592E88">
          <w:rPr>
            <w:noProof/>
            <w:webHidden/>
          </w:rPr>
        </w:r>
        <w:r w:rsidR="00592E88">
          <w:rPr>
            <w:noProof/>
            <w:webHidden/>
          </w:rPr>
          <w:fldChar w:fldCharType="separate"/>
        </w:r>
        <w:r w:rsidR="00592E88">
          <w:rPr>
            <w:noProof/>
            <w:webHidden/>
          </w:rPr>
          <w:t>200</w:t>
        </w:r>
        <w:r w:rsidR="00592E88">
          <w:rPr>
            <w:noProof/>
            <w:webHidden/>
          </w:rPr>
          <w:fldChar w:fldCharType="end"/>
        </w:r>
      </w:hyperlink>
    </w:p>
    <w:p w14:paraId="007F006D"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1" w:history="1">
        <w:r w:rsidR="00592E88">
          <w:rPr>
            <w:rStyle w:val="Hyperlink"/>
            <w:noProof/>
          </w:rPr>
          <w:t>Hình 3.</w:t>
        </w:r>
        <w:r w:rsidR="00592E88" w:rsidRPr="007C0444">
          <w:rPr>
            <w:rStyle w:val="Hyperlink"/>
            <w:noProof/>
          </w:rPr>
          <w:t>8: Header - Candidate</w:t>
        </w:r>
        <w:r w:rsidR="00592E88">
          <w:rPr>
            <w:noProof/>
            <w:webHidden/>
          </w:rPr>
          <w:tab/>
        </w:r>
        <w:r w:rsidR="00592E88">
          <w:rPr>
            <w:noProof/>
            <w:webHidden/>
          </w:rPr>
          <w:fldChar w:fldCharType="begin"/>
        </w:r>
        <w:r w:rsidR="00592E88">
          <w:rPr>
            <w:noProof/>
            <w:webHidden/>
          </w:rPr>
          <w:instrText xml:space="preserve"> PAGEREF _Toc126403681 \h </w:instrText>
        </w:r>
        <w:r w:rsidR="00592E88">
          <w:rPr>
            <w:noProof/>
            <w:webHidden/>
          </w:rPr>
        </w:r>
        <w:r w:rsidR="00592E88">
          <w:rPr>
            <w:noProof/>
            <w:webHidden/>
          </w:rPr>
          <w:fldChar w:fldCharType="separate"/>
        </w:r>
        <w:r w:rsidR="00592E88">
          <w:rPr>
            <w:noProof/>
            <w:webHidden/>
          </w:rPr>
          <w:t>200</w:t>
        </w:r>
        <w:r w:rsidR="00592E88">
          <w:rPr>
            <w:noProof/>
            <w:webHidden/>
          </w:rPr>
          <w:fldChar w:fldCharType="end"/>
        </w:r>
      </w:hyperlink>
    </w:p>
    <w:p w14:paraId="23400541"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2" w:history="1">
        <w:r w:rsidR="00592E88">
          <w:rPr>
            <w:rStyle w:val="Hyperlink"/>
            <w:noProof/>
          </w:rPr>
          <w:t>Hình 3.</w:t>
        </w:r>
        <w:r w:rsidR="00592E88" w:rsidRPr="007C0444">
          <w:rPr>
            <w:rStyle w:val="Hyperlink"/>
            <w:noProof/>
          </w:rPr>
          <w:t>9: Header – Recruiter</w:t>
        </w:r>
        <w:r w:rsidR="00592E88">
          <w:rPr>
            <w:noProof/>
            <w:webHidden/>
          </w:rPr>
          <w:tab/>
        </w:r>
        <w:r w:rsidR="00592E88">
          <w:rPr>
            <w:noProof/>
            <w:webHidden/>
          </w:rPr>
          <w:fldChar w:fldCharType="begin"/>
        </w:r>
        <w:r w:rsidR="00592E88">
          <w:rPr>
            <w:noProof/>
            <w:webHidden/>
          </w:rPr>
          <w:instrText xml:space="preserve"> PAGEREF _Toc126403682 \h </w:instrText>
        </w:r>
        <w:r w:rsidR="00592E88">
          <w:rPr>
            <w:noProof/>
            <w:webHidden/>
          </w:rPr>
        </w:r>
        <w:r w:rsidR="00592E88">
          <w:rPr>
            <w:noProof/>
            <w:webHidden/>
          </w:rPr>
          <w:fldChar w:fldCharType="separate"/>
        </w:r>
        <w:r w:rsidR="00592E88">
          <w:rPr>
            <w:noProof/>
            <w:webHidden/>
          </w:rPr>
          <w:t>200</w:t>
        </w:r>
        <w:r w:rsidR="00592E88">
          <w:rPr>
            <w:noProof/>
            <w:webHidden/>
          </w:rPr>
          <w:fldChar w:fldCharType="end"/>
        </w:r>
      </w:hyperlink>
    </w:p>
    <w:p w14:paraId="6A16562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3" w:history="1">
        <w:r w:rsidR="00592E88">
          <w:rPr>
            <w:rStyle w:val="Hyperlink"/>
            <w:noProof/>
          </w:rPr>
          <w:t>Hình 3.1</w:t>
        </w:r>
        <w:r w:rsidR="00592E88" w:rsidRPr="007C0444">
          <w:rPr>
            <w:rStyle w:val="Hyperlink"/>
            <w:noProof/>
          </w:rPr>
          <w:t>0: Header - Admin</w:t>
        </w:r>
        <w:r w:rsidR="00592E88">
          <w:rPr>
            <w:noProof/>
            <w:webHidden/>
          </w:rPr>
          <w:tab/>
        </w:r>
        <w:r w:rsidR="00592E88">
          <w:rPr>
            <w:noProof/>
            <w:webHidden/>
          </w:rPr>
          <w:fldChar w:fldCharType="begin"/>
        </w:r>
        <w:r w:rsidR="00592E88">
          <w:rPr>
            <w:noProof/>
            <w:webHidden/>
          </w:rPr>
          <w:instrText xml:space="preserve"> PAGEREF _Toc126403683 \h </w:instrText>
        </w:r>
        <w:r w:rsidR="00592E88">
          <w:rPr>
            <w:noProof/>
            <w:webHidden/>
          </w:rPr>
        </w:r>
        <w:r w:rsidR="00592E88">
          <w:rPr>
            <w:noProof/>
            <w:webHidden/>
          </w:rPr>
          <w:fldChar w:fldCharType="separate"/>
        </w:r>
        <w:r w:rsidR="00592E88">
          <w:rPr>
            <w:noProof/>
            <w:webHidden/>
          </w:rPr>
          <w:t>200</w:t>
        </w:r>
        <w:r w:rsidR="00592E88">
          <w:rPr>
            <w:noProof/>
            <w:webHidden/>
          </w:rPr>
          <w:fldChar w:fldCharType="end"/>
        </w:r>
      </w:hyperlink>
    </w:p>
    <w:p w14:paraId="75F4A6DE"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4" w:history="1">
        <w:r w:rsidR="00592E88">
          <w:rPr>
            <w:rStyle w:val="Hyperlink"/>
            <w:noProof/>
          </w:rPr>
          <w:t>Hình 3.1</w:t>
        </w:r>
        <w:r w:rsidR="00592E88" w:rsidRPr="007C0444">
          <w:rPr>
            <w:rStyle w:val="Hyperlink"/>
            <w:noProof/>
          </w:rPr>
          <w:t>1: Search page</w:t>
        </w:r>
        <w:r w:rsidR="00592E88">
          <w:rPr>
            <w:noProof/>
            <w:webHidden/>
          </w:rPr>
          <w:tab/>
        </w:r>
        <w:r w:rsidR="00592E88">
          <w:rPr>
            <w:noProof/>
            <w:webHidden/>
          </w:rPr>
          <w:fldChar w:fldCharType="begin"/>
        </w:r>
        <w:r w:rsidR="00592E88">
          <w:rPr>
            <w:noProof/>
            <w:webHidden/>
          </w:rPr>
          <w:instrText xml:space="preserve"> PAGEREF _Toc126403684 \h </w:instrText>
        </w:r>
        <w:r w:rsidR="00592E88">
          <w:rPr>
            <w:noProof/>
            <w:webHidden/>
          </w:rPr>
        </w:r>
        <w:r w:rsidR="00592E88">
          <w:rPr>
            <w:noProof/>
            <w:webHidden/>
          </w:rPr>
          <w:fldChar w:fldCharType="separate"/>
        </w:r>
        <w:r w:rsidR="00592E88">
          <w:rPr>
            <w:noProof/>
            <w:webHidden/>
          </w:rPr>
          <w:t>201</w:t>
        </w:r>
        <w:r w:rsidR="00592E88">
          <w:rPr>
            <w:noProof/>
            <w:webHidden/>
          </w:rPr>
          <w:fldChar w:fldCharType="end"/>
        </w:r>
      </w:hyperlink>
    </w:p>
    <w:p w14:paraId="45B282BE"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5" w:history="1">
        <w:r w:rsidR="00592E88">
          <w:rPr>
            <w:rStyle w:val="Hyperlink"/>
            <w:noProof/>
          </w:rPr>
          <w:t>Hình 3.1</w:t>
        </w:r>
        <w:r w:rsidR="00592E88" w:rsidRPr="007C0444">
          <w:rPr>
            <w:rStyle w:val="Hyperlink"/>
            <w:noProof/>
          </w:rPr>
          <w:t>2: Job Detail</w:t>
        </w:r>
        <w:r w:rsidR="00592E88">
          <w:rPr>
            <w:noProof/>
            <w:webHidden/>
          </w:rPr>
          <w:tab/>
        </w:r>
        <w:r w:rsidR="00592E88">
          <w:rPr>
            <w:noProof/>
            <w:webHidden/>
          </w:rPr>
          <w:fldChar w:fldCharType="begin"/>
        </w:r>
        <w:r w:rsidR="00592E88">
          <w:rPr>
            <w:noProof/>
            <w:webHidden/>
          </w:rPr>
          <w:instrText xml:space="preserve"> PAGEREF _Toc126403685 \h </w:instrText>
        </w:r>
        <w:r w:rsidR="00592E88">
          <w:rPr>
            <w:noProof/>
            <w:webHidden/>
          </w:rPr>
        </w:r>
        <w:r w:rsidR="00592E88">
          <w:rPr>
            <w:noProof/>
            <w:webHidden/>
          </w:rPr>
          <w:fldChar w:fldCharType="separate"/>
        </w:r>
        <w:r w:rsidR="00592E88">
          <w:rPr>
            <w:noProof/>
            <w:webHidden/>
          </w:rPr>
          <w:t>204</w:t>
        </w:r>
        <w:r w:rsidR="00592E88">
          <w:rPr>
            <w:noProof/>
            <w:webHidden/>
          </w:rPr>
          <w:fldChar w:fldCharType="end"/>
        </w:r>
      </w:hyperlink>
    </w:p>
    <w:p w14:paraId="6C4E82A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6" w:history="1">
        <w:r w:rsidR="00592E88">
          <w:rPr>
            <w:rStyle w:val="Hyperlink"/>
            <w:noProof/>
          </w:rPr>
          <w:t>Hình 3.1</w:t>
        </w:r>
        <w:r w:rsidR="00592E88" w:rsidRPr="007C0444">
          <w:rPr>
            <w:rStyle w:val="Hyperlink"/>
            <w:noProof/>
          </w:rPr>
          <w:t>3: Candidate – Profile</w:t>
        </w:r>
        <w:r w:rsidR="00592E88">
          <w:rPr>
            <w:noProof/>
            <w:webHidden/>
          </w:rPr>
          <w:tab/>
        </w:r>
        <w:r w:rsidR="00592E88">
          <w:rPr>
            <w:noProof/>
            <w:webHidden/>
          </w:rPr>
          <w:fldChar w:fldCharType="begin"/>
        </w:r>
        <w:r w:rsidR="00592E88">
          <w:rPr>
            <w:noProof/>
            <w:webHidden/>
          </w:rPr>
          <w:instrText xml:space="preserve"> PAGEREF _Toc126403686 \h </w:instrText>
        </w:r>
        <w:r w:rsidR="00592E88">
          <w:rPr>
            <w:noProof/>
            <w:webHidden/>
          </w:rPr>
        </w:r>
        <w:r w:rsidR="00592E88">
          <w:rPr>
            <w:noProof/>
            <w:webHidden/>
          </w:rPr>
          <w:fldChar w:fldCharType="separate"/>
        </w:r>
        <w:r w:rsidR="00592E88">
          <w:rPr>
            <w:noProof/>
            <w:webHidden/>
          </w:rPr>
          <w:t>205</w:t>
        </w:r>
        <w:r w:rsidR="00592E88">
          <w:rPr>
            <w:noProof/>
            <w:webHidden/>
          </w:rPr>
          <w:fldChar w:fldCharType="end"/>
        </w:r>
      </w:hyperlink>
    </w:p>
    <w:p w14:paraId="1AF7DD8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7" w:history="1">
        <w:r w:rsidR="00592E88">
          <w:rPr>
            <w:rStyle w:val="Hyperlink"/>
            <w:noProof/>
          </w:rPr>
          <w:t>Hình 3.1</w:t>
        </w:r>
        <w:r w:rsidR="00592E88" w:rsidRPr="007C0444">
          <w:rPr>
            <w:rStyle w:val="Hyperlink"/>
            <w:noProof/>
          </w:rPr>
          <w:t>4: Candidate – CV Manager</w:t>
        </w:r>
        <w:r w:rsidR="00592E88">
          <w:rPr>
            <w:noProof/>
            <w:webHidden/>
          </w:rPr>
          <w:tab/>
        </w:r>
        <w:r w:rsidR="00592E88">
          <w:rPr>
            <w:noProof/>
            <w:webHidden/>
          </w:rPr>
          <w:fldChar w:fldCharType="begin"/>
        </w:r>
        <w:r w:rsidR="00592E88">
          <w:rPr>
            <w:noProof/>
            <w:webHidden/>
          </w:rPr>
          <w:instrText xml:space="preserve"> PAGEREF _Toc126403687 \h </w:instrText>
        </w:r>
        <w:r w:rsidR="00592E88">
          <w:rPr>
            <w:noProof/>
            <w:webHidden/>
          </w:rPr>
        </w:r>
        <w:r w:rsidR="00592E88">
          <w:rPr>
            <w:noProof/>
            <w:webHidden/>
          </w:rPr>
          <w:fldChar w:fldCharType="separate"/>
        </w:r>
        <w:r w:rsidR="00592E88">
          <w:rPr>
            <w:noProof/>
            <w:webHidden/>
          </w:rPr>
          <w:t>206</w:t>
        </w:r>
        <w:r w:rsidR="00592E88">
          <w:rPr>
            <w:noProof/>
            <w:webHidden/>
          </w:rPr>
          <w:fldChar w:fldCharType="end"/>
        </w:r>
      </w:hyperlink>
    </w:p>
    <w:p w14:paraId="31FB0E6A"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8" w:history="1">
        <w:r w:rsidR="00592E88">
          <w:rPr>
            <w:rStyle w:val="Hyperlink"/>
            <w:noProof/>
          </w:rPr>
          <w:t>Hình 3.1</w:t>
        </w:r>
        <w:r w:rsidR="00592E88" w:rsidRPr="007C0444">
          <w:rPr>
            <w:rStyle w:val="Hyperlink"/>
            <w:noProof/>
          </w:rPr>
          <w:t>5: Candidate – Bookmarks</w:t>
        </w:r>
        <w:r w:rsidR="00592E88">
          <w:rPr>
            <w:noProof/>
            <w:webHidden/>
          </w:rPr>
          <w:tab/>
        </w:r>
        <w:r w:rsidR="00592E88">
          <w:rPr>
            <w:noProof/>
            <w:webHidden/>
          </w:rPr>
          <w:fldChar w:fldCharType="begin"/>
        </w:r>
        <w:r w:rsidR="00592E88">
          <w:rPr>
            <w:noProof/>
            <w:webHidden/>
          </w:rPr>
          <w:instrText xml:space="preserve"> PAGEREF _Toc126403688 \h </w:instrText>
        </w:r>
        <w:r w:rsidR="00592E88">
          <w:rPr>
            <w:noProof/>
            <w:webHidden/>
          </w:rPr>
        </w:r>
        <w:r w:rsidR="00592E88">
          <w:rPr>
            <w:noProof/>
            <w:webHidden/>
          </w:rPr>
          <w:fldChar w:fldCharType="separate"/>
        </w:r>
        <w:r w:rsidR="00592E88">
          <w:rPr>
            <w:noProof/>
            <w:webHidden/>
          </w:rPr>
          <w:t>208</w:t>
        </w:r>
        <w:r w:rsidR="00592E88">
          <w:rPr>
            <w:noProof/>
            <w:webHidden/>
          </w:rPr>
          <w:fldChar w:fldCharType="end"/>
        </w:r>
      </w:hyperlink>
    </w:p>
    <w:p w14:paraId="0764C81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9" w:history="1">
        <w:r w:rsidR="00592E88">
          <w:rPr>
            <w:rStyle w:val="Hyperlink"/>
            <w:noProof/>
          </w:rPr>
          <w:t>Hình 3.1</w:t>
        </w:r>
        <w:r w:rsidR="00592E88" w:rsidRPr="007C0444">
          <w:rPr>
            <w:rStyle w:val="Hyperlink"/>
            <w:noProof/>
          </w:rPr>
          <w:t>6: Candidate – Applied Job</w:t>
        </w:r>
        <w:r w:rsidR="00592E88">
          <w:rPr>
            <w:noProof/>
            <w:webHidden/>
          </w:rPr>
          <w:tab/>
        </w:r>
        <w:r w:rsidR="00592E88">
          <w:rPr>
            <w:noProof/>
            <w:webHidden/>
          </w:rPr>
          <w:fldChar w:fldCharType="begin"/>
        </w:r>
        <w:r w:rsidR="00592E88">
          <w:rPr>
            <w:noProof/>
            <w:webHidden/>
          </w:rPr>
          <w:instrText xml:space="preserve"> PAGEREF _Toc126403689 \h </w:instrText>
        </w:r>
        <w:r w:rsidR="00592E88">
          <w:rPr>
            <w:noProof/>
            <w:webHidden/>
          </w:rPr>
        </w:r>
        <w:r w:rsidR="00592E88">
          <w:rPr>
            <w:noProof/>
            <w:webHidden/>
          </w:rPr>
          <w:fldChar w:fldCharType="separate"/>
        </w:r>
        <w:r w:rsidR="00592E88">
          <w:rPr>
            <w:noProof/>
            <w:webHidden/>
          </w:rPr>
          <w:t>208</w:t>
        </w:r>
        <w:r w:rsidR="00592E88">
          <w:rPr>
            <w:noProof/>
            <w:webHidden/>
          </w:rPr>
          <w:fldChar w:fldCharType="end"/>
        </w:r>
      </w:hyperlink>
    </w:p>
    <w:p w14:paraId="405CA3B9"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0" w:history="1">
        <w:r w:rsidR="00592E88">
          <w:rPr>
            <w:rStyle w:val="Hyperlink"/>
            <w:noProof/>
          </w:rPr>
          <w:t>Hình 3.1</w:t>
        </w:r>
        <w:r w:rsidR="00592E88" w:rsidRPr="007C0444">
          <w:rPr>
            <w:rStyle w:val="Hyperlink"/>
            <w:noProof/>
          </w:rPr>
          <w:t>7: Candidate – Change paswords</w:t>
        </w:r>
        <w:r w:rsidR="00592E88">
          <w:rPr>
            <w:noProof/>
            <w:webHidden/>
          </w:rPr>
          <w:tab/>
        </w:r>
        <w:r w:rsidR="00592E88">
          <w:rPr>
            <w:noProof/>
            <w:webHidden/>
          </w:rPr>
          <w:fldChar w:fldCharType="begin"/>
        </w:r>
        <w:r w:rsidR="00592E88">
          <w:rPr>
            <w:noProof/>
            <w:webHidden/>
          </w:rPr>
          <w:instrText xml:space="preserve"> PAGEREF _Toc126403690 \h </w:instrText>
        </w:r>
        <w:r w:rsidR="00592E88">
          <w:rPr>
            <w:noProof/>
            <w:webHidden/>
          </w:rPr>
        </w:r>
        <w:r w:rsidR="00592E88">
          <w:rPr>
            <w:noProof/>
            <w:webHidden/>
          </w:rPr>
          <w:fldChar w:fldCharType="separate"/>
        </w:r>
        <w:r w:rsidR="00592E88">
          <w:rPr>
            <w:noProof/>
            <w:webHidden/>
          </w:rPr>
          <w:t>209</w:t>
        </w:r>
        <w:r w:rsidR="00592E88">
          <w:rPr>
            <w:noProof/>
            <w:webHidden/>
          </w:rPr>
          <w:fldChar w:fldCharType="end"/>
        </w:r>
      </w:hyperlink>
    </w:p>
    <w:p w14:paraId="3D01BEB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1" w:history="1">
        <w:r w:rsidR="00592E88">
          <w:rPr>
            <w:rStyle w:val="Hyperlink"/>
            <w:noProof/>
          </w:rPr>
          <w:t>Hình 3.1</w:t>
        </w:r>
        <w:r w:rsidR="00592E88" w:rsidRPr="007C0444">
          <w:rPr>
            <w:rStyle w:val="Hyperlink"/>
            <w:noProof/>
          </w:rPr>
          <w:t>8: Recruiter - Profile</w:t>
        </w:r>
        <w:r w:rsidR="00592E88">
          <w:rPr>
            <w:noProof/>
            <w:webHidden/>
          </w:rPr>
          <w:tab/>
        </w:r>
        <w:r w:rsidR="00592E88">
          <w:rPr>
            <w:noProof/>
            <w:webHidden/>
          </w:rPr>
          <w:fldChar w:fldCharType="begin"/>
        </w:r>
        <w:r w:rsidR="00592E88">
          <w:rPr>
            <w:noProof/>
            <w:webHidden/>
          </w:rPr>
          <w:instrText xml:space="preserve"> PAGEREF _Toc126403691 \h </w:instrText>
        </w:r>
        <w:r w:rsidR="00592E88">
          <w:rPr>
            <w:noProof/>
            <w:webHidden/>
          </w:rPr>
        </w:r>
        <w:r w:rsidR="00592E88">
          <w:rPr>
            <w:noProof/>
            <w:webHidden/>
          </w:rPr>
          <w:fldChar w:fldCharType="separate"/>
        </w:r>
        <w:r w:rsidR="00592E88">
          <w:rPr>
            <w:noProof/>
            <w:webHidden/>
          </w:rPr>
          <w:t>209</w:t>
        </w:r>
        <w:r w:rsidR="00592E88">
          <w:rPr>
            <w:noProof/>
            <w:webHidden/>
          </w:rPr>
          <w:fldChar w:fldCharType="end"/>
        </w:r>
      </w:hyperlink>
    </w:p>
    <w:p w14:paraId="06FEF390"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2" w:history="1">
        <w:r w:rsidR="00592E88">
          <w:rPr>
            <w:rStyle w:val="Hyperlink"/>
            <w:noProof/>
          </w:rPr>
          <w:t>Hình 3.1</w:t>
        </w:r>
        <w:r w:rsidR="00592E88" w:rsidRPr="007C0444">
          <w:rPr>
            <w:rStyle w:val="Hyperlink"/>
            <w:noProof/>
          </w:rPr>
          <w:t>9: Recruiter – Post Manager</w:t>
        </w:r>
        <w:r w:rsidR="00592E88">
          <w:rPr>
            <w:noProof/>
            <w:webHidden/>
          </w:rPr>
          <w:tab/>
        </w:r>
        <w:r w:rsidR="00592E88">
          <w:rPr>
            <w:noProof/>
            <w:webHidden/>
          </w:rPr>
          <w:fldChar w:fldCharType="begin"/>
        </w:r>
        <w:r w:rsidR="00592E88">
          <w:rPr>
            <w:noProof/>
            <w:webHidden/>
          </w:rPr>
          <w:instrText xml:space="preserve"> PAGEREF _Toc126403692 \h </w:instrText>
        </w:r>
        <w:r w:rsidR="00592E88">
          <w:rPr>
            <w:noProof/>
            <w:webHidden/>
          </w:rPr>
        </w:r>
        <w:r w:rsidR="00592E88">
          <w:rPr>
            <w:noProof/>
            <w:webHidden/>
          </w:rPr>
          <w:fldChar w:fldCharType="separate"/>
        </w:r>
        <w:r w:rsidR="00592E88">
          <w:rPr>
            <w:noProof/>
            <w:webHidden/>
          </w:rPr>
          <w:t>210</w:t>
        </w:r>
        <w:r w:rsidR="00592E88">
          <w:rPr>
            <w:noProof/>
            <w:webHidden/>
          </w:rPr>
          <w:fldChar w:fldCharType="end"/>
        </w:r>
      </w:hyperlink>
    </w:p>
    <w:p w14:paraId="7DD296CD"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3" w:history="1">
        <w:r w:rsidR="00592E88">
          <w:rPr>
            <w:rStyle w:val="Hyperlink"/>
            <w:noProof/>
          </w:rPr>
          <w:t>Hình 3.2</w:t>
        </w:r>
        <w:r w:rsidR="00592E88" w:rsidRPr="007C0444">
          <w:rPr>
            <w:rStyle w:val="Hyperlink"/>
            <w:noProof/>
          </w:rPr>
          <w:t>0: Recruiter – New post step one</w:t>
        </w:r>
        <w:r w:rsidR="00592E88">
          <w:rPr>
            <w:noProof/>
            <w:webHidden/>
          </w:rPr>
          <w:tab/>
        </w:r>
        <w:r w:rsidR="00592E88">
          <w:rPr>
            <w:noProof/>
            <w:webHidden/>
          </w:rPr>
          <w:fldChar w:fldCharType="begin"/>
        </w:r>
        <w:r w:rsidR="00592E88">
          <w:rPr>
            <w:noProof/>
            <w:webHidden/>
          </w:rPr>
          <w:instrText xml:space="preserve"> PAGEREF _Toc126403693 \h </w:instrText>
        </w:r>
        <w:r w:rsidR="00592E88">
          <w:rPr>
            <w:noProof/>
            <w:webHidden/>
          </w:rPr>
        </w:r>
        <w:r w:rsidR="00592E88">
          <w:rPr>
            <w:noProof/>
            <w:webHidden/>
          </w:rPr>
          <w:fldChar w:fldCharType="separate"/>
        </w:r>
        <w:r w:rsidR="00592E88">
          <w:rPr>
            <w:noProof/>
            <w:webHidden/>
          </w:rPr>
          <w:t>210</w:t>
        </w:r>
        <w:r w:rsidR="00592E88">
          <w:rPr>
            <w:noProof/>
            <w:webHidden/>
          </w:rPr>
          <w:fldChar w:fldCharType="end"/>
        </w:r>
      </w:hyperlink>
    </w:p>
    <w:p w14:paraId="12F03F38"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4" w:history="1">
        <w:r w:rsidR="00592E88">
          <w:rPr>
            <w:rStyle w:val="Hyperlink"/>
            <w:noProof/>
          </w:rPr>
          <w:t>Hình 3.2</w:t>
        </w:r>
        <w:r w:rsidR="00592E88" w:rsidRPr="007C0444">
          <w:rPr>
            <w:rStyle w:val="Hyperlink"/>
            <w:noProof/>
          </w:rPr>
          <w:t>1: Recruiter – New post step two</w:t>
        </w:r>
        <w:r w:rsidR="00592E88">
          <w:rPr>
            <w:noProof/>
            <w:webHidden/>
          </w:rPr>
          <w:tab/>
        </w:r>
        <w:r w:rsidR="00592E88">
          <w:rPr>
            <w:noProof/>
            <w:webHidden/>
          </w:rPr>
          <w:fldChar w:fldCharType="begin"/>
        </w:r>
        <w:r w:rsidR="00592E88">
          <w:rPr>
            <w:noProof/>
            <w:webHidden/>
          </w:rPr>
          <w:instrText xml:space="preserve"> PAGEREF _Toc126403694 \h </w:instrText>
        </w:r>
        <w:r w:rsidR="00592E88">
          <w:rPr>
            <w:noProof/>
            <w:webHidden/>
          </w:rPr>
        </w:r>
        <w:r w:rsidR="00592E88">
          <w:rPr>
            <w:noProof/>
            <w:webHidden/>
          </w:rPr>
          <w:fldChar w:fldCharType="separate"/>
        </w:r>
        <w:r w:rsidR="00592E88">
          <w:rPr>
            <w:noProof/>
            <w:webHidden/>
          </w:rPr>
          <w:t>211</w:t>
        </w:r>
        <w:r w:rsidR="00592E88">
          <w:rPr>
            <w:noProof/>
            <w:webHidden/>
          </w:rPr>
          <w:fldChar w:fldCharType="end"/>
        </w:r>
      </w:hyperlink>
    </w:p>
    <w:p w14:paraId="25B60DDA"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5" w:history="1">
        <w:r w:rsidR="00592E88">
          <w:rPr>
            <w:rStyle w:val="Hyperlink"/>
            <w:noProof/>
          </w:rPr>
          <w:t>Hình 3.2</w:t>
        </w:r>
        <w:r w:rsidR="00592E88" w:rsidRPr="007C0444">
          <w:rPr>
            <w:rStyle w:val="Hyperlink"/>
            <w:noProof/>
          </w:rPr>
          <w:t>2: Recruiter – New post step three</w:t>
        </w:r>
        <w:r w:rsidR="00592E88">
          <w:rPr>
            <w:noProof/>
            <w:webHidden/>
          </w:rPr>
          <w:tab/>
        </w:r>
        <w:r w:rsidR="00592E88">
          <w:rPr>
            <w:noProof/>
            <w:webHidden/>
          </w:rPr>
          <w:fldChar w:fldCharType="begin"/>
        </w:r>
        <w:r w:rsidR="00592E88">
          <w:rPr>
            <w:noProof/>
            <w:webHidden/>
          </w:rPr>
          <w:instrText xml:space="preserve"> PAGEREF _Toc126403695 \h </w:instrText>
        </w:r>
        <w:r w:rsidR="00592E88">
          <w:rPr>
            <w:noProof/>
            <w:webHidden/>
          </w:rPr>
        </w:r>
        <w:r w:rsidR="00592E88">
          <w:rPr>
            <w:noProof/>
            <w:webHidden/>
          </w:rPr>
          <w:fldChar w:fldCharType="separate"/>
        </w:r>
        <w:r w:rsidR="00592E88">
          <w:rPr>
            <w:noProof/>
            <w:webHidden/>
          </w:rPr>
          <w:t>211</w:t>
        </w:r>
        <w:r w:rsidR="00592E88">
          <w:rPr>
            <w:noProof/>
            <w:webHidden/>
          </w:rPr>
          <w:fldChar w:fldCharType="end"/>
        </w:r>
      </w:hyperlink>
    </w:p>
    <w:p w14:paraId="543E3B1C"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6" w:history="1">
        <w:r w:rsidR="00592E88">
          <w:rPr>
            <w:rStyle w:val="Hyperlink"/>
            <w:noProof/>
          </w:rPr>
          <w:t>Hình 3.2</w:t>
        </w:r>
        <w:r w:rsidR="00592E88" w:rsidRPr="007C0444">
          <w:rPr>
            <w:rStyle w:val="Hyperlink"/>
            <w:noProof/>
          </w:rPr>
          <w:t>3: Recruiter – Edit Post</w:t>
        </w:r>
        <w:r w:rsidR="00592E88">
          <w:rPr>
            <w:noProof/>
            <w:webHidden/>
          </w:rPr>
          <w:tab/>
        </w:r>
        <w:r w:rsidR="00592E88">
          <w:rPr>
            <w:noProof/>
            <w:webHidden/>
          </w:rPr>
          <w:fldChar w:fldCharType="begin"/>
        </w:r>
        <w:r w:rsidR="00592E88">
          <w:rPr>
            <w:noProof/>
            <w:webHidden/>
          </w:rPr>
          <w:instrText xml:space="preserve"> PAGEREF _Toc126403696 \h </w:instrText>
        </w:r>
        <w:r w:rsidR="00592E88">
          <w:rPr>
            <w:noProof/>
            <w:webHidden/>
          </w:rPr>
        </w:r>
        <w:r w:rsidR="00592E88">
          <w:rPr>
            <w:noProof/>
            <w:webHidden/>
          </w:rPr>
          <w:fldChar w:fldCharType="separate"/>
        </w:r>
        <w:r w:rsidR="00592E88">
          <w:rPr>
            <w:noProof/>
            <w:webHidden/>
          </w:rPr>
          <w:t>212</w:t>
        </w:r>
        <w:r w:rsidR="00592E88">
          <w:rPr>
            <w:noProof/>
            <w:webHidden/>
          </w:rPr>
          <w:fldChar w:fldCharType="end"/>
        </w:r>
      </w:hyperlink>
    </w:p>
    <w:p w14:paraId="726E95FB"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7" w:history="1">
        <w:r w:rsidR="00592E88">
          <w:rPr>
            <w:rStyle w:val="Hyperlink"/>
            <w:noProof/>
          </w:rPr>
          <w:t>Hình 3.2</w:t>
        </w:r>
        <w:r w:rsidR="00592E88" w:rsidRPr="007C0444">
          <w:rPr>
            <w:rStyle w:val="Hyperlink"/>
            <w:noProof/>
          </w:rPr>
          <w:t>4: Recruiter – All Applicant</w:t>
        </w:r>
        <w:r w:rsidR="00592E88">
          <w:rPr>
            <w:noProof/>
            <w:webHidden/>
          </w:rPr>
          <w:tab/>
        </w:r>
        <w:r w:rsidR="00592E88">
          <w:rPr>
            <w:noProof/>
            <w:webHidden/>
          </w:rPr>
          <w:fldChar w:fldCharType="begin"/>
        </w:r>
        <w:r w:rsidR="00592E88">
          <w:rPr>
            <w:noProof/>
            <w:webHidden/>
          </w:rPr>
          <w:instrText xml:space="preserve"> PAGEREF _Toc126403697 \h </w:instrText>
        </w:r>
        <w:r w:rsidR="00592E88">
          <w:rPr>
            <w:noProof/>
            <w:webHidden/>
          </w:rPr>
        </w:r>
        <w:r w:rsidR="00592E88">
          <w:rPr>
            <w:noProof/>
            <w:webHidden/>
          </w:rPr>
          <w:fldChar w:fldCharType="separate"/>
        </w:r>
        <w:r w:rsidR="00592E88">
          <w:rPr>
            <w:noProof/>
            <w:webHidden/>
          </w:rPr>
          <w:t>213</w:t>
        </w:r>
        <w:r w:rsidR="00592E88">
          <w:rPr>
            <w:noProof/>
            <w:webHidden/>
          </w:rPr>
          <w:fldChar w:fldCharType="end"/>
        </w:r>
      </w:hyperlink>
    </w:p>
    <w:p w14:paraId="177CC535"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8" w:history="1">
        <w:r w:rsidR="00592E88">
          <w:rPr>
            <w:rStyle w:val="Hyperlink"/>
            <w:noProof/>
          </w:rPr>
          <w:t>Hình 3.2</w:t>
        </w:r>
        <w:r w:rsidR="00592E88" w:rsidRPr="007C0444">
          <w:rPr>
            <w:rStyle w:val="Hyperlink"/>
            <w:noProof/>
          </w:rPr>
          <w:t>5: Recruiter – Change Password</w:t>
        </w:r>
        <w:r w:rsidR="00592E88">
          <w:rPr>
            <w:noProof/>
            <w:webHidden/>
          </w:rPr>
          <w:tab/>
        </w:r>
        <w:r w:rsidR="00592E88">
          <w:rPr>
            <w:noProof/>
            <w:webHidden/>
          </w:rPr>
          <w:fldChar w:fldCharType="begin"/>
        </w:r>
        <w:r w:rsidR="00592E88">
          <w:rPr>
            <w:noProof/>
            <w:webHidden/>
          </w:rPr>
          <w:instrText xml:space="preserve"> PAGEREF _Toc126403698 \h </w:instrText>
        </w:r>
        <w:r w:rsidR="00592E88">
          <w:rPr>
            <w:noProof/>
            <w:webHidden/>
          </w:rPr>
        </w:r>
        <w:r w:rsidR="00592E88">
          <w:rPr>
            <w:noProof/>
            <w:webHidden/>
          </w:rPr>
          <w:fldChar w:fldCharType="separate"/>
        </w:r>
        <w:r w:rsidR="00592E88">
          <w:rPr>
            <w:noProof/>
            <w:webHidden/>
          </w:rPr>
          <w:t>213</w:t>
        </w:r>
        <w:r w:rsidR="00592E88">
          <w:rPr>
            <w:noProof/>
            <w:webHidden/>
          </w:rPr>
          <w:fldChar w:fldCharType="end"/>
        </w:r>
      </w:hyperlink>
    </w:p>
    <w:p w14:paraId="28A64205"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9" w:history="1">
        <w:r w:rsidR="00592E88">
          <w:rPr>
            <w:rStyle w:val="Hyperlink"/>
            <w:noProof/>
          </w:rPr>
          <w:t>Hình 3.2</w:t>
        </w:r>
        <w:r w:rsidR="00592E88" w:rsidRPr="007C0444">
          <w:rPr>
            <w:rStyle w:val="Hyperlink"/>
            <w:noProof/>
          </w:rPr>
          <w:t>6: Admin – Account Manager</w:t>
        </w:r>
        <w:r w:rsidR="00592E88">
          <w:rPr>
            <w:noProof/>
            <w:webHidden/>
          </w:rPr>
          <w:tab/>
        </w:r>
        <w:r w:rsidR="00592E88">
          <w:rPr>
            <w:noProof/>
            <w:webHidden/>
          </w:rPr>
          <w:fldChar w:fldCharType="begin"/>
        </w:r>
        <w:r w:rsidR="00592E88">
          <w:rPr>
            <w:noProof/>
            <w:webHidden/>
          </w:rPr>
          <w:instrText xml:space="preserve"> PAGEREF _Toc126403699 \h </w:instrText>
        </w:r>
        <w:r w:rsidR="00592E88">
          <w:rPr>
            <w:noProof/>
            <w:webHidden/>
          </w:rPr>
        </w:r>
        <w:r w:rsidR="00592E88">
          <w:rPr>
            <w:noProof/>
            <w:webHidden/>
          </w:rPr>
          <w:fldChar w:fldCharType="separate"/>
        </w:r>
        <w:r w:rsidR="00592E88">
          <w:rPr>
            <w:noProof/>
            <w:webHidden/>
          </w:rPr>
          <w:t>214</w:t>
        </w:r>
        <w:r w:rsidR="00592E88">
          <w:rPr>
            <w:noProof/>
            <w:webHidden/>
          </w:rPr>
          <w:fldChar w:fldCharType="end"/>
        </w:r>
      </w:hyperlink>
    </w:p>
    <w:p w14:paraId="0D3F836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0" w:history="1">
        <w:r w:rsidR="00592E88">
          <w:rPr>
            <w:rStyle w:val="Hyperlink"/>
            <w:noProof/>
          </w:rPr>
          <w:t>Hình 3.2</w:t>
        </w:r>
        <w:r w:rsidR="00592E88" w:rsidRPr="007C0444">
          <w:rPr>
            <w:rStyle w:val="Hyperlink"/>
            <w:noProof/>
          </w:rPr>
          <w:t>7: Admin - Account Detail – Recruiter</w:t>
        </w:r>
        <w:r w:rsidR="00592E88">
          <w:rPr>
            <w:noProof/>
            <w:webHidden/>
          </w:rPr>
          <w:tab/>
        </w:r>
        <w:r w:rsidR="00592E88">
          <w:rPr>
            <w:noProof/>
            <w:webHidden/>
          </w:rPr>
          <w:fldChar w:fldCharType="begin"/>
        </w:r>
        <w:r w:rsidR="00592E88">
          <w:rPr>
            <w:noProof/>
            <w:webHidden/>
          </w:rPr>
          <w:instrText xml:space="preserve"> PAGEREF _Toc126403700 \h </w:instrText>
        </w:r>
        <w:r w:rsidR="00592E88">
          <w:rPr>
            <w:noProof/>
            <w:webHidden/>
          </w:rPr>
        </w:r>
        <w:r w:rsidR="00592E88">
          <w:rPr>
            <w:noProof/>
            <w:webHidden/>
          </w:rPr>
          <w:fldChar w:fldCharType="separate"/>
        </w:r>
        <w:r w:rsidR="00592E88">
          <w:rPr>
            <w:noProof/>
            <w:webHidden/>
          </w:rPr>
          <w:t>215</w:t>
        </w:r>
        <w:r w:rsidR="00592E88">
          <w:rPr>
            <w:noProof/>
            <w:webHidden/>
          </w:rPr>
          <w:fldChar w:fldCharType="end"/>
        </w:r>
      </w:hyperlink>
    </w:p>
    <w:p w14:paraId="58A0A1C4"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1" w:history="1">
        <w:r w:rsidR="00592E88">
          <w:rPr>
            <w:rStyle w:val="Hyperlink"/>
            <w:noProof/>
          </w:rPr>
          <w:t>Hình 3.2</w:t>
        </w:r>
        <w:r w:rsidR="00592E88" w:rsidRPr="007C0444">
          <w:rPr>
            <w:rStyle w:val="Hyperlink"/>
            <w:noProof/>
          </w:rPr>
          <w:t>8: Admin - Account Detail – Candidate</w:t>
        </w:r>
        <w:r w:rsidR="00592E88">
          <w:rPr>
            <w:noProof/>
            <w:webHidden/>
          </w:rPr>
          <w:tab/>
        </w:r>
        <w:r w:rsidR="00592E88">
          <w:rPr>
            <w:noProof/>
            <w:webHidden/>
          </w:rPr>
          <w:fldChar w:fldCharType="begin"/>
        </w:r>
        <w:r w:rsidR="00592E88">
          <w:rPr>
            <w:noProof/>
            <w:webHidden/>
          </w:rPr>
          <w:instrText xml:space="preserve"> PAGEREF _Toc126403701 \h </w:instrText>
        </w:r>
        <w:r w:rsidR="00592E88">
          <w:rPr>
            <w:noProof/>
            <w:webHidden/>
          </w:rPr>
        </w:r>
        <w:r w:rsidR="00592E88">
          <w:rPr>
            <w:noProof/>
            <w:webHidden/>
          </w:rPr>
          <w:fldChar w:fldCharType="separate"/>
        </w:r>
        <w:r w:rsidR="00592E88">
          <w:rPr>
            <w:noProof/>
            <w:webHidden/>
          </w:rPr>
          <w:t>215</w:t>
        </w:r>
        <w:r w:rsidR="00592E88">
          <w:rPr>
            <w:noProof/>
            <w:webHidden/>
          </w:rPr>
          <w:fldChar w:fldCharType="end"/>
        </w:r>
      </w:hyperlink>
    </w:p>
    <w:p w14:paraId="256AC18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2" w:history="1">
        <w:r w:rsidR="00592E88">
          <w:rPr>
            <w:rStyle w:val="Hyperlink"/>
            <w:noProof/>
          </w:rPr>
          <w:t>Hình 3.2</w:t>
        </w:r>
        <w:r w:rsidR="00592E88" w:rsidRPr="007C0444">
          <w:rPr>
            <w:rStyle w:val="Hyperlink"/>
            <w:noProof/>
          </w:rPr>
          <w:t>9: Admin – All Post</w:t>
        </w:r>
        <w:r w:rsidR="00592E88">
          <w:rPr>
            <w:noProof/>
            <w:webHidden/>
          </w:rPr>
          <w:tab/>
        </w:r>
        <w:r w:rsidR="00592E88">
          <w:rPr>
            <w:noProof/>
            <w:webHidden/>
          </w:rPr>
          <w:fldChar w:fldCharType="begin"/>
        </w:r>
        <w:r w:rsidR="00592E88">
          <w:rPr>
            <w:noProof/>
            <w:webHidden/>
          </w:rPr>
          <w:instrText xml:space="preserve"> PAGEREF _Toc126403702 \h </w:instrText>
        </w:r>
        <w:r w:rsidR="00592E88">
          <w:rPr>
            <w:noProof/>
            <w:webHidden/>
          </w:rPr>
        </w:r>
        <w:r w:rsidR="00592E88">
          <w:rPr>
            <w:noProof/>
            <w:webHidden/>
          </w:rPr>
          <w:fldChar w:fldCharType="separate"/>
        </w:r>
        <w:r w:rsidR="00592E88">
          <w:rPr>
            <w:noProof/>
            <w:webHidden/>
          </w:rPr>
          <w:t>216</w:t>
        </w:r>
        <w:r w:rsidR="00592E88">
          <w:rPr>
            <w:noProof/>
            <w:webHidden/>
          </w:rPr>
          <w:fldChar w:fldCharType="end"/>
        </w:r>
      </w:hyperlink>
    </w:p>
    <w:p w14:paraId="0B8E61E2"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3" w:history="1">
        <w:r w:rsidR="00592E88">
          <w:rPr>
            <w:rStyle w:val="Hyperlink"/>
            <w:noProof/>
          </w:rPr>
          <w:t>Hình 3.3</w:t>
        </w:r>
        <w:r w:rsidR="00592E88" w:rsidRPr="007C0444">
          <w:rPr>
            <w:rStyle w:val="Hyperlink"/>
            <w:noProof/>
          </w:rPr>
          <w:t>0: Admin – Account Type Manager</w:t>
        </w:r>
        <w:r w:rsidR="00592E88">
          <w:rPr>
            <w:noProof/>
            <w:webHidden/>
          </w:rPr>
          <w:tab/>
        </w:r>
        <w:r w:rsidR="00592E88">
          <w:rPr>
            <w:noProof/>
            <w:webHidden/>
          </w:rPr>
          <w:fldChar w:fldCharType="begin"/>
        </w:r>
        <w:r w:rsidR="00592E88">
          <w:rPr>
            <w:noProof/>
            <w:webHidden/>
          </w:rPr>
          <w:instrText xml:space="preserve"> PAGEREF _Toc126403703 \h </w:instrText>
        </w:r>
        <w:r w:rsidR="00592E88">
          <w:rPr>
            <w:noProof/>
            <w:webHidden/>
          </w:rPr>
        </w:r>
        <w:r w:rsidR="00592E88">
          <w:rPr>
            <w:noProof/>
            <w:webHidden/>
          </w:rPr>
          <w:fldChar w:fldCharType="separate"/>
        </w:r>
        <w:r w:rsidR="00592E88">
          <w:rPr>
            <w:noProof/>
            <w:webHidden/>
          </w:rPr>
          <w:t>216</w:t>
        </w:r>
        <w:r w:rsidR="00592E88">
          <w:rPr>
            <w:noProof/>
            <w:webHidden/>
          </w:rPr>
          <w:fldChar w:fldCharType="end"/>
        </w:r>
      </w:hyperlink>
    </w:p>
    <w:p w14:paraId="704DE3C8"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4" w:history="1">
        <w:r w:rsidR="00592E88">
          <w:rPr>
            <w:rStyle w:val="Hyperlink"/>
            <w:noProof/>
          </w:rPr>
          <w:t>Hình 3.3</w:t>
        </w:r>
        <w:r w:rsidR="00592E88" w:rsidRPr="007C0444">
          <w:rPr>
            <w:rStyle w:val="Hyperlink"/>
            <w:noProof/>
          </w:rPr>
          <w:t>1: Admin - Job Type Manager</w:t>
        </w:r>
        <w:r w:rsidR="00592E88">
          <w:rPr>
            <w:noProof/>
            <w:webHidden/>
          </w:rPr>
          <w:tab/>
        </w:r>
        <w:r w:rsidR="00592E88">
          <w:rPr>
            <w:noProof/>
            <w:webHidden/>
          </w:rPr>
          <w:fldChar w:fldCharType="begin"/>
        </w:r>
        <w:r w:rsidR="00592E88">
          <w:rPr>
            <w:noProof/>
            <w:webHidden/>
          </w:rPr>
          <w:instrText xml:space="preserve"> PAGEREF _Toc126403704 \h </w:instrText>
        </w:r>
        <w:r w:rsidR="00592E88">
          <w:rPr>
            <w:noProof/>
            <w:webHidden/>
          </w:rPr>
        </w:r>
        <w:r w:rsidR="00592E88">
          <w:rPr>
            <w:noProof/>
            <w:webHidden/>
          </w:rPr>
          <w:fldChar w:fldCharType="separate"/>
        </w:r>
        <w:r w:rsidR="00592E88">
          <w:rPr>
            <w:noProof/>
            <w:webHidden/>
          </w:rPr>
          <w:t>217</w:t>
        </w:r>
        <w:r w:rsidR="00592E88">
          <w:rPr>
            <w:noProof/>
            <w:webHidden/>
          </w:rPr>
          <w:fldChar w:fldCharType="end"/>
        </w:r>
      </w:hyperlink>
    </w:p>
    <w:p w14:paraId="772850D6" w14:textId="77777777" w:rsidR="00592E88" w:rsidRDefault="00B058AA" w:rsidP="00592E88">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5" w:history="1">
        <w:r w:rsidR="00592E88">
          <w:rPr>
            <w:rStyle w:val="Hyperlink"/>
            <w:noProof/>
          </w:rPr>
          <w:t>Hình 3.3</w:t>
        </w:r>
        <w:r w:rsidR="00592E88" w:rsidRPr="007C0444">
          <w:rPr>
            <w:rStyle w:val="Hyperlink"/>
            <w:noProof/>
          </w:rPr>
          <w:t>2 Link đến Website http://jobportaltdtu.com/</w:t>
        </w:r>
        <w:r w:rsidR="00592E88">
          <w:rPr>
            <w:noProof/>
            <w:webHidden/>
          </w:rPr>
          <w:tab/>
        </w:r>
        <w:r w:rsidR="00592E88">
          <w:rPr>
            <w:noProof/>
            <w:webHidden/>
          </w:rPr>
          <w:fldChar w:fldCharType="begin"/>
        </w:r>
        <w:r w:rsidR="00592E88">
          <w:rPr>
            <w:noProof/>
            <w:webHidden/>
          </w:rPr>
          <w:instrText xml:space="preserve"> PAGEREF _Toc126403705 \h </w:instrText>
        </w:r>
        <w:r w:rsidR="00592E88">
          <w:rPr>
            <w:noProof/>
            <w:webHidden/>
          </w:rPr>
        </w:r>
        <w:r w:rsidR="00592E88">
          <w:rPr>
            <w:noProof/>
            <w:webHidden/>
          </w:rPr>
          <w:fldChar w:fldCharType="separate"/>
        </w:r>
        <w:r w:rsidR="00592E88">
          <w:rPr>
            <w:noProof/>
            <w:webHidden/>
          </w:rPr>
          <w:t>220</w:t>
        </w:r>
        <w:r w:rsidR="00592E88">
          <w:rPr>
            <w:noProof/>
            <w:webHidden/>
          </w:rPr>
          <w:fldChar w:fldCharType="end"/>
        </w:r>
      </w:hyperlink>
    </w:p>
    <w:p w14:paraId="68CAF5D0" w14:textId="35DDF568" w:rsidR="007B1A23" w:rsidRDefault="00592E88" w:rsidP="00592E88">
      <w:pPr>
        <w:spacing w:after="200" w:line="276" w:lineRule="auto"/>
        <w:rPr>
          <w:sz w:val="26"/>
          <w:szCs w:val="26"/>
        </w:rPr>
      </w:pPr>
      <w:r w:rsidRPr="005033E8">
        <w:rPr>
          <w:sz w:val="26"/>
          <w:szCs w:val="26"/>
        </w:rPr>
        <w:fldChar w:fldCharType="end"/>
      </w:r>
    </w:p>
    <w:p w14:paraId="20757CCF" w14:textId="77777777" w:rsidR="00AA10E1" w:rsidRPr="005033E8" w:rsidRDefault="00AA10E1" w:rsidP="00AA10E1">
      <w:pPr>
        <w:pStyle w:val="Chng"/>
        <w:pageBreakBefore/>
        <w:jc w:val="center"/>
      </w:pPr>
      <w:bookmarkStart w:id="4" w:name="_Toc126412865"/>
      <w:r w:rsidRPr="005033E8">
        <w:lastRenderedPageBreak/>
        <w:t>DANH MỤC KÍ HIỆU VÀ CHỮ VIẾT TẮT</w:t>
      </w:r>
      <w:bookmarkEnd w:id="4"/>
    </w:p>
    <w:p w14:paraId="5641C8F2" w14:textId="77777777" w:rsidR="00AA10E1" w:rsidRPr="005033E8" w:rsidRDefault="00AA10E1" w:rsidP="00AA10E1">
      <w:pPr>
        <w:keepNext/>
        <w:keepLines/>
        <w:spacing w:before="60" w:after="60" w:line="276" w:lineRule="auto"/>
        <w:jc w:val="both"/>
      </w:pPr>
    </w:p>
    <w:p w14:paraId="34C6CB26" w14:textId="77777777" w:rsidR="00AA10E1" w:rsidRPr="005033E8" w:rsidRDefault="00AA10E1" w:rsidP="00AA10E1">
      <w:pPr>
        <w:keepNext/>
        <w:keepLines/>
        <w:spacing w:before="60" w:after="60" w:line="276" w:lineRule="auto"/>
        <w:jc w:val="both"/>
        <w:rPr>
          <w:b/>
          <w:sz w:val="28"/>
        </w:rPr>
      </w:pPr>
      <w:r w:rsidRPr="005033E8">
        <w:rPr>
          <w:b/>
          <w:sz w:val="28"/>
        </w:rPr>
        <w:t xml:space="preserve">CÁC CHỮ VIẾT TẮT </w:t>
      </w:r>
    </w:p>
    <w:p w14:paraId="496C4579" w14:textId="77777777" w:rsidR="00AA10E1" w:rsidRPr="005033E8" w:rsidRDefault="00AA10E1" w:rsidP="00AA10E1">
      <w:pPr>
        <w:keepNext/>
        <w:keepLines/>
        <w:spacing w:before="60" w:after="60" w:line="276" w:lineRule="auto"/>
        <w:ind w:firstLine="720"/>
        <w:jc w:val="both"/>
      </w:pPr>
      <w:r w:rsidRPr="005033E8">
        <w:t>CI/CD    Chỉ quá trình tích hợp liên tục và phân phối liên tục</w:t>
      </w:r>
    </w:p>
    <w:p w14:paraId="59B21689" w14:textId="77777777" w:rsidR="00AA10E1" w:rsidRPr="005033E8" w:rsidRDefault="00AA10E1" w:rsidP="00AA10E1">
      <w:pPr>
        <w:keepNext/>
        <w:keepLines/>
        <w:spacing w:before="60" w:after="60" w:line="276" w:lineRule="auto"/>
        <w:ind w:firstLine="720"/>
        <w:jc w:val="both"/>
      </w:pPr>
      <w:r w:rsidRPr="005033E8">
        <w:t>JS          Là một ngôn ngữ lập trình JavaScript</w:t>
      </w:r>
    </w:p>
    <w:p w14:paraId="20176EF9" w14:textId="77777777" w:rsidR="00AA10E1" w:rsidRPr="005033E8" w:rsidRDefault="00AA10E1" w:rsidP="00AA10E1">
      <w:pPr>
        <w:keepNext/>
        <w:keepLines/>
        <w:tabs>
          <w:tab w:val="left" w:pos="709"/>
          <w:tab w:val="left" w:pos="1560"/>
        </w:tabs>
        <w:spacing w:before="60" w:after="60" w:line="276" w:lineRule="auto"/>
        <w:jc w:val="both"/>
      </w:pPr>
      <w:r w:rsidRPr="005033E8">
        <w:tab/>
        <w:t>TS</w:t>
      </w:r>
      <w:r w:rsidRPr="005033E8">
        <w:tab/>
        <w:t>Là một ngôn ngữ lập trình được phát triển bởi Microsoft và có cách viết tương tự như JavaScript nhưng chặt chẽ hơn và dễ phát hiện lỗi sai trong khi viết</w:t>
      </w:r>
    </w:p>
    <w:p w14:paraId="1F1C6C5A" w14:textId="77777777" w:rsidR="00AA10E1" w:rsidRPr="005033E8" w:rsidRDefault="00AA10E1" w:rsidP="00592E88">
      <w:pPr>
        <w:spacing w:after="200" w:line="276" w:lineRule="auto"/>
        <w:rPr>
          <w:sz w:val="26"/>
          <w:szCs w:val="26"/>
        </w:rPr>
      </w:pPr>
    </w:p>
    <w:p w14:paraId="4D450FEB" w14:textId="69FECA85" w:rsidR="007B1A23" w:rsidRPr="005033E8" w:rsidRDefault="0064189C" w:rsidP="00AA10E1">
      <w:pPr>
        <w:pStyle w:val="Chng"/>
        <w:pageBreakBefore/>
        <w:numPr>
          <w:ilvl w:val="0"/>
          <w:numId w:val="66"/>
        </w:numPr>
        <w:ind w:left="648" w:hanging="648"/>
        <w:outlineLvl w:val="0"/>
      </w:pPr>
      <w:bookmarkStart w:id="5" w:name="_Toc126412866"/>
      <w:r w:rsidRPr="005033E8">
        <w:lastRenderedPageBreak/>
        <w:t xml:space="preserve">– </w:t>
      </w:r>
      <w:r w:rsidR="001B4D8C" w:rsidRPr="005033E8">
        <w:t>GIỚI THIỆU</w:t>
      </w:r>
      <w:bookmarkEnd w:id="5"/>
    </w:p>
    <w:p w14:paraId="7C1B5CDF" w14:textId="301A1BC4" w:rsidR="001B4D8C" w:rsidRPr="005033E8" w:rsidRDefault="001B4D8C">
      <w:pPr>
        <w:pStyle w:val="Tiumccp1"/>
        <w:numPr>
          <w:ilvl w:val="1"/>
          <w:numId w:val="2"/>
        </w:numPr>
      </w:pPr>
      <w:bookmarkStart w:id="6" w:name="_Toc126412867"/>
      <w:r w:rsidRPr="005033E8">
        <w:t>GIỚI THIỆU VỀ ĐỀ TÀI</w:t>
      </w:r>
      <w:bookmarkEnd w:id="6"/>
    </w:p>
    <w:p w14:paraId="758826DB" w14:textId="43235F13" w:rsidR="00207DC2" w:rsidRPr="005033E8" w:rsidRDefault="00AC5E63" w:rsidP="00841BC4">
      <w:pPr>
        <w:pStyle w:val="Nidungvnbn"/>
      </w:pPr>
      <w:r w:rsidRPr="005033E8">
        <w:t>Với nhu cầu tìm việc của nguồn lực trường, Trường đại học Tôn Đức Thắng muốn tăng cường cơ hội tìm việc cũng như có thêm một kênh thông tin về cơ hội việc làm cùng với các kênh khác như topcv, glint, hoặc facebook. Nhầm để đáp ứng với nhu cầu đó thì chung em sẽ xem và xây dựng một kênh tìm việc cũng như đăng các tin tuyển dụng của các nhà tuyển dụng lên để tạo cơ hội việc làm cho sinh viên của trường</w:t>
      </w:r>
    </w:p>
    <w:p w14:paraId="3F03343E" w14:textId="4266E8D6" w:rsidR="00AC5E63" w:rsidRDefault="008B3F3E" w:rsidP="00841BC4">
      <w:pPr>
        <w:pStyle w:val="Nidungvnbn"/>
      </w:pPr>
      <w:r w:rsidRPr="005033E8">
        <w:t xml:space="preserve">Kênh tìm kiếm việc này sẽ cho phép sinh viên tạo hồ sơ ứng tuyển của riêng mình cũng như dễ dàng tìm được công việc phù hợp dựa vào nguồn việc làm từ các đối tác lớn của nhà trường cũng như các công ty nhỏ và cần nguồn nhân lực </w:t>
      </w:r>
      <w:r w:rsidR="007C2F13" w:rsidRPr="005033E8">
        <w:t>chất lượng cao</w:t>
      </w:r>
    </w:p>
    <w:p w14:paraId="6DC6A222" w14:textId="3D61C54D" w:rsidR="009706B5" w:rsidRDefault="00D52AE1">
      <w:pPr>
        <w:pStyle w:val="Tiumccp2"/>
        <w:numPr>
          <w:ilvl w:val="2"/>
          <w:numId w:val="56"/>
        </w:numPr>
        <w:tabs>
          <w:tab w:val="clear" w:pos="6379"/>
        </w:tabs>
      </w:pPr>
      <w:bookmarkStart w:id="7" w:name="_Toc126412868"/>
      <w:r>
        <w:t>Đặc tả</w:t>
      </w:r>
      <w:bookmarkEnd w:id="7"/>
    </w:p>
    <w:p w14:paraId="563F6C9E" w14:textId="3676B64B" w:rsidR="009E78EA" w:rsidRPr="00841BC4" w:rsidRDefault="009706B5" w:rsidP="009E78EA">
      <w:pPr>
        <w:pStyle w:val="Nidungvnbn"/>
      </w:pPr>
      <w:r w:rsidRPr="00841BC4">
        <w:t>Để đáp ứng với như cầu xây dựng một trang ứng dụng cho phép sinh viên có thể tham gia ứng tuyển vào các công viêc tìm năng do các đối tác của nhà trường đăng tin tuyển dụng , Sinh viên có thể tiếp xúc với nguồn việc làm ổn định và chất lượng cũng như cung cấp cho nhà tuyển dụng nguồn nhân lực tốt nhất. Trang ứng dụng này được xây dựng dựa trên dữ liệu trong các bảng như sau</w:t>
      </w:r>
      <w:r w:rsidR="009E78EA">
        <w:t>:</w:t>
      </w:r>
    </w:p>
    <w:p w14:paraId="2D8117F3" w14:textId="4E2D6138" w:rsidR="009706B5" w:rsidRPr="009B2ADD" w:rsidRDefault="009706B5">
      <w:pPr>
        <w:pStyle w:val="Nidungvnbn"/>
        <w:numPr>
          <w:ilvl w:val="0"/>
          <w:numId w:val="1"/>
        </w:numPr>
      </w:pPr>
      <w:r w:rsidRPr="009B2ADD">
        <w:t>Loại người dùng (User_Type)</w:t>
      </w:r>
    </w:p>
    <w:p w14:paraId="4C8098D2" w14:textId="77777777" w:rsidR="009706B5" w:rsidRPr="009706B5" w:rsidRDefault="009706B5">
      <w:pPr>
        <w:pStyle w:val="Nidungvnbn"/>
        <w:numPr>
          <w:ilvl w:val="0"/>
          <w:numId w:val="40"/>
        </w:numPr>
        <w:ind w:left="1440"/>
      </w:pPr>
      <w:r w:rsidRPr="009706B5">
        <w:t xml:space="preserve">id : để định danh  - </w:t>
      </w:r>
      <w:r w:rsidRPr="009706B5">
        <w:rPr>
          <w:b/>
          <w:bCs/>
        </w:rPr>
        <w:t>Bigint autoincrement</w:t>
      </w:r>
    </w:p>
    <w:p w14:paraId="7C739E6E" w14:textId="77777777" w:rsidR="009706B5" w:rsidRPr="009706B5" w:rsidRDefault="009706B5">
      <w:pPr>
        <w:pStyle w:val="Nidungvnbn"/>
        <w:numPr>
          <w:ilvl w:val="0"/>
          <w:numId w:val="40"/>
        </w:numPr>
        <w:ind w:left="1440"/>
        <w:rPr>
          <w:b/>
          <w:bCs/>
        </w:rPr>
      </w:pPr>
      <w:r w:rsidRPr="009706B5">
        <w:t xml:space="preserve">user_type_name : Tên của loại người dùng – </w:t>
      </w:r>
      <w:r w:rsidRPr="009706B5">
        <w:rPr>
          <w:b/>
          <w:bCs/>
        </w:rPr>
        <w:t>Nvarchar(1000)</w:t>
      </w:r>
    </w:p>
    <w:p w14:paraId="7A91E29C" w14:textId="77777777" w:rsidR="009706B5" w:rsidRPr="009706B5" w:rsidRDefault="009706B5">
      <w:pPr>
        <w:pStyle w:val="Nidungvnbn"/>
        <w:numPr>
          <w:ilvl w:val="0"/>
          <w:numId w:val="40"/>
        </w:numPr>
        <w:ind w:left="1440"/>
      </w:pPr>
      <w:r w:rsidRPr="009706B5">
        <w:t xml:space="preserve">is_active : Loại người dùng có được kích hoạt hay không – </w:t>
      </w:r>
      <w:r w:rsidRPr="009706B5">
        <w:rPr>
          <w:b/>
          <w:bCs/>
        </w:rPr>
        <w:t>Bit (0 or 1)</w:t>
      </w:r>
    </w:p>
    <w:p w14:paraId="49AF763A" w14:textId="77777777" w:rsidR="009706B5" w:rsidRPr="009706B5" w:rsidRDefault="009706B5">
      <w:pPr>
        <w:pStyle w:val="Nidungvnbn"/>
        <w:numPr>
          <w:ilvl w:val="0"/>
          <w:numId w:val="40"/>
        </w:numPr>
        <w:ind w:left="1440"/>
        <w:rPr>
          <w:b/>
          <w:bCs/>
        </w:rPr>
      </w:pPr>
      <w:r w:rsidRPr="009706B5">
        <w:t xml:space="preserve">is_delete : Loại người dùng đã được xóa hay không – </w:t>
      </w:r>
      <w:r w:rsidRPr="009706B5">
        <w:rPr>
          <w:b/>
          <w:bCs/>
        </w:rPr>
        <w:t>Bit(0 or 1)</w:t>
      </w:r>
    </w:p>
    <w:p w14:paraId="6B577D23" w14:textId="77777777" w:rsidR="009706B5" w:rsidRPr="009706B5" w:rsidRDefault="009706B5">
      <w:pPr>
        <w:pStyle w:val="Nidungvnbn"/>
        <w:numPr>
          <w:ilvl w:val="0"/>
          <w:numId w:val="40"/>
        </w:numPr>
        <w:ind w:left="1440"/>
      </w:pPr>
      <w:r w:rsidRPr="009706B5">
        <w:t xml:space="preserve">create_date : Ngày khởi tạo loại người dùng – </w:t>
      </w:r>
      <w:r w:rsidRPr="009706B5">
        <w:rPr>
          <w:b/>
          <w:bCs/>
        </w:rPr>
        <w:t>Datetime</w:t>
      </w:r>
    </w:p>
    <w:p w14:paraId="1668A167" w14:textId="77777777" w:rsidR="009706B5" w:rsidRPr="009706B5" w:rsidRDefault="009706B5">
      <w:pPr>
        <w:pStyle w:val="Nidungvnbn"/>
        <w:numPr>
          <w:ilvl w:val="0"/>
          <w:numId w:val="40"/>
        </w:numPr>
        <w:ind w:left="1440" w:hanging="288"/>
      </w:pPr>
      <w:r w:rsidRPr="009706B5">
        <w:t xml:space="preserve">create_user : Tên tài khoản tạo ra loại người dùng này - </w:t>
      </w:r>
      <w:r w:rsidRPr="009706B5">
        <w:rPr>
          <w:b/>
          <w:bCs/>
        </w:rPr>
        <w:t>Nvarchar(1000)</w:t>
      </w:r>
    </w:p>
    <w:p w14:paraId="47049F4B" w14:textId="77777777" w:rsidR="009706B5" w:rsidRPr="009706B5" w:rsidRDefault="009706B5">
      <w:pPr>
        <w:pStyle w:val="Nidungvnbn"/>
        <w:numPr>
          <w:ilvl w:val="0"/>
          <w:numId w:val="40"/>
        </w:numPr>
        <w:ind w:left="1440"/>
      </w:pPr>
      <w:r w:rsidRPr="009706B5">
        <w:t xml:space="preserve">update_date : Ngày cập nhật - </w:t>
      </w:r>
      <w:r w:rsidRPr="009706B5">
        <w:rPr>
          <w:b/>
          <w:bCs/>
        </w:rPr>
        <w:t>Datetime</w:t>
      </w:r>
    </w:p>
    <w:p w14:paraId="175FE6E7" w14:textId="77777777" w:rsidR="009706B5" w:rsidRPr="009706B5" w:rsidRDefault="009706B5">
      <w:pPr>
        <w:pStyle w:val="Nidungvnbn"/>
        <w:numPr>
          <w:ilvl w:val="0"/>
          <w:numId w:val="40"/>
        </w:numPr>
        <w:ind w:left="1440"/>
      </w:pPr>
      <w:r w:rsidRPr="009706B5">
        <w:t xml:space="preserve">update_user : Người cập nhật – </w:t>
      </w:r>
      <w:r w:rsidRPr="009706B5">
        <w:rPr>
          <w:b/>
          <w:bCs/>
        </w:rPr>
        <w:t>Nvarchar(1000)</w:t>
      </w:r>
    </w:p>
    <w:p w14:paraId="5529D98C" w14:textId="77777777" w:rsidR="009706B5" w:rsidRPr="009706B5" w:rsidRDefault="009706B5">
      <w:pPr>
        <w:pStyle w:val="Nidungvnbn"/>
        <w:numPr>
          <w:ilvl w:val="0"/>
          <w:numId w:val="40"/>
        </w:numPr>
        <w:ind w:left="1440"/>
      </w:pPr>
      <w:r w:rsidRPr="009706B5">
        <w:t xml:space="preserve">delete_date : Ngày xóa  - </w:t>
      </w:r>
      <w:r w:rsidRPr="009706B5">
        <w:rPr>
          <w:b/>
          <w:bCs/>
        </w:rPr>
        <w:t>Datetime</w:t>
      </w:r>
    </w:p>
    <w:p w14:paraId="418BC173" w14:textId="77777777" w:rsidR="009706B5" w:rsidRPr="009706B5" w:rsidRDefault="009706B5">
      <w:pPr>
        <w:pStyle w:val="Nidungvnbn"/>
        <w:numPr>
          <w:ilvl w:val="0"/>
          <w:numId w:val="40"/>
        </w:numPr>
        <w:ind w:left="1440"/>
      </w:pPr>
      <w:r w:rsidRPr="009706B5">
        <w:lastRenderedPageBreak/>
        <w:t xml:space="preserve">delete_user : Người xóa – </w:t>
      </w:r>
      <w:r w:rsidRPr="009706B5">
        <w:rPr>
          <w:b/>
          <w:bCs/>
        </w:rPr>
        <w:t>Nvarchar(1000)</w:t>
      </w:r>
    </w:p>
    <w:p w14:paraId="7B336EF1" w14:textId="033518DE" w:rsidR="001C7B51" w:rsidRDefault="009706B5" w:rsidP="00E30396">
      <w:pPr>
        <w:pStyle w:val="Nidungvnbn"/>
      </w:pPr>
      <w:r w:rsidRPr="009706B5">
        <w:t>Bảng Loại người dùng có chức năng chia và phân nhóm có các loại tài khoản được đăng kí ở trang web như là người quản trị (Admin ) , Nhà tuyển dụng (Recruiter) và ứng viên (Candidate) giúp cho với mỗi loại người dùng sẽ có các đặc quyền riêng và giúp cho quá trình sử dụng trong trang web một cách thuận tiện nhất</w:t>
      </w:r>
    </w:p>
    <w:p w14:paraId="2707AFD4" w14:textId="77777777" w:rsidR="000F105A" w:rsidRPr="009706B5" w:rsidRDefault="000F105A" w:rsidP="000F105A">
      <w:pPr>
        <w:pStyle w:val="Nidungvnbn"/>
        <w:ind w:firstLine="0"/>
      </w:pPr>
    </w:p>
    <w:p w14:paraId="1283B460" w14:textId="5082618F" w:rsidR="009706B5" w:rsidRPr="008572B0" w:rsidRDefault="009706B5">
      <w:pPr>
        <w:pStyle w:val="Nidungvnbn"/>
        <w:numPr>
          <w:ilvl w:val="0"/>
          <w:numId w:val="1"/>
        </w:numPr>
      </w:pPr>
      <w:r w:rsidRPr="008572B0">
        <w:t>Tài khoản người dùng (User_Account)</w:t>
      </w:r>
    </w:p>
    <w:p w14:paraId="61AB8ECE" w14:textId="77777777" w:rsidR="009706B5" w:rsidRPr="009706B5" w:rsidRDefault="009706B5">
      <w:pPr>
        <w:pStyle w:val="Nidungvnbn"/>
        <w:numPr>
          <w:ilvl w:val="0"/>
          <w:numId w:val="41"/>
        </w:numPr>
        <w:ind w:left="1440"/>
      </w:pPr>
      <w:r w:rsidRPr="009706B5">
        <w:t>id : id định danh tài khoản – Bigint acutoincrement</w:t>
      </w:r>
    </w:p>
    <w:p w14:paraId="0D925D11" w14:textId="77777777" w:rsidR="009706B5" w:rsidRPr="009706B5" w:rsidRDefault="009706B5">
      <w:pPr>
        <w:pStyle w:val="Nidungvnbn"/>
        <w:numPr>
          <w:ilvl w:val="0"/>
          <w:numId w:val="41"/>
        </w:numPr>
        <w:ind w:left="1440"/>
      </w:pPr>
      <w:r w:rsidRPr="009706B5">
        <w:t xml:space="preserve">password : Mật khẩu đăng nhập – </w:t>
      </w:r>
      <w:r w:rsidRPr="009706B5">
        <w:rPr>
          <w:b/>
          <w:bCs/>
        </w:rPr>
        <w:t>Nvarchar(1000)</w:t>
      </w:r>
    </w:p>
    <w:p w14:paraId="4308FBB0" w14:textId="77777777" w:rsidR="009706B5" w:rsidRPr="009706B5" w:rsidRDefault="009706B5">
      <w:pPr>
        <w:pStyle w:val="Nidungvnbn"/>
        <w:numPr>
          <w:ilvl w:val="0"/>
          <w:numId w:val="41"/>
        </w:numPr>
        <w:ind w:left="1440"/>
      </w:pPr>
      <w:r w:rsidRPr="009706B5">
        <w:t xml:space="preserve">username : Tên đăng nhập – </w:t>
      </w:r>
      <w:r w:rsidRPr="009706B5">
        <w:rPr>
          <w:b/>
          <w:bCs/>
        </w:rPr>
        <w:t>Nvarchar(1000)</w:t>
      </w:r>
    </w:p>
    <w:p w14:paraId="4AAC76B6" w14:textId="77777777" w:rsidR="009706B5" w:rsidRPr="009706B5" w:rsidRDefault="009706B5">
      <w:pPr>
        <w:pStyle w:val="Nidungvnbn"/>
        <w:numPr>
          <w:ilvl w:val="0"/>
          <w:numId w:val="41"/>
        </w:numPr>
        <w:ind w:left="1440"/>
      </w:pPr>
      <w:r w:rsidRPr="009706B5">
        <w:t xml:space="preserve">google_id : mã id của google - </w:t>
      </w:r>
      <w:r w:rsidRPr="009706B5">
        <w:rPr>
          <w:b/>
          <w:bCs/>
        </w:rPr>
        <w:t>Nvarchar(1000)</w:t>
      </w:r>
    </w:p>
    <w:p w14:paraId="555313E9" w14:textId="77777777" w:rsidR="009706B5" w:rsidRPr="009706B5" w:rsidRDefault="009706B5">
      <w:pPr>
        <w:pStyle w:val="Nidungvnbn"/>
        <w:numPr>
          <w:ilvl w:val="0"/>
          <w:numId w:val="41"/>
        </w:numPr>
        <w:ind w:left="1440"/>
      </w:pPr>
      <w:r w:rsidRPr="009706B5">
        <w:t xml:space="preserve">is_active : Tài khoản có được kích hoạt hay không - </w:t>
      </w:r>
      <w:r w:rsidRPr="009706B5">
        <w:rPr>
          <w:b/>
          <w:bCs/>
        </w:rPr>
        <w:t>Bit (0 or 1)</w:t>
      </w:r>
    </w:p>
    <w:p w14:paraId="6F2FABC8" w14:textId="77777777" w:rsidR="009706B5" w:rsidRPr="009706B5" w:rsidRDefault="009706B5">
      <w:pPr>
        <w:pStyle w:val="Nidungvnbn"/>
        <w:numPr>
          <w:ilvl w:val="0"/>
          <w:numId w:val="41"/>
        </w:numPr>
        <w:ind w:left="1440"/>
      </w:pPr>
      <w:r w:rsidRPr="009706B5">
        <w:t xml:space="preserve">is_delete : Tài khoản có bị xóa hay không - </w:t>
      </w:r>
      <w:r w:rsidRPr="009706B5">
        <w:rPr>
          <w:b/>
          <w:bCs/>
        </w:rPr>
        <w:t>Bit (0 or 1)</w:t>
      </w:r>
    </w:p>
    <w:p w14:paraId="12DE0534" w14:textId="77777777" w:rsidR="009706B5" w:rsidRPr="009706B5" w:rsidRDefault="009706B5">
      <w:pPr>
        <w:pStyle w:val="Nidungvnbn"/>
        <w:numPr>
          <w:ilvl w:val="0"/>
          <w:numId w:val="41"/>
        </w:numPr>
        <w:ind w:left="1440"/>
      </w:pPr>
      <w:r w:rsidRPr="009706B5">
        <w:t xml:space="preserve">create_date : Ngày tạo của tài khoản - </w:t>
      </w:r>
      <w:r w:rsidRPr="009706B5">
        <w:rPr>
          <w:b/>
          <w:bCs/>
        </w:rPr>
        <w:t>Datetime</w:t>
      </w:r>
    </w:p>
    <w:p w14:paraId="6A7A64F2" w14:textId="77777777" w:rsidR="009706B5" w:rsidRPr="009706B5" w:rsidRDefault="009706B5">
      <w:pPr>
        <w:pStyle w:val="Nidungvnbn"/>
        <w:numPr>
          <w:ilvl w:val="0"/>
          <w:numId w:val="41"/>
        </w:numPr>
        <w:ind w:left="1440"/>
      </w:pPr>
      <w:r w:rsidRPr="009706B5">
        <w:t xml:space="preserve">user_type_id :  id loại người dùng - </w:t>
      </w:r>
      <w:r w:rsidRPr="009706B5">
        <w:rPr>
          <w:b/>
          <w:bCs/>
        </w:rPr>
        <w:t>Datetime</w:t>
      </w:r>
    </w:p>
    <w:p w14:paraId="747F7592" w14:textId="77777777" w:rsidR="009706B5" w:rsidRPr="009706B5" w:rsidRDefault="009706B5">
      <w:pPr>
        <w:pStyle w:val="Nidungvnbn"/>
        <w:numPr>
          <w:ilvl w:val="0"/>
          <w:numId w:val="41"/>
        </w:numPr>
        <w:ind w:left="1440"/>
      </w:pPr>
      <w:r w:rsidRPr="009706B5">
        <w:t xml:space="preserve">first_name : Họ người dùng - </w:t>
      </w:r>
      <w:r w:rsidRPr="009706B5">
        <w:rPr>
          <w:b/>
          <w:bCs/>
        </w:rPr>
        <w:t>Nvarchar(1000)</w:t>
      </w:r>
    </w:p>
    <w:p w14:paraId="58CE6430" w14:textId="77777777" w:rsidR="009706B5" w:rsidRPr="009706B5" w:rsidRDefault="009706B5">
      <w:pPr>
        <w:pStyle w:val="Nidungvnbn"/>
        <w:numPr>
          <w:ilvl w:val="0"/>
          <w:numId w:val="41"/>
        </w:numPr>
        <w:ind w:left="1440"/>
      </w:pPr>
      <w:r w:rsidRPr="009706B5">
        <w:t xml:space="preserve">last_name : Tên người dùng - </w:t>
      </w:r>
      <w:r w:rsidRPr="009706B5">
        <w:rPr>
          <w:b/>
          <w:bCs/>
        </w:rPr>
        <w:t>Nvarchar(1000)</w:t>
      </w:r>
    </w:p>
    <w:p w14:paraId="00E672E9" w14:textId="77777777" w:rsidR="009706B5" w:rsidRPr="009706B5" w:rsidRDefault="009706B5">
      <w:pPr>
        <w:pStyle w:val="Nidungvnbn"/>
        <w:numPr>
          <w:ilvl w:val="0"/>
          <w:numId w:val="41"/>
        </w:numPr>
        <w:ind w:left="1440"/>
      </w:pPr>
      <w:r w:rsidRPr="009706B5">
        <w:t xml:space="preserve">full_name : Họ và tên đầy đủ - </w:t>
      </w:r>
      <w:r w:rsidRPr="009706B5">
        <w:rPr>
          <w:b/>
          <w:bCs/>
        </w:rPr>
        <w:t>Nvarchar(1000)</w:t>
      </w:r>
    </w:p>
    <w:p w14:paraId="23D31695" w14:textId="77777777" w:rsidR="009706B5" w:rsidRPr="009706B5" w:rsidRDefault="009706B5">
      <w:pPr>
        <w:pStyle w:val="Nidungvnbn"/>
        <w:numPr>
          <w:ilvl w:val="0"/>
          <w:numId w:val="41"/>
        </w:numPr>
        <w:ind w:left="1440"/>
      </w:pPr>
      <w:r w:rsidRPr="009706B5">
        <w:t xml:space="preserve">email : Email của người dùng và email sẽ đóng vai trò là nơi nhận thông báo từ trang ứng dụng - </w:t>
      </w:r>
      <w:r w:rsidRPr="009706B5">
        <w:rPr>
          <w:b/>
          <w:bCs/>
        </w:rPr>
        <w:t>Nvarchar(1000)</w:t>
      </w:r>
    </w:p>
    <w:p w14:paraId="741625F9" w14:textId="77777777" w:rsidR="009706B5" w:rsidRPr="009706B5" w:rsidRDefault="009706B5">
      <w:pPr>
        <w:pStyle w:val="Nidungvnbn"/>
        <w:numPr>
          <w:ilvl w:val="0"/>
          <w:numId w:val="41"/>
        </w:numPr>
        <w:ind w:left="1440"/>
      </w:pPr>
      <w:r w:rsidRPr="009706B5">
        <w:t xml:space="preserve">number_phone : Số điện thoại của người dùng - </w:t>
      </w:r>
      <w:r w:rsidRPr="009706B5">
        <w:rPr>
          <w:b/>
          <w:bCs/>
        </w:rPr>
        <w:t>Nvarchar(1000)</w:t>
      </w:r>
    </w:p>
    <w:p w14:paraId="10BBB09E" w14:textId="77777777" w:rsidR="009706B5" w:rsidRPr="009706B5" w:rsidRDefault="009706B5">
      <w:pPr>
        <w:pStyle w:val="Nidungvnbn"/>
        <w:numPr>
          <w:ilvl w:val="0"/>
          <w:numId w:val="41"/>
        </w:numPr>
        <w:ind w:left="1440"/>
      </w:pPr>
      <w:r w:rsidRPr="009706B5">
        <w:t xml:space="preserve">age : tuổi – </w:t>
      </w:r>
      <w:r w:rsidRPr="009706B5">
        <w:rPr>
          <w:b/>
          <w:bCs/>
        </w:rPr>
        <w:t>Int</w:t>
      </w:r>
      <w:r w:rsidRPr="009706B5">
        <w:t xml:space="preserve"> </w:t>
      </w:r>
    </w:p>
    <w:p w14:paraId="0B734F87" w14:textId="77777777" w:rsidR="009706B5" w:rsidRPr="009706B5" w:rsidRDefault="009706B5">
      <w:pPr>
        <w:pStyle w:val="Nidungvnbn"/>
        <w:numPr>
          <w:ilvl w:val="0"/>
          <w:numId w:val="41"/>
        </w:numPr>
        <w:ind w:left="1440"/>
      </w:pPr>
      <w:r w:rsidRPr="009706B5">
        <w:t xml:space="preserve">gender : Giới tính - </w:t>
      </w:r>
      <w:r w:rsidRPr="009706B5">
        <w:rPr>
          <w:b/>
          <w:bCs/>
        </w:rPr>
        <w:t>Int</w:t>
      </w:r>
    </w:p>
    <w:p w14:paraId="61BEB55F" w14:textId="77777777" w:rsidR="009706B5" w:rsidRPr="009706B5" w:rsidRDefault="009706B5">
      <w:pPr>
        <w:pStyle w:val="Nidungvnbn"/>
        <w:numPr>
          <w:ilvl w:val="0"/>
          <w:numId w:val="41"/>
        </w:numPr>
        <w:ind w:left="1440"/>
      </w:pPr>
      <w:r w:rsidRPr="009706B5">
        <w:t xml:space="preserve">province_code : ID của tỉnh - </w:t>
      </w:r>
      <w:r w:rsidRPr="009706B5">
        <w:rPr>
          <w:b/>
          <w:bCs/>
        </w:rPr>
        <w:t>Nvarchar(1000)</w:t>
      </w:r>
    </w:p>
    <w:p w14:paraId="6C40FAB7" w14:textId="77777777" w:rsidR="009706B5" w:rsidRPr="009706B5" w:rsidRDefault="009706B5">
      <w:pPr>
        <w:pStyle w:val="Nidungvnbn"/>
        <w:numPr>
          <w:ilvl w:val="0"/>
          <w:numId w:val="41"/>
        </w:numPr>
        <w:ind w:left="1440"/>
      </w:pPr>
      <w:r w:rsidRPr="009706B5">
        <w:t xml:space="preserve">district_code : ID của quận/huyện - </w:t>
      </w:r>
      <w:r w:rsidRPr="009706B5">
        <w:rPr>
          <w:b/>
          <w:bCs/>
        </w:rPr>
        <w:t>Nvarchar(1000)</w:t>
      </w:r>
    </w:p>
    <w:p w14:paraId="13DF2C54" w14:textId="77777777" w:rsidR="009706B5" w:rsidRPr="009706B5" w:rsidRDefault="009706B5">
      <w:pPr>
        <w:pStyle w:val="Nidungvnbn"/>
        <w:numPr>
          <w:ilvl w:val="0"/>
          <w:numId w:val="41"/>
        </w:numPr>
        <w:ind w:left="1440"/>
      </w:pPr>
      <w:r w:rsidRPr="009706B5">
        <w:t xml:space="preserve">ward_code : ID của phường/xã - </w:t>
      </w:r>
      <w:r w:rsidRPr="009706B5">
        <w:rPr>
          <w:b/>
          <w:bCs/>
        </w:rPr>
        <w:t>Nvarchar(1000)</w:t>
      </w:r>
    </w:p>
    <w:p w14:paraId="73B45114" w14:textId="77777777" w:rsidR="009706B5" w:rsidRPr="009706B5" w:rsidRDefault="009706B5">
      <w:pPr>
        <w:pStyle w:val="Nidungvnbn"/>
        <w:numPr>
          <w:ilvl w:val="0"/>
          <w:numId w:val="41"/>
        </w:numPr>
        <w:ind w:left="1440"/>
      </w:pPr>
      <w:r w:rsidRPr="009706B5">
        <w:lastRenderedPageBreak/>
        <w:t xml:space="preserve">address : địa chỉ cụ thể - </w:t>
      </w:r>
      <w:r w:rsidRPr="009706B5">
        <w:rPr>
          <w:b/>
          <w:bCs/>
        </w:rPr>
        <w:t>Nvarchar(1000)</w:t>
      </w:r>
    </w:p>
    <w:p w14:paraId="67975FCE" w14:textId="77777777" w:rsidR="009706B5" w:rsidRPr="009706B5" w:rsidRDefault="009706B5">
      <w:pPr>
        <w:pStyle w:val="Nidungvnbn"/>
        <w:numPr>
          <w:ilvl w:val="0"/>
          <w:numId w:val="41"/>
        </w:numPr>
        <w:ind w:left="1440"/>
      </w:pPr>
      <w:r w:rsidRPr="009706B5">
        <w:t xml:space="preserve">avatar : Đường dẫn lưu trữ tấm ảnh của người dùng - </w:t>
      </w:r>
      <w:r w:rsidRPr="009706B5">
        <w:rPr>
          <w:b/>
          <w:bCs/>
        </w:rPr>
        <w:t>Nvarchar(1000)</w:t>
      </w:r>
    </w:p>
    <w:p w14:paraId="35433F46" w14:textId="1AD8EB17" w:rsidR="009706B5" w:rsidRDefault="009706B5" w:rsidP="00993D56">
      <w:pPr>
        <w:pStyle w:val="Nidungvnbn"/>
      </w:pPr>
      <w:r w:rsidRPr="009706B5">
        <w:t>Bảng tài khoản người dùng có chức năng lưu trữ các thông tin của người dùng giúp cho người dùng có thể đăng nhập vào trang web và giao tiếp với nhà tuyển dụng cũng như sử dụng các chức năng có của trang web</w:t>
      </w:r>
    </w:p>
    <w:p w14:paraId="0EBF9F49" w14:textId="77777777" w:rsidR="00993D56" w:rsidRPr="009706B5" w:rsidRDefault="00993D56" w:rsidP="00993D56">
      <w:pPr>
        <w:pStyle w:val="Nidungvnbn"/>
        <w:ind w:firstLine="0"/>
      </w:pPr>
    </w:p>
    <w:p w14:paraId="5EF3FB75" w14:textId="7F855E55" w:rsidR="009706B5" w:rsidRPr="00697172" w:rsidRDefault="009706B5">
      <w:pPr>
        <w:pStyle w:val="Nidungvnbn"/>
        <w:numPr>
          <w:ilvl w:val="0"/>
          <w:numId w:val="1"/>
        </w:numPr>
      </w:pPr>
      <w:r w:rsidRPr="00697172">
        <w:t>Loại công việc (Job_Type)</w:t>
      </w:r>
    </w:p>
    <w:p w14:paraId="510297C9" w14:textId="77777777" w:rsidR="009706B5" w:rsidRPr="009706B5" w:rsidRDefault="009706B5">
      <w:pPr>
        <w:pStyle w:val="Nidungvnbn"/>
        <w:numPr>
          <w:ilvl w:val="0"/>
          <w:numId w:val="42"/>
        </w:numPr>
        <w:ind w:left="1440"/>
      </w:pPr>
      <w:r w:rsidRPr="009706B5">
        <w:t xml:space="preserve">id : id định danh loại công việc - </w:t>
      </w:r>
      <w:r w:rsidRPr="009706B5">
        <w:rPr>
          <w:b/>
          <w:bCs/>
        </w:rPr>
        <w:t>Bigint autoincrement</w:t>
      </w:r>
    </w:p>
    <w:p w14:paraId="6B85E384" w14:textId="77777777" w:rsidR="009706B5" w:rsidRPr="009706B5" w:rsidRDefault="009706B5">
      <w:pPr>
        <w:pStyle w:val="Nidungvnbn"/>
        <w:numPr>
          <w:ilvl w:val="0"/>
          <w:numId w:val="42"/>
        </w:numPr>
        <w:ind w:left="1440"/>
      </w:pPr>
      <w:r w:rsidRPr="009706B5">
        <w:t xml:space="preserve">job_type_name : Tên loại công việc - </w:t>
      </w:r>
      <w:r w:rsidRPr="009706B5">
        <w:rPr>
          <w:b/>
          <w:bCs/>
        </w:rPr>
        <w:t>Nvarchar(1000)</w:t>
      </w:r>
    </w:p>
    <w:p w14:paraId="0A763591" w14:textId="77777777" w:rsidR="009706B5" w:rsidRPr="009706B5" w:rsidRDefault="009706B5">
      <w:pPr>
        <w:pStyle w:val="Nidungvnbn"/>
        <w:numPr>
          <w:ilvl w:val="0"/>
          <w:numId w:val="42"/>
        </w:numPr>
        <w:ind w:left="1440"/>
      </w:pPr>
      <w:r w:rsidRPr="009706B5">
        <w:t xml:space="preserve">is_active : Loại công việc được kích hoạt hay không – </w:t>
      </w:r>
      <w:r w:rsidRPr="009706B5">
        <w:rPr>
          <w:b/>
          <w:bCs/>
        </w:rPr>
        <w:t>Bit (0 or 1)</w:t>
      </w:r>
    </w:p>
    <w:p w14:paraId="73F1C3D4" w14:textId="77777777" w:rsidR="009706B5" w:rsidRPr="009706B5" w:rsidRDefault="009706B5">
      <w:pPr>
        <w:pStyle w:val="Nidungvnbn"/>
        <w:numPr>
          <w:ilvl w:val="0"/>
          <w:numId w:val="42"/>
        </w:numPr>
        <w:ind w:left="1440"/>
        <w:rPr>
          <w:b/>
          <w:bCs/>
        </w:rPr>
      </w:pPr>
      <w:r w:rsidRPr="009706B5">
        <w:t xml:space="preserve">is_delete : Loại công việc đã được xóa hay không – </w:t>
      </w:r>
      <w:r w:rsidRPr="009706B5">
        <w:rPr>
          <w:b/>
          <w:bCs/>
        </w:rPr>
        <w:t>Bit(0 or 1)</w:t>
      </w:r>
    </w:p>
    <w:p w14:paraId="1CF29926" w14:textId="77777777" w:rsidR="009706B5" w:rsidRPr="009706B5" w:rsidRDefault="009706B5">
      <w:pPr>
        <w:pStyle w:val="Nidungvnbn"/>
        <w:numPr>
          <w:ilvl w:val="0"/>
          <w:numId w:val="42"/>
        </w:numPr>
        <w:ind w:left="1440"/>
      </w:pPr>
      <w:r w:rsidRPr="009706B5">
        <w:t xml:space="preserve">create_date : Ngày khởi tạo– </w:t>
      </w:r>
      <w:r w:rsidRPr="009706B5">
        <w:rPr>
          <w:b/>
          <w:bCs/>
        </w:rPr>
        <w:t>Datetime</w:t>
      </w:r>
    </w:p>
    <w:p w14:paraId="21EA0778" w14:textId="77777777" w:rsidR="009706B5" w:rsidRPr="009706B5" w:rsidRDefault="009706B5">
      <w:pPr>
        <w:pStyle w:val="Nidungvnbn"/>
        <w:numPr>
          <w:ilvl w:val="0"/>
          <w:numId w:val="42"/>
        </w:numPr>
        <w:ind w:left="1440"/>
      </w:pPr>
      <w:r w:rsidRPr="009706B5">
        <w:t xml:space="preserve">create_user : Người khởi tạo - </w:t>
      </w:r>
      <w:r w:rsidRPr="009706B5">
        <w:rPr>
          <w:b/>
          <w:bCs/>
        </w:rPr>
        <w:t>Nvarchar(1000)</w:t>
      </w:r>
    </w:p>
    <w:p w14:paraId="2A2D5712" w14:textId="77777777" w:rsidR="009706B5" w:rsidRPr="009706B5" w:rsidRDefault="009706B5">
      <w:pPr>
        <w:pStyle w:val="Nidungvnbn"/>
        <w:numPr>
          <w:ilvl w:val="0"/>
          <w:numId w:val="42"/>
        </w:numPr>
        <w:ind w:left="1440"/>
      </w:pPr>
      <w:r w:rsidRPr="009706B5">
        <w:t xml:space="preserve">update_date : Ngày cập nhật - </w:t>
      </w:r>
      <w:r w:rsidRPr="009706B5">
        <w:rPr>
          <w:b/>
          <w:bCs/>
        </w:rPr>
        <w:t>Datetime</w:t>
      </w:r>
    </w:p>
    <w:p w14:paraId="2872042A" w14:textId="77777777" w:rsidR="009706B5" w:rsidRPr="009706B5" w:rsidRDefault="009706B5">
      <w:pPr>
        <w:pStyle w:val="Nidungvnbn"/>
        <w:numPr>
          <w:ilvl w:val="0"/>
          <w:numId w:val="42"/>
        </w:numPr>
        <w:ind w:left="1440"/>
      </w:pPr>
      <w:r w:rsidRPr="009706B5">
        <w:t xml:space="preserve">update_user : Người cập nhật – </w:t>
      </w:r>
      <w:r w:rsidRPr="009706B5">
        <w:rPr>
          <w:b/>
          <w:bCs/>
        </w:rPr>
        <w:t>Nvarchar(1000)</w:t>
      </w:r>
    </w:p>
    <w:p w14:paraId="391682B2" w14:textId="77777777" w:rsidR="009706B5" w:rsidRPr="009706B5" w:rsidRDefault="009706B5">
      <w:pPr>
        <w:pStyle w:val="Nidungvnbn"/>
        <w:numPr>
          <w:ilvl w:val="0"/>
          <w:numId w:val="42"/>
        </w:numPr>
        <w:ind w:left="1440"/>
      </w:pPr>
      <w:r w:rsidRPr="009706B5">
        <w:t xml:space="preserve">delete_date : Ngày xóa  - </w:t>
      </w:r>
      <w:r w:rsidRPr="009706B5">
        <w:rPr>
          <w:b/>
          <w:bCs/>
        </w:rPr>
        <w:t>Datetime</w:t>
      </w:r>
    </w:p>
    <w:p w14:paraId="2FA0AC6C" w14:textId="77777777" w:rsidR="009706B5" w:rsidRPr="009706B5" w:rsidRDefault="009706B5">
      <w:pPr>
        <w:pStyle w:val="Nidungvnbn"/>
        <w:numPr>
          <w:ilvl w:val="0"/>
          <w:numId w:val="42"/>
        </w:numPr>
        <w:ind w:left="1440"/>
        <w:rPr>
          <w:b/>
          <w:bCs/>
        </w:rPr>
      </w:pPr>
      <w:r w:rsidRPr="009706B5">
        <w:t xml:space="preserve">delete_user : Người xóa – </w:t>
      </w:r>
      <w:r w:rsidRPr="009706B5">
        <w:rPr>
          <w:b/>
          <w:bCs/>
        </w:rPr>
        <w:t>Nvarchar(1000</w:t>
      </w:r>
    </w:p>
    <w:p w14:paraId="42038932" w14:textId="3919D753" w:rsidR="009706B5" w:rsidRDefault="009706B5" w:rsidP="009706B5">
      <w:pPr>
        <w:pStyle w:val="Nidungvnbn"/>
      </w:pPr>
      <w:r w:rsidRPr="009706B5">
        <w:t>Bảng loại công việc có chức năng lưu trữ các loại công việc được người quản trị khai báo, từ đó trên trang ứng dụng có thể thêm loại công việc mà người tuyển dụng muốn nhắm đến vào bài đăng tuyển dụng, giúp cho ứng viên có thể tìm kiếm các loại công việc mình muốn nộp đơn ứng tuyển như full time hay parttime</w:t>
      </w:r>
    </w:p>
    <w:p w14:paraId="2F6650C3" w14:textId="77777777" w:rsidR="000F105A" w:rsidRPr="009706B5" w:rsidRDefault="000F105A" w:rsidP="000F105A">
      <w:pPr>
        <w:pStyle w:val="Nidungvnbn"/>
        <w:ind w:firstLine="0"/>
      </w:pPr>
    </w:p>
    <w:p w14:paraId="1CB31477" w14:textId="16F3D349" w:rsidR="009706B5" w:rsidRPr="001C5931" w:rsidRDefault="009706B5">
      <w:pPr>
        <w:pStyle w:val="Nidungvnbn"/>
        <w:keepNext/>
        <w:keepLines/>
        <w:numPr>
          <w:ilvl w:val="0"/>
          <w:numId w:val="1"/>
        </w:numPr>
      </w:pPr>
      <w:r w:rsidRPr="001C5931">
        <w:lastRenderedPageBreak/>
        <w:t>Chuyên ngành (Majors)</w:t>
      </w:r>
    </w:p>
    <w:p w14:paraId="1D24CFC8" w14:textId="77777777" w:rsidR="009706B5" w:rsidRPr="009706B5" w:rsidRDefault="009706B5">
      <w:pPr>
        <w:pStyle w:val="Nidungvnbn"/>
        <w:keepNext/>
        <w:keepLines/>
        <w:numPr>
          <w:ilvl w:val="0"/>
          <w:numId w:val="44"/>
        </w:numPr>
        <w:ind w:left="1440"/>
      </w:pPr>
      <w:r w:rsidRPr="009706B5">
        <w:t xml:space="preserve">id : id định danh chuyên ngành - </w:t>
      </w:r>
      <w:r w:rsidRPr="009706B5">
        <w:rPr>
          <w:b/>
          <w:bCs/>
        </w:rPr>
        <w:t>Bigint autoincrement</w:t>
      </w:r>
    </w:p>
    <w:p w14:paraId="2843E820" w14:textId="77777777" w:rsidR="009706B5" w:rsidRPr="009706B5" w:rsidRDefault="009706B5">
      <w:pPr>
        <w:pStyle w:val="Nidungvnbn"/>
        <w:keepNext/>
        <w:keepLines/>
        <w:numPr>
          <w:ilvl w:val="0"/>
          <w:numId w:val="44"/>
        </w:numPr>
        <w:ind w:left="1440"/>
      </w:pPr>
      <w:r w:rsidRPr="009706B5">
        <w:t xml:space="preserve">job_type_name : Tên chuyên ngành- </w:t>
      </w:r>
      <w:r w:rsidRPr="009706B5">
        <w:rPr>
          <w:b/>
          <w:bCs/>
        </w:rPr>
        <w:t>Nvarchar(1000)</w:t>
      </w:r>
    </w:p>
    <w:p w14:paraId="502CDD81" w14:textId="77777777" w:rsidR="009706B5" w:rsidRPr="009706B5" w:rsidRDefault="009706B5">
      <w:pPr>
        <w:pStyle w:val="Nidungvnbn"/>
        <w:keepNext/>
        <w:keepLines/>
        <w:numPr>
          <w:ilvl w:val="0"/>
          <w:numId w:val="44"/>
        </w:numPr>
        <w:ind w:left="1440"/>
      </w:pPr>
      <w:r w:rsidRPr="009706B5">
        <w:t xml:space="preserve">is_active : Chuyên ngành được kích hoạt hay không – </w:t>
      </w:r>
      <w:r w:rsidRPr="009706B5">
        <w:rPr>
          <w:b/>
          <w:bCs/>
        </w:rPr>
        <w:t>Bit (0 or 1)</w:t>
      </w:r>
    </w:p>
    <w:p w14:paraId="643A7B72" w14:textId="77777777" w:rsidR="009706B5" w:rsidRPr="009706B5" w:rsidRDefault="009706B5">
      <w:pPr>
        <w:pStyle w:val="Nidungvnbn"/>
        <w:keepNext/>
        <w:keepLines/>
        <w:numPr>
          <w:ilvl w:val="0"/>
          <w:numId w:val="44"/>
        </w:numPr>
        <w:ind w:left="1440"/>
        <w:rPr>
          <w:b/>
          <w:bCs/>
        </w:rPr>
      </w:pPr>
      <w:r w:rsidRPr="009706B5">
        <w:t xml:space="preserve">is_delete : Chuyên ngành đã được xóa hay không – </w:t>
      </w:r>
      <w:r w:rsidRPr="009706B5">
        <w:rPr>
          <w:b/>
          <w:bCs/>
        </w:rPr>
        <w:t>Bit(0 or 1)</w:t>
      </w:r>
    </w:p>
    <w:p w14:paraId="329EBF99" w14:textId="77777777" w:rsidR="009706B5" w:rsidRPr="009706B5" w:rsidRDefault="009706B5">
      <w:pPr>
        <w:pStyle w:val="Nidungvnbn"/>
        <w:keepNext/>
        <w:keepLines/>
        <w:numPr>
          <w:ilvl w:val="0"/>
          <w:numId w:val="44"/>
        </w:numPr>
        <w:ind w:left="1440"/>
      </w:pPr>
      <w:r w:rsidRPr="009706B5">
        <w:t xml:space="preserve">create_date : Ngày khởi tạo– </w:t>
      </w:r>
      <w:r w:rsidRPr="009706B5">
        <w:rPr>
          <w:b/>
          <w:bCs/>
        </w:rPr>
        <w:t>Datetime</w:t>
      </w:r>
    </w:p>
    <w:p w14:paraId="0F291BBD" w14:textId="77777777" w:rsidR="009706B5" w:rsidRPr="009706B5" w:rsidRDefault="009706B5">
      <w:pPr>
        <w:pStyle w:val="Nidungvnbn"/>
        <w:keepNext/>
        <w:keepLines/>
        <w:numPr>
          <w:ilvl w:val="0"/>
          <w:numId w:val="44"/>
        </w:numPr>
        <w:ind w:left="1440"/>
      </w:pPr>
      <w:r w:rsidRPr="009706B5">
        <w:t xml:space="preserve">create_user : Người khởi tạo - </w:t>
      </w:r>
      <w:r w:rsidRPr="009706B5">
        <w:rPr>
          <w:b/>
          <w:bCs/>
        </w:rPr>
        <w:t>Nvarchar(1000)</w:t>
      </w:r>
    </w:p>
    <w:p w14:paraId="3719DC41" w14:textId="77777777" w:rsidR="009706B5" w:rsidRPr="009706B5" w:rsidRDefault="009706B5">
      <w:pPr>
        <w:pStyle w:val="Nidungvnbn"/>
        <w:keepNext/>
        <w:keepLines/>
        <w:numPr>
          <w:ilvl w:val="0"/>
          <w:numId w:val="44"/>
        </w:numPr>
        <w:ind w:left="1440"/>
      </w:pPr>
      <w:r w:rsidRPr="009706B5">
        <w:t xml:space="preserve">update_date : Ngày cập nhật - </w:t>
      </w:r>
      <w:r w:rsidRPr="009706B5">
        <w:rPr>
          <w:b/>
          <w:bCs/>
        </w:rPr>
        <w:t>Datetime</w:t>
      </w:r>
    </w:p>
    <w:p w14:paraId="76238519" w14:textId="77777777" w:rsidR="009706B5" w:rsidRPr="009706B5" w:rsidRDefault="009706B5">
      <w:pPr>
        <w:pStyle w:val="Nidungvnbn"/>
        <w:keepNext/>
        <w:keepLines/>
        <w:numPr>
          <w:ilvl w:val="0"/>
          <w:numId w:val="44"/>
        </w:numPr>
        <w:ind w:left="1440"/>
      </w:pPr>
      <w:r w:rsidRPr="009706B5">
        <w:t xml:space="preserve">update_user : Người cập nhật – </w:t>
      </w:r>
      <w:r w:rsidRPr="009706B5">
        <w:rPr>
          <w:b/>
          <w:bCs/>
        </w:rPr>
        <w:t>Nvarchar(1000)</w:t>
      </w:r>
    </w:p>
    <w:p w14:paraId="4BB607F8" w14:textId="77777777" w:rsidR="009706B5" w:rsidRPr="009706B5" w:rsidRDefault="009706B5">
      <w:pPr>
        <w:pStyle w:val="Nidungvnbn"/>
        <w:keepNext/>
        <w:keepLines/>
        <w:numPr>
          <w:ilvl w:val="0"/>
          <w:numId w:val="44"/>
        </w:numPr>
        <w:ind w:left="1440"/>
      </w:pPr>
      <w:r w:rsidRPr="009706B5">
        <w:t xml:space="preserve">delete_date : Ngày xóa  - </w:t>
      </w:r>
      <w:r w:rsidRPr="009706B5">
        <w:rPr>
          <w:b/>
          <w:bCs/>
        </w:rPr>
        <w:t>Datetime</w:t>
      </w:r>
    </w:p>
    <w:p w14:paraId="215C808C" w14:textId="77777777" w:rsidR="009706B5" w:rsidRPr="009706B5" w:rsidRDefault="009706B5">
      <w:pPr>
        <w:pStyle w:val="Nidungvnbn"/>
        <w:keepNext/>
        <w:keepLines/>
        <w:numPr>
          <w:ilvl w:val="0"/>
          <w:numId w:val="44"/>
        </w:numPr>
        <w:ind w:left="1440"/>
        <w:rPr>
          <w:b/>
          <w:bCs/>
        </w:rPr>
      </w:pPr>
      <w:r w:rsidRPr="009706B5">
        <w:t xml:space="preserve">delete_user : Người xóa – </w:t>
      </w:r>
      <w:r w:rsidRPr="009706B5">
        <w:rPr>
          <w:b/>
          <w:bCs/>
        </w:rPr>
        <w:t>Nvarchar(1000)</w:t>
      </w:r>
    </w:p>
    <w:p w14:paraId="549C38D5" w14:textId="2D5A0AB7" w:rsidR="00437EF1" w:rsidRDefault="009706B5" w:rsidP="001C5931">
      <w:pPr>
        <w:pStyle w:val="Nidungvnbn"/>
        <w:keepNext/>
        <w:keepLines/>
      </w:pPr>
      <w:r w:rsidRPr="009706B5">
        <w:t xml:space="preserve">Bảng chuyên ngành có nhiệm vụ lưu trữ các chuyên ngành có trên thị trường do người quản trị thêm vào giúp cho nhà tuyển dụng về chuyên ngành đó có thể thêm loại chuyên ngành vào bài đăng của mình cũng như giúp ứng viên học về chuyên ngành đó hoặc muốn có công việc về chuyên ngành đó có thể dễ dàng tìm kiếm được bài tuyển dụng một cách hợp lí </w:t>
      </w:r>
    </w:p>
    <w:p w14:paraId="7259C6AD" w14:textId="77777777" w:rsidR="00437EF1" w:rsidRPr="009706B5" w:rsidRDefault="00437EF1" w:rsidP="00437EF1">
      <w:pPr>
        <w:pStyle w:val="Nidungvnbn"/>
      </w:pPr>
    </w:p>
    <w:p w14:paraId="7788CE84" w14:textId="5908718C" w:rsidR="009706B5" w:rsidRPr="00775780" w:rsidRDefault="009706B5">
      <w:pPr>
        <w:pStyle w:val="Nidungvnbn"/>
        <w:numPr>
          <w:ilvl w:val="0"/>
          <w:numId w:val="1"/>
        </w:numPr>
      </w:pPr>
      <w:r w:rsidRPr="00775780">
        <w:t>Hồ sơ ứng tuyển (Apply_Profile)</w:t>
      </w:r>
    </w:p>
    <w:p w14:paraId="56679769" w14:textId="77777777" w:rsidR="009706B5" w:rsidRPr="009706B5" w:rsidRDefault="009706B5">
      <w:pPr>
        <w:pStyle w:val="Nidungvnbn"/>
        <w:numPr>
          <w:ilvl w:val="0"/>
          <w:numId w:val="43"/>
        </w:numPr>
        <w:ind w:left="1440"/>
        <w:rPr>
          <w:b/>
          <w:bCs/>
        </w:rPr>
      </w:pPr>
      <w:r w:rsidRPr="009706B5">
        <w:t xml:space="preserve">profile_id : id định danh hồ sơ - </w:t>
      </w:r>
      <w:r w:rsidRPr="009706B5">
        <w:rPr>
          <w:b/>
          <w:bCs/>
        </w:rPr>
        <w:t>Bigint autoincrement</w:t>
      </w:r>
    </w:p>
    <w:p w14:paraId="5F2881EA" w14:textId="77777777" w:rsidR="009706B5" w:rsidRPr="009706B5" w:rsidRDefault="009706B5">
      <w:pPr>
        <w:pStyle w:val="Nidungvnbn"/>
        <w:numPr>
          <w:ilvl w:val="0"/>
          <w:numId w:val="43"/>
        </w:numPr>
        <w:ind w:left="1440"/>
      </w:pPr>
      <w:r w:rsidRPr="009706B5">
        <w:t xml:space="preserve">profile_name : Tên hồ sơ ứng tuyển- </w:t>
      </w:r>
      <w:r w:rsidRPr="009706B5">
        <w:rPr>
          <w:b/>
          <w:bCs/>
        </w:rPr>
        <w:t>Nvarchar(1000)</w:t>
      </w:r>
    </w:p>
    <w:p w14:paraId="300CE7FE" w14:textId="77777777" w:rsidR="009706B5" w:rsidRPr="009706B5" w:rsidRDefault="009706B5">
      <w:pPr>
        <w:pStyle w:val="Nidungvnbn"/>
        <w:numPr>
          <w:ilvl w:val="0"/>
          <w:numId w:val="43"/>
        </w:numPr>
        <w:ind w:left="1440"/>
      </w:pPr>
      <w:r w:rsidRPr="009706B5">
        <w:t xml:space="preserve">is_active : Hồ sơ ứng tuyển có được kích hoạt hay không – </w:t>
      </w:r>
      <w:r w:rsidRPr="009706B5">
        <w:rPr>
          <w:b/>
          <w:bCs/>
        </w:rPr>
        <w:t>Bit (0 or 1)</w:t>
      </w:r>
    </w:p>
    <w:p w14:paraId="7A2CCA05" w14:textId="77777777" w:rsidR="009706B5" w:rsidRPr="009706B5" w:rsidRDefault="009706B5">
      <w:pPr>
        <w:pStyle w:val="Nidungvnbn"/>
        <w:numPr>
          <w:ilvl w:val="0"/>
          <w:numId w:val="43"/>
        </w:numPr>
        <w:ind w:left="1440"/>
        <w:rPr>
          <w:b/>
          <w:bCs/>
        </w:rPr>
      </w:pPr>
      <w:r w:rsidRPr="009706B5">
        <w:t xml:space="preserve">is_delete : Hồ sơ ứng tuyển đã được xóa hay không – </w:t>
      </w:r>
      <w:r w:rsidRPr="009706B5">
        <w:rPr>
          <w:b/>
          <w:bCs/>
        </w:rPr>
        <w:t>Bit(0 or 1)</w:t>
      </w:r>
    </w:p>
    <w:p w14:paraId="234F1E59" w14:textId="77777777" w:rsidR="009706B5" w:rsidRPr="009706B5" w:rsidRDefault="009706B5">
      <w:pPr>
        <w:pStyle w:val="Nidungvnbn"/>
        <w:numPr>
          <w:ilvl w:val="0"/>
          <w:numId w:val="43"/>
        </w:numPr>
        <w:ind w:left="1440"/>
      </w:pPr>
      <w:r w:rsidRPr="009706B5">
        <w:t xml:space="preserve">create_date : Ngày khởi tạo– </w:t>
      </w:r>
      <w:r w:rsidRPr="009706B5">
        <w:rPr>
          <w:b/>
          <w:bCs/>
        </w:rPr>
        <w:t>Datetime</w:t>
      </w:r>
    </w:p>
    <w:p w14:paraId="2D4C11FA" w14:textId="77777777" w:rsidR="009706B5" w:rsidRPr="009706B5" w:rsidRDefault="009706B5">
      <w:pPr>
        <w:pStyle w:val="Nidungvnbn"/>
        <w:numPr>
          <w:ilvl w:val="0"/>
          <w:numId w:val="43"/>
        </w:numPr>
        <w:ind w:left="1440"/>
      </w:pPr>
      <w:r w:rsidRPr="009706B5">
        <w:t xml:space="preserve">create_user : Người khởi tạo - </w:t>
      </w:r>
      <w:r w:rsidRPr="009706B5">
        <w:rPr>
          <w:b/>
          <w:bCs/>
        </w:rPr>
        <w:t>Nvarchar(1000)</w:t>
      </w:r>
    </w:p>
    <w:p w14:paraId="5A5A6EE6" w14:textId="77777777" w:rsidR="009706B5" w:rsidRPr="009706B5" w:rsidRDefault="009706B5">
      <w:pPr>
        <w:pStyle w:val="Nidungvnbn"/>
        <w:numPr>
          <w:ilvl w:val="0"/>
          <w:numId w:val="43"/>
        </w:numPr>
        <w:ind w:left="1440"/>
      </w:pPr>
      <w:r w:rsidRPr="009706B5">
        <w:t xml:space="preserve">update_date : Ngày cập nhật - </w:t>
      </w:r>
      <w:r w:rsidRPr="009706B5">
        <w:rPr>
          <w:b/>
          <w:bCs/>
        </w:rPr>
        <w:t>Datetime</w:t>
      </w:r>
    </w:p>
    <w:p w14:paraId="5A5D478B" w14:textId="77777777" w:rsidR="009706B5" w:rsidRPr="009706B5" w:rsidRDefault="009706B5">
      <w:pPr>
        <w:pStyle w:val="Nidungvnbn"/>
        <w:numPr>
          <w:ilvl w:val="0"/>
          <w:numId w:val="43"/>
        </w:numPr>
        <w:ind w:left="1440"/>
      </w:pPr>
      <w:r w:rsidRPr="009706B5">
        <w:t xml:space="preserve">update_user : Người cập nhật – </w:t>
      </w:r>
      <w:r w:rsidRPr="009706B5">
        <w:rPr>
          <w:b/>
          <w:bCs/>
        </w:rPr>
        <w:t>Nvarchar(1000)</w:t>
      </w:r>
    </w:p>
    <w:p w14:paraId="478E7F1B" w14:textId="77777777" w:rsidR="009706B5" w:rsidRPr="009706B5" w:rsidRDefault="009706B5">
      <w:pPr>
        <w:pStyle w:val="Nidungvnbn"/>
        <w:numPr>
          <w:ilvl w:val="0"/>
          <w:numId w:val="43"/>
        </w:numPr>
        <w:ind w:left="1440"/>
      </w:pPr>
      <w:r w:rsidRPr="009706B5">
        <w:lastRenderedPageBreak/>
        <w:t xml:space="preserve">delete_date : Ngày xóa  - </w:t>
      </w:r>
      <w:r w:rsidRPr="009706B5">
        <w:rPr>
          <w:b/>
          <w:bCs/>
        </w:rPr>
        <w:t>Datetime</w:t>
      </w:r>
    </w:p>
    <w:p w14:paraId="40AEFFF5" w14:textId="77777777" w:rsidR="009706B5" w:rsidRPr="009706B5" w:rsidRDefault="009706B5">
      <w:pPr>
        <w:pStyle w:val="Nidungvnbn"/>
        <w:numPr>
          <w:ilvl w:val="0"/>
          <w:numId w:val="43"/>
        </w:numPr>
        <w:ind w:left="1440"/>
        <w:rPr>
          <w:b/>
          <w:bCs/>
        </w:rPr>
      </w:pPr>
      <w:r w:rsidRPr="009706B5">
        <w:t xml:space="preserve">delete_user : Người xóa – </w:t>
      </w:r>
      <w:r w:rsidRPr="009706B5">
        <w:rPr>
          <w:b/>
          <w:bCs/>
        </w:rPr>
        <w:t>Nvarchar(1000)</w:t>
      </w:r>
    </w:p>
    <w:p w14:paraId="149E28FB" w14:textId="77777777" w:rsidR="009706B5" w:rsidRPr="009706B5" w:rsidRDefault="009706B5">
      <w:pPr>
        <w:pStyle w:val="Nidungvnbn"/>
        <w:numPr>
          <w:ilvl w:val="0"/>
          <w:numId w:val="43"/>
        </w:numPr>
        <w:ind w:left="1440"/>
        <w:rPr>
          <w:b/>
          <w:bCs/>
        </w:rPr>
      </w:pPr>
      <w:r w:rsidRPr="009706B5">
        <w:t>user_id : Hồ sơ thuộc về tài khoản nào –</w:t>
      </w:r>
      <w:r w:rsidRPr="009706B5">
        <w:rPr>
          <w:b/>
          <w:bCs/>
        </w:rPr>
        <w:t xml:space="preserve"> Bigint</w:t>
      </w:r>
    </w:p>
    <w:p w14:paraId="1296E9E5" w14:textId="1425A555" w:rsidR="009706B5" w:rsidRDefault="009706B5" w:rsidP="009706B5">
      <w:pPr>
        <w:pStyle w:val="Nidungvnbn"/>
      </w:pPr>
      <w:r w:rsidRPr="009706B5">
        <w:t>Bảng hồ sơ ứng tuyển được dùng vào mục đích là giúp cho ứng viên có thể tạo cho mình một hồ sơ có thể thu hút được nhà tuyển dụng hoặc được dùng để nộp vào các bài đăng phù hợp với mình</w:t>
      </w:r>
    </w:p>
    <w:p w14:paraId="03446D59" w14:textId="77777777" w:rsidR="00251F54" w:rsidRPr="009706B5" w:rsidRDefault="00251F54" w:rsidP="009706B5">
      <w:pPr>
        <w:pStyle w:val="Nidungvnbn"/>
      </w:pPr>
    </w:p>
    <w:p w14:paraId="4297BF52" w14:textId="644571D2" w:rsidR="009706B5" w:rsidRPr="009706B5" w:rsidRDefault="009706B5">
      <w:pPr>
        <w:pStyle w:val="Nidungvnbn"/>
        <w:numPr>
          <w:ilvl w:val="0"/>
          <w:numId w:val="1"/>
        </w:numPr>
      </w:pPr>
      <w:r w:rsidRPr="009706B5">
        <w:t>Bài tuyển dụng (Recruitment_Post)</w:t>
      </w:r>
    </w:p>
    <w:p w14:paraId="5293916B" w14:textId="77777777" w:rsidR="009706B5" w:rsidRPr="009706B5" w:rsidRDefault="009706B5">
      <w:pPr>
        <w:pStyle w:val="Nidungvnbn"/>
        <w:numPr>
          <w:ilvl w:val="0"/>
          <w:numId w:val="45"/>
        </w:numPr>
        <w:ind w:left="1440"/>
      </w:pPr>
      <w:r w:rsidRPr="009706B5">
        <w:t xml:space="preserve">id : id định danh chuyên ngành - </w:t>
      </w:r>
      <w:r w:rsidRPr="009706B5">
        <w:rPr>
          <w:b/>
          <w:bCs/>
        </w:rPr>
        <w:t>Bigint autoincrement</w:t>
      </w:r>
    </w:p>
    <w:p w14:paraId="023E8D8B" w14:textId="77777777" w:rsidR="009706B5" w:rsidRPr="009706B5" w:rsidRDefault="009706B5">
      <w:pPr>
        <w:pStyle w:val="Nidungvnbn"/>
        <w:numPr>
          <w:ilvl w:val="0"/>
          <w:numId w:val="45"/>
        </w:numPr>
        <w:ind w:left="1440"/>
      </w:pPr>
      <w:r w:rsidRPr="009706B5">
        <w:t xml:space="preserve">content : Nội dung bài viết - </w:t>
      </w:r>
      <w:r w:rsidRPr="009706B5">
        <w:rPr>
          <w:b/>
          <w:bCs/>
        </w:rPr>
        <w:t>Nvarchar(4000)</w:t>
      </w:r>
    </w:p>
    <w:p w14:paraId="34C8AE8A" w14:textId="77777777" w:rsidR="009706B5" w:rsidRPr="009706B5" w:rsidRDefault="009706B5">
      <w:pPr>
        <w:pStyle w:val="Nidungvnbn"/>
        <w:numPr>
          <w:ilvl w:val="0"/>
          <w:numId w:val="45"/>
        </w:numPr>
        <w:ind w:left="1440"/>
      </w:pPr>
      <w:r w:rsidRPr="009706B5">
        <w:t xml:space="preserve">title : Tựa đề bài viết - </w:t>
      </w:r>
      <w:r w:rsidRPr="009706B5">
        <w:rPr>
          <w:b/>
          <w:bCs/>
        </w:rPr>
        <w:t>Nvarchar(1000)</w:t>
      </w:r>
    </w:p>
    <w:p w14:paraId="11DCC1F3" w14:textId="77777777" w:rsidR="009706B5" w:rsidRPr="009706B5" w:rsidRDefault="009706B5">
      <w:pPr>
        <w:pStyle w:val="Nidungvnbn"/>
        <w:numPr>
          <w:ilvl w:val="0"/>
          <w:numId w:val="45"/>
        </w:numPr>
        <w:ind w:left="1440"/>
      </w:pPr>
      <w:r w:rsidRPr="009706B5">
        <w:t xml:space="preserve">recruiter_id : Id của nhà tuyển dụng - </w:t>
      </w:r>
      <w:r w:rsidRPr="009706B5">
        <w:rPr>
          <w:b/>
          <w:bCs/>
        </w:rPr>
        <w:t>Bigint</w:t>
      </w:r>
    </w:p>
    <w:p w14:paraId="5D093B47" w14:textId="77777777" w:rsidR="009706B5" w:rsidRPr="009706B5" w:rsidRDefault="009706B5">
      <w:pPr>
        <w:pStyle w:val="Nidungvnbn"/>
        <w:numPr>
          <w:ilvl w:val="0"/>
          <w:numId w:val="45"/>
        </w:numPr>
        <w:ind w:left="1440"/>
      </w:pPr>
      <w:r w:rsidRPr="009706B5">
        <w:t xml:space="preserve">to_value : Mức lương khởi điểm - </w:t>
      </w:r>
      <w:r w:rsidRPr="009706B5">
        <w:rPr>
          <w:b/>
          <w:bCs/>
        </w:rPr>
        <w:t>Bigint</w:t>
      </w:r>
    </w:p>
    <w:p w14:paraId="4633EEE1" w14:textId="77777777" w:rsidR="009706B5" w:rsidRPr="009706B5" w:rsidRDefault="009706B5">
      <w:pPr>
        <w:pStyle w:val="Nidungvnbn"/>
        <w:numPr>
          <w:ilvl w:val="0"/>
          <w:numId w:val="45"/>
        </w:numPr>
        <w:ind w:left="1440"/>
      </w:pPr>
      <w:r w:rsidRPr="009706B5">
        <w:t xml:space="preserve">from_value : Mức lương tối đa - </w:t>
      </w:r>
      <w:r w:rsidRPr="009706B5">
        <w:rPr>
          <w:b/>
          <w:bCs/>
        </w:rPr>
        <w:t>Bigint</w:t>
      </w:r>
    </w:p>
    <w:p w14:paraId="516010A5" w14:textId="77777777" w:rsidR="009706B5" w:rsidRPr="009706B5" w:rsidRDefault="009706B5">
      <w:pPr>
        <w:pStyle w:val="Nidungvnbn"/>
        <w:numPr>
          <w:ilvl w:val="0"/>
          <w:numId w:val="45"/>
        </w:numPr>
        <w:ind w:left="1440"/>
      </w:pPr>
      <w:r w:rsidRPr="009706B5">
        <w:t xml:space="preserve">gender : Giới tính tuyển chọn - </w:t>
      </w:r>
      <w:r w:rsidRPr="009706B5">
        <w:rPr>
          <w:b/>
          <w:bCs/>
        </w:rPr>
        <w:t>Int</w:t>
      </w:r>
    </w:p>
    <w:p w14:paraId="6D6B5AC9" w14:textId="77777777" w:rsidR="009706B5" w:rsidRPr="009706B5" w:rsidRDefault="009706B5">
      <w:pPr>
        <w:pStyle w:val="Nidungvnbn"/>
        <w:numPr>
          <w:ilvl w:val="0"/>
          <w:numId w:val="45"/>
        </w:numPr>
        <w:ind w:left="1440"/>
      </w:pPr>
      <w:r w:rsidRPr="009706B5">
        <w:t xml:space="preserve">province_code : ID của tỉnh - </w:t>
      </w:r>
      <w:r w:rsidRPr="009706B5">
        <w:rPr>
          <w:b/>
          <w:bCs/>
        </w:rPr>
        <w:t>Nvarchar(1000)</w:t>
      </w:r>
    </w:p>
    <w:p w14:paraId="4A86D0D9" w14:textId="77777777" w:rsidR="009706B5" w:rsidRPr="009706B5" w:rsidRDefault="009706B5">
      <w:pPr>
        <w:pStyle w:val="Nidungvnbn"/>
        <w:numPr>
          <w:ilvl w:val="0"/>
          <w:numId w:val="45"/>
        </w:numPr>
        <w:ind w:left="1440"/>
      </w:pPr>
      <w:r w:rsidRPr="009706B5">
        <w:t xml:space="preserve">district_code : ID của quận/huyện - </w:t>
      </w:r>
      <w:r w:rsidRPr="009706B5">
        <w:rPr>
          <w:b/>
          <w:bCs/>
        </w:rPr>
        <w:t>Nvarchar(1000)</w:t>
      </w:r>
    </w:p>
    <w:p w14:paraId="3106EA2D" w14:textId="77777777" w:rsidR="009706B5" w:rsidRPr="009706B5" w:rsidRDefault="009706B5">
      <w:pPr>
        <w:pStyle w:val="Nidungvnbn"/>
        <w:numPr>
          <w:ilvl w:val="0"/>
          <w:numId w:val="45"/>
        </w:numPr>
        <w:ind w:left="1440"/>
      </w:pPr>
      <w:r w:rsidRPr="009706B5">
        <w:t xml:space="preserve">ward_code : ID của phường/xã - </w:t>
      </w:r>
      <w:r w:rsidRPr="009706B5">
        <w:rPr>
          <w:b/>
          <w:bCs/>
        </w:rPr>
        <w:t>Nvarchar(1000)</w:t>
      </w:r>
    </w:p>
    <w:p w14:paraId="715295EA" w14:textId="77777777" w:rsidR="009706B5" w:rsidRPr="009706B5" w:rsidRDefault="009706B5">
      <w:pPr>
        <w:pStyle w:val="Nidungvnbn"/>
        <w:numPr>
          <w:ilvl w:val="0"/>
          <w:numId w:val="45"/>
        </w:numPr>
        <w:ind w:left="1440"/>
      </w:pPr>
      <w:r w:rsidRPr="009706B5">
        <w:t xml:space="preserve">address : địa chỉ cụ thể - </w:t>
      </w:r>
      <w:r w:rsidRPr="009706B5">
        <w:rPr>
          <w:b/>
          <w:bCs/>
        </w:rPr>
        <w:t>Nvarchar(1000)</w:t>
      </w:r>
    </w:p>
    <w:p w14:paraId="084E1C7C" w14:textId="77777777" w:rsidR="009706B5" w:rsidRPr="009706B5" w:rsidRDefault="009706B5">
      <w:pPr>
        <w:pStyle w:val="Nidungvnbn"/>
        <w:numPr>
          <w:ilvl w:val="0"/>
          <w:numId w:val="45"/>
        </w:numPr>
        <w:ind w:left="1440"/>
      </w:pPr>
      <w:r w:rsidRPr="009706B5">
        <w:t xml:space="preserve">is_active : Bài đăng có được kích hoạt hay không – </w:t>
      </w:r>
      <w:r w:rsidRPr="009706B5">
        <w:rPr>
          <w:b/>
          <w:bCs/>
        </w:rPr>
        <w:t>Bit (0 or 1)</w:t>
      </w:r>
    </w:p>
    <w:p w14:paraId="37A778DF" w14:textId="77777777" w:rsidR="009706B5" w:rsidRPr="009706B5" w:rsidRDefault="009706B5">
      <w:pPr>
        <w:pStyle w:val="Nidungvnbn"/>
        <w:numPr>
          <w:ilvl w:val="0"/>
          <w:numId w:val="45"/>
        </w:numPr>
        <w:ind w:left="1440"/>
        <w:rPr>
          <w:b/>
          <w:bCs/>
        </w:rPr>
      </w:pPr>
      <w:r w:rsidRPr="009706B5">
        <w:t xml:space="preserve">is_delete : Bài đăng đã được xóa hay không – </w:t>
      </w:r>
      <w:r w:rsidRPr="009706B5">
        <w:rPr>
          <w:b/>
          <w:bCs/>
        </w:rPr>
        <w:t>Bit(0 or 1)</w:t>
      </w:r>
    </w:p>
    <w:p w14:paraId="2ED4C2DA" w14:textId="77777777" w:rsidR="009706B5" w:rsidRPr="009706B5" w:rsidRDefault="009706B5">
      <w:pPr>
        <w:pStyle w:val="Nidungvnbn"/>
        <w:numPr>
          <w:ilvl w:val="0"/>
          <w:numId w:val="45"/>
        </w:numPr>
        <w:ind w:left="1440"/>
      </w:pPr>
      <w:r w:rsidRPr="009706B5">
        <w:t xml:space="preserve">create_date : Ngày khởi tạo– </w:t>
      </w:r>
      <w:r w:rsidRPr="009706B5">
        <w:rPr>
          <w:b/>
          <w:bCs/>
        </w:rPr>
        <w:t>Datetime</w:t>
      </w:r>
    </w:p>
    <w:p w14:paraId="3343F5BF" w14:textId="77777777" w:rsidR="009706B5" w:rsidRPr="009706B5" w:rsidRDefault="009706B5">
      <w:pPr>
        <w:pStyle w:val="Nidungvnbn"/>
        <w:numPr>
          <w:ilvl w:val="0"/>
          <w:numId w:val="45"/>
        </w:numPr>
        <w:ind w:left="1440"/>
      </w:pPr>
      <w:r w:rsidRPr="009706B5">
        <w:t xml:space="preserve">create_user : Người khởi tạo - </w:t>
      </w:r>
      <w:r w:rsidRPr="009706B5">
        <w:rPr>
          <w:b/>
          <w:bCs/>
        </w:rPr>
        <w:t>Nvarchar(1000)</w:t>
      </w:r>
    </w:p>
    <w:p w14:paraId="51375DFA" w14:textId="77777777" w:rsidR="009706B5" w:rsidRPr="009706B5" w:rsidRDefault="009706B5">
      <w:pPr>
        <w:pStyle w:val="Nidungvnbn"/>
        <w:numPr>
          <w:ilvl w:val="0"/>
          <w:numId w:val="45"/>
        </w:numPr>
        <w:ind w:left="1440"/>
      </w:pPr>
      <w:r w:rsidRPr="009706B5">
        <w:t xml:space="preserve">update_date : Ngày cập nhật - </w:t>
      </w:r>
      <w:r w:rsidRPr="009706B5">
        <w:rPr>
          <w:b/>
          <w:bCs/>
        </w:rPr>
        <w:t>Datetime</w:t>
      </w:r>
    </w:p>
    <w:p w14:paraId="541D257F" w14:textId="77777777" w:rsidR="009706B5" w:rsidRPr="009706B5" w:rsidRDefault="009706B5">
      <w:pPr>
        <w:pStyle w:val="Nidungvnbn"/>
        <w:numPr>
          <w:ilvl w:val="0"/>
          <w:numId w:val="45"/>
        </w:numPr>
        <w:ind w:left="1440"/>
      </w:pPr>
      <w:r w:rsidRPr="009706B5">
        <w:t xml:space="preserve">update_user : Người cập nhật – </w:t>
      </w:r>
      <w:r w:rsidRPr="009706B5">
        <w:rPr>
          <w:b/>
          <w:bCs/>
        </w:rPr>
        <w:t>Nvarchar(1000)</w:t>
      </w:r>
    </w:p>
    <w:p w14:paraId="7D3465A1" w14:textId="77777777" w:rsidR="009706B5" w:rsidRPr="009706B5" w:rsidRDefault="009706B5">
      <w:pPr>
        <w:pStyle w:val="Nidungvnbn"/>
        <w:numPr>
          <w:ilvl w:val="0"/>
          <w:numId w:val="45"/>
        </w:numPr>
        <w:ind w:left="1440"/>
      </w:pPr>
      <w:r w:rsidRPr="009706B5">
        <w:t xml:space="preserve">delete_date : Ngày xóa  - </w:t>
      </w:r>
      <w:r w:rsidRPr="009706B5">
        <w:rPr>
          <w:b/>
          <w:bCs/>
        </w:rPr>
        <w:t>Datetime</w:t>
      </w:r>
    </w:p>
    <w:p w14:paraId="5E2BD24A" w14:textId="77777777" w:rsidR="009706B5" w:rsidRPr="009706B5" w:rsidRDefault="009706B5">
      <w:pPr>
        <w:pStyle w:val="Nidungvnbn"/>
        <w:numPr>
          <w:ilvl w:val="0"/>
          <w:numId w:val="45"/>
        </w:numPr>
        <w:ind w:left="1440"/>
        <w:rPr>
          <w:b/>
          <w:bCs/>
        </w:rPr>
      </w:pPr>
      <w:r w:rsidRPr="009706B5">
        <w:lastRenderedPageBreak/>
        <w:t xml:space="preserve">delete_user : Người xóa – </w:t>
      </w:r>
      <w:r w:rsidRPr="009706B5">
        <w:rPr>
          <w:b/>
          <w:bCs/>
        </w:rPr>
        <w:t>Nvarchar(1000)</w:t>
      </w:r>
    </w:p>
    <w:p w14:paraId="58DB2C2F" w14:textId="4C57A83E" w:rsidR="000F105A" w:rsidRDefault="009706B5" w:rsidP="000F105A">
      <w:pPr>
        <w:pStyle w:val="Nidungvnbn"/>
      </w:pPr>
      <w:r w:rsidRPr="009706B5">
        <w:t>Bảng bài tuyển dụng có công dụng là với mỗi nhà tuyển dụng có thể tạo ra bài đăng của mình và tìm được các ứng viên tiềm năng giúp tăng khả năng có được các ứng viên chất lượng đồng thời giúp cho ứng viên hiểu về công việc mà mình có thể nộp đơn vào với mức lương trong khoảng bao nhiêu , của nhà tuyển dụng nào , và cũng như là địa điểm làm việc ở đâu , giới tính mà bài đăng tập trung vào là gì?.</w:t>
      </w:r>
    </w:p>
    <w:p w14:paraId="59DE1D60" w14:textId="77777777" w:rsidR="000F105A" w:rsidRPr="009706B5" w:rsidRDefault="000F105A" w:rsidP="000F105A">
      <w:pPr>
        <w:pStyle w:val="Nidungvnbn"/>
        <w:ind w:firstLine="0"/>
      </w:pPr>
    </w:p>
    <w:p w14:paraId="7A510CD7" w14:textId="4B920411" w:rsidR="009706B5" w:rsidRPr="009706B5" w:rsidRDefault="009706B5">
      <w:pPr>
        <w:pStyle w:val="Nidungvnbn"/>
        <w:numPr>
          <w:ilvl w:val="0"/>
          <w:numId w:val="1"/>
        </w:numPr>
        <w:rPr>
          <w:b/>
          <w:bCs/>
        </w:rPr>
      </w:pPr>
      <w:r w:rsidRPr="009706B5">
        <w:t>Lịch sử ứng tuyển (History_Apply_Job)</w:t>
      </w:r>
    </w:p>
    <w:p w14:paraId="12668793" w14:textId="77777777" w:rsidR="009706B5" w:rsidRPr="009706B5" w:rsidRDefault="009706B5">
      <w:pPr>
        <w:pStyle w:val="Nidungvnbn"/>
        <w:numPr>
          <w:ilvl w:val="0"/>
          <w:numId w:val="47"/>
        </w:numPr>
        <w:ind w:left="1440"/>
        <w:rPr>
          <w:b/>
          <w:bCs/>
        </w:rPr>
      </w:pPr>
      <w:r w:rsidRPr="009706B5">
        <w:t xml:space="preserve">id : Mã định danh lịch sử ứng tuyển - </w:t>
      </w:r>
      <w:r w:rsidRPr="009706B5">
        <w:rPr>
          <w:b/>
          <w:bCs/>
        </w:rPr>
        <w:t>Bigint autoincrement</w:t>
      </w:r>
    </w:p>
    <w:p w14:paraId="026BC26F" w14:textId="77777777" w:rsidR="009706B5" w:rsidRPr="009706B5" w:rsidRDefault="009706B5">
      <w:pPr>
        <w:pStyle w:val="Nidungvnbn"/>
        <w:numPr>
          <w:ilvl w:val="0"/>
          <w:numId w:val="47"/>
        </w:numPr>
        <w:ind w:left="1440"/>
        <w:rPr>
          <w:b/>
          <w:bCs/>
        </w:rPr>
      </w:pPr>
      <w:r w:rsidRPr="009706B5">
        <w:t xml:space="preserve">user_id : id của người dùng - </w:t>
      </w:r>
      <w:r w:rsidRPr="009706B5">
        <w:rPr>
          <w:b/>
          <w:bCs/>
        </w:rPr>
        <w:t>Bigint</w:t>
      </w:r>
    </w:p>
    <w:p w14:paraId="7B0EE05B" w14:textId="77777777" w:rsidR="009706B5" w:rsidRPr="009706B5" w:rsidRDefault="009706B5">
      <w:pPr>
        <w:pStyle w:val="Nidungvnbn"/>
        <w:numPr>
          <w:ilvl w:val="0"/>
          <w:numId w:val="47"/>
        </w:numPr>
        <w:ind w:left="1440"/>
        <w:rPr>
          <w:b/>
          <w:bCs/>
        </w:rPr>
      </w:pPr>
      <w:r w:rsidRPr="009706B5">
        <w:t xml:space="preserve">post_id : id bài tuyển dụng - </w:t>
      </w:r>
      <w:r w:rsidRPr="009706B5">
        <w:rPr>
          <w:b/>
          <w:bCs/>
        </w:rPr>
        <w:t>Bigint</w:t>
      </w:r>
    </w:p>
    <w:p w14:paraId="04C20092" w14:textId="77777777" w:rsidR="009706B5" w:rsidRPr="009706B5" w:rsidRDefault="009706B5">
      <w:pPr>
        <w:pStyle w:val="Nidungvnbn"/>
        <w:numPr>
          <w:ilvl w:val="0"/>
          <w:numId w:val="47"/>
        </w:numPr>
        <w:ind w:left="1440"/>
        <w:rPr>
          <w:b/>
          <w:bCs/>
        </w:rPr>
      </w:pPr>
      <w:r w:rsidRPr="009706B5">
        <w:t xml:space="preserve">cv_id : id của cv ứng tuyển - </w:t>
      </w:r>
      <w:r w:rsidRPr="009706B5">
        <w:rPr>
          <w:b/>
          <w:bCs/>
        </w:rPr>
        <w:t>Bigint</w:t>
      </w:r>
    </w:p>
    <w:p w14:paraId="219C8EAC" w14:textId="77777777" w:rsidR="009706B5" w:rsidRPr="009706B5" w:rsidRDefault="009706B5">
      <w:pPr>
        <w:pStyle w:val="Nidungvnbn"/>
        <w:numPr>
          <w:ilvl w:val="0"/>
          <w:numId w:val="47"/>
        </w:numPr>
        <w:ind w:left="1440"/>
      </w:pPr>
      <w:r w:rsidRPr="009706B5">
        <w:t xml:space="preserve">is_active : Lịch sử ứng tuyển được kích hoạt hay không – </w:t>
      </w:r>
      <w:r w:rsidRPr="009706B5">
        <w:rPr>
          <w:b/>
          <w:bCs/>
        </w:rPr>
        <w:t>Bit (0 or 1)</w:t>
      </w:r>
    </w:p>
    <w:p w14:paraId="0E1A27B7" w14:textId="77777777" w:rsidR="009706B5" w:rsidRPr="009706B5" w:rsidRDefault="009706B5">
      <w:pPr>
        <w:pStyle w:val="Nidungvnbn"/>
        <w:numPr>
          <w:ilvl w:val="0"/>
          <w:numId w:val="47"/>
        </w:numPr>
        <w:ind w:left="1440"/>
        <w:rPr>
          <w:b/>
          <w:bCs/>
        </w:rPr>
      </w:pPr>
      <w:r w:rsidRPr="009706B5">
        <w:t xml:space="preserve">is_delete : Lịch sử ứng tuyển đã được xóa hay không – </w:t>
      </w:r>
      <w:r w:rsidRPr="009706B5">
        <w:rPr>
          <w:b/>
          <w:bCs/>
        </w:rPr>
        <w:t>Bit(0 or 1)</w:t>
      </w:r>
    </w:p>
    <w:p w14:paraId="1C72590C" w14:textId="77777777" w:rsidR="009706B5" w:rsidRPr="009706B5" w:rsidRDefault="009706B5">
      <w:pPr>
        <w:pStyle w:val="Nidungvnbn"/>
        <w:numPr>
          <w:ilvl w:val="0"/>
          <w:numId w:val="47"/>
        </w:numPr>
        <w:ind w:left="1440"/>
      </w:pPr>
      <w:r w:rsidRPr="009706B5">
        <w:t xml:space="preserve">create_date : Ngày khởi tạo– </w:t>
      </w:r>
      <w:r w:rsidRPr="009706B5">
        <w:rPr>
          <w:b/>
          <w:bCs/>
        </w:rPr>
        <w:t>Datetime</w:t>
      </w:r>
    </w:p>
    <w:p w14:paraId="69CED25C" w14:textId="77777777" w:rsidR="009706B5" w:rsidRPr="009706B5" w:rsidRDefault="009706B5">
      <w:pPr>
        <w:pStyle w:val="Nidungvnbn"/>
        <w:numPr>
          <w:ilvl w:val="0"/>
          <w:numId w:val="47"/>
        </w:numPr>
        <w:ind w:left="1440"/>
      </w:pPr>
      <w:r w:rsidRPr="009706B5">
        <w:t xml:space="preserve">create_user : Người khởi tạo - </w:t>
      </w:r>
      <w:r w:rsidRPr="009706B5">
        <w:rPr>
          <w:b/>
          <w:bCs/>
        </w:rPr>
        <w:t>Nvarchar(1000)</w:t>
      </w:r>
    </w:p>
    <w:p w14:paraId="3E690BAF" w14:textId="77777777" w:rsidR="009706B5" w:rsidRPr="009706B5" w:rsidRDefault="009706B5">
      <w:pPr>
        <w:pStyle w:val="Nidungvnbn"/>
        <w:numPr>
          <w:ilvl w:val="0"/>
          <w:numId w:val="47"/>
        </w:numPr>
        <w:ind w:left="1440"/>
      </w:pPr>
      <w:r w:rsidRPr="009706B5">
        <w:t xml:space="preserve">update_date : Ngày cập nhật - </w:t>
      </w:r>
      <w:r w:rsidRPr="009706B5">
        <w:rPr>
          <w:b/>
          <w:bCs/>
        </w:rPr>
        <w:t>Datetime</w:t>
      </w:r>
    </w:p>
    <w:p w14:paraId="5EF20081" w14:textId="77777777" w:rsidR="009706B5" w:rsidRPr="009706B5" w:rsidRDefault="009706B5">
      <w:pPr>
        <w:pStyle w:val="Nidungvnbn"/>
        <w:numPr>
          <w:ilvl w:val="0"/>
          <w:numId w:val="47"/>
        </w:numPr>
        <w:ind w:left="1440"/>
      </w:pPr>
      <w:r w:rsidRPr="009706B5">
        <w:t xml:space="preserve">update_user : Người cập nhật – </w:t>
      </w:r>
      <w:r w:rsidRPr="009706B5">
        <w:rPr>
          <w:b/>
          <w:bCs/>
        </w:rPr>
        <w:t>Nvarchar(1000)</w:t>
      </w:r>
    </w:p>
    <w:p w14:paraId="050A3D18" w14:textId="77777777" w:rsidR="009706B5" w:rsidRPr="009706B5" w:rsidRDefault="009706B5">
      <w:pPr>
        <w:pStyle w:val="Nidungvnbn"/>
        <w:numPr>
          <w:ilvl w:val="0"/>
          <w:numId w:val="47"/>
        </w:numPr>
        <w:ind w:left="1440"/>
      </w:pPr>
      <w:r w:rsidRPr="009706B5">
        <w:t xml:space="preserve">delete_date : Ngày xóa  - </w:t>
      </w:r>
      <w:r w:rsidRPr="009706B5">
        <w:rPr>
          <w:b/>
          <w:bCs/>
        </w:rPr>
        <w:t>Datetime</w:t>
      </w:r>
    </w:p>
    <w:p w14:paraId="74D6683B" w14:textId="77777777" w:rsidR="009706B5" w:rsidRPr="009706B5" w:rsidRDefault="009706B5">
      <w:pPr>
        <w:pStyle w:val="Nidungvnbn"/>
        <w:numPr>
          <w:ilvl w:val="0"/>
          <w:numId w:val="47"/>
        </w:numPr>
        <w:ind w:left="1440"/>
        <w:rPr>
          <w:b/>
          <w:bCs/>
        </w:rPr>
      </w:pPr>
      <w:r w:rsidRPr="009706B5">
        <w:t xml:space="preserve">delete_user : Người xóa – </w:t>
      </w:r>
      <w:r w:rsidRPr="009706B5">
        <w:rPr>
          <w:b/>
          <w:bCs/>
        </w:rPr>
        <w:t>Nvarchar(1000)</w:t>
      </w:r>
    </w:p>
    <w:p w14:paraId="60698735" w14:textId="2F59C201" w:rsidR="009706B5" w:rsidRDefault="009706B5" w:rsidP="009706B5">
      <w:pPr>
        <w:pStyle w:val="Nidungvnbn"/>
      </w:pPr>
      <w:r w:rsidRPr="009706B5">
        <w:t>Bảng lịch sử ứng tuyển giúp cho ứng viên có thêm xem lại những cơ hội mình đã nộp đơn</w:t>
      </w:r>
    </w:p>
    <w:p w14:paraId="2174690C" w14:textId="77777777" w:rsidR="00580147" w:rsidRPr="009706B5" w:rsidRDefault="00580147" w:rsidP="009706B5">
      <w:pPr>
        <w:pStyle w:val="Nidungvnbn"/>
      </w:pPr>
    </w:p>
    <w:p w14:paraId="4B74EC1F" w14:textId="51BCFE66" w:rsidR="009706B5" w:rsidRPr="009706B5" w:rsidRDefault="009706B5">
      <w:pPr>
        <w:pStyle w:val="Nidungvnbn"/>
        <w:keepNext/>
        <w:keepLines/>
        <w:numPr>
          <w:ilvl w:val="0"/>
          <w:numId w:val="1"/>
        </w:numPr>
      </w:pPr>
      <w:r w:rsidRPr="009706B5">
        <w:lastRenderedPageBreak/>
        <w:t>Loại công việc của bài viết (Recruitment_Post_Job_Type)</w:t>
      </w:r>
    </w:p>
    <w:p w14:paraId="5F93425E" w14:textId="77777777" w:rsidR="009706B5" w:rsidRPr="009706B5" w:rsidRDefault="009706B5">
      <w:pPr>
        <w:pStyle w:val="Nidungvnbn"/>
        <w:keepNext/>
        <w:keepLines/>
        <w:numPr>
          <w:ilvl w:val="0"/>
          <w:numId w:val="46"/>
        </w:numPr>
        <w:ind w:left="1440"/>
      </w:pPr>
      <w:r w:rsidRPr="009706B5">
        <w:t xml:space="preserve">id : Mã định danh loại công việc của bài viết - </w:t>
      </w:r>
      <w:r w:rsidRPr="009706B5">
        <w:rPr>
          <w:b/>
          <w:bCs/>
        </w:rPr>
        <w:t>Bigint autoincrement</w:t>
      </w:r>
    </w:p>
    <w:p w14:paraId="2F65F993" w14:textId="77777777" w:rsidR="009706B5" w:rsidRPr="009706B5" w:rsidRDefault="009706B5">
      <w:pPr>
        <w:pStyle w:val="Nidungvnbn"/>
        <w:keepNext/>
        <w:keepLines/>
        <w:numPr>
          <w:ilvl w:val="0"/>
          <w:numId w:val="46"/>
        </w:numPr>
        <w:ind w:left="1440"/>
      </w:pPr>
      <w:r w:rsidRPr="009706B5">
        <w:t xml:space="preserve">post_id : id của bài tuyển dụng  - </w:t>
      </w:r>
      <w:r w:rsidRPr="009706B5">
        <w:rPr>
          <w:b/>
          <w:bCs/>
        </w:rPr>
        <w:t>Bigint</w:t>
      </w:r>
    </w:p>
    <w:p w14:paraId="762445AE" w14:textId="77777777" w:rsidR="009706B5" w:rsidRPr="009706B5" w:rsidRDefault="009706B5">
      <w:pPr>
        <w:pStyle w:val="Nidungvnbn"/>
        <w:keepNext/>
        <w:keepLines/>
        <w:numPr>
          <w:ilvl w:val="0"/>
          <w:numId w:val="46"/>
        </w:numPr>
        <w:ind w:left="1440"/>
      </w:pPr>
      <w:r w:rsidRPr="009706B5">
        <w:t xml:space="preserve">job_type_id :id của loại công việc  - </w:t>
      </w:r>
      <w:r w:rsidRPr="009706B5">
        <w:rPr>
          <w:b/>
          <w:bCs/>
        </w:rPr>
        <w:t>Bigint</w:t>
      </w:r>
    </w:p>
    <w:p w14:paraId="689216C6" w14:textId="77777777" w:rsidR="009706B5" w:rsidRPr="009706B5" w:rsidRDefault="009706B5">
      <w:pPr>
        <w:pStyle w:val="Nidungvnbn"/>
        <w:keepNext/>
        <w:keepLines/>
        <w:numPr>
          <w:ilvl w:val="0"/>
          <w:numId w:val="46"/>
        </w:numPr>
        <w:ind w:left="1440"/>
      </w:pPr>
      <w:r w:rsidRPr="009706B5">
        <w:t xml:space="preserve">is_active : Loại công việc của bài viết được kích hoạt hay không – </w:t>
      </w:r>
      <w:r w:rsidRPr="009706B5">
        <w:rPr>
          <w:b/>
          <w:bCs/>
        </w:rPr>
        <w:t>Bit (0 or 1)</w:t>
      </w:r>
    </w:p>
    <w:p w14:paraId="47809FCB" w14:textId="77777777" w:rsidR="009706B5" w:rsidRPr="009706B5" w:rsidRDefault="009706B5">
      <w:pPr>
        <w:pStyle w:val="Nidungvnbn"/>
        <w:keepNext/>
        <w:keepLines/>
        <w:numPr>
          <w:ilvl w:val="0"/>
          <w:numId w:val="46"/>
        </w:numPr>
        <w:ind w:left="1440"/>
        <w:rPr>
          <w:b/>
          <w:bCs/>
        </w:rPr>
      </w:pPr>
      <w:r w:rsidRPr="009706B5">
        <w:t xml:space="preserve">is_delete : Loại công việc của bài viết đã được xóa hay không – </w:t>
      </w:r>
      <w:r w:rsidRPr="009706B5">
        <w:rPr>
          <w:b/>
          <w:bCs/>
        </w:rPr>
        <w:t>Bit(0 or 1)</w:t>
      </w:r>
    </w:p>
    <w:p w14:paraId="2C7EFDDF" w14:textId="77777777" w:rsidR="009706B5" w:rsidRPr="009706B5" w:rsidRDefault="009706B5">
      <w:pPr>
        <w:pStyle w:val="Nidungvnbn"/>
        <w:keepNext/>
        <w:keepLines/>
        <w:numPr>
          <w:ilvl w:val="0"/>
          <w:numId w:val="46"/>
        </w:numPr>
        <w:ind w:left="1440"/>
      </w:pPr>
      <w:r w:rsidRPr="009706B5">
        <w:t xml:space="preserve">create_date : Ngày khởi tạo– </w:t>
      </w:r>
      <w:r w:rsidRPr="009706B5">
        <w:rPr>
          <w:b/>
          <w:bCs/>
        </w:rPr>
        <w:t>Datetime</w:t>
      </w:r>
    </w:p>
    <w:p w14:paraId="1EDE26A9" w14:textId="77777777" w:rsidR="009706B5" w:rsidRPr="009706B5" w:rsidRDefault="009706B5">
      <w:pPr>
        <w:pStyle w:val="Nidungvnbn"/>
        <w:keepNext/>
        <w:keepLines/>
        <w:numPr>
          <w:ilvl w:val="0"/>
          <w:numId w:val="46"/>
        </w:numPr>
        <w:ind w:left="1440"/>
      </w:pPr>
      <w:r w:rsidRPr="009706B5">
        <w:t xml:space="preserve">create_user : Người khởi tạo - </w:t>
      </w:r>
      <w:r w:rsidRPr="009706B5">
        <w:rPr>
          <w:b/>
          <w:bCs/>
        </w:rPr>
        <w:t>Nvarchar(1000)</w:t>
      </w:r>
    </w:p>
    <w:p w14:paraId="4B7DE248" w14:textId="77777777" w:rsidR="009706B5" w:rsidRPr="009706B5" w:rsidRDefault="009706B5">
      <w:pPr>
        <w:pStyle w:val="Nidungvnbn"/>
        <w:keepNext/>
        <w:keepLines/>
        <w:numPr>
          <w:ilvl w:val="0"/>
          <w:numId w:val="46"/>
        </w:numPr>
        <w:ind w:left="1440"/>
      </w:pPr>
      <w:r w:rsidRPr="009706B5">
        <w:t xml:space="preserve">update_date : Ngày cập nhật - </w:t>
      </w:r>
      <w:r w:rsidRPr="009706B5">
        <w:rPr>
          <w:b/>
          <w:bCs/>
        </w:rPr>
        <w:t>Datetime</w:t>
      </w:r>
    </w:p>
    <w:p w14:paraId="375EC989" w14:textId="77777777" w:rsidR="009706B5" w:rsidRPr="009706B5" w:rsidRDefault="009706B5">
      <w:pPr>
        <w:pStyle w:val="Nidungvnbn"/>
        <w:keepNext/>
        <w:keepLines/>
        <w:numPr>
          <w:ilvl w:val="0"/>
          <w:numId w:val="46"/>
        </w:numPr>
        <w:ind w:left="1440"/>
      </w:pPr>
      <w:r w:rsidRPr="009706B5">
        <w:t xml:space="preserve">update_user : Người cập nhật – </w:t>
      </w:r>
      <w:r w:rsidRPr="009706B5">
        <w:rPr>
          <w:b/>
          <w:bCs/>
        </w:rPr>
        <w:t>Nvarchar(1000)</w:t>
      </w:r>
    </w:p>
    <w:p w14:paraId="4A665D64" w14:textId="77777777" w:rsidR="009706B5" w:rsidRPr="009706B5" w:rsidRDefault="009706B5">
      <w:pPr>
        <w:pStyle w:val="Nidungvnbn"/>
        <w:keepNext/>
        <w:keepLines/>
        <w:numPr>
          <w:ilvl w:val="0"/>
          <w:numId w:val="46"/>
        </w:numPr>
        <w:ind w:left="1440"/>
      </w:pPr>
      <w:r w:rsidRPr="009706B5">
        <w:t xml:space="preserve">delete_date : Ngày xóa  - </w:t>
      </w:r>
      <w:r w:rsidRPr="009706B5">
        <w:rPr>
          <w:b/>
          <w:bCs/>
        </w:rPr>
        <w:t>Datetime</w:t>
      </w:r>
    </w:p>
    <w:p w14:paraId="5419B040" w14:textId="77777777" w:rsidR="009706B5" w:rsidRPr="009706B5" w:rsidRDefault="009706B5">
      <w:pPr>
        <w:pStyle w:val="Nidungvnbn"/>
        <w:keepNext/>
        <w:keepLines/>
        <w:numPr>
          <w:ilvl w:val="0"/>
          <w:numId w:val="46"/>
        </w:numPr>
        <w:ind w:left="1440"/>
        <w:rPr>
          <w:b/>
          <w:bCs/>
        </w:rPr>
      </w:pPr>
      <w:r w:rsidRPr="009706B5">
        <w:t xml:space="preserve">delete_user : Người xóa – </w:t>
      </w:r>
      <w:r w:rsidRPr="009706B5">
        <w:rPr>
          <w:b/>
          <w:bCs/>
        </w:rPr>
        <w:t>Nvarchar(1000)</w:t>
      </w:r>
    </w:p>
    <w:p w14:paraId="788B68CE" w14:textId="1ADEB990" w:rsidR="009706B5" w:rsidRDefault="009706B5" w:rsidP="00081578">
      <w:pPr>
        <w:pStyle w:val="Nidungvnbn"/>
        <w:keepNext/>
        <w:keepLines/>
      </w:pPr>
      <w:r w:rsidRPr="009706B5">
        <w:t>Bảng loại công việc của bài việc có nhiệm vụ lưu trữ tất cả các loại công việc được thêm vào bài viết vì 1 bài viết có thể có nhiều loại công việc nên nhiệm vụ của bảng này là bảng nối để lưu được mối quan hệ 1 – n của bài viết và loại công việc</w:t>
      </w:r>
    </w:p>
    <w:p w14:paraId="6D818986" w14:textId="77777777" w:rsidR="00C80C28" w:rsidRPr="009706B5" w:rsidRDefault="00C80C28" w:rsidP="00C80C28">
      <w:pPr>
        <w:pStyle w:val="Nidungvnbn"/>
        <w:keepNext/>
        <w:keepLines/>
        <w:ind w:firstLine="0"/>
      </w:pPr>
    </w:p>
    <w:p w14:paraId="174093B6" w14:textId="265DBE05" w:rsidR="009706B5" w:rsidRPr="009706B5" w:rsidRDefault="009706B5">
      <w:pPr>
        <w:pStyle w:val="Nidungvnbn"/>
        <w:numPr>
          <w:ilvl w:val="0"/>
          <w:numId w:val="1"/>
        </w:numPr>
      </w:pPr>
      <w:r w:rsidRPr="009706B5">
        <w:t>Loại chuyên ngành của bài viết (Recruitment_Post_Majors)</w:t>
      </w:r>
    </w:p>
    <w:p w14:paraId="236F5DBF" w14:textId="77777777" w:rsidR="009706B5" w:rsidRPr="009706B5" w:rsidRDefault="009706B5">
      <w:pPr>
        <w:pStyle w:val="Nidungvnbn"/>
        <w:numPr>
          <w:ilvl w:val="0"/>
          <w:numId w:val="48"/>
        </w:numPr>
        <w:ind w:left="1440"/>
      </w:pPr>
      <w:r w:rsidRPr="009706B5">
        <w:t xml:space="preserve">id  : Mã định danh chuyên ngành của bài viết - </w:t>
      </w:r>
      <w:r w:rsidRPr="009706B5">
        <w:rPr>
          <w:b/>
          <w:bCs/>
        </w:rPr>
        <w:t>Bigint autoincrement</w:t>
      </w:r>
    </w:p>
    <w:p w14:paraId="026C3DCF" w14:textId="77777777" w:rsidR="009706B5" w:rsidRPr="009706B5" w:rsidRDefault="009706B5">
      <w:pPr>
        <w:pStyle w:val="Nidungvnbn"/>
        <w:numPr>
          <w:ilvl w:val="0"/>
          <w:numId w:val="48"/>
        </w:numPr>
        <w:ind w:left="1440"/>
      </w:pPr>
      <w:r w:rsidRPr="009706B5">
        <w:t>post_id : id của bài viết</w:t>
      </w:r>
    </w:p>
    <w:p w14:paraId="0D8BE460" w14:textId="77777777" w:rsidR="009706B5" w:rsidRPr="009706B5" w:rsidRDefault="009706B5">
      <w:pPr>
        <w:pStyle w:val="Nidungvnbn"/>
        <w:numPr>
          <w:ilvl w:val="0"/>
          <w:numId w:val="48"/>
        </w:numPr>
        <w:ind w:left="1440"/>
      </w:pPr>
      <w:r w:rsidRPr="009706B5">
        <w:t>majors_id : id của chuyên ngành</w:t>
      </w:r>
    </w:p>
    <w:p w14:paraId="4AC4F6DE" w14:textId="77777777" w:rsidR="009706B5" w:rsidRPr="009706B5" w:rsidRDefault="009706B5">
      <w:pPr>
        <w:pStyle w:val="Nidungvnbn"/>
        <w:numPr>
          <w:ilvl w:val="0"/>
          <w:numId w:val="48"/>
        </w:numPr>
        <w:ind w:left="1440"/>
      </w:pPr>
      <w:r w:rsidRPr="009706B5">
        <w:t xml:space="preserve">is_active : Loại chuyên ngành của bài viết có kích hoạt hay không – </w:t>
      </w:r>
      <w:r w:rsidRPr="009706B5">
        <w:rPr>
          <w:b/>
          <w:bCs/>
        </w:rPr>
        <w:t>Bit (0 or 1)</w:t>
      </w:r>
    </w:p>
    <w:p w14:paraId="013F71C7" w14:textId="77777777" w:rsidR="009706B5" w:rsidRPr="009706B5" w:rsidRDefault="009706B5">
      <w:pPr>
        <w:pStyle w:val="Nidungvnbn"/>
        <w:numPr>
          <w:ilvl w:val="0"/>
          <w:numId w:val="48"/>
        </w:numPr>
        <w:ind w:left="1440"/>
        <w:rPr>
          <w:b/>
          <w:bCs/>
        </w:rPr>
      </w:pPr>
      <w:r w:rsidRPr="009706B5">
        <w:t xml:space="preserve">is_delete : Loại chuyển ngành của bài viết đã được xóa hay không – </w:t>
      </w:r>
      <w:r w:rsidRPr="009706B5">
        <w:rPr>
          <w:b/>
          <w:bCs/>
        </w:rPr>
        <w:t>Bit(0 or 1)</w:t>
      </w:r>
    </w:p>
    <w:p w14:paraId="79FC8B93" w14:textId="77777777" w:rsidR="009706B5" w:rsidRPr="009706B5" w:rsidRDefault="009706B5">
      <w:pPr>
        <w:pStyle w:val="Nidungvnbn"/>
        <w:numPr>
          <w:ilvl w:val="0"/>
          <w:numId w:val="48"/>
        </w:numPr>
        <w:ind w:left="1440"/>
      </w:pPr>
      <w:r w:rsidRPr="009706B5">
        <w:lastRenderedPageBreak/>
        <w:t xml:space="preserve">create_date : Ngày khởi tạo– </w:t>
      </w:r>
      <w:r w:rsidRPr="009706B5">
        <w:rPr>
          <w:b/>
          <w:bCs/>
        </w:rPr>
        <w:t>Datetime</w:t>
      </w:r>
    </w:p>
    <w:p w14:paraId="68836DA7" w14:textId="77777777" w:rsidR="009706B5" w:rsidRPr="009706B5" w:rsidRDefault="009706B5">
      <w:pPr>
        <w:pStyle w:val="Nidungvnbn"/>
        <w:numPr>
          <w:ilvl w:val="0"/>
          <w:numId w:val="48"/>
        </w:numPr>
        <w:ind w:left="1440"/>
      </w:pPr>
      <w:r w:rsidRPr="009706B5">
        <w:t xml:space="preserve">create_user : Người khởi tạo - </w:t>
      </w:r>
      <w:r w:rsidRPr="009706B5">
        <w:rPr>
          <w:b/>
          <w:bCs/>
        </w:rPr>
        <w:t>Nvarchar(1000)</w:t>
      </w:r>
    </w:p>
    <w:p w14:paraId="15129096" w14:textId="77777777" w:rsidR="009706B5" w:rsidRPr="009706B5" w:rsidRDefault="009706B5">
      <w:pPr>
        <w:pStyle w:val="Nidungvnbn"/>
        <w:numPr>
          <w:ilvl w:val="0"/>
          <w:numId w:val="48"/>
        </w:numPr>
        <w:ind w:left="1440"/>
      </w:pPr>
      <w:r w:rsidRPr="009706B5">
        <w:t xml:space="preserve">update_date : Ngày cập nhật - </w:t>
      </w:r>
      <w:r w:rsidRPr="009706B5">
        <w:rPr>
          <w:b/>
          <w:bCs/>
        </w:rPr>
        <w:t>Datetime</w:t>
      </w:r>
    </w:p>
    <w:p w14:paraId="04419A12" w14:textId="77777777" w:rsidR="009706B5" w:rsidRPr="009706B5" w:rsidRDefault="009706B5">
      <w:pPr>
        <w:pStyle w:val="Nidungvnbn"/>
        <w:numPr>
          <w:ilvl w:val="0"/>
          <w:numId w:val="48"/>
        </w:numPr>
        <w:ind w:left="1440"/>
      </w:pPr>
      <w:r w:rsidRPr="009706B5">
        <w:t xml:space="preserve">update_user : Người cập nhật – </w:t>
      </w:r>
      <w:r w:rsidRPr="009706B5">
        <w:rPr>
          <w:b/>
          <w:bCs/>
        </w:rPr>
        <w:t>Nvarchar(1000)</w:t>
      </w:r>
    </w:p>
    <w:p w14:paraId="63C05444" w14:textId="77777777" w:rsidR="009706B5" w:rsidRPr="009706B5" w:rsidRDefault="009706B5">
      <w:pPr>
        <w:pStyle w:val="Nidungvnbn"/>
        <w:numPr>
          <w:ilvl w:val="0"/>
          <w:numId w:val="48"/>
        </w:numPr>
        <w:ind w:left="1440"/>
      </w:pPr>
      <w:r w:rsidRPr="009706B5">
        <w:t xml:space="preserve">delete_date : Ngày xóa  - </w:t>
      </w:r>
      <w:r w:rsidRPr="009706B5">
        <w:rPr>
          <w:b/>
          <w:bCs/>
        </w:rPr>
        <w:t>Datetime</w:t>
      </w:r>
    </w:p>
    <w:p w14:paraId="646DA997" w14:textId="77777777" w:rsidR="009706B5" w:rsidRPr="009706B5" w:rsidRDefault="009706B5">
      <w:pPr>
        <w:pStyle w:val="Nidungvnbn"/>
        <w:numPr>
          <w:ilvl w:val="0"/>
          <w:numId w:val="48"/>
        </w:numPr>
        <w:ind w:left="1440"/>
        <w:rPr>
          <w:b/>
          <w:bCs/>
        </w:rPr>
      </w:pPr>
      <w:r w:rsidRPr="009706B5">
        <w:t xml:space="preserve">delete_user : Người xóa – </w:t>
      </w:r>
      <w:r w:rsidRPr="009706B5">
        <w:rPr>
          <w:b/>
          <w:bCs/>
        </w:rPr>
        <w:t>Nvarchar(1000)</w:t>
      </w:r>
    </w:p>
    <w:p w14:paraId="5E0FED7B" w14:textId="77777777" w:rsidR="009706B5" w:rsidRPr="009706B5" w:rsidRDefault="009706B5" w:rsidP="009706B5">
      <w:pPr>
        <w:pStyle w:val="Nidungvnbn"/>
      </w:pPr>
      <w:r w:rsidRPr="009706B5">
        <w:t>Bảng loại chuyên ngành của bài viết có nhiệm vụ lưu trữ tất cả các loại chuyên ngành được thêm vào bài viết vì 1 bài viết có thể thuộc về nhiều chuyên ngành nên nhiệm vụ của bảng này là bảng nối để lưu được mỗi quan hệ 1 – n của bài viết và loại chuyên ngành</w:t>
      </w:r>
    </w:p>
    <w:p w14:paraId="2C1C3A8E" w14:textId="77777777" w:rsidR="00A7006C" w:rsidRDefault="00A7006C" w:rsidP="00A7006C">
      <w:pPr>
        <w:pStyle w:val="Nidungvnbn"/>
        <w:ind w:firstLine="0"/>
      </w:pPr>
    </w:p>
    <w:p w14:paraId="2416698B" w14:textId="3F6204C3" w:rsidR="009706B5" w:rsidRPr="009706B5" w:rsidRDefault="009706B5">
      <w:pPr>
        <w:pStyle w:val="Nidungvnbn"/>
        <w:numPr>
          <w:ilvl w:val="0"/>
          <w:numId w:val="1"/>
        </w:numPr>
      </w:pPr>
      <w:r w:rsidRPr="009706B5">
        <w:t>Đơn ứng tuyển (cv)</w:t>
      </w:r>
    </w:p>
    <w:p w14:paraId="0ADBB584" w14:textId="77777777" w:rsidR="009706B5" w:rsidRPr="009706B5" w:rsidRDefault="009706B5">
      <w:pPr>
        <w:pStyle w:val="Nidungvnbn"/>
        <w:numPr>
          <w:ilvl w:val="0"/>
          <w:numId w:val="49"/>
        </w:numPr>
        <w:ind w:left="1440"/>
      </w:pPr>
      <w:r w:rsidRPr="009706B5">
        <w:t xml:space="preserve">id : Mã định danh đơn  - </w:t>
      </w:r>
      <w:r w:rsidRPr="009706B5">
        <w:rPr>
          <w:b/>
          <w:bCs/>
        </w:rPr>
        <w:t>Bigint autoincrement</w:t>
      </w:r>
    </w:p>
    <w:p w14:paraId="29CF4F63" w14:textId="77777777" w:rsidR="009706B5" w:rsidRPr="009706B5" w:rsidRDefault="009706B5">
      <w:pPr>
        <w:pStyle w:val="Nidungvnbn"/>
        <w:numPr>
          <w:ilvl w:val="0"/>
          <w:numId w:val="49"/>
        </w:numPr>
        <w:ind w:left="1440"/>
      </w:pPr>
      <w:r w:rsidRPr="009706B5">
        <w:t xml:space="preserve">file_name_hash : Tên ngẫu nhiên của cv trên server - </w:t>
      </w:r>
      <w:r w:rsidRPr="009706B5">
        <w:rPr>
          <w:b/>
          <w:bCs/>
        </w:rPr>
        <w:t>Nvarchar(1000)</w:t>
      </w:r>
    </w:p>
    <w:p w14:paraId="112558EB" w14:textId="77777777" w:rsidR="009706B5" w:rsidRPr="009706B5" w:rsidRDefault="009706B5">
      <w:pPr>
        <w:pStyle w:val="Nidungvnbn"/>
        <w:numPr>
          <w:ilvl w:val="0"/>
          <w:numId w:val="49"/>
        </w:numPr>
        <w:ind w:left="1440"/>
      </w:pPr>
      <w:r w:rsidRPr="009706B5">
        <w:t xml:space="preserve">file_name : tên file gốc - </w:t>
      </w:r>
      <w:r w:rsidRPr="009706B5">
        <w:rPr>
          <w:b/>
          <w:bCs/>
        </w:rPr>
        <w:t>Nvarchar(1000)</w:t>
      </w:r>
    </w:p>
    <w:p w14:paraId="60D0DB94" w14:textId="77777777" w:rsidR="009706B5" w:rsidRPr="009706B5" w:rsidRDefault="009706B5">
      <w:pPr>
        <w:pStyle w:val="Nidungvnbn"/>
        <w:numPr>
          <w:ilvl w:val="0"/>
          <w:numId w:val="49"/>
        </w:numPr>
        <w:ind w:left="1440"/>
      </w:pPr>
      <w:r w:rsidRPr="009706B5">
        <w:t xml:space="preserve">user_id : id user của cv - </w:t>
      </w:r>
      <w:r w:rsidRPr="009706B5">
        <w:rPr>
          <w:b/>
          <w:bCs/>
        </w:rPr>
        <w:t>Bigint</w:t>
      </w:r>
    </w:p>
    <w:p w14:paraId="47849D0C" w14:textId="77777777" w:rsidR="009706B5" w:rsidRPr="009706B5" w:rsidRDefault="009706B5">
      <w:pPr>
        <w:pStyle w:val="Nidungvnbn"/>
        <w:numPr>
          <w:ilvl w:val="0"/>
          <w:numId w:val="49"/>
        </w:numPr>
        <w:ind w:left="1440"/>
      </w:pPr>
      <w:r w:rsidRPr="009706B5">
        <w:t xml:space="preserve">extname : Tên mở rộng của file - </w:t>
      </w:r>
      <w:r w:rsidRPr="009706B5">
        <w:rPr>
          <w:b/>
          <w:bCs/>
        </w:rPr>
        <w:t>Nvarchar(1000)</w:t>
      </w:r>
    </w:p>
    <w:p w14:paraId="4589BEDC" w14:textId="0A0AFB6C" w:rsidR="009706B5" w:rsidRPr="009706B5" w:rsidRDefault="009706B5">
      <w:pPr>
        <w:pStyle w:val="Nidungvnbn"/>
        <w:numPr>
          <w:ilvl w:val="0"/>
          <w:numId w:val="49"/>
        </w:numPr>
        <w:ind w:left="1440"/>
      </w:pPr>
      <w:r w:rsidRPr="009706B5">
        <w:t xml:space="preserve">is_active : Đơn ứng tuyển có kích hoạt hay không – </w:t>
      </w:r>
      <w:r w:rsidRPr="009706B5">
        <w:rPr>
          <w:b/>
          <w:bCs/>
        </w:rPr>
        <w:t>Bit (0 or 1)</w:t>
      </w:r>
    </w:p>
    <w:p w14:paraId="506BCE2B" w14:textId="77777777" w:rsidR="009706B5" w:rsidRPr="009706B5" w:rsidRDefault="009706B5">
      <w:pPr>
        <w:pStyle w:val="Nidungvnbn"/>
        <w:numPr>
          <w:ilvl w:val="0"/>
          <w:numId w:val="49"/>
        </w:numPr>
        <w:ind w:left="1440"/>
        <w:rPr>
          <w:b/>
          <w:bCs/>
        </w:rPr>
      </w:pPr>
      <w:r w:rsidRPr="009706B5">
        <w:t xml:space="preserve">is_delete : Đơn ứng tuyển đã được xóa hay không – </w:t>
      </w:r>
      <w:r w:rsidRPr="009706B5">
        <w:rPr>
          <w:b/>
          <w:bCs/>
        </w:rPr>
        <w:t>Bit(0 or 1)</w:t>
      </w:r>
    </w:p>
    <w:p w14:paraId="52D13611" w14:textId="77777777" w:rsidR="009706B5" w:rsidRPr="009706B5" w:rsidRDefault="009706B5">
      <w:pPr>
        <w:pStyle w:val="Nidungvnbn"/>
        <w:numPr>
          <w:ilvl w:val="0"/>
          <w:numId w:val="49"/>
        </w:numPr>
        <w:ind w:left="1440"/>
      </w:pPr>
      <w:r w:rsidRPr="009706B5">
        <w:t xml:space="preserve">create_date : Ngày khởi tạo– </w:t>
      </w:r>
      <w:r w:rsidRPr="009706B5">
        <w:rPr>
          <w:b/>
          <w:bCs/>
        </w:rPr>
        <w:t>Datetime</w:t>
      </w:r>
    </w:p>
    <w:p w14:paraId="3F13F9FA" w14:textId="77777777" w:rsidR="009706B5" w:rsidRPr="009706B5" w:rsidRDefault="009706B5">
      <w:pPr>
        <w:pStyle w:val="Nidungvnbn"/>
        <w:numPr>
          <w:ilvl w:val="0"/>
          <w:numId w:val="49"/>
        </w:numPr>
        <w:ind w:left="1440"/>
      </w:pPr>
      <w:r w:rsidRPr="009706B5">
        <w:t xml:space="preserve">create_user : Người khởi tạo - </w:t>
      </w:r>
      <w:r w:rsidRPr="009706B5">
        <w:rPr>
          <w:b/>
          <w:bCs/>
        </w:rPr>
        <w:t>Nvarchar(1000)</w:t>
      </w:r>
    </w:p>
    <w:p w14:paraId="7C69B074" w14:textId="12544FA9" w:rsidR="009706B5" w:rsidRDefault="009706B5" w:rsidP="009706B5">
      <w:pPr>
        <w:pStyle w:val="Nidungvnbn"/>
      </w:pPr>
      <w:r w:rsidRPr="009706B5">
        <w:t xml:space="preserve">Bảng cv có nhiệm vụ với mỗi ứng viên cần có  nhiều cv và với mỗi cv trong đó sẽ tóm tắt về bản thân , trình độ học vấn , sở thích , cũng như là quá trình làm việc của bản thân , bảng này sẽ lưu đường dẫn tập tin Người dùng sẽ tải lên cv của cá nhân và bảng sẽ lưu đường dẫn cũng như tên của cv ở server người dùng có thể dùng nó để ứng tuyển , hoặc là tải xuống , xem lại </w:t>
      </w:r>
    </w:p>
    <w:p w14:paraId="4780CD6D" w14:textId="77777777" w:rsidR="00A64F1B" w:rsidRPr="009706B5" w:rsidRDefault="00A64F1B" w:rsidP="00A64F1B">
      <w:pPr>
        <w:pStyle w:val="Nidungvnbn"/>
        <w:ind w:firstLine="0"/>
      </w:pPr>
    </w:p>
    <w:p w14:paraId="7DA33AAA" w14:textId="5081D9E1" w:rsidR="009706B5" w:rsidRPr="009706B5" w:rsidRDefault="009706B5">
      <w:pPr>
        <w:pStyle w:val="Nidungvnbn"/>
        <w:numPr>
          <w:ilvl w:val="0"/>
          <w:numId w:val="1"/>
        </w:numPr>
      </w:pPr>
      <w:r w:rsidRPr="009706B5">
        <w:t>Khu vực hành chính (administrative_region)</w:t>
      </w:r>
    </w:p>
    <w:p w14:paraId="7A0E7494" w14:textId="77777777" w:rsidR="009706B5" w:rsidRPr="009706B5" w:rsidRDefault="009706B5">
      <w:pPr>
        <w:pStyle w:val="Nidungvnbn"/>
        <w:numPr>
          <w:ilvl w:val="0"/>
          <w:numId w:val="50"/>
        </w:numPr>
        <w:ind w:left="1440"/>
      </w:pPr>
      <w:r w:rsidRPr="009706B5">
        <w:t xml:space="preserve">id : id định danh khu vực hành chính - </w:t>
      </w:r>
      <w:r w:rsidRPr="009706B5">
        <w:rPr>
          <w:b/>
          <w:bCs/>
        </w:rPr>
        <w:t>Int</w:t>
      </w:r>
    </w:p>
    <w:p w14:paraId="179B5677" w14:textId="77777777" w:rsidR="009706B5" w:rsidRPr="009706B5" w:rsidRDefault="009706B5">
      <w:pPr>
        <w:pStyle w:val="Nidungvnbn"/>
        <w:numPr>
          <w:ilvl w:val="0"/>
          <w:numId w:val="50"/>
        </w:numPr>
        <w:ind w:left="1440"/>
      </w:pPr>
      <w:r w:rsidRPr="009706B5">
        <w:t xml:space="preserve">name : Tên khu vực hành chính - </w:t>
      </w:r>
      <w:r w:rsidRPr="009706B5">
        <w:rPr>
          <w:b/>
          <w:bCs/>
        </w:rPr>
        <w:t>Nvarchar(1000)</w:t>
      </w:r>
    </w:p>
    <w:p w14:paraId="3D50E115" w14:textId="77777777" w:rsidR="009706B5" w:rsidRPr="009706B5" w:rsidRDefault="009706B5">
      <w:pPr>
        <w:pStyle w:val="Nidungvnbn"/>
        <w:numPr>
          <w:ilvl w:val="0"/>
          <w:numId w:val="50"/>
        </w:numPr>
        <w:ind w:left="1440"/>
      </w:pPr>
      <w:r w:rsidRPr="009706B5">
        <w:t xml:space="preserve">name_en : Tên khu vực hành chính tiếng anh - </w:t>
      </w:r>
      <w:r w:rsidRPr="009706B5">
        <w:rPr>
          <w:b/>
          <w:bCs/>
        </w:rPr>
        <w:t>Nvarchar(1000)</w:t>
      </w:r>
    </w:p>
    <w:p w14:paraId="62D7B1E7" w14:textId="77777777" w:rsidR="009706B5" w:rsidRPr="009706B5" w:rsidRDefault="009706B5">
      <w:pPr>
        <w:pStyle w:val="Nidungvnbn"/>
        <w:numPr>
          <w:ilvl w:val="0"/>
          <w:numId w:val="50"/>
        </w:numPr>
        <w:ind w:left="1440"/>
      </w:pPr>
      <w:r w:rsidRPr="009706B5">
        <w:t xml:space="preserve">code_name : Mã khu vực hành chính - </w:t>
      </w:r>
      <w:r w:rsidRPr="009706B5">
        <w:rPr>
          <w:b/>
          <w:bCs/>
        </w:rPr>
        <w:t>Nvarchar(1000)</w:t>
      </w:r>
    </w:p>
    <w:p w14:paraId="07D0CB81" w14:textId="77777777" w:rsidR="009706B5" w:rsidRPr="009706B5" w:rsidRDefault="009706B5">
      <w:pPr>
        <w:pStyle w:val="Nidungvnbn"/>
        <w:numPr>
          <w:ilvl w:val="0"/>
          <w:numId w:val="50"/>
        </w:numPr>
        <w:ind w:left="1440"/>
      </w:pPr>
      <w:r w:rsidRPr="009706B5">
        <w:t xml:space="preserve">code_name_en : Mã khư vực hành chính tiếng anh - </w:t>
      </w:r>
      <w:r w:rsidRPr="009706B5">
        <w:rPr>
          <w:b/>
          <w:bCs/>
        </w:rPr>
        <w:t>Nvarchar(1000)</w:t>
      </w:r>
    </w:p>
    <w:p w14:paraId="701BCC82" w14:textId="2CD8315C" w:rsidR="009706B5" w:rsidRDefault="009706B5" w:rsidP="00D62305">
      <w:pPr>
        <w:pStyle w:val="Nidungvnbn"/>
      </w:pPr>
      <w:r w:rsidRPr="009706B5">
        <w:t>Bảng khu vực hành chính lưu các khu vực của nước Việt Nam như là Đông Nam Bộ , Đồng Bằng Sông Cửu Long …..</w:t>
      </w:r>
    </w:p>
    <w:p w14:paraId="7CEA4E77" w14:textId="77777777" w:rsidR="00D62305" w:rsidRPr="009706B5" w:rsidRDefault="00D62305" w:rsidP="00D62305">
      <w:pPr>
        <w:pStyle w:val="Nidungvnbn"/>
        <w:ind w:firstLine="0"/>
      </w:pPr>
    </w:p>
    <w:p w14:paraId="75817D5A" w14:textId="4A405955" w:rsidR="009706B5" w:rsidRPr="009706B5" w:rsidRDefault="009706B5">
      <w:pPr>
        <w:pStyle w:val="Nidungvnbn"/>
        <w:numPr>
          <w:ilvl w:val="0"/>
          <w:numId w:val="1"/>
        </w:numPr>
      </w:pPr>
      <w:r w:rsidRPr="009706B5">
        <w:t>Đơn vị hành chính (administrative_units)</w:t>
      </w:r>
    </w:p>
    <w:p w14:paraId="03B2D5B8" w14:textId="77777777" w:rsidR="009706B5" w:rsidRPr="009706B5" w:rsidRDefault="009706B5">
      <w:pPr>
        <w:pStyle w:val="Nidungvnbn"/>
        <w:numPr>
          <w:ilvl w:val="0"/>
          <w:numId w:val="51"/>
        </w:numPr>
        <w:ind w:left="1440"/>
      </w:pPr>
      <w:r w:rsidRPr="009706B5">
        <w:t xml:space="preserve">id : id định danh khu vực hành chính - </w:t>
      </w:r>
      <w:r w:rsidRPr="009706B5">
        <w:rPr>
          <w:b/>
          <w:bCs/>
        </w:rPr>
        <w:t>Int</w:t>
      </w:r>
    </w:p>
    <w:p w14:paraId="7EBD963B" w14:textId="77777777" w:rsidR="009706B5" w:rsidRPr="009706B5" w:rsidRDefault="009706B5">
      <w:pPr>
        <w:pStyle w:val="Nidungvnbn"/>
        <w:numPr>
          <w:ilvl w:val="0"/>
          <w:numId w:val="51"/>
        </w:numPr>
        <w:ind w:left="1440"/>
      </w:pPr>
      <w:r w:rsidRPr="009706B5">
        <w:t xml:space="preserve">full_name : Tên đầy đủ đơn vị hành chính - </w:t>
      </w:r>
      <w:r w:rsidRPr="009706B5">
        <w:rPr>
          <w:b/>
          <w:bCs/>
        </w:rPr>
        <w:t>Nvarchar(1000)</w:t>
      </w:r>
    </w:p>
    <w:p w14:paraId="4A3963F2" w14:textId="77777777" w:rsidR="009706B5" w:rsidRPr="009706B5" w:rsidRDefault="009706B5">
      <w:pPr>
        <w:pStyle w:val="Nidungvnbn"/>
        <w:numPr>
          <w:ilvl w:val="0"/>
          <w:numId w:val="51"/>
        </w:numPr>
        <w:ind w:left="1440"/>
      </w:pPr>
      <w:r w:rsidRPr="009706B5">
        <w:t xml:space="preserve">full_name_en : Tên đầy đủ đơn vị hành chính với tiếng anh - </w:t>
      </w:r>
      <w:r w:rsidRPr="009706B5">
        <w:rPr>
          <w:b/>
          <w:bCs/>
        </w:rPr>
        <w:t>Nvarchar(1000)</w:t>
      </w:r>
      <w:r w:rsidRPr="009706B5">
        <w:t xml:space="preserve"> </w:t>
      </w:r>
    </w:p>
    <w:p w14:paraId="16BC2757" w14:textId="77777777" w:rsidR="009706B5" w:rsidRPr="009706B5" w:rsidRDefault="009706B5">
      <w:pPr>
        <w:pStyle w:val="Nidungvnbn"/>
        <w:numPr>
          <w:ilvl w:val="0"/>
          <w:numId w:val="51"/>
        </w:numPr>
        <w:ind w:left="1440"/>
      </w:pPr>
      <w:r w:rsidRPr="009706B5">
        <w:t xml:space="preserve">short_name : Tên gọi ngắn của đơn vị hành chính - </w:t>
      </w:r>
      <w:r w:rsidRPr="009706B5">
        <w:rPr>
          <w:b/>
          <w:bCs/>
        </w:rPr>
        <w:t>Nvarchar(1000)</w:t>
      </w:r>
    </w:p>
    <w:p w14:paraId="4B3DE1B6" w14:textId="77777777" w:rsidR="009706B5" w:rsidRPr="009706B5" w:rsidRDefault="009706B5">
      <w:pPr>
        <w:pStyle w:val="Nidungvnbn"/>
        <w:numPr>
          <w:ilvl w:val="0"/>
          <w:numId w:val="51"/>
        </w:numPr>
        <w:ind w:left="1440"/>
      </w:pPr>
      <w:r w:rsidRPr="009706B5">
        <w:t xml:space="preserve">short_name_en : Tên gọi ngắn tiếng anh đơn vị hành chính- </w:t>
      </w:r>
      <w:r w:rsidRPr="009706B5">
        <w:rPr>
          <w:b/>
          <w:bCs/>
        </w:rPr>
        <w:t>Nvarchar(1000)</w:t>
      </w:r>
    </w:p>
    <w:p w14:paraId="2008EA4C" w14:textId="77777777" w:rsidR="009706B5" w:rsidRPr="009706B5" w:rsidRDefault="009706B5">
      <w:pPr>
        <w:pStyle w:val="Nidungvnbn"/>
        <w:numPr>
          <w:ilvl w:val="0"/>
          <w:numId w:val="51"/>
        </w:numPr>
        <w:ind w:left="1440"/>
      </w:pPr>
      <w:r w:rsidRPr="009706B5">
        <w:t xml:space="preserve">code_name : Mã tên gọi của đơn vị hành chính- </w:t>
      </w:r>
      <w:r w:rsidRPr="009706B5">
        <w:rPr>
          <w:b/>
          <w:bCs/>
        </w:rPr>
        <w:t>Nvarchar(1000)</w:t>
      </w:r>
    </w:p>
    <w:p w14:paraId="11111DA9" w14:textId="77777777" w:rsidR="009706B5" w:rsidRPr="009706B5" w:rsidRDefault="009706B5">
      <w:pPr>
        <w:pStyle w:val="Nidungvnbn"/>
        <w:numPr>
          <w:ilvl w:val="0"/>
          <w:numId w:val="51"/>
        </w:numPr>
        <w:ind w:left="1440"/>
      </w:pPr>
      <w:r w:rsidRPr="009706B5">
        <w:t xml:space="preserve">code_name_en : Mã tên gọi tiếng anh của đơn vị hành chính- </w:t>
      </w:r>
      <w:r w:rsidRPr="009706B5">
        <w:rPr>
          <w:b/>
          <w:bCs/>
        </w:rPr>
        <w:t>Nvarchar(1000)</w:t>
      </w:r>
    </w:p>
    <w:p w14:paraId="58AB8AC6" w14:textId="36B76A3B" w:rsidR="009706B5" w:rsidRDefault="009706B5" w:rsidP="009706B5">
      <w:pPr>
        <w:pStyle w:val="Nidungvnbn"/>
      </w:pPr>
      <w:r w:rsidRPr="009706B5">
        <w:t>Bảng Đơn vị hành chính sẽ lưu tên các đơn vị hành chính của nước Việt Nam như là Tỉnh , Thành Phố trực thuộc trung ương, …..</w:t>
      </w:r>
    </w:p>
    <w:p w14:paraId="35732EEE" w14:textId="77777777" w:rsidR="00916AF6" w:rsidRPr="009706B5" w:rsidRDefault="00916AF6" w:rsidP="00916AF6">
      <w:pPr>
        <w:pStyle w:val="Nidungvnbn"/>
        <w:ind w:firstLine="0"/>
      </w:pPr>
    </w:p>
    <w:p w14:paraId="47F7B87A" w14:textId="2CE3C035" w:rsidR="009706B5" w:rsidRPr="009706B5" w:rsidRDefault="009706B5">
      <w:pPr>
        <w:pStyle w:val="Nidungvnbn"/>
        <w:numPr>
          <w:ilvl w:val="0"/>
          <w:numId w:val="1"/>
        </w:numPr>
      </w:pPr>
      <w:r w:rsidRPr="009706B5">
        <w:t>Tỉnh thành phố (provinces)</w:t>
      </w:r>
    </w:p>
    <w:p w14:paraId="056D0567" w14:textId="77777777" w:rsidR="009706B5" w:rsidRPr="009706B5" w:rsidRDefault="009706B5">
      <w:pPr>
        <w:pStyle w:val="Nidungvnbn"/>
        <w:numPr>
          <w:ilvl w:val="0"/>
          <w:numId w:val="52"/>
        </w:numPr>
        <w:ind w:left="1440"/>
      </w:pPr>
      <w:r w:rsidRPr="009706B5">
        <w:t xml:space="preserve">id : Mã định danh tỉnh thành phố - </w:t>
      </w:r>
      <w:r w:rsidRPr="009706B5">
        <w:rPr>
          <w:b/>
          <w:bCs/>
        </w:rPr>
        <w:t>Int</w:t>
      </w:r>
    </w:p>
    <w:p w14:paraId="4274F52B" w14:textId="77777777" w:rsidR="009706B5" w:rsidRPr="009706B5" w:rsidRDefault="009706B5">
      <w:pPr>
        <w:pStyle w:val="Nidungvnbn"/>
        <w:numPr>
          <w:ilvl w:val="0"/>
          <w:numId w:val="52"/>
        </w:numPr>
        <w:ind w:left="1440"/>
      </w:pPr>
      <w:r w:rsidRPr="009706B5">
        <w:lastRenderedPageBreak/>
        <w:t xml:space="preserve">code : Mã của tỉnh thành phố - </w:t>
      </w:r>
      <w:r w:rsidRPr="009706B5">
        <w:rPr>
          <w:b/>
          <w:bCs/>
        </w:rPr>
        <w:t>Nvarchar(1000)</w:t>
      </w:r>
    </w:p>
    <w:p w14:paraId="1BEE47AB" w14:textId="77777777" w:rsidR="009706B5" w:rsidRPr="009706B5" w:rsidRDefault="009706B5">
      <w:pPr>
        <w:pStyle w:val="Nidungvnbn"/>
        <w:numPr>
          <w:ilvl w:val="0"/>
          <w:numId w:val="52"/>
        </w:numPr>
        <w:ind w:left="1440"/>
      </w:pPr>
      <w:r w:rsidRPr="009706B5">
        <w:t xml:space="preserve">name : Tên của tỉnh thành phố- </w:t>
      </w:r>
      <w:r w:rsidRPr="009706B5">
        <w:rPr>
          <w:b/>
          <w:bCs/>
        </w:rPr>
        <w:t>Nvarchar(1000)</w:t>
      </w:r>
    </w:p>
    <w:p w14:paraId="1F4024D1" w14:textId="77777777" w:rsidR="009706B5" w:rsidRPr="009706B5" w:rsidRDefault="009706B5">
      <w:pPr>
        <w:pStyle w:val="Nidungvnbn"/>
        <w:numPr>
          <w:ilvl w:val="0"/>
          <w:numId w:val="52"/>
        </w:numPr>
        <w:ind w:left="1440"/>
      </w:pPr>
      <w:r w:rsidRPr="009706B5">
        <w:t xml:space="preserve">name_en: Tên tiếng anh của tỉnh thành phố- </w:t>
      </w:r>
      <w:r w:rsidRPr="009706B5">
        <w:rPr>
          <w:b/>
          <w:bCs/>
        </w:rPr>
        <w:t>Nvarchar(1000)</w:t>
      </w:r>
    </w:p>
    <w:p w14:paraId="7AD13A84" w14:textId="77777777" w:rsidR="009706B5" w:rsidRPr="009706B5" w:rsidRDefault="009706B5">
      <w:pPr>
        <w:pStyle w:val="Nidungvnbn"/>
        <w:numPr>
          <w:ilvl w:val="0"/>
          <w:numId w:val="52"/>
        </w:numPr>
        <w:ind w:left="1440"/>
      </w:pPr>
      <w:r w:rsidRPr="009706B5">
        <w:t xml:space="preserve">full_name : Tên đây đủ của tỉnh thành phố - </w:t>
      </w:r>
      <w:r w:rsidRPr="009706B5">
        <w:rPr>
          <w:b/>
          <w:bCs/>
        </w:rPr>
        <w:t>Nvarchar(1000)</w:t>
      </w:r>
    </w:p>
    <w:p w14:paraId="47BEDCED" w14:textId="77777777" w:rsidR="009706B5" w:rsidRPr="009706B5" w:rsidRDefault="009706B5">
      <w:pPr>
        <w:pStyle w:val="Nidungvnbn"/>
        <w:numPr>
          <w:ilvl w:val="0"/>
          <w:numId w:val="52"/>
        </w:numPr>
        <w:ind w:left="1440"/>
      </w:pPr>
      <w:r w:rsidRPr="009706B5">
        <w:t xml:space="preserve">full_name_en : Tên tiếng anh đầy đủ của tỉnh thành phố- </w:t>
      </w:r>
      <w:r w:rsidRPr="009706B5">
        <w:rPr>
          <w:b/>
          <w:bCs/>
        </w:rPr>
        <w:t>Nvarchar(1000)</w:t>
      </w:r>
    </w:p>
    <w:p w14:paraId="002E5D6C" w14:textId="77777777" w:rsidR="009706B5" w:rsidRPr="009706B5" w:rsidRDefault="009706B5">
      <w:pPr>
        <w:pStyle w:val="Nidungvnbn"/>
        <w:numPr>
          <w:ilvl w:val="0"/>
          <w:numId w:val="52"/>
        </w:numPr>
        <w:ind w:left="1440"/>
      </w:pPr>
      <w:r w:rsidRPr="009706B5">
        <w:t xml:space="preserve">code_name : Tên mã của tỉnh thành phố- </w:t>
      </w:r>
      <w:r w:rsidRPr="009706B5">
        <w:rPr>
          <w:b/>
          <w:bCs/>
        </w:rPr>
        <w:t>Nvarchar(1000)</w:t>
      </w:r>
    </w:p>
    <w:p w14:paraId="0DC2AC3D" w14:textId="77777777" w:rsidR="009706B5" w:rsidRPr="009706B5" w:rsidRDefault="009706B5">
      <w:pPr>
        <w:pStyle w:val="Nidungvnbn"/>
        <w:numPr>
          <w:ilvl w:val="0"/>
          <w:numId w:val="52"/>
        </w:numPr>
        <w:ind w:left="1440"/>
      </w:pPr>
      <w:r w:rsidRPr="009706B5">
        <w:t xml:space="preserve">administrative_unit_id : Mã đơn vị hành chính - </w:t>
      </w:r>
      <w:r w:rsidRPr="009706B5">
        <w:rPr>
          <w:b/>
          <w:bCs/>
        </w:rPr>
        <w:t>Int</w:t>
      </w:r>
    </w:p>
    <w:p w14:paraId="005655E4" w14:textId="77777777" w:rsidR="009706B5" w:rsidRPr="009706B5" w:rsidRDefault="009706B5">
      <w:pPr>
        <w:pStyle w:val="Nidungvnbn"/>
        <w:numPr>
          <w:ilvl w:val="0"/>
          <w:numId w:val="52"/>
        </w:numPr>
        <w:ind w:left="1440"/>
      </w:pPr>
      <w:r w:rsidRPr="009706B5">
        <w:t xml:space="preserve">adminstrartive_region_id : Mã khu vực hành chính – </w:t>
      </w:r>
      <w:r w:rsidRPr="009706B5">
        <w:rPr>
          <w:b/>
          <w:bCs/>
        </w:rPr>
        <w:t>Int</w:t>
      </w:r>
    </w:p>
    <w:p w14:paraId="0B29B061" w14:textId="0D4388B1" w:rsidR="009706B5" w:rsidRDefault="009706B5" w:rsidP="00BC1714">
      <w:pPr>
        <w:pStyle w:val="Nidungvnbn"/>
      </w:pPr>
      <w:r w:rsidRPr="009706B5">
        <w:t>Bảng tỉnh thành phố sẽ lưu lại tên , mã tỉnh phố , của 63 tỉnh thành của Việt Nam</w:t>
      </w:r>
    </w:p>
    <w:p w14:paraId="72DF97F5" w14:textId="77777777" w:rsidR="00186CE3" w:rsidRPr="009706B5" w:rsidRDefault="00186CE3" w:rsidP="00BC1714">
      <w:pPr>
        <w:pStyle w:val="Nidungvnbn"/>
      </w:pPr>
    </w:p>
    <w:p w14:paraId="596026C7" w14:textId="428107D0" w:rsidR="009706B5" w:rsidRPr="009706B5" w:rsidRDefault="009706B5">
      <w:pPr>
        <w:pStyle w:val="Nidungvnbn"/>
        <w:numPr>
          <w:ilvl w:val="0"/>
          <w:numId w:val="1"/>
        </w:numPr>
      </w:pPr>
      <w:r w:rsidRPr="009706B5">
        <w:t>Quận/Huyện (districts)</w:t>
      </w:r>
    </w:p>
    <w:p w14:paraId="58BC7AC7" w14:textId="77777777" w:rsidR="009706B5" w:rsidRPr="009706B5" w:rsidRDefault="009706B5">
      <w:pPr>
        <w:pStyle w:val="Nidungvnbn"/>
        <w:numPr>
          <w:ilvl w:val="0"/>
          <w:numId w:val="53"/>
        </w:numPr>
        <w:ind w:left="1440"/>
      </w:pPr>
      <w:r w:rsidRPr="009706B5">
        <w:t xml:space="preserve">id : Mã định danh quận huyện - </w:t>
      </w:r>
      <w:r w:rsidRPr="009706B5">
        <w:rPr>
          <w:b/>
          <w:bCs/>
        </w:rPr>
        <w:t>Int</w:t>
      </w:r>
    </w:p>
    <w:p w14:paraId="51BF06E6" w14:textId="77777777" w:rsidR="009706B5" w:rsidRPr="009706B5" w:rsidRDefault="009706B5">
      <w:pPr>
        <w:pStyle w:val="Nidungvnbn"/>
        <w:numPr>
          <w:ilvl w:val="0"/>
          <w:numId w:val="53"/>
        </w:numPr>
        <w:ind w:left="1440"/>
      </w:pPr>
      <w:r w:rsidRPr="009706B5">
        <w:t xml:space="preserve">code : Mã của quận huyện- </w:t>
      </w:r>
      <w:r w:rsidRPr="009706B5">
        <w:rPr>
          <w:b/>
          <w:bCs/>
        </w:rPr>
        <w:t>Nvarchar(1000)</w:t>
      </w:r>
    </w:p>
    <w:p w14:paraId="287880E5" w14:textId="77777777" w:rsidR="009706B5" w:rsidRPr="009706B5" w:rsidRDefault="009706B5">
      <w:pPr>
        <w:pStyle w:val="Nidungvnbn"/>
        <w:numPr>
          <w:ilvl w:val="0"/>
          <w:numId w:val="53"/>
        </w:numPr>
        <w:ind w:left="1440"/>
      </w:pPr>
      <w:r w:rsidRPr="009706B5">
        <w:t xml:space="preserve">name : Tên của tỉnh quận huyện- </w:t>
      </w:r>
      <w:r w:rsidRPr="009706B5">
        <w:rPr>
          <w:b/>
          <w:bCs/>
        </w:rPr>
        <w:t>Nvarchar(1000)</w:t>
      </w:r>
    </w:p>
    <w:p w14:paraId="31F594C7" w14:textId="77777777" w:rsidR="009706B5" w:rsidRPr="009706B5" w:rsidRDefault="009706B5">
      <w:pPr>
        <w:pStyle w:val="Nidungvnbn"/>
        <w:numPr>
          <w:ilvl w:val="0"/>
          <w:numId w:val="53"/>
        </w:numPr>
        <w:ind w:left="1440"/>
      </w:pPr>
      <w:r w:rsidRPr="009706B5">
        <w:t xml:space="preserve">name_en: Tên tiếng anh của quận huyện - </w:t>
      </w:r>
      <w:r w:rsidRPr="009706B5">
        <w:rPr>
          <w:b/>
          <w:bCs/>
        </w:rPr>
        <w:t>Nvarchar(1000)</w:t>
      </w:r>
    </w:p>
    <w:p w14:paraId="355969FD" w14:textId="77777777" w:rsidR="009706B5" w:rsidRPr="009706B5" w:rsidRDefault="009706B5">
      <w:pPr>
        <w:pStyle w:val="Nidungvnbn"/>
        <w:numPr>
          <w:ilvl w:val="0"/>
          <w:numId w:val="53"/>
        </w:numPr>
        <w:ind w:left="1440"/>
      </w:pPr>
      <w:r w:rsidRPr="009706B5">
        <w:t xml:space="preserve">full_name : Tên đây đủ của quận huyện - </w:t>
      </w:r>
      <w:r w:rsidRPr="009706B5">
        <w:rPr>
          <w:b/>
          <w:bCs/>
        </w:rPr>
        <w:t>Nvarchar(1000)</w:t>
      </w:r>
    </w:p>
    <w:p w14:paraId="4243E4A1" w14:textId="77777777" w:rsidR="009706B5" w:rsidRPr="009706B5" w:rsidRDefault="009706B5">
      <w:pPr>
        <w:pStyle w:val="Nidungvnbn"/>
        <w:numPr>
          <w:ilvl w:val="0"/>
          <w:numId w:val="53"/>
        </w:numPr>
        <w:ind w:left="1440"/>
      </w:pPr>
      <w:r w:rsidRPr="009706B5">
        <w:t xml:space="preserve">full_name_en : Tên tiếng anh đầy đủ của quận huyện- </w:t>
      </w:r>
      <w:r w:rsidRPr="009706B5">
        <w:rPr>
          <w:b/>
          <w:bCs/>
        </w:rPr>
        <w:t>Nvarchar(1000)</w:t>
      </w:r>
    </w:p>
    <w:p w14:paraId="41A6C689" w14:textId="77777777" w:rsidR="009706B5" w:rsidRPr="009706B5" w:rsidRDefault="009706B5">
      <w:pPr>
        <w:pStyle w:val="Nidungvnbn"/>
        <w:numPr>
          <w:ilvl w:val="0"/>
          <w:numId w:val="53"/>
        </w:numPr>
        <w:ind w:left="1440"/>
      </w:pPr>
      <w:r w:rsidRPr="009706B5">
        <w:t xml:space="preserve">code_name : Tên mã của quận huyện - </w:t>
      </w:r>
      <w:r w:rsidRPr="009706B5">
        <w:rPr>
          <w:b/>
          <w:bCs/>
        </w:rPr>
        <w:t>Nvarchar(1000)</w:t>
      </w:r>
    </w:p>
    <w:p w14:paraId="361B4BA3" w14:textId="77777777" w:rsidR="009706B5" w:rsidRPr="009706B5" w:rsidRDefault="009706B5">
      <w:pPr>
        <w:pStyle w:val="Nidungvnbn"/>
        <w:numPr>
          <w:ilvl w:val="0"/>
          <w:numId w:val="53"/>
        </w:numPr>
        <w:ind w:left="1440"/>
      </w:pPr>
      <w:r w:rsidRPr="009706B5">
        <w:t xml:space="preserve">administrative_unit_id : Mã đơn vị hành chính - </w:t>
      </w:r>
      <w:r w:rsidRPr="009706B5">
        <w:rPr>
          <w:b/>
          <w:bCs/>
        </w:rPr>
        <w:t>Int</w:t>
      </w:r>
    </w:p>
    <w:p w14:paraId="50318C33" w14:textId="77777777" w:rsidR="009706B5" w:rsidRPr="009706B5" w:rsidRDefault="009706B5">
      <w:pPr>
        <w:pStyle w:val="Nidungvnbn"/>
        <w:numPr>
          <w:ilvl w:val="0"/>
          <w:numId w:val="53"/>
        </w:numPr>
        <w:ind w:left="1440"/>
      </w:pPr>
      <w:r w:rsidRPr="009706B5">
        <w:t xml:space="preserve">adminstrartive_region_id : Mã khu vực hành chính – </w:t>
      </w:r>
      <w:r w:rsidRPr="009706B5">
        <w:rPr>
          <w:b/>
          <w:bCs/>
        </w:rPr>
        <w:t>Int</w:t>
      </w:r>
    </w:p>
    <w:p w14:paraId="17DC4E28" w14:textId="77777777" w:rsidR="009706B5" w:rsidRPr="009706B5" w:rsidRDefault="009706B5">
      <w:pPr>
        <w:pStyle w:val="Nidungvnbn"/>
        <w:numPr>
          <w:ilvl w:val="0"/>
          <w:numId w:val="53"/>
        </w:numPr>
        <w:ind w:left="1440"/>
      </w:pPr>
      <w:r w:rsidRPr="009706B5">
        <w:t xml:space="preserve">province_code : Mã tỉnh quận huyện thuộc - </w:t>
      </w:r>
      <w:r w:rsidRPr="009706B5">
        <w:rPr>
          <w:b/>
          <w:bCs/>
        </w:rPr>
        <w:t>Nvarchar(1000)</w:t>
      </w:r>
    </w:p>
    <w:p w14:paraId="79AF0EE6" w14:textId="7E2C12F1" w:rsidR="009706B5" w:rsidRDefault="009706B5" w:rsidP="009706B5">
      <w:pPr>
        <w:pStyle w:val="Nidungvnbn"/>
      </w:pPr>
      <w:r w:rsidRPr="009706B5">
        <w:t xml:space="preserve">Bảng Quận/Huyện lưu trữ thông tin của từng quận/Huyện trong 63 tỉnh thành của Việt Nam và đơn vị hành chính </w:t>
      </w:r>
    </w:p>
    <w:p w14:paraId="7BDFAF3E" w14:textId="38CBFD6C" w:rsidR="00F47825" w:rsidRPr="009706B5" w:rsidRDefault="00F47825" w:rsidP="00F47825">
      <w:pPr>
        <w:pStyle w:val="Nidungvnbn"/>
        <w:ind w:firstLine="0"/>
      </w:pPr>
    </w:p>
    <w:p w14:paraId="4BDB7A80" w14:textId="22A948E6" w:rsidR="009706B5" w:rsidRPr="009706B5" w:rsidRDefault="009706B5">
      <w:pPr>
        <w:pStyle w:val="Nidungvnbn"/>
        <w:numPr>
          <w:ilvl w:val="0"/>
          <w:numId w:val="1"/>
        </w:numPr>
      </w:pPr>
      <w:r w:rsidRPr="009706B5">
        <w:t>Phường/Xã (Wards)</w:t>
      </w:r>
    </w:p>
    <w:p w14:paraId="3DF75E89" w14:textId="77777777" w:rsidR="009706B5" w:rsidRPr="009706B5" w:rsidRDefault="009706B5">
      <w:pPr>
        <w:pStyle w:val="Nidungvnbn"/>
        <w:numPr>
          <w:ilvl w:val="0"/>
          <w:numId w:val="54"/>
        </w:numPr>
        <w:ind w:left="1440"/>
      </w:pPr>
      <w:r w:rsidRPr="009706B5">
        <w:t xml:space="preserve">id : Mã định danh phường xã  - </w:t>
      </w:r>
      <w:r w:rsidRPr="009706B5">
        <w:rPr>
          <w:b/>
          <w:bCs/>
        </w:rPr>
        <w:t>Int</w:t>
      </w:r>
    </w:p>
    <w:p w14:paraId="55F28609" w14:textId="77777777" w:rsidR="009706B5" w:rsidRPr="009706B5" w:rsidRDefault="009706B5">
      <w:pPr>
        <w:pStyle w:val="Nidungvnbn"/>
        <w:numPr>
          <w:ilvl w:val="0"/>
          <w:numId w:val="54"/>
        </w:numPr>
        <w:ind w:left="1440"/>
      </w:pPr>
      <w:r w:rsidRPr="009706B5">
        <w:lastRenderedPageBreak/>
        <w:t xml:space="preserve">code : Mã của phường xã- </w:t>
      </w:r>
      <w:r w:rsidRPr="009706B5">
        <w:rPr>
          <w:b/>
          <w:bCs/>
        </w:rPr>
        <w:t>Nvarchar(1000)</w:t>
      </w:r>
    </w:p>
    <w:p w14:paraId="540CE00F" w14:textId="77777777" w:rsidR="009706B5" w:rsidRPr="009706B5" w:rsidRDefault="009706B5">
      <w:pPr>
        <w:pStyle w:val="Nidungvnbn"/>
        <w:numPr>
          <w:ilvl w:val="0"/>
          <w:numId w:val="54"/>
        </w:numPr>
        <w:ind w:left="1440"/>
      </w:pPr>
      <w:r w:rsidRPr="009706B5">
        <w:t xml:space="preserve">name : Tên của phường xã- </w:t>
      </w:r>
      <w:r w:rsidRPr="009706B5">
        <w:rPr>
          <w:b/>
          <w:bCs/>
        </w:rPr>
        <w:t>Nvarchar(1000)</w:t>
      </w:r>
    </w:p>
    <w:p w14:paraId="0CFC82A8" w14:textId="77777777" w:rsidR="009706B5" w:rsidRPr="009706B5" w:rsidRDefault="009706B5">
      <w:pPr>
        <w:pStyle w:val="Nidungvnbn"/>
        <w:numPr>
          <w:ilvl w:val="0"/>
          <w:numId w:val="54"/>
        </w:numPr>
        <w:ind w:left="1440"/>
      </w:pPr>
      <w:r w:rsidRPr="009706B5">
        <w:t xml:space="preserve">name_en: Tên tiếng anh của phường xã- </w:t>
      </w:r>
      <w:r w:rsidRPr="009706B5">
        <w:rPr>
          <w:b/>
          <w:bCs/>
        </w:rPr>
        <w:t>Nvarchar(1000)</w:t>
      </w:r>
    </w:p>
    <w:p w14:paraId="4E2D2D63" w14:textId="77777777" w:rsidR="009706B5" w:rsidRPr="009706B5" w:rsidRDefault="009706B5">
      <w:pPr>
        <w:pStyle w:val="Nidungvnbn"/>
        <w:numPr>
          <w:ilvl w:val="0"/>
          <w:numId w:val="54"/>
        </w:numPr>
        <w:ind w:left="1440"/>
      </w:pPr>
      <w:r w:rsidRPr="009706B5">
        <w:t xml:space="preserve">full_name : Tên đây đủ của phường xã - </w:t>
      </w:r>
      <w:r w:rsidRPr="009706B5">
        <w:rPr>
          <w:b/>
          <w:bCs/>
        </w:rPr>
        <w:t>Nvarchar(1000)</w:t>
      </w:r>
    </w:p>
    <w:p w14:paraId="36331E4F" w14:textId="77777777" w:rsidR="009706B5" w:rsidRPr="009706B5" w:rsidRDefault="009706B5">
      <w:pPr>
        <w:pStyle w:val="Nidungvnbn"/>
        <w:numPr>
          <w:ilvl w:val="0"/>
          <w:numId w:val="54"/>
        </w:numPr>
        <w:ind w:left="1440"/>
      </w:pPr>
      <w:r w:rsidRPr="009706B5">
        <w:t xml:space="preserve">full_name_en : Tên tiếng anh đầy đủ của phường xã- </w:t>
      </w:r>
      <w:r w:rsidRPr="009706B5">
        <w:rPr>
          <w:b/>
          <w:bCs/>
        </w:rPr>
        <w:t>Nvarchar(1000)</w:t>
      </w:r>
    </w:p>
    <w:p w14:paraId="621E9364" w14:textId="77777777" w:rsidR="009706B5" w:rsidRPr="009706B5" w:rsidRDefault="009706B5">
      <w:pPr>
        <w:pStyle w:val="Nidungvnbn"/>
        <w:numPr>
          <w:ilvl w:val="0"/>
          <w:numId w:val="54"/>
        </w:numPr>
        <w:ind w:left="1440"/>
      </w:pPr>
      <w:r w:rsidRPr="009706B5">
        <w:t xml:space="preserve">code_name : Tên mã của phường xã - </w:t>
      </w:r>
      <w:r w:rsidRPr="009706B5">
        <w:rPr>
          <w:b/>
          <w:bCs/>
        </w:rPr>
        <w:t>Nvarchar(1000)</w:t>
      </w:r>
    </w:p>
    <w:p w14:paraId="4A09433C" w14:textId="77777777" w:rsidR="009706B5" w:rsidRPr="009706B5" w:rsidRDefault="009706B5">
      <w:pPr>
        <w:pStyle w:val="Nidungvnbn"/>
        <w:numPr>
          <w:ilvl w:val="0"/>
          <w:numId w:val="54"/>
        </w:numPr>
        <w:ind w:left="1440"/>
      </w:pPr>
      <w:r w:rsidRPr="009706B5">
        <w:t xml:space="preserve">district_code : Mã Quận/Huyện thuộc về - </w:t>
      </w:r>
      <w:r w:rsidRPr="009706B5">
        <w:rPr>
          <w:b/>
          <w:bCs/>
        </w:rPr>
        <w:t>Nvarchar(1000)</w:t>
      </w:r>
    </w:p>
    <w:p w14:paraId="606541D1" w14:textId="77777777" w:rsidR="009706B5" w:rsidRPr="009706B5" w:rsidRDefault="009706B5">
      <w:pPr>
        <w:pStyle w:val="Nidungvnbn"/>
        <w:numPr>
          <w:ilvl w:val="0"/>
          <w:numId w:val="54"/>
        </w:numPr>
        <w:ind w:left="1440"/>
      </w:pPr>
      <w:r w:rsidRPr="009706B5">
        <w:t xml:space="preserve">administrative_unit_id : Mã đơn vị hành chính – </w:t>
      </w:r>
      <w:r w:rsidRPr="009706B5">
        <w:rPr>
          <w:b/>
          <w:bCs/>
        </w:rPr>
        <w:t>Int</w:t>
      </w:r>
    </w:p>
    <w:p w14:paraId="279AD3C8" w14:textId="64EF7CFF" w:rsidR="009706B5" w:rsidRPr="009706B5" w:rsidRDefault="009706B5" w:rsidP="009068D1">
      <w:pPr>
        <w:pStyle w:val="Nidungvnbn"/>
      </w:pPr>
      <w:r w:rsidRPr="009706B5">
        <w:t xml:space="preserve">Bảng Phường/Xã sẽ lưu thông tin của phường xã của nhiều Quận/Huyện của tỉnh và đơn vị hành chính </w:t>
      </w:r>
    </w:p>
    <w:p w14:paraId="1AC2CE9D" w14:textId="77777777" w:rsidR="00A0073E" w:rsidRDefault="00A0073E" w:rsidP="00A0073E">
      <w:pPr>
        <w:pStyle w:val="Nidungvnbn"/>
        <w:ind w:firstLine="0"/>
      </w:pPr>
    </w:p>
    <w:p w14:paraId="79BB65DC" w14:textId="52AA89CD" w:rsidR="009706B5" w:rsidRPr="009706B5" w:rsidRDefault="009706B5">
      <w:pPr>
        <w:pStyle w:val="Nidungvnbn"/>
        <w:numPr>
          <w:ilvl w:val="0"/>
          <w:numId w:val="1"/>
        </w:numPr>
      </w:pPr>
      <w:r w:rsidRPr="009706B5">
        <w:t>Bài tuyển dụng đánh dấu của người dùng (Recruitment_Post_User_Like)</w:t>
      </w:r>
    </w:p>
    <w:p w14:paraId="253FB0B2" w14:textId="77777777" w:rsidR="009706B5" w:rsidRPr="009706B5" w:rsidRDefault="009706B5">
      <w:pPr>
        <w:pStyle w:val="Nidungvnbn"/>
        <w:numPr>
          <w:ilvl w:val="0"/>
          <w:numId w:val="55"/>
        </w:numPr>
        <w:ind w:left="1440"/>
      </w:pPr>
      <w:r w:rsidRPr="009706B5">
        <w:t>id : Mã định danh lượt đánh dấu bài tuyển dụng</w:t>
      </w:r>
      <w:r w:rsidRPr="009706B5">
        <w:rPr>
          <w:b/>
          <w:bCs/>
        </w:rPr>
        <w:t xml:space="preserve"> - Bigint autoincrement</w:t>
      </w:r>
      <w:r w:rsidRPr="009706B5">
        <w:t xml:space="preserve"> </w:t>
      </w:r>
    </w:p>
    <w:p w14:paraId="176A553D" w14:textId="77334EC6" w:rsidR="009706B5" w:rsidRPr="009706B5" w:rsidRDefault="009706B5">
      <w:pPr>
        <w:pStyle w:val="Nidungvnbn"/>
        <w:numPr>
          <w:ilvl w:val="0"/>
          <w:numId w:val="55"/>
        </w:numPr>
        <w:ind w:left="1440"/>
      </w:pPr>
      <w:r w:rsidRPr="009706B5">
        <w:t xml:space="preserve">user_id : Mã định danh của người đánh dấu- </w:t>
      </w:r>
      <w:r w:rsidRPr="009706B5">
        <w:rPr>
          <w:b/>
          <w:bCs/>
        </w:rPr>
        <w:t>Bigint</w:t>
      </w:r>
    </w:p>
    <w:p w14:paraId="6554BDF4" w14:textId="06620907" w:rsidR="009706B5" w:rsidRPr="009706B5" w:rsidRDefault="009706B5">
      <w:pPr>
        <w:pStyle w:val="Nidungvnbn"/>
        <w:numPr>
          <w:ilvl w:val="0"/>
          <w:numId w:val="55"/>
        </w:numPr>
        <w:ind w:left="1440"/>
      </w:pPr>
      <w:r w:rsidRPr="009706B5">
        <w:t xml:space="preserve">post_id : Mã định danh của bài viết- </w:t>
      </w:r>
      <w:r w:rsidRPr="009706B5">
        <w:rPr>
          <w:b/>
          <w:bCs/>
        </w:rPr>
        <w:t>Bigint</w:t>
      </w:r>
    </w:p>
    <w:p w14:paraId="7F082DB3" w14:textId="77777777" w:rsidR="009706B5" w:rsidRPr="009706B5" w:rsidRDefault="009706B5">
      <w:pPr>
        <w:pStyle w:val="Nidungvnbn"/>
        <w:numPr>
          <w:ilvl w:val="0"/>
          <w:numId w:val="55"/>
        </w:numPr>
        <w:ind w:left="1440"/>
      </w:pPr>
      <w:r w:rsidRPr="009706B5">
        <w:t xml:space="preserve">is_active : Lượt đánh dấu có kích hoạt hay không – </w:t>
      </w:r>
      <w:r w:rsidRPr="009706B5">
        <w:rPr>
          <w:b/>
          <w:bCs/>
        </w:rPr>
        <w:t>Bit (0 or 1)</w:t>
      </w:r>
    </w:p>
    <w:p w14:paraId="77CE3A17" w14:textId="77777777" w:rsidR="009706B5" w:rsidRPr="009706B5" w:rsidRDefault="009706B5">
      <w:pPr>
        <w:pStyle w:val="Nidungvnbn"/>
        <w:numPr>
          <w:ilvl w:val="0"/>
          <w:numId w:val="55"/>
        </w:numPr>
        <w:ind w:left="1440"/>
        <w:rPr>
          <w:b/>
          <w:bCs/>
        </w:rPr>
      </w:pPr>
      <w:r w:rsidRPr="009706B5">
        <w:t xml:space="preserve">is_delete : Lượt đánh dấu đã được xóa hay không – </w:t>
      </w:r>
      <w:r w:rsidRPr="009706B5">
        <w:rPr>
          <w:b/>
          <w:bCs/>
        </w:rPr>
        <w:t>Bit(0 or 1)</w:t>
      </w:r>
    </w:p>
    <w:p w14:paraId="3D976D2E" w14:textId="77777777" w:rsidR="009706B5" w:rsidRPr="009706B5" w:rsidRDefault="009706B5">
      <w:pPr>
        <w:pStyle w:val="Nidungvnbn"/>
        <w:numPr>
          <w:ilvl w:val="0"/>
          <w:numId w:val="55"/>
        </w:numPr>
        <w:ind w:left="1440"/>
      </w:pPr>
      <w:r w:rsidRPr="009706B5">
        <w:t xml:space="preserve">create_date : Ngày khởi tạo– </w:t>
      </w:r>
      <w:r w:rsidRPr="009706B5">
        <w:rPr>
          <w:b/>
          <w:bCs/>
        </w:rPr>
        <w:t>Datetime</w:t>
      </w:r>
    </w:p>
    <w:p w14:paraId="75445C0B" w14:textId="77777777" w:rsidR="009706B5" w:rsidRPr="009706B5" w:rsidRDefault="009706B5">
      <w:pPr>
        <w:pStyle w:val="Nidungvnbn"/>
        <w:numPr>
          <w:ilvl w:val="0"/>
          <w:numId w:val="55"/>
        </w:numPr>
        <w:ind w:left="1440"/>
      </w:pPr>
      <w:r w:rsidRPr="009706B5">
        <w:t xml:space="preserve">create_user : Người khởi tạo - </w:t>
      </w:r>
      <w:r w:rsidRPr="009706B5">
        <w:rPr>
          <w:b/>
          <w:bCs/>
        </w:rPr>
        <w:t>Nvarchar(1000)</w:t>
      </w:r>
    </w:p>
    <w:p w14:paraId="5A8C0622" w14:textId="77777777" w:rsidR="009706B5" w:rsidRPr="009706B5" w:rsidRDefault="009706B5">
      <w:pPr>
        <w:pStyle w:val="Nidungvnbn"/>
        <w:numPr>
          <w:ilvl w:val="0"/>
          <w:numId w:val="55"/>
        </w:numPr>
        <w:ind w:left="1440"/>
      </w:pPr>
      <w:r w:rsidRPr="009706B5">
        <w:t xml:space="preserve">update_date : Ngày cập nhật - </w:t>
      </w:r>
      <w:r w:rsidRPr="009706B5">
        <w:rPr>
          <w:b/>
          <w:bCs/>
        </w:rPr>
        <w:t>Datetime</w:t>
      </w:r>
    </w:p>
    <w:p w14:paraId="48D4352C" w14:textId="77777777" w:rsidR="009706B5" w:rsidRPr="009706B5" w:rsidRDefault="009706B5">
      <w:pPr>
        <w:pStyle w:val="Nidungvnbn"/>
        <w:numPr>
          <w:ilvl w:val="0"/>
          <w:numId w:val="55"/>
        </w:numPr>
        <w:ind w:left="1440"/>
      </w:pPr>
      <w:r w:rsidRPr="009706B5">
        <w:t xml:space="preserve">update_user : Người cập nhật – </w:t>
      </w:r>
      <w:r w:rsidRPr="009706B5">
        <w:rPr>
          <w:b/>
          <w:bCs/>
        </w:rPr>
        <w:t>Nvarchar(1000)</w:t>
      </w:r>
    </w:p>
    <w:p w14:paraId="1008A544" w14:textId="77777777" w:rsidR="009706B5" w:rsidRPr="009706B5" w:rsidRDefault="009706B5">
      <w:pPr>
        <w:pStyle w:val="Nidungvnbn"/>
        <w:numPr>
          <w:ilvl w:val="0"/>
          <w:numId w:val="55"/>
        </w:numPr>
        <w:ind w:left="1440"/>
      </w:pPr>
      <w:r w:rsidRPr="009706B5">
        <w:t xml:space="preserve">delete_date : Ngày xóa  - </w:t>
      </w:r>
      <w:r w:rsidRPr="009706B5">
        <w:rPr>
          <w:b/>
          <w:bCs/>
        </w:rPr>
        <w:t>Datetime</w:t>
      </w:r>
    </w:p>
    <w:p w14:paraId="36B8D1BC" w14:textId="77777777" w:rsidR="009706B5" w:rsidRPr="009706B5" w:rsidRDefault="009706B5">
      <w:pPr>
        <w:pStyle w:val="Nidungvnbn"/>
        <w:numPr>
          <w:ilvl w:val="0"/>
          <w:numId w:val="55"/>
        </w:numPr>
        <w:ind w:left="1440"/>
        <w:rPr>
          <w:b/>
          <w:bCs/>
        </w:rPr>
      </w:pPr>
      <w:r w:rsidRPr="009706B5">
        <w:t xml:space="preserve">delete_user : Người xóa – </w:t>
      </w:r>
      <w:r w:rsidRPr="009706B5">
        <w:rPr>
          <w:b/>
          <w:bCs/>
        </w:rPr>
        <w:t>Nvarchar(1000)</w:t>
      </w:r>
    </w:p>
    <w:p w14:paraId="748AE37E" w14:textId="45E3D292" w:rsidR="006A7181" w:rsidRDefault="009706B5" w:rsidP="006A7181">
      <w:pPr>
        <w:pStyle w:val="Nidungvnbn"/>
      </w:pPr>
      <w:r w:rsidRPr="009706B5">
        <w:t>Bảng lưu bài viết được đánh dấu bởi người dùng có chức năng lưu trữ thông tin bài đăng người ứng viên cảm thấy phù hợp nhưng chưa muốn ứng tuyển và sợ việc không tìm thấy được bài đăng thì người ứng viên có thể đánh dấu và ứng tuyển sau</w:t>
      </w:r>
    </w:p>
    <w:p w14:paraId="5011F332" w14:textId="5989D108" w:rsidR="006A7181" w:rsidRDefault="006A7181" w:rsidP="006A7181">
      <w:pPr>
        <w:pStyle w:val="Nidungvnbn"/>
      </w:pPr>
      <w:r>
        <w:lastRenderedPageBreak/>
        <w:t>Người dùng sẽ được chia làm 3 nhóm tài khoản và thao tác với một số chức năng nhất định là</w:t>
      </w:r>
    </w:p>
    <w:p w14:paraId="1724F4CE" w14:textId="3ACAB024" w:rsidR="006A7181" w:rsidRDefault="006A7181">
      <w:pPr>
        <w:pStyle w:val="Nidungvnbn"/>
        <w:numPr>
          <w:ilvl w:val="0"/>
          <w:numId w:val="1"/>
        </w:numPr>
      </w:pPr>
      <w:r>
        <w:t>Ứng viên : Có thể là sinh viên của trường hoặc là các ứng viên có như cầu tham gia vào trang web thông qua việc đăng kí</w:t>
      </w:r>
    </w:p>
    <w:p w14:paraId="0CD439EF" w14:textId="565320C6" w:rsidR="006A7181" w:rsidRDefault="006A7181">
      <w:pPr>
        <w:pStyle w:val="Nidungvnbn"/>
        <w:numPr>
          <w:ilvl w:val="0"/>
          <w:numId w:val="1"/>
        </w:numPr>
      </w:pPr>
      <w:r>
        <w:t>Nhà tuyển dụng : Là các đối tác của quý nhà trường về các vị trí việc làm chất lượng và có nhu cầu tìm đến các nguồn nhân lực trẻ mới ra trường chưa có kinh nghiệm để tuyển làm thực tập sinh, hoặc là Fresher để đào tạo cho phù hợp với nhu cầu của danh nghiệp</w:t>
      </w:r>
    </w:p>
    <w:p w14:paraId="4E1D24A5" w14:textId="4B041619" w:rsidR="006A7181" w:rsidRDefault="006A7181">
      <w:pPr>
        <w:pStyle w:val="Nidungvnbn"/>
        <w:numPr>
          <w:ilvl w:val="0"/>
          <w:numId w:val="1"/>
        </w:numPr>
      </w:pPr>
      <w:r>
        <w:t xml:space="preserve">Người quản lý: Có có vai tra là người quan sát , giám sát các hoạt động của trang web cũng như khai báo và quản lý các tài nguyên của trang ứng dụng để giúp cho cả 2 loại người dùng là ứng viên và nhà tuyển dụng có thể tiếp xúc với nhau một cách thuận tiện </w:t>
      </w:r>
      <w:r w:rsidR="002E5F8F">
        <w:t>nhất</w:t>
      </w:r>
      <w:r w:rsidR="009E78EA">
        <w:t>.</w:t>
      </w:r>
    </w:p>
    <w:p w14:paraId="3EF303BE" w14:textId="77777777" w:rsidR="009E78EA" w:rsidRDefault="009E78EA" w:rsidP="009E78EA">
      <w:pPr>
        <w:keepNext/>
        <w:jc w:val="center"/>
      </w:pPr>
      <w:r>
        <w:rPr>
          <w:noProof/>
          <w:lang w:val="vi-VN" w:eastAsia="vi-VN"/>
        </w:rPr>
        <w:lastRenderedPageBreak/>
        <w:drawing>
          <wp:inline distT="0" distB="0" distL="0" distR="0" wp14:anchorId="7F351FBE" wp14:editId="157F897C">
            <wp:extent cx="5795010" cy="7315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lass-t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5132" cy="7315354"/>
                    </a:xfrm>
                    <a:prstGeom prst="rect">
                      <a:avLst/>
                    </a:prstGeom>
                  </pic:spPr>
                </pic:pic>
              </a:graphicData>
            </a:graphic>
          </wp:inline>
        </w:drawing>
      </w:r>
    </w:p>
    <w:p w14:paraId="76D0A109" w14:textId="064EE4CE" w:rsidR="009E78EA" w:rsidRDefault="009E78EA" w:rsidP="009E78EA">
      <w:pPr>
        <w:pStyle w:val="Caption"/>
      </w:pPr>
      <w:bookmarkStart w:id="8" w:name="_Toc126403614"/>
      <w:r>
        <w:t>Hình 1.</w:t>
      </w:r>
      <w:fldSimple w:instr=" SEQ Hình \* ARABIC \s 1 ">
        <w:r>
          <w:rPr>
            <w:noProof/>
          </w:rPr>
          <w:t>1</w:t>
        </w:r>
      </w:fldSimple>
      <w:r>
        <w:t xml:space="preserve"> Sơ đồ Class</w:t>
      </w:r>
      <w:bookmarkEnd w:id="8"/>
    </w:p>
    <w:p w14:paraId="00FF4113" w14:textId="0E76396E" w:rsidR="00462950" w:rsidRDefault="00462950">
      <w:pPr>
        <w:pStyle w:val="Tiumccp2"/>
        <w:pageBreakBefore/>
        <w:numPr>
          <w:ilvl w:val="2"/>
          <w:numId w:val="56"/>
        </w:numPr>
        <w:tabs>
          <w:tab w:val="clear" w:pos="6379"/>
        </w:tabs>
      </w:pPr>
      <w:bookmarkStart w:id="9" w:name="_Toc126412869"/>
      <w:r>
        <w:lastRenderedPageBreak/>
        <w:t>Usecase</w:t>
      </w:r>
      <w:bookmarkEnd w:id="9"/>
    </w:p>
    <w:p w14:paraId="7985536C" w14:textId="689B1CA0" w:rsidR="00462950" w:rsidRDefault="00462950">
      <w:pPr>
        <w:pStyle w:val="Nidungvnbn"/>
        <w:keepLines/>
        <w:numPr>
          <w:ilvl w:val="0"/>
          <w:numId w:val="10"/>
        </w:numPr>
      </w:pPr>
      <w:r>
        <w:t>Sơ đồ usecase</w:t>
      </w:r>
    </w:p>
    <w:p w14:paraId="4D3928DE" w14:textId="77777777" w:rsidR="00C07DC6" w:rsidRDefault="00C07DC6" w:rsidP="00F93A4B">
      <w:pPr>
        <w:pStyle w:val="Nidungvnbn"/>
      </w:pPr>
      <w:r>
        <w:rPr>
          <w:noProof/>
          <w:lang w:val="vi-VN" w:eastAsia="vi-VN"/>
        </w:rPr>
        <w:drawing>
          <wp:inline distT="0" distB="0" distL="0" distR="0" wp14:anchorId="6A9B98DA" wp14:editId="12F42CBF">
            <wp:extent cx="5257800" cy="25679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2567940"/>
                    </a:xfrm>
                    <a:prstGeom prst="rect">
                      <a:avLst/>
                    </a:prstGeom>
                  </pic:spPr>
                </pic:pic>
              </a:graphicData>
            </a:graphic>
          </wp:inline>
        </w:drawing>
      </w:r>
    </w:p>
    <w:p w14:paraId="21A62462" w14:textId="14C7FFF3" w:rsidR="00C07DC6" w:rsidRDefault="00C07DC6" w:rsidP="00493239">
      <w:pPr>
        <w:pStyle w:val="Caption"/>
        <w:keepLines/>
        <w:ind w:left="645" w:firstLine="75"/>
      </w:pPr>
      <w:bookmarkStart w:id="10" w:name="_Toc126403615"/>
      <w:r>
        <w:t xml:space="preserve">Hình </w:t>
      </w:r>
      <w:r w:rsidR="009E78EA">
        <w:t>1.</w:t>
      </w:r>
      <w:fldSimple w:instr=" SEQ Hình \* ARABIC \s 1 ">
        <w:r w:rsidR="009E78EA">
          <w:rPr>
            <w:noProof/>
          </w:rPr>
          <w:t>2</w:t>
        </w:r>
      </w:fldSimple>
      <w:r>
        <w:t xml:space="preserve"> : Sơ đồ usecase của trang ứng dụng</w:t>
      </w:r>
      <w:bookmarkEnd w:id="10"/>
    </w:p>
    <w:p w14:paraId="7D1EE924" w14:textId="35EAE84F" w:rsidR="00E323B9" w:rsidRDefault="00462950">
      <w:pPr>
        <w:pStyle w:val="Nidungvnbn"/>
        <w:numPr>
          <w:ilvl w:val="0"/>
          <w:numId w:val="10"/>
        </w:numPr>
      </w:pPr>
      <w:r>
        <w:t>Đặt tả usecase</w:t>
      </w:r>
    </w:p>
    <w:p w14:paraId="6D57413F" w14:textId="045116F8" w:rsidR="00E74BC9" w:rsidRDefault="00E74BC9">
      <w:pPr>
        <w:pStyle w:val="Nidungvnbn"/>
        <w:numPr>
          <w:ilvl w:val="0"/>
          <w:numId w:val="1"/>
        </w:numPr>
      </w:pPr>
      <w:r>
        <w:t>Đăng nhập</w:t>
      </w:r>
    </w:p>
    <w:tbl>
      <w:tblPr>
        <w:tblStyle w:val="TableGrid"/>
        <w:tblW w:w="0" w:type="auto"/>
        <w:tblLook w:val="04A0" w:firstRow="1" w:lastRow="0" w:firstColumn="1" w:lastColumn="0" w:noHBand="0" w:noVBand="1"/>
      </w:tblPr>
      <w:tblGrid>
        <w:gridCol w:w="2515"/>
        <w:gridCol w:w="3150"/>
        <w:gridCol w:w="3446"/>
      </w:tblGrid>
      <w:tr w:rsidR="00E74BC9" w:rsidRPr="001819FE" w14:paraId="4A999516" w14:textId="77777777" w:rsidTr="004E5701">
        <w:tc>
          <w:tcPr>
            <w:tcW w:w="2515" w:type="dxa"/>
          </w:tcPr>
          <w:p w14:paraId="125928DA" w14:textId="77777777" w:rsidR="00E74BC9" w:rsidRPr="001819FE" w:rsidRDefault="00E74BC9" w:rsidP="00E323B9">
            <w:pPr>
              <w:rPr>
                <w:b/>
                <w:sz w:val="26"/>
                <w:szCs w:val="26"/>
              </w:rPr>
            </w:pPr>
            <w:r w:rsidRPr="001819FE">
              <w:rPr>
                <w:b/>
                <w:sz w:val="26"/>
                <w:szCs w:val="26"/>
              </w:rPr>
              <w:t>Use case name</w:t>
            </w:r>
          </w:p>
        </w:tc>
        <w:tc>
          <w:tcPr>
            <w:tcW w:w="6596" w:type="dxa"/>
            <w:gridSpan w:val="2"/>
          </w:tcPr>
          <w:p w14:paraId="0180F091" w14:textId="77777777" w:rsidR="00E74BC9" w:rsidRPr="001819FE" w:rsidRDefault="00E74BC9" w:rsidP="00E323B9">
            <w:pPr>
              <w:rPr>
                <w:sz w:val="26"/>
                <w:szCs w:val="26"/>
              </w:rPr>
            </w:pPr>
            <w:r w:rsidRPr="001819FE">
              <w:rPr>
                <w:sz w:val="26"/>
                <w:szCs w:val="26"/>
              </w:rPr>
              <w:t xml:space="preserve">Đăng Nhập </w:t>
            </w:r>
          </w:p>
        </w:tc>
      </w:tr>
      <w:tr w:rsidR="00E74BC9" w:rsidRPr="001819FE" w14:paraId="6F86AE0A" w14:textId="77777777" w:rsidTr="004E5701">
        <w:tc>
          <w:tcPr>
            <w:tcW w:w="2515" w:type="dxa"/>
          </w:tcPr>
          <w:p w14:paraId="00F93F7E" w14:textId="77777777" w:rsidR="00E74BC9" w:rsidRPr="001819FE" w:rsidRDefault="00E74BC9" w:rsidP="00E323B9">
            <w:pPr>
              <w:rPr>
                <w:b/>
                <w:sz w:val="26"/>
                <w:szCs w:val="26"/>
              </w:rPr>
            </w:pPr>
            <w:r w:rsidRPr="001819FE">
              <w:rPr>
                <w:b/>
                <w:sz w:val="26"/>
                <w:szCs w:val="26"/>
              </w:rPr>
              <w:t>Scenario</w:t>
            </w:r>
          </w:p>
        </w:tc>
        <w:tc>
          <w:tcPr>
            <w:tcW w:w="6596" w:type="dxa"/>
            <w:gridSpan w:val="2"/>
          </w:tcPr>
          <w:p w14:paraId="75058330" w14:textId="77777777" w:rsidR="00E74BC9" w:rsidRPr="001819FE" w:rsidRDefault="00E74BC9" w:rsidP="00E323B9">
            <w:pPr>
              <w:rPr>
                <w:sz w:val="26"/>
                <w:szCs w:val="26"/>
              </w:rPr>
            </w:pPr>
            <w:r>
              <w:rPr>
                <w:sz w:val="26"/>
                <w:szCs w:val="26"/>
              </w:rPr>
              <w:t>Cần đ</w:t>
            </w:r>
            <w:r w:rsidRPr="001819FE">
              <w:rPr>
                <w:sz w:val="26"/>
                <w:szCs w:val="26"/>
              </w:rPr>
              <w:t xml:space="preserve">ăng nhập khi muốn thực hiện </w:t>
            </w:r>
            <w:r>
              <w:rPr>
                <w:sz w:val="26"/>
                <w:szCs w:val="26"/>
              </w:rPr>
              <w:t>các tính đăng cụ thể của từng loại người dùng</w:t>
            </w:r>
          </w:p>
        </w:tc>
      </w:tr>
      <w:tr w:rsidR="00E74BC9" w:rsidRPr="001819FE" w14:paraId="2346A1DB" w14:textId="77777777" w:rsidTr="004E5701">
        <w:tc>
          <w:tcPr>
            <w:tcW w:w="2515" w:type="dxa"/>
          </w:tcPr>
          <w:p w14:paraId="1CCFA6B4" w14:textId="77777777" w:rsidR="00E74BC9" w:rsidRPr="001819FE" w:rsidRDefault="00E74BC9" w:rsidP="00E323B9">
            <w:pPr>
              <w:rPr>
                <w:b/>
                <w:sz w:val="26"/>
                <w:szCs w:val="26"/>
              </w:rPr>
            </w:pPr>
            <w:r w:rsidRPr="001819FE">
              <w:rPr>
                <w:b/>
                <w:sz w:val="26"/>
                <w:szCs w:val="26"/>
              </w:rPr>
              <w:t>Triggering Event</w:t>
            </w:r>
          </w:p>
        </w:tc>
        <w:tc>
          <w:tcPr>
            <w:tcW w:w="6596" w:type="dxa"/>
            <w:gridSpan w:val="2"/>
          </w:tcPr>
          <w:p w14:paraId="653AFE9C" w14:textId="77777777" w:rsidR="00E74BC9" w:rsidRPr="001819FE" w:rsidRDefault="00E74BC9" w:rsidP="00E323B9">
            <w:pPr>
              <w:rPr>
                <w:sz w:val="26"/>
                <w:szCs w:val="26"/>
              </w:rPr>
            </w:pPr>
            <w:r w:rsidRPr="001819FE">
              <w:rPr>
                <w:sz w:val="26"/>
                <w:szCs w:val="26"/>
              </w:rPr>
              <w:t xml:space="preserve">Khi </w:t>
            </w:r>
            <w:r>
              <w:rPr>
                <w:sz w:val="26"/>
                <w:szCs w:val="26"/>
              </w:rPr>
              <w:t>người dùng</w:t>
            </w:r>
            <w:r w:rsidRPr="001819FE">
              <w:rPr>
                <w:sz w:val="26"/>
                <w:szCs w:val="26"/>
              </w:rPr>
              <w:t xml:space="preserve"> có nhu cầu thao tác với các tác vụ bên trong thì cần thực hiện đăng nhập</w:t>
            </w:r>
          </w:p>
        </w:tc>
      </w:tr>
      <w:tr w:rsidR="00E74BC9" w:rsidRPr="001819FE" w14:paraId="66948063" w14:textId="77777777" w:rsidTr="004E5701">
        <w:tc>
          <w:tcPr>
            <w:tcW w:w="2515" w:type="dxa"/>
          </w:tcPr>
          <w:p w14:paraId="67BC19B6" w14:textId="77777777" w:rsidR="00E74BC9" w:rsidRPr="001819FE" w:rsidRDefault="00E74BC9" w:rsidP="00E323B9">
            <w:pPr>
              <w:rPr>
                <w:b/>
                <w:sz w:val="26"/>
                <w:szCs w:val="26"/>
              </w:rPr>
            </w:pPr>
            <w:r w:rsidRPr="001819FE">
              <w:rPr>
                <w:b/>
                <w:sz w:val="26"/>
                <w:szCs w:val="26"/>
              </w:rPr>
              <w:t>Brief Description</w:t>
            </w:r>
          </w:p>
        </w:tc>
        <w:tc>
          <w:tcPr>
            <w:tcW w:w="6596" w:type="dxa"/>
            <w:gridSpan w:val="2"/>
          </w:tcPr>
          <w:p w14:paraId="36333C13" w14:textId="77777777" w:rsidR="00E74BC9" w:rsidRPr="001819FE" w:rsidRDefault="00E74BC9" w:rsidP="00E323B9">
            <w:pPr>
              <w:rPr>
                <w:sz w:val="26"/>
                <w:szCs w:val="26"/>
              </w:rPr>
            </w:pPr>
            <w:r>
              <w:rPr>
                <w:sz w:val="26"/>
                <w:szCs w:val="26"/>
              </w:rPr>
              <w:t xml:space="preserve">Người dùng có thể chọn trang đăng nhập để đăng nhập </w:t>
            </w:r>
          </w:p>
        </w:tc>
      </w:tr>
      <w:tr w:rsidR="00E74BC9" w:rsidRPr="001819FE" w14:paraId="014109C7" w14:textId="77777777" w:rsidTr="004E5701">
        <w:tc>
          <w:tcPr>
            <w:tcW w:w="2515" w:type="dxa"/>
          </w:tcPr>
          <w:p w14:paraId="6A0E4DD9" w14:textId="77777777" w:rsidR="00E74BC9" w:rsidRPr="001819FE" w:rsidRDefault="00E74BC9" w:rsidP="00E323B9">
            <w:pPr>
              <w:rPr>
                <w:b/>
                <w:sz w:val="26"/>
                <w:szCs w:val="26"/>
              </w:rPr>
            </w:pPr>
            <w:r w:rsidRPr="001819FE">
              <w:rPr>
                <w:b/>
                <w:sz w:val="26"/>
                <w:szCs w:val="26"/>
              </w:rPr>
              <w:t>Actor</w:t>
            </w:r>
          </w:p>
        </w:tc>
        <w:tc>
          <w:tcPr>
            <w:tcW w:w="6596" w:type="dxa"/>
            <w:gridSpan w:val="2"/>
          </w:tcPr>
          <w:p w14:paraId="41CD6FA6" w14:textId="77777777" w:rsidR="00E74BC9" w:rsidRPr="001819FE" w:rsidRDefault="00E74BC9" w:rsidP="00E323B9">
            <w:pPr>
              <w:rPr>
                <w:sz w:val="26"/>
                <w:szCs w:val="26"/>
              </w:rPr>
            </w:pPr>
            <w:r>
              <w:rPr>
                <w:sz w:val="26"/>
                <w:szCs w:val="26"/>
              </w:rPr>
              <w:t>Admin, Candidate, Recruiter</w:t>
            </w:r>
          </w:p>
        </w:tc>
      </w:tr>
      <w:tr w:rsidR="00E74BC9" w:rsidRPr="001819FE" w14:paraId="2BCC57AA" w14:textId="77777777" w:rsidTr="004E5701">
        <w:tc>
          <w:tcPr>
            <w:tcW w:w="2515" w:type="dxa"/>
          </w:tcPr>
          <w:p w14:paraId="3720BBEF" w14:textId="77777777" w:rsidR="00E74BC9" w:rsidRPr="001819FE" w:rsidRDefault="00E74BC9" w:rsidP="00E323B9">
            <w:pPr>
              <w:rPr>
                <w:b/>
                <w:sz w:val="26"/>
                <w:szCs w:val="26"/>
              </w:rPr>
            </w:pPr>
            <w:r w:rsidRPr="001819FE">
              <w:rPr>
                <w:b/>
                <w:sz w:val="26"/>
                <w:szCs w:val="26"/>
              </w:rPr>
              <w:t>Precondition</w:t>
            </w:r>
          </w:p>
        </w:tc>
        <w:tc>
          <w:tcPr>
            <w:tcW w:w="6596" w:type="dxa"/>
            <w:gridSpan w:val="2"/>
            <w:tcBorders>
              <w:bottom w:val="single" w:sz="4" w:space="0" w:color="auto"/>
            </w:tcBorders>
          </w:tcPr>
          <w:p w14:paraId="7DD692D8" w14:textId="77777777" w:rsidR="00E74BC9" w:rsidRPr="001819FE" w:rsidRDefault="00E74BC9" w:rsidP="00E323B9">
            <w:pPr>
              <w:rPr>
                <w:sz w:val="26"/>
                <w:szCs w:val="26"/>
              </w:rPr>
            </w:pPr>
            <w:r>
              <w:rPr>
                <w:sz w:val="26"/>
                <w:szCs w:val="26"/>
              </w:rPr>
              <w:t>Người dùng</w:t>
            </w:r>
            <w:r w:rsidRPr="001819FE">
              <w:rPr>
                <w:sz w:val="26"/>
                <w:szCs w:val="26"/>
              </w:rPr>
              <w:t xml:space="preserve"> phải nhập</w:t>
            </w:r>
            <w:r>
              <w:rPr>
                <w:sz w:val="26"/>
                <w:szCs w:val="26"/>
              </w:rPr>
              <w:t xml:space="preserve"> đúng tài khoản và mật khẩu </w:t>
            </w:r>
            <w:r w:rsidRPr="001819FE">
              <w:rPr>
                <w:sz w:val="26"/>
                <w:szCs w:val="26"/>
              </w:rPr>
              <w:t>mới có thế vào được chương trình</w:t>
            </w:r>
          </w:p>
        </w:tc>
      </w:tr>
      <w:tr w:rsidR="00E74BC9" w:rsidRPr="001819FE" w14:paraId="4B33FE5B" w14:textId="77777777" w:rsidTr="004E5701">
        <w:trPr>
          <w:trHeight w:val="150"/>
        </w:trPr>
        <w:tc>
          <w:tcPr>
            <w:tcW w:w="2515" w:type="dxa"/>
            <w:vMerge w:val="restart"/>
          </w:tcPr>
          <w:p w14:paraId="594BDD83" w14:textId="77777777" w:rsidR="00E74BC9" w:rsidRPr="001819FE" w:rsidRDefault="00E74BC9" w:rsidP="00E323B9">
            <w:pPr>
              <w:rPr>
                <w:b/>
                <w:sz w:val="26"/>
                <w:szCs w:val="26"/>
              </w:rPr>
            </w:pPr>
            <w:r w:rsidRPr="001819FE">
              <w:rPr>
                <w:b/>
                <w:sz w:val="26"/>
                <w:szCs w:val="26"/>
              </w:rPr>
              <w:t>Flow of Event</w:t>
            </w:r>
          </w:p>
        </w:tc>
        <w:tc>
          <w:tcPr>
            <w:tcW w:w="3150" w:type="dxa"/>
          </w:tcPr>
          <w:p w14:paraId="4E7DD2BD" w14:textId="77777777" w:rsidR="00E74BC9" w:rsidRPr="001819FE" w:rsidRDefault="00E74BC9" w:rsidP="00E323B9">
            <w:pPr>
              <w:tabs>
                <w:tab w:val="left" w:pos="2916"/>
              </w:tabs>
              <w:rPr>
                <w:sz w:val="26"/>
                <w:szCs w:val="26"/>
              </w:rPr>
            </w:pPr>
            <w:r w:rsidRPr="001819FE">
              <w:rPr>
                <w:sz w:val="26"/>
                <w:szCs w:val="26"/>
              </w:rPr>
              <w:t>Actor</w:t>
            </w:r>
          </w:p>
        </w:tc>
        <w:tc>
          <w:tcPr>
            <w:tcW w:w="3446" w:type="dxa"/>
          </w:tcPr>
          <w:p w14:paraId="4C0A88EE" w14:textId="77777777" w:rsidR="00E74BC9" w:rsidRPr="001819FE" w:rsidRDefault="00E74BC9" w:rsidP="00E323B9">
            <w:pPr>
              <w:tabs>
                <w:tab w:val="left" w:pos="2916"/>
              </w:tabs>
              <w:rPr>
                <w:sz w:val="26"/>
                <w:szCs w:val="26"/>
              </w:rPr>
            </w:pPr>
            <w:r w:rsidRPr="001819FE">
              <w:rPr>
                <w:sz w:val="26"/>
                <w:szCs w:val="26"/>
              </w:rPr>
              <w:t>System</w:t>
            </w:r>
          </w:p>
        </w:tc>
      </w:tr>
      <w:tr w:rsidR="00E74BC9" w:rsidRPr="001819FE" w14:paraId="6F9140BD" w14:textId="77777777" w:rsidTr="004E5701">
        <w:trPr>
          <w:trHeight w:val="150"/>
        </w:trPr>
        <w:tc>
          <w:tcPr>
            <w:tcW w:w="2515" w:type="dxa"/>
            <w:vMerge/>
          </w:tcPr>
          <w:p w14:paraId="24B1D87B" w14:textId="77777777" w:rsidR="00E74BC9" w:rsidRPr="001819FE" w:rsidRDefault="00E74BC9" w:rsidP="00E323B9">
            <w:pPr>
              <w:rPr>
                <w:b/>
                <w:sz w:val="26"/>
                <w:szCs w:val="26"/>
              </w:rPr>
            </w:pPr>
          </w:p>
        </w:tc>
        <w:tc>
          <w:tcPr>
            <w:tcW w:w="3150" w:type="dxa"/>
          </w:tcPr>
          <w:p w14:paraId="55CA9DFB" w14:textId="77777777" w:rsidR="00E74BC9" w:rsidRPr="001819FE" w:rsidRDefault="00E74BC9">
            <w:pPr>
              <w:pStyle w:val="ListParagraph"/>
              <w:numPr>
                <w:ilvl w:val="0"/>
                <w:numId w:val="11"/>
              </w:numPr>
              <w:tabs>
                <w:tab w:val="left" w:pos="2916"/>
              </w:tabs>
              <w:spacing w:after="160" w:line="259" w:lineRule="auto"/>
              <w:rPr>
                <w:sz w:val="26"/>
                <w:szCs w:val="26"/>
              </w:rPr>
            </w:pPr>
            <w:r>
              <w:rPr>
                <w:sz w:val="26"/>
                <w:szCs w:val="26"/>
              </w:rPr>
              <w:t>Người dùng vào trang đăng nhập</w:t>
            </w:r>
          </w:p>
          <w:p w14:paraId="591B81F8" w14:textId="77777777" w:rsidR="00E74BC9" w:rsidRPr="001819FE" w:rsidRDefault="00E74BC9">
            <w:pPr>
              <w:pStyle w:val="ListParagraph"/>
              <w:numPr>
                <w:ilvl w:val="0"/>
                <w:numId w:val="11"/>
              </w:numPr>
              <w:tabs>
                <w:tab w:val="left" w:pos="2916"/>
              </w:tabs>
              <w:spacing w:after="160" w:line="259" w:lineRule="auto"/>
              <w:rPr>
                <w:sz w:val="26"/>
                <w:szCs w:val="26"/>
              </w:rPr>
            </w:pPr>
            <w:r w:rsidRPr="001819FE">
              <w:rPr>
                <w:sz w:val="26"/>
                <w:szCs w:val="26"/>
              </w:rPr>
              <w:t>Thực hiện thao tác đăng nhập vào hệ thống thông qua tên tài khoản và mật khẩ</w:t>
            </w:r>
            <w:r>
              <w:rPr>
                <w:sz w:val="26"/>
                <w:szCs w:val="26"/>
              </w:rPr>
              <w:t>u đã đăng ký</w:t>
            </w:r>
          </w:p>
        </w:tc>
        <w:tc>
          <w:tcPr>
            <w:tcW w:w="3446" w:type="dxa"/>
          </w:tcPr>
          <w:p w14:paraId="0F55F47E" w14:textId="77777777" w:rsidR="00E74BC9" w:rsidRPr="001819FE" w:rsidRDefault="00E74BC9" w:rsidP="00E323B9">
            <w:pPr>
              <w:tabs>
                <w:tab w:val="left" w:pos="2916"/>
              </w:tabs>
              <w:rPr>
                <w:sz w:val="26"/>
                <w:szCs w:val="26"/>
              </w:rPr>
            </w:pPr>
            <w:r w:rsidRPr="001819FE">
              <w:rPr>
                <w:sz w:val="26"/>
                <w:szCs w:val="26"/>
              </w:rPr>
              <w:t>2.1 Hệ Thống sẽ thực hiện việc kiểm tra tên tài khoản và mật khẩu mà nhân viên vừa nhâp vào có trong kho dữ liệu hay không</w:t>
            </w:r>
          </w:p>
        </w:tc>
      </w:tr>
      <w:tr w:rsidR="00E74BC9" w:rsidRPr="001819FE" w14:paraId="72526DDE" w14:textId="77777777" w:rsidTr="004E5701">
        <w:tc>
          <w:tcPr>
            <w:tcW w:w="2515" w:type="dxa"/>
          </w:tcPr>
          <w:p w14:paraId="326D90FE" w14:textId="77777777" w:rsidR="00E74BC9" w:rsidRPr="001819FE" w:rsidRDefault="00E74BC9" w:rsidP="00E323B9">
            <w:pPr>
              <w:rPr>
                <w:b/>
                <w:sz w:val="26"/>
                <w:szCs w:val="26"/>
              </w:rPr>
            </w:pPr>
            <w:r w:rsidRPr="001819FE">
              <w:rPr>
                <w:b/>
                <w:sz w:val="26"/>
                <w:szCs w:val="26"/>
              </w:rPr>
              <w:lastRenderedPageBreak/>
              <w:t>Exception Conditon</w:t>
            </w:r>
          </w:p>
        </w:tc>
        <w:tc>
          <w:tcPr>
            <w:tcW w:w="6596" w:type="dxa"/>
            <w:gridSpan w:val="2"/>
          </w:tcPr>
          <w:p w14:paraId="30601D57" w14:textId="77777777" w:rsidR="00E74BC9" w:rsidRPr="001819FE" w:rsidRDefault="00E74BC9" w:rsidP="00E323B9">
            <w:pPr>
              <w:rPr>
                <w:sz w:val="26"/>
                <w:szCs w:val="26"/>
              </w:rPr>
            </w:pPr>
            <w:r w:rsidRPr="001819FE">
              <w:rPr>
                <w:sz w:val="26"/>
                <w:szCs w:val="26"/>
              </w:rPr>
              <w:t xml:space="preserve">2.2 Nếu </w:t>
            </w:r>
            <w:r>
              <w:rPr>
                <w:sz w:val="26"/>
                <w:szCs w:val="26"/>
              </w:rPr>
              <w:t xml:space="preserve">người dùng </w:t>
            </w:r>
            <w:r w:rsidRPr="001819FE">
              <w:rPr>
                <w:sz w:val="26"/>
                <w:szCs w:val="26"/>
              </w:rPr>
              <w:t>thực hiện việc đăng nhập không thành công thì sẽ hiện thông báo là tài khoản mật khẩu không hợp lệ</w:t>
            </w:r>
          </w:p>
        </w:tc>
      </w:tr>
    </w:tbl>
    <w:p w14:paraId="2A59A296" w14:textId="5F585AA0" w:rsidR="00C659C8" w:rsidRDefault="00C659C8">
      <w:pPr>
        <w:spacing w:after="200" w:line="276" w:lineRule="auto"/>
        <w:rPr>
          <w:sz w:val="26"/>
          <w:szCs w:val="26"/>
        </w:rPr>
      </w:pPr>
    </w:p>
    <w:p w14:paraId="37F8E450" w14:textId="2EA27B1C" w:rsidR="00E74BC9" w:rsidRDefault="00E74BC9">
      <w:pPr>
        <w:pStyle w:val="Nidungvnbn"/>
        <w:keepNext/>
        <w:keepLines/>
        <w:numPr>
          <w:ilvl w:val="0"/>
          <w:numId w:val="37"/>
        </w:numPr>
      </w:pPr>
      <w:r>
        <w:t>Đăng ký</w:t>
      </w:r>
    </w:p>
    <w:tbl>
      <w:tblPr>
        <w:tblStyle w:val="TableGrid"/>
        <w:tblW w:w="0" w:type="auto"/>
        <w:tblLook w:val="04A0" w:firstRow="1" w:lastRow="0" w:firstColumn="1" w:lastColumn="0" w:noHBand="0" w:noVBand="1"/>
      </w:tblPr>
      <w:tblGrid>
        <w:gridCol w:w="2515"/>
        <w:gridCol w:w="3150"/>
        <w:gridCol w:w="3446"/>
      </w:tblGrid>
      <w:tr w:rsidR="00E74BC9" w:rsidRPr="001819FE" w14:paraId="69396E77" w14:textId="77777777" w:rsidTr="004E5701">
        <w:tc>
          <w:tcPr>
            <w:tcW w:w="2515" w:type="dxa"/>
          </w:tcPr>
          <w:p w14:paraId="1C258667" w14:textId="77777777" w:rsidR="00E74BC9" w:rsidRPr="001819FE" w:rsidRDefault="00E74BC9" w:rsidP="001F2C76">
            <w:pPr>
              <w:keepNext/>
              <w:keepLines/>
              <w:rPr>
                <w:b/>
                <w:sz w:val="26"/>
                <w:szCs w:val="26"/>
              </w:rPr>
            </w:pPr>
            <w:r w:rsidRPr="001819FE">
              <w:rPr>
                <w:b/>
                <w:sz w:val="26"/>
                <w:szCs w:val="26"/>
              </w:rPr>
              <w:t>Use case name</w:t>
            </w:r>
          </w:p>
        </w:tc>
        <w:tc>
          <w:tcPr>
            <w:tcW w:w="6596" w:type="dxa"/>
            <w:gridSpan w:val="2"/>
          </w:tcPr>
          <w:p w14:paraId="66A1D370" w14:textId="77777777" w:rsidR="00E74BC9" w:rsidRPr="001819FE" w:rsidRDefault="00E74BC9" w:rsidP="001F2C76">
            <w:pPr>
              <w:keepNext/>
              <w:keepLines/>
              <w:rPr>
                <w:sz w:val="26"/>
                <w:szCs w:val="26"/>
              </w:rPr>
            </w:pPr>
            <w:r w:rsidRPr="001819FE">
              <w:rPr>
                <w:sz w:val="26"/>
                <w:szCs w:val="26"/>
              </w:rPr>
              <w:t xml:space="preserve">Đăng </w:t>
            </w:r>
            <w:r>
              <w:rPr>
                <w:sz w:val="26"/>
                <w:szCs w:val="26"/>
              </w:rPr>
              <w:t xml:space="preserve">Ký </w:t>
            </w:r>
            <w:r w:rsidRPr="001819FE">
              <w:rPr>
                <w:sz w:val="26"/>
                <w:szCs w:val="26"/>
              </w:rPr>
              <w:t xml:space="preserve"> </w:t>
            </w:r>
          </w:p>
        </w:tc>
      </w:tr>
      <w:tr w:rsidR="00E74BC9" w:rsidRPr="001819FE" w14:paraId="6DF89733" w14:textId="77777777" w:rsidTr="004E5701">
        <w:tc>
          <w:tcPr>
            <w:tcW w:w="2515" w:type="dxa"/>
          </w:tcPr>
          <w:p w14:paraId="5B4FB1F5" w14:textId="77777777" w:rsidR="00E74BC9" w:rsidRPr="001819FE" w:rsidRDefault="00E74BC9" w:rsidP="001F2C76">
            <w:pPr>
              <w:keepNext/>
              <w:keepLines/>
              <w:rPr>
                <w:b/>
                <w:sz w:val="26"/>
                <w:szCs w:val="26"/>
              </w:rPr>
            </w:pPr>
            <w:r w:rsidRPr="001819FE">
              <w:rPr>
                <w:b/>
                <w:sz w:val="26"/>
                <w:szCs w:val="26"/>
              </w:rPr>
              <w:t>Scenario</w:t>
            </w:r>
          </w:p>
        </w:tc>
        <w:tc>
          <w:tcPr>
            <w:tcW w:w="6596" w:type="dxa"/>
            <w:gridSpan w:val="2"/>
          </w:tcPr>
          <w:p w14:paraId="1B6ADEF8" w14:textId="77777777" w:rsidR="00E74BC9" w:rsidRPr="001819FE" w:rsidRDefault="00E74BC9" w:rsidP="001F2C76">
            <w:pPr>
              <w:keepNext/>
              <w:keepLines/>
              <w:rPr>
                <w:sz w:val="26"/>
                <w:szCs w:val="26"/>
              </w:rPr>
            </w:pPr>
            <w:r>
              <w:rPr>
                <w:sz w:val="26"/>
                <w:szCs w:val="26"/>
              </w:rPr>
              <w:t>Khi người dùng muốn đăng ký tài khoản</w:t>
            </w:r>
          </w:p>
        </w:tc>
      </w:tr>
      <w:tr w:rsidR="00E74BC9" w:rsidRPr="001819FE" w14:paraId="4C41F2A7" w14:textId="77777777" w:rsidTr="004E5701">
        <w:tc>
          <w:tcPr>
            <w:tcW w:w="2515" w:type="dxa"/>
          </w:tcPr>
          <w:p w14:paraId="74CD67D3" w14:textId="77777777" w:rsidR="00E74BC9" w:rsidRPr="001819FE" w:rsidRDefault="00E74BC9" w:rsidP="001F2C76">
            <w:pPr>
              <w:keepNext/>
              <w:keepLines/>
              <w:rPr>
                <w:b/>
                <w:sz w:val="26"/>
                <w:szCs w:val="26"/>
              </w:rPr>
            </w:pPr>
            <w:r w:rsidRPr="001819FE">
              <w:rPr>
                <w:b/>
                <w:sz w:val="26"/>
                <w:szCs w:val="26"/>
              </w:rPr>
              <w:t>Triggering Event</w:t>
            </w:r>
          </w:p>
        </w:tc>
        <w:tc>
          <w:tcPr>
            <w:tcW w:w="6596" w:type="dxa"/>
            <w:gridSpan w:val="2"/>
          </w:tcPr>
          <w:p w14:paraId="071503DD" w14:textId="77777777" w:rsidR="00E74BC9" w:rsidRPr="001819FE" w:rsidRDefault="00E74BC9" w:rsidP="001F2C76">
            <w:pPr>
              <w:keepNext/>
              <w:keepLines/>
              <w:rPr>
                <w:sz w:val="26"/>
                <w:szCs w:val="26"/>
              </w:rPr>
            </w:pPr>
            <w:r w:rsidRPr="001819FE">
              <w:rPr>
                <w:sz w:val="26"/>
                <w:szCs w:val="26"/>
              </w:rPr>
              <w:t xml:space="preserve">Khi </w:t>
            </w:r>
            <w:r>
              <w:rPr>
                <w:sz w:val="26"/>
                <w:szCs w:val="26"/>
              </w:rPr>
              <w:t>người dùng</w:t>
            </w:r>
            <w:r w:rsidRPr="001819FE">
              <w:rPr>
                <w:sz w:val="26"/>
                <w:szCs w:val="26"/>
              </w:rPr>
              <w:t xml:space="preserve"> có nhu cầu thao tác với các tác vụ bên trong thì cần thực hiện </w:t>
            </w:r>
            <w:r>
              <w:rPr>
                <w:sz w:val="26"/>
                <w:szCs w:val="26"/>
              </w:rPr>
              <w:t>đăng ký tài khoản nếu chưa có tài khoản</w:t>
            </w:r>
          </w:p>
        </w:tc>
      </w:tr>
      <w:tr w:rsidR="00E74BC9" w:rsidRPr="001819FE" w14:paraId="01617A2E" w14:textId="77777777" w:rsidTr="004E5701">
        <w:tc>
          <w:tcPr>
            <w:tcW w:w="2515" w:type="dxa"/>
          </w:tcPr>
          <w:p w14:paraId="1906C172" w14:textId="77777777" w:rsidR="00E74BC9" w:rsidRPr="001819FE" w:rsidRDefault="00E74BC9" w:rsidP="001F2C76">
            <w:pPr>
              <w:keepNext/>
              <w:keepLines/>
              <w:rPr>
                <w:b/>
                <w:sz w:val="26"/>
                <w:szCs w:val="26"/>
              </w:rPr>
            </w:pPr>
            <w:r w:rsidRPr="001819FE">
              <w:rPr>
                <w:b/>
                <w:sz w:val="26"/>
                <w:szCs w:val="26"/>
              </w:rPr>
              <w:t>Brief Description</w:t>
            </w:r>
          </w:p>
        </w:tc>
        <w:tc>
          <w:tcPr>
            <w:tcW w:w="6596" w:type="dxa"/>
            <w:gridSpan w:val="2"/>
          </w:tcPr>
          <w:p w14:paraId="3337DE8C" w14:textId="77777777" w:rsidR="00E74BC9" w:rsidRPr="001819FE" w:rsidRDefault="00E74BC9" w:rsidP="001F2C76">
            <w:pPr>
              <w:keepNext/>
              <w:keepLines/>
              <w:rPr>
                <w:sz w:val="26"/>
                <w:szCs w:val="26"/>
              </w:rPr>
            </w:pPr>
            <w:r>
              <w:rPr>
                <w:sz w:val="26"/>
                <w:szCs w:val="26"/>
              </w:rPr>
              <w:t xml:space="preserve">Người dùng có thể chọn trang đăng ký để đăng ký </w:t>
            </w:r>
          </w:p>
        </w:tc>
      </w:tr>
      <w:tr w:rsidR="00E74BC9" w:rsidRPr="001819FE" w14:paraId="7363532D" w14:textId="77777777" w:rsidTr="004E5701">
        <w:tc>
          <w:tcPr>
            <w:tcW w:w="2515" w:type="dxa"/>
          </w:tcPr>
          <w:p w14:paraId="1398D79C" w14:textId="77777777" w:rsidR="00E74BC9" w:rsidRPr="001819FE" w:rsidRDefault="00E74BC9" w:rsidP="001F2C76">
            <w:pPr>
              <w:keepNext/>
              <w:keepLines/>
              <w:rPr>
                <w:b/>
                <w:sz w:val="26"/>
                <w:szCs w:val="26"/>
              </w:rPr>
            </w:pPr>
            <w:r w:rsidRPr="001819FE">
              <w:rPr>
                <w:b/>
                <w:sz w:val="26"/>
                <w:szCs w:val="26"/>
              </w:rPr>
              <w:t>Actor</w:t>
            </w:r>
          </w:p>
        </w:tc>
        <w:tc>
          <w:tcPr>
            <w:tcW w:w="6596" w:type="dxa"/>
            <w:gridSpan w:val="2"/>
          </w:tcPr>
          <w:p w14:paraId="6994252E" w14:textId="77777777" w:rsidR="00E74BC9" w:rsidRPr="001819FE" w:rsidRDefault="00E74BC9" w:rsidP="001F2C76">
            <w:pPr>
              <w:keepNext/>
              <w:keepLines/>
              <w:rPr>
                <w:sz w:val="26"/>
                <w:szCs w:val="26"/>
              </w:rPr>
            </w:pPr>
            <w:r>
              <w:rPr>
                <w:sz w:val="26"/>
                <w:szCs w:val="26"/>
              </w:rPr>
              <w:t>Người dùng thường</w:t>
            </w:r>
          </w:p>
        </w:tc>
      </w:tr>
      <w:tr w:rsidR="00E74BC9" w:rsidRPr="001819FE" w14:paraId="78DC7EB6" w14:textId="77777777" w:rsidTr="004E5701">
        <w:tc>
          <w:tcPr>
            <w:tcW w:w="2515" w:type="dxa"/>
          </w:tcPr>
          <w:p w14:paraId="447AD870" w14:textId="77777777" w:rsidR="00E74BC9" w:rsidRPr="001819FE" w:rsidRDefault="00E74BC9" w:rsidP="001F2C76">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37CE1A87" w14:textId="77777777" w:rsidR="00E74BC9" w:rsidRPr="001819FE" w:rsidRDefault="00E74BC9" w:rsidP="001F2C76">
            <w:pPr>
              <w:keepNext/>
              <w:keepLines/>
              <w:rPr>
                <w:sz w:val="26"/>
                <w:szCs w:val="26"/>
              </w:rPr>
            </w:pPr>
            <w:r>
              <w:rPr>
                <w:sz w:val="26"/>
                <w:szCs w:val="26"/>
              </w:rPr>
              <w:t xml:space="preserve">Người dùng phải nhập các thông tin cần thiết </w:t>
            </w:r>
          </w:p>
        </w:tc>
      </w:tr>
      <w:tr w:rsidR="00E74BC9" w:rsidRPr="001819FE" w14:paraId="1FAE11E1" w14:textId="77777777" w:rsidTr="004E5701">
        <w:trPr>
          <w:trHeight w:val="150"/>
        </w:trPr>
        <w:tc>
          <w:tcPr>
            <w:tcW w:w="2515" w:type="dxa"/>
            <w:vMerge w:val="restart"/>
          </w:tcPr>
          <w:p w14:paraId="3DF60BDF" w14:textId="77777777" w:rsidR="00E74BC9" w:rsidRPr="001819FE" w:rsidRDefault="00E74BC9" w:rsidP="001F2C76">
            <w:pPr>
              <w:keepNext/>
              <w:keepLines/>
              <w:rPr>
                <w:b/>
                <w:sz w:val="26"/>
                <w:szCs w:val="26"/>
              </w:rPr>
            </w:pPr>
            <w:r w:rsidRPr="001819FE">
              <w:rPr>
                <w:b/>
                <w:sz w:val="26"/>
                <w:szCs w:val="26"/>
              </w:rPr>
              <w:t>Flow of Event</w:t>
            </w:r>
          </w:p>
        </w:tc>
        <w:tc>
          <w:tcPr>
            <w:tcW w:w="3150" w:type="dxa"/>
          </w:tcPr>
          <w:p w14:paraId="23323850" w14:textId="77777777" w:rsidR="00E74BC9" w:rsidRPr="001819FE" w:rsidRDefault="00E74BC9" w:rsidP="001F2C76">
            <w:pPr>
              <w:keepNext/>
              <w:keepLines/>
              <w:tabs>
                <w:tab w:val="left" w:pos="2916"/>
              </w:tabs>
              <w:rPr>
                <w:sz w:val="26"/>
                <w:szCs w:val="26"/>
              </w:rPr>
            </w:pPr>
            <w:r w:rsidRPr="001819FE">
              <w:rPr>
                <w:sz w:val="26"/>
                <w:szCs w:val="26"/>
              </w:rPr>
              <w:t>Actor</w:t>
            </w:r>
          </w:p>
        </w:tc>
        <w:tc>
          <w:tcPr>
            <w:tcW w:w="3446" w:type="dxa"/>
          </w:tcPr>
          <w:p w14:paraId="58A727C8" w14:textId="77777777" w:rsidR="00E74BC9" w:rsidRPr="001819FE" w:rsidRDefault="00E74BC9" w:rsidP="001F2C76">
            <w:pPr>
              <w:keepNext/>
              <w:keepLines/>
              <w:tabs>
                <w:tab w:val="left" w:pos="2916"/>
              </w:tabs>
              <w:rPr>
                <w:sz w:val="26"/>
                <w:szCs w:val="26"/>
              </w:rPr>
            </w:pPr>
            <w:r w:rsidRPr="001819FE">
              <w:rPr>
                <w:sz w:val="26"/>
                <w:szCs w:val="26"/>
              </w:rPr>
              <w:t>System</w:t>
            </w:r>
          </w:p>
        </w:tc>
      </w:tr>
      <w:tr w:rsidR="00E74BC9" w:rsidRPr="001819FE" w14:paraId="4061DDC1" w14:textId="77777777" w:rsidTr="004E5701">
        <w:trPr>
          <w:trHeight w:val="150"/>
        </w:trPr>
        <w:tc>
          <w:tcPr>
            <w:tcW w:w="2515" w:type="dxa"/>
            <w:vMerge/>
          </w:tcPr>
          <w:p w14:paraId="73F09FA1" w14:textId="77777777" w:rsidR="00E74BC9" w:rsidRPr="001819FE" w:rsidRDefault="00E74BC9" w:rsidP="001F2C76">
            <w:pPr>
              <w:keepNext/>
              <w:keepLines/>
              <w:rPr>
                <w:b/>
                <w:sz w:val="26"/>
                <w:szCs w:val="26"/>
              </w:rPr>
            </w:pPr>
          </w:p>
        </w:tc>
        <w:tc>
          <w:tcPr>
            <w:tcW w:w="3150" w:type="dxa"/>
          </w:tcPr>
          <w:p w14:paraId="7128DAD9" w14:textId="77777777" w:rsidR="00E74BC9" w:rsidRPr="001819FE" w:rsidRDefault="00E74BC9">
            <w:pPr>
              <w:pStyle w:val="ListParagraph"/>
              <w:keepNext/>
              <w:keepLines/>
              <w:numPr>
                <w:ilvl w:val="0"/>
                <w:numId w:val="12"/>
              </w:numPr>
              <w:tabs>
                <w:tab w:val="left" w:pos="2916"/>
              </w:tabs>
              <w:spacing w:after="160" w:line="259" w:lineRule="auto"/>
              <w:rPr>
                <w:sz w:val="26"/>
                <w:szCs w:val="26"/>
              </w:rPr>
            </w:pPr>
            <w:r>
              <w:rPr>
                <w:sz w:val="26"/>
                <w:szCs w:val="26"/>
              </w:rPr>
              <w:t>Người dùng vào trang đăng ký</w:t>
            </w:r>
          </w:p>
          <w:p w14:paraId="47609E4F" w14:textId="77777777" w:rsidR="00E74BC9" w:rsidRDefault="00E74BC9">
            <w:pPr>
              <w:pStyle w:val="ListParagraph"/>
              <w:keepNext/>
              <w:keepLines/>
              <w:numPr>
                <w:ilvl w:val="0"/>
                <w:numId w:val="12"/>
              </w:numPr>
              <w:tabs>
                <w:tab w:val="left" w:pos="2916"/>
              </w:tabs>
              <w:spacing w:after="160" w:line="259" w:lineRule="auto"/>
              <w:rPr>
                <w:sz w:val="26"/>
                <w:szCs w:val="26"/>
              </w:rPr>
            </w:pPr>
            <w:r>
              <w:rPr>
                <w:sz w:val="26"/>
                <w:szCs w:val="26"/>
              </w:rPr>
              <w:t xml:space="preserve">Đăng ký tên và mật khẩu </w:t>
            </w:r>
          </w:p>
          <w:p w14:paraId="60A610B1" w14:textId="77777777" w:rsidR="00E74BC9" w:rsidRPr="001819FE" w:rsidRDefault="00E74BC9">
            <w:pPr>
              <w:pStyle w:val="ListParagraph"/>
              <w:keepNext/>
              <w:keepLines/>
              <w:numPr>
                <w:ilvl w:val="0"/>
                <w:numId w:val="12"/>
              </w:numPr>
              <w:tabs>
                <w:tab w:val="left" w:pos="2916"/>
              </w:tabs>
              <w:spacing w:after="160" w:line="259" w:lineRule="auto"/>
              <w:rPr>
                <w:sz w:val="26"/>
                <w:szCs w:val="26"/>
              </w:rPr>
            </w:pPr>
            <w:r>
              <w:rPr>
                <w:sz w:val="26"/>
                <w:szCs w:val="26"/>
              </w:rPr>
              <w:t>Điền các thông tin cần thiết</w:t>
            </w:r>
          </w:p>
        </w:tc>
        <w:tc>
          <w:tcPr>
            <w:tcW w:w="3446" w:type="dxa"/>
          </w:tcPr>
          <w:p w14:paraId="5DDB47E4" w14:textId="77777777" w:rsidR="00E74BC9" w:rsidRPr="001819FE" w:rsidRDefault="00E74BC9" w:rsidP="001F2C76">
            <w:pPr>
              <w:keepNext/>
              <w:keepLines/>
              <w:tabs>
                <w:tab w:val="left" w:pos="2916"/>
              </w:tabs>
              <w:rPr>
                <w:sz w:val="26"/>
                <w:szCs w:val="26"/>
              </w:rPr>
            </w:pPr>
            <w:r w:rsidRPr="001819FE">
              <w:rPr>
                <w:sz w:val="26"/>
                <w:szCs w:val="26"/>
              </w:rPr>
              <w:t xml:space="preserve">2.1 Hệ Thống sẽ thực hiện việc kiểm tra </w:t>
            </w:r>
            <w:r>
              <w:rPr>
                <w:sz w:val="26"/>
                <w:szCs w:val="26"/>
              </w:rPr>
              <w:t>tên tài khoản và email xem đã có trong hẹ thống chưa, nếu chưa sẽ thêm tài khoản vào hệ thống</w:t>
            </w:r>
          </w:p>
        </w:tc>
      </w:tr>
      <w:tr w:rsidR="00E74BC9" w:rsidRPr="001819FE" w14:paraId="1C4FC810" w14:textId="77777777" w:rsidTr="004E5701">
        <w:tc>
          <w:tcPr>
            <w:tcW w:w="2515" w:type="dxa"/>
          </w:tcPr>
          <w:p w14:paraId="05850C7C" w14:textId="77777777" w:rsidR="00E74BC9" w:rsidRPr="001819FE" w:rsidRDefault="00E74BC9" w:rsidP="001F2C76">
            <w:pPr>
              <w:keepNext/>
              <w:keepLines/>
              <w:rPr>
                <w:b/>
                <w:sz w:val="26"/>
                <w:szCs w:val="26"/>
              </w:rPr>
            </w:pPr>
            <w:r w:rsidRPr="001819FE">
              <w:rPr>
                <w:b/>
                <w:sz w:val="26"/>
                <w:szCs w:val="26"/>
              </w:rPr>
              <w:t>Exception Conditon</w:t>
            </w:r>
          </w:p>
        </w:tc>
        <w:tc>
          <w:tcPr>
            <w:tcW w:w="6596" w:type="dxa"/>
            <w:gridSpan w:val="2"/>
          </w:tcPr>
          <w:p w14:paraId="5C3C9C94" w14:textId="77777777" w:rsidR="00E74BC9" w:rsidRPr="001819FE" w:rsidRDefault="00E74BC9" w:rsidP="001F2C76">
            <w:pPr>
              <w:keepNext/>
              <w:keepLines/>
              <w:rPr>
                <w:sz w:val="26"/>
                <w:szCs w:val="26"/>
              </w:rPr>
            </w:pPr>
            <w:r w:rsidRPr="001819FE">
              <w:rPr>
                <w:sz w:val="26"/>
                <w:szCs w:val="26"/>
              </w:rPr>
              <w:t xml:space="preserve">2.2 </w:t>
            </w:r>
            <w:r>
              <w:rPr>
                <w:sz w:val="26"/>
                <w:szCs w:val="26"/>
              </w:rPr>
              <w:t>Nếu người dùng đăng ký với tên đăng nhập và email đã có trong hệ thống sẽ báo với người dùng email hoặc tên tài khoản đã tồn tại</w:t>
            </w:r>
          </w:p>
        </w:tc>
      </w:tr>
    </w:tbl>
    <w:p w14:paraId="3F2B01EB" w14:textId="0C609DE4" w:rsidR="00E74BC9" w:rsidRDefault="00E74BC9" w:rsidP="00E74BC9"/>
    <w:p w14:paraId="7195F5D6" w14:textId="6386BF04" w:rsidR="00E74BC9" w:rsidRPr="00E74BC9" w:rsidRDefault="00E74BC9">
      <w:pPr>
        <w:pStyle w:val="Nidungvnbn"/>
        <w:numPr>
          <w:ilvl w:val="0"/>
          <w:numId w:val="37"/>
        </w:numPr>
      </w:pPr>
      <w:r>
        <w:t>Search</w:t>
      </w:r>
    </w:p>
    <w:tbl>
      <w:tblPr>
        <w:tblStyle w:val="TableGrid"/>
        <w:tblW w:w="0" w:type="auto"/>
        <w:tblLook w:val="04A0" w:firstRow="1" w:lastRow="0" w:firstColumn="1" w:lastColumn="0" w:noHBand="0" w:noVBand="1"/>
      </w:tblPr>
      <w:tblGrid>
        <w:gridCol w:w="2498"/>
        <w:gridCol w:w="3120"/>
        <w:gridCol w:w="3398"/>
      </w:tblGrid>
      <w:tr w:rsidR="00E74BC9" w:rsidRPr="001819FE" w14:paraId="31645FE7" w14:textId="77777777" w:rsidTr="004E5701">
        <w:tc>
          <w:tcPr>
            <w:tcW w:w="2498" w:type="dxa"/>
          </w:tcPr>
          <w:p w14:paraId="7D498236" w14:textId="77777777" w:rsidR="00E74BC9" w:rsidRPr="001819FE" w:rsidRDefault="00E74BC9" w:rsidP="004E5701">
            <w:pPr>
              <w:keepNext/>
              <w:keepLines/>
              <w:rPr>
                <w:b/>
                <w:sz w:val="26"/>
                <w:szCs w:val="26"/>
              </w:rPr>
            </w:pPr>
            <w:r w:rsidRPr="001819FE">
              <w:rPr>
                <w:b/>
                <w:sz w:val="26"/>
                <w:szCs w:val="26"/>
              </w:rPr>
              <w:lastRenderedPageBreak/>
              <w:t>Use case name</w:t>
            </w:r>
          </w:p>
        </w:tc>
        <w:tc>
          <w:tcPr>
            <w:tcW w:w="6518" w:type="dxa"/>
            <w:gridSpan w:val="2"/>
          </w:tcPr>
          <w:p w14:paraId="08153A25" w14:textId="77777777" w:rsidR="00E74BC9" w:rsidRPr="001819FE" w:rsidRDefault="00E74BC9" w:rsidP="004E5701">
            <w:pPr>
              <w:keepNext/>
              <w:keepLines/>
              <w:rPr>
                <w:sz w:val="26"/>
                <w:szCs w:val="26"/>
              </w:rPr>
            </w:pPr>
            <w:r>
              <w:rPr>
                <w:sz w:val="26"/>
                <w:szCs w:val="26"/>
              </w:rPr>
              <w:t xml:space="preserve">Search </w:t>
            </w:r>
            <w:r w:rsidRPr="001819FE">
              <w:rPr>
                <w:sz w:val="26"/>
                <w:szCs w:val="26"/>
              </w:rPr>
              <w:t xml:space="preserve"> </w:t>
            </w:r>
          </w:p>
        </w:tc>
      </w:tr>
      <w:tr w:rsidR="00E74BC9" w:rsidRPr="001819FE" w14:paraId="75AA10D1" w14:textId="77777777" w:rsidTr="004E5701">
        <w:tc>
          <w:tcPr>
            <w:tcW w:w="2498" w:type="dxa"/>
          </w:tcPr>
          <w:p w14:paraId="72BFFF2D" w14:textId="77777777" w:rsidR="00E74BC9" w:rsidRPr="001819FE" w:rsidRDefault="00E74BC9" w:rsidP="004E5701">
            <w:pPr>
              <w:keepNext/>
              <w:keepLines/>
              <w:rPr>
                <w:b/>
                <w:sz w:val="26"/>
                <w:szCs w:val="26"/>
              </w:rPr>
            </w:pPr>
            <w:r w:rsidRPr="001819FE">
              <w:rPr>
                <w:b/>
                <w:sz w:val="26"/>
                <w:szCs w:val="26"/>
              </w:rPr>
              <w:t>Scenario</w:t>
            </w:r>
          </w:p>
        </w:tc>
        <w:tc>
          <w:tcPr>
            <w:tcW w:w="6518" w:type="dxa"/>
            <w:gridSpan w:val="2"/>
          </w:tcPr>
          <w:p w14:paraId="4AAD4E85" w14:textId="77777777" w:rsidR="00E74BC9" w:rsidRPr="001819FE" w:rsidRDefault="00E74BC9" w:rsidP="004E5701">
            <w:pPr>
              <w:keepNext/>
              <w:keepLines/>
              <w:rPr>
                <w:sz w:val="26"/>
                <w:szCs w:val="26"/>
              </w:rPr>
            </w:pPr>
            <w:r>
              <w:rPr>
                <w:sz w:val="26"/>
                <w:szCs w:val="26"/>
              </w:rPr>
              <w:t>TÌm kiếm các bài đăng theo nhiều tiêu chí</w:t>
            </w:r>
          </w:p>
        </w:tc>
      </w:tr>
      <w:tr w:rsidR="00E74BC9" w:rsidRPr="001819FE" w14:paraId="79F74E49" w14:textId="77777777" w:rsidTr="004E5701">
        <w:tc>
          <w:tcPr>
            <w:tcW w:w="2498" w:type="dxa"/>
          </w:tcPr>
          <w:p w14:paraId="18540D3A" w14:textId="77777777" w:rsidR="00E74BC9" w:rsidRPr="001819FE" w:rsidRDefault="00E74BC9" w:rsidP="004E5701">
            <w:pPr>
              <w:keepNext/>
              <w:keepLines/>
              <w:rPr>
                <w:b/>
                <w:sz w:val="26"/>
                <w:szCs w:val="26"/>
              </w:rPr>
            </w:pPr>
            <w:r w:rsidRPr="001819FE">
              <w:rPr>
                <w:b/>
                <w:sz w:val="26"/>
                <w:szCs w:val="26"/>
              </w:rPr>
              <w:t>Triggering Event</w:t>
            </w:r>
          </w:p>
        </w:tc>
        <w:tc>
          <w:tcPr>
            <w:tcW w:w="6518" w:type="dxa"/>
            <w:gridSpan w:val="2"/>
          </w:tcPr>
          <w:p w14:paraId="6B8C21BD" w14:textId="77777777" w:rsidR="00E74BC9" w:rsidRPr="001819FE" w:rsidRDefault="00E74BC9" w:rsidP="004E5701">
            <w:pPr>
              <w:keepNext/>
              <w:keepLines/>
              <w:rPr>
                <w:sz w:val="26"/>
                <w:szCs w:val="26"/>
              </w:rPr>
            </w:pPr>
            <w:r>
              <w:rPr>
                <w:sz w:val="26"/>
                <w:szCs w:val="26"/>
              </w:rPr>
              <w:t>Khi người dùng có nhu cầu tìm kiếm các bài đăng</w:t>
            </w:r>
          </w:p>
        </w:tc>
      </w:tr>
      <w:tr w:rsidR="00E74BC9" w:rsidRPr="001819FE" w14:paraId="34DA9250" w14:textId="77777777" w:rsidTr="004E5701">
        <w:tc>
          <w:tcPr>
            <w:tcW w:w="2498" w:type="dxa"/>
          </w:tcPr>
          <w:p w14:paraId="1F8345D3" w14:textId="77777777" w:rsidR="00E74BC9" w:rsidRPr="001819FE" w:rsidRDefault="00E74BC9" w:rsidP="004E5701">
            <w:pPr>
              <w:keepNext/>
              <w:keepLines/>
              <w:rPr>
                <w:b/>
                <w:sz w:val="26"/>
                <w:szCs w:val="26"/>
              </w:rPr>
            </w:pPr>
            <w:r w:rsidRPr="001819FE">
              <w:rPr>
                <w:b/>
                <w:sz w:val="26"/>
                <w:szCs w:val="26"/>
              </w:rPr>
              <w:t>Brief Description</w:t>
            </w:r>
          </w:p>
        </w:tc>
        <w:tc>
          <w:tcPr>
            <w:tcW w:w="6518" w:type="dxa"/>
            <w:gridSpan w:val="2"/>
          </w:tcPr>
          <w:p w14:paraId="0A1A7A82" w14:textId="77777777" w:rsidR="00E74BC9" w:rsidRPr="001819FE" w:rsidRDefault="00E74BC9" w:rsidP="004E5701">
            <w:pPr>
              <w:keepNext/>
              <w:keepLines/>
              <w:rPr>
                <w:sz w:val="26"/>
                <w:szCs w:val="26"/>
              </w:rPr>
            </w:pPr>
            <w:r>
              <w:rPr>
                <w:sz w:val="26"/>
                <w:szCs w:val="26"/>
              </w:rPr>
              <w:t>Người dùng truy cập trang search</w:t>
            </w:r>
          </w:p>
        </w:tc>
      </w:tr>
      <w:tr w:rsidR="00E74BC9" w:rsidRPr="001819FE" w14:paraId="1E67FEC5" w14:textId="77777777" w:rsidTr="004E5701">
        <w:tc>
          <w:tcPr>
            <w:tcW w:w="2498" w:type="dxa"/>
          </w:tcPr>
          <w:p w14:paraId="402BCCAC" w14:textId="77777777" w:rsidR="00E74BC9" w:rsidRPr="001819FE" w:rsidRDefault="00E74BC9" w:rsidP="004E5701">
            <w:pPr>
              <w:keepNext/>
              <w:keepLines/>
              <w:rPr>
                <w:b/>
                <w:sz w:val="26"/>
                <w:szCs w:val="26"/>
              </w:rPr>
            </w:pPr>
            <w:r w:rsidRPr="001819FE">
              <w:rPr>
                <w:b/>
                <w:sz w:val="26"/>
                <w:szCs w:val="26"/>
              </w:rPr>
              <w:t>Actor</w:t>
            </w:r>
          </w:p>
        </w:tc>
        <w:tc>
          <w:tcPr>
            <w:tcW w:w="6518" w:type="dxa"/>
            <w:gridSpan w:val="2"/>
          </w:tcPr>
          <w:p w14:paraId="6B57B281" w14:textId="77777777" w:rsidR="00E74BC9" w:rsidRPr="001819FE" w:rsidRDefault="00E74BC9" w:rsidP="004E5701">
            <w:pPr>
              <w:keepNext/>
              <w:keepLines/>
              <w:rPr>
                <w:sz w:val="26"/>
                <w:szCs w:val="26"/>
              </w:rPr>
            </w:pPr>
            <w:r>
              <w:rPr>
                <w:sz w:val="26"/>
                <w:szCs w:val="26"/>
              </w:rPr>
              <w:t>Người dùng thường, admin, candidate, recruiter</w:t>
            </w:r>
          </w:p>
        </w:tc>
      </w:tr>
      <w:tr w:rsidR="00E74BC9" w:rsidRPr="001819FE" w14:paraId="1592A804" w14:textId="77777777" w:rsidTr="004E5701">
        <w:tc>
          <w:tcPr>
            <w:tcW w:w="2498" w:type="dxa"/>
          </w:tcPr>
          <w:p w14:paraId="16A58171" w14:textId="77777777" w:rsidR="00E74BC9" w:rsidRPr="001819FE" w:rsidRDefault="00E74BC9" w:rsidP="004E5701">
            <w:pPr>
              <w:keepNext/>
              <w:keepLines/>
              <w:rPr>
                <w:b/>
                <w:sz w:val="26"/>
                <w:szCs w:val="26"/>
              </w:rPr>
            </w:pPr>
            <w:r w:rsidRPr="001819FE">
              <w:rPr>
                <w:b/>
                <w:sz w:val="26"/>
                <w:szCs w:val="26"/>
              </w:rPr>
              <w:t>Precondition</w:t>
            </w:r>
          </w:p>
        </w:tc>
        <w:tc>
          <w:tcPr>
            <w:tcW w:w="6518" w:type="dxa"/>
            <w:gridSpan w:val="2"/>
            <w:tcBorders>
              <w:bottom w:val="single" w:sz="4" w:space="0" w:color="auto"/>
            </w:tcBorders>
          </w:tcPr>
          <w:p w14:paraId="66639687" w14:textId="77777777" w:rsidR="00E74BC9" w:rsidRPr="001819FE" w:rsidRDefault="00E74BC9" w:rsidP="004E5701">
            <w:pPr>
              <w:keepNext/>
              <w:keepLines/>
              <w:rPr>
                <w:sz w:val="26"/>
                <w:szCs w:val="26"/>
              </w:rPr>
            </w:pPr>
          </w:p>
        </w:tc>
      </w:tr>
      <w:tr w:rsidR="00E74BC9" w:rsidRPr="001819FE" w14:paraId="0084656B" w14:textId="77777777" w:rsidTr="004E5701">
        <w:trPr>
          <w:trHeight w:val="150"/>
        </w:trPr>
        <w:tc>
          <w:tcPr>
            <w:tcW w:w="2498" w:type="dxa"/>
            <w:vMerge w:val="restart"/>
          </w:tcPr>
          <w:p w14:paraId="3644554E" w14:textId="77777777" w:rsidR="00E74BC9" w:rsidRPr="001819FE" w:rsidRDefault="00E74BC9" w:rsidP="004E5701">
            <w:pPr>
              <w:keepNext/>
              <w:keepLines/>
              <w:rPr>
                <w:b/>
                <w:sz w:val="26"/>
                <w:szCs w:val="26"/>
              </w:rPr>
            </w:pPr>
            <w:r w:rsidRPr="001819FE">
              <w:rPr>
                <w:b/>
                <w:sz w:val="26"/>
                <w:szCs w:val="26"/>
              </w:rPr>
              <w:t>Flow of Event</w:t>
            </w:r>
          </w:p>
        </w:tc>
        <w:tc>
          <w:tcPr>
            <w:tcW w:w="3120" w:type="dxa"/>
          </w:tcPr>
          <w:p w14:paraId="76895F7C"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398" w:type="dxa"/>
          </w:tcPr>
          <w:p w14:paraId="0F210333"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3F4C2B14" w14:textId="77777777" w:rsidTr="004E5701">
        <w:trPr>
          <w:trHeight w:val="150"/>
        </w:trPr>
        <w:tc>
          <w:tcPr>
            <w:tcW w:w="2498" w:type="dxa"/>
            <w:vMerge/>
          </w:tcPr>
          <w:p w14:paraId="72335B96" w14:textId="77777777" w:rsidR="00E74BC9" w:rsidRPr="001819FE" w:rsidRDefault="00E74BC9" w:rsidP="004E5701">
            <w:pPr>
              <w:keepNext/>
              <w:keepLines/>
              <w:rPr>
                <w:b/>
                <w:sz w:val="26"/>
                <w:szCs w:val="26"/>
              </w:rPr>
            </w:pPr>
          </w:p>
        </w:tc>
        <w:tc>
          <w:tcPr>
            <w:tcW w:w="3120" w:type="dxa"/>
          </w:tcPr>
          <w:p w14:paraId="374D7FA8" w14:textId="77777777" w:rsidR="00E74BC9" w:rsidRPr="001819FE" w:rsidRDefault="00E74BC9">
            <w:pPr>
              <w:pStyle w:val="ListParagraph"/>
              <w:keepNext/>
              <w:keepLines/>
              <w:numPr>
                <w:ilvl w:val="0"/>
                <w:numId w:val="13"/>
              </w:numPr>
              <w:tabs>
                <w:tab w:val="left" w:pos="2916"/>
              </w:tabs>
              <w:spacing w:after="160" w:line="259" w:lineRule="auto"/>
              <w:rPr>
                <w:sz w:val="26"/>
                <w:szCs w:val="26"/>
              </w:rPr>
            </w:pPr>
            <w:r>
              <w:rPr>
                <w:sz w:val="26"/>
                <w:szCs w:val="26"/>
              </w:rPr>
              <w:t>Người dùng vào trang search</w:t>
            </w:r>
          </w:p>
          <w:p w14:paraId="33272048" w14:textId="77777777" w:rsidR="00E74BC9" w:rsidRPr="00E179D6" w:rsidRDefault="00E74BC9">
            <w:pPr>
              <w:pStyle w:val="ListParagraph"/>
              <w:keepNext/>
              <w:keepLines/>
              <w:numPr>
                <w:ilvl w:val="0"/>
                <w:numId w:val="13"/>
              </w:numPr>
              <w:tabs>
                <w:tab w:val="left" w:pos="2916"/>
              </w:tabs>
              <w:spacing w:after="160" w:line="259" w:lineRule="auto"/>
              <w:rPr>
                <w:sz w:val="26"/>
                <w:szCs w:val="26"/>
              </w:rPr>
            </w:pPr>
            <w:r>
              <w:rPr>
                <w:sz w:val="26"/>
                <w:szCs w:val="26"/>
              </w:rPr>
              <w:t xml:space="preserve">Tùy chỉnh bộ lọc theo tiêu chí </w:t>
            </w:r>
          </w:p>
        </w:tc>
        <w:tc>
          <w:tcPr>
            <w:tcW w:w="3398" w:type="dxa"/>
          </w:tcPr>
          <w:p w14:paraId="7F0E323C" w14:textId="77777777" w:rsidR="00E74BC9" w:rsidRDefault="00E74BC9" w:rsidP="004E5701">
            <w:pPr>
              <w:keepNext/>
              <w:keepLines/>
              <w:tabs>
                <w:tab w:val="left" w:pos="2916"/>
              </w:tabs>
              <w:rPr>
                <w:sz w:val="26"/>
                <w:szCs w:val="26"/>
              </w:rPr>
            </w:pPr>
            <w:r w:rsidRPr="001819FE">
              <w:rPr>
                <w:sz w:val="26"/>
                <w:szCs w:val="26"/>
              </w:rPr>
              <w:t xml:space="preserve">2.1 Hệ Thống sẽ </w:t>
            </w:r>
            <w:r>
              <w:rPr>
                <w:sz w:val="26"/>
                <w:szCs w:val="26"/>
              </w:rPr>
              <w:t>tìm kiếm và trả về các bài đăng đáp ứng đủ điều kiện mà người dùng đã lọc</w:t>
            </w:r>
          </w:p>
          <w:p w14:paraId="5EAA1DF5" w14:textId="77777777" w:rsidR="00E74BC9" w:rsidRPr="001819FE" w:rsidRDefault="00E74BC9" w:rsidP="004E5701">
            <w:pPr>
              <w:keepNext/>
              <w:keepLines/>
              <w:tabs>
                <w:tab w:val="left" w:pos="2916"/>
              </w:tabs>
              <w:rPr>
                <w:sz w:val="26"/>
                <w:szCs w:val="26"/>
              </w:rPr>
            </w:pPr>
          </w:p>
        </w:tc>
      </w:tr>
      <w:tr w:rsidR="00E74BC9" w:rsidRPr="001819FE" w14:paraId="6A728B74" w14:textId="77777777" w:rsidTr="004E5701">
        <w:tc>
          <w:tcPr>
            <w:tcW w:w="2498" w:type="dxa"/>
          </w:tcPr>
          <w:p w14:paraId="681D6765" w14:textId="77777777" w:rsidR="00E74BC9" w:rsidRPr="001819FE" w:rsidRDefault="00E74BC9" w:rsidP="004E5701">
            <w:pPr>
              <w:keepNext/>
              <w:keepLines/>
              <w:rPr>
                <w:b/>
                <w:sz w:val="26"/>
                <w:szCs w:val="26"/>
              </w:rPr>
            </w:pPr>
            <w:r w:rsidRPr="001819FE">
              <w:rPr>
                <w:b/>
                <w:sz w:val="26"/>
                <w:szCs w:val="26"/>
              </w:rPr>
              <w:t>Exception Conditon</w:t>
            </w:r>
          </w:p>
        </w:tc>
        <w:tc>
          <w:tcPr>
            <w:tcW w:w="6518" w:type="dxa"/>
            <w:gridSpan w:val="2"/>
          </w:tcPr>
          <w:p w14:paraId="4B147252" w14:textId="77777777" w:rsidR="00E74BC9" w:rsidRPr="001819FE" w:rsidRDefault="00E74BC9" w:rsidP="004E5701">
            <w:pPr>
              <w:keepNext/>
              <w:keepLines/>
              <w:rPr>
                <w:sz w:val="26"/>
                <w:szCs w:val="26"/>
              </w:rPr>
            </w:pPr>
          </w:p>
        </w:tc>
      </w:tr>
    </w:tbl>
    <w:p w14:paraId="41555DDC" w14:textId="0427BD0C" w:rsidR="00BF4686" w:rsidRDefault="00BF4686" w:rsidP="00E74BC9">
      <w:pPr>
        <w:pStyle w:val="Nidungvnbn"/>
      </w:pPr>
    </w:p>
    <w:p w14:paraId="0BDD50A9" w14:textId="77777777" w:rsidR="00E74BC9" w:rsidRDefault="00E74BC9">
      <w:pPr>
        <w:spacing w:after="200" w:line="276" w:lineRule="auto"/>
        <w:rPr>
          <w:sz w:val="26"/>
          <w:szCs w:val="26"/>
        </w:rPr>
      </w:pPr>
      <w:r>
        <w:br w:type="page"/>
      </w:r>
    </w:p>
    <w:p w14:paraId="717CD616" w14:textId="30393048" w:rsidR="00E74BC9" w:rsidRDefault="00E74BC9">
      <w:pPr>
        <w:pStyle w:val="Nidungvnbn"/>
        <w:numPr>
          <w:ilvl w:val="0"/>
          <w:numId w:val="37"/>
        </w:numPr>
      </w:pPr>
      <w:r>
        <w:lastRenderedPageBreak/>
        <w:t>Đăng tải CV</w:t>
      </w:r>
    </w:p>
    <w:tbl>
      <w:tblPr>
        <w:tblStyle w:val="TableGrid"/>
        <w:tblW w:w="0" w:type="auto"/>
        <w:tblLook w:val="04A0" w:firstRow="1" w:lastRow="0" w:firstColumn="1" w:lastColumn="0" w:noHBand="0" w:noVBand="1"/>
      </w:tblPr>
      <w:tblGrid>
        <w:gridCol w:w="2515"/>
        <w:gridCol w:w="3150"/>
        <w:gridCol w:w="3446"/>
      </w:tblGrid>
      <w:tr w:rsidR="00E74BC9" w:rsidRPr="001819FE" w14:paraId="5BE95394" w14:textId="77777777" w:rsidTr="004E5701">
        <w:tc>
          <w:tcPr>
            <w:tcW w:w="2515" w:type="dxa"/>
          </w:tcPr>
          <w:p w14:paraId="5C1BB378" w14:textId="77777777" w:rsidR="00E74BC9" w:rsidRPr="001819FE" w:rsidRDefault="00E74BC9" w:rsidP="004E5701">
            <w:pPr>
              <w:keepNext/>
              <w:keepLines/>
              <w:rPr>
                <w:b/>
                <w:sz w:val="26"/>
                <w:szCs w:val="26"/>
              </w:rPr>
            </w:pPr>
            <w:r w:rsidRPr="001819FE">
              <w:rPr>
                <w:b/>
                <w:sz w:val="26"/>
                <w:szCs w:val="26"/>
              </w:rPr>
              <w:t>Use case name</w:t>
            </w:r>
          </w:p>
        </w:tc>
        <w:tc>
          <w:tcPr>
            <w:tcW w:w="6596" w:type="dxa"/>
            <w:gridSpan w:val="2"/>
          </w:tcPr>
          <w:p w14:paraId="2DC0E3A1" w14:textId="77777777" w:rsidR="00E74BC9" w:rsidRPr="001819FE" w:rsidRDefault="00E74BC9" w:rsidP="004E5701">
            <w:pPr>
              <w:keepNext/>
              <w:keepLines/>
              <w:rPr>
                <w:sz w:val="26"/>
                <w:szCs w:val="26"/>
              </w:rPr>
            </w:pPr>
            <w:r>
              <w:rPr>
                <w:sz w:val="26"/>
                <w:szCs w:val="26"/>
              </w:rPr>
              <w:t xml:space="preserve">Upload cv </w:t>
            </w:r>
            <w:r w:rsidRPr="001819FE">
              <w:rPr>
                <w:sz w:val="26"/>
                <w:szCs w:val="26"/>
              </w:rPr>
              <w:t xml:space="preserve"> </w:t>
            </w:r>
          </w:p>
        </w:tc>
      </w:tr>
      <w:tr w:rsidR="00E74BC9" w:rsidRPr="001819FE" w14:paraId="3D29B1BE" w14:textId="77777777" w:rsidTr="004E5701">
        <w:tc>
          <w:tcPr>
            <w:tcW w:w="2515" w:type="dxa"/>
          </w:tcPr>
          <w:p w14:paraId="21384888" w14:textId="77777777" w:rsidR="00E74BC9" w:rsidRPr="001819FE" w:rsidRDefault="00E74BC9" w:rsidP="004E5701">
            <w:pPr>
              <w:keepNext/>
              <w:keepLines/>
              <w:rPr>
                <w:b/>
                <w:sz w:val="26"/>
                <w:szCs w:val="26"/>
              </w:rPr>
            </w:pPr>
            <w:r w:rsidRPr="001819FE">
              <w:rPr>
                <w:b/>
                <w:sz w:val="26"/>
                <w:szCs w:val="26"/>
              </w:rPr>
              <w:t>Scenario</w:t>
            </w:r>
          </w:p>
        </w:tc>
        <w:tc>
          <w:tcPr>
            <w:tcW w:w="6596" w:type="dxa"/>
            <w:gridSpan w:val="2"/>
          </w:tcPr>
          <w:p w14:paraId="0743553D" w14:textId="77777777" w:rsidR="00E74BC9" w:rsidRPr="001819FE" w:rsidRDefault="00E74BC9" w:rsidP="004E5701">
            <w:pPr>
              <w:keepNext/>
              <w:keepLines/>
              <w:rPr>
                <w:sz w:val="26"/>
                <w:szCs w:val="26"/>
              </w:rPr>
            </w:pPr>
            <w:r>
              <w:rPr>
                <w:sz w:val="26"/>
                <w:szCs w:val="26"/>
              </w:rPr>
              <w:t>Candidate upload cv</w:t>
            </w:r>
          </w:p>
        </w:tc>
      </w:tr>
      <w:tr w:rsidR="00E74BC9" w:rsidRPr="001819FE" w14:paraId="43295C21" w14:textId="77777777" w:rsidTr="004E5701">
        <w:tc>
          <w:tcPr>
            <w:tcW w:w="2515" w:type="dxa"/>
          </w:tcPr>
          <w:p w14:paraId="0394A2CA" w14:textId="77777777" w:rsidR="00E74BC9" w:rsidRPr="001819FE" w:rsidRDefault="00E74BC9" w:rsidP="004E5701">
            <w:pPr>
              <w:keepNext/>
              <w:keepLines/>
              <w:rPr>
                <w:b/>
                <w:sz w:val="26"/>
                <w:szCs w:val="26"/>
              </w:rPr>
            </w:pPr>
            <w:r w:rsidRPr="001819FE">
              <w:rPr>
                <w:b/>
                <w:sz w:val="26"/>
                <w:szCs w:val="26"/>
              </w:rPr>
              <w:t>Triggering Event</w:t>
            </w:r>
          </w:p>
        </w:tc>
        <w:tc>
          <w:tcPr>
            <w:tcW w:w="6596" w:type="dxa"/>
            <w:gridSpan w:val="2"/>
          </w:tcPr>
          <w:p w14:paraId="7835CDE9" w14:textId="77777777" w:rsidR="00E74BC9" w:rsidRPr="001819FE" w:rsidRDefault="00E74BC9" w:rsidP="004E5701">
            <w:pPr>
              <w:keepNext/>
              <w:keepLines/>
              <w:rPr>
                <w:sz w:val="26"/>
                <w:szCs w:val="26"/>
              </w:rPr>
            </w:pPr>
            <w:r>
              <w:rPr>
                <w:sz w:val="26"/>
                <w:szCs w:val="26"/>
              </w:rPr>
              <w:t xml:space="preserve">Khi candidate có nhu cần upload cv </w:t>
            </w:r>
          </w:p>
        </w:tc>
      </w:tr>
      <w:tr w:rsidR="00E74BC9" w:rsidRPr="001819FE" w14:paraId="202471F5" w14:textId="77777777" w:rsidTr="004E5701">
        <w:tc>
          <w:tcPr>
            <w:tcW w:w="2515" w:type="dxa"/>
          </w:tcPr>
          <w:p w14:paraId="24C03AD4" w14:textId="77777777" w:rsidR="00E74BC9" w:rsidRPr="001819FE" w:rsidRDefault="00E74BC9" w:rsidP="004E5701">
            <w:pPr>
              <w:keepNext/>
              <w:keepLines/>
              <w:rPr>
                <w:b/>
                <w:sz w:val="26"/>
                <w:szCs w:val="26"/>
              </w:rPr>
            </w:pPr>
            <w:r w:rsidRPr="001819FE">
              <w:rPr>
                <w:b/>
                <w:sz w:val="26"/>
                <w:szCs w:val="26"/>
              </w:rPr>
              <w:t>Brief Description</w:t>
            </w:r>
          </w:p>
        </w:tc>
        <w:tc>
          <w:tcPr>
            <w:tcW w:w="6596" w:type="dxa"/>
            <w:gridSpan w:val="2"/>
          </w:tcPr>
          <w:p w14:paraId="7D9D8C83" w14:textId="77777777" w:rsidR="00E74BC9" w:rsidRPr="001819FE" w:rsidRDefault="00E74BC9" w:rsidP="004E5701">
            <w:pPr>
              <w:keepNext/>
              <w:keepLines/>
              <w:rPr>
                <w:sz w:val="26"/>
                <w:szCs w:val="26"/>
              </w:rPr>
            </w:pPr>
            <w:r>
              <w:rPr>
                <w:sz w:val="26"/>
                <w:szCs w:val="26"/>
              </w:rPr>
              <w:t>Người dùng truy cập trang trang candidate và upload cv</w:t>
            </w:r>
          </w:p>
        </w:tc>
      </w:tr>
      <w:tr w:rsidR="00E74BC9" w:rsidRPr="001819FE" w14:paraId="10A8326C" w14:textId="77777777" w:rsidTr="004E5701">
        <w:tc>
          <w:tcPr>
            <w:tcW w:w="2515" w:type="dxa"/>
          </w:tcPr>
          <w:p w14:paraId="31347AED" w14:textId="77777777" w:rsidR="00E74BC9" w:rsidRPr="001819FE" w:rsidRDefault="00E74BC9" w:rsidP="004E5701">
            <w:pPr>
              <w:keepNext/>
              <w:keepLines/>
              <w:rPr>
                <w:b/>
                <w:sz w:val="26"/>
                <w:szCs w:val="26"/>
              </w:rPr>
            </w:pPr>
            <w:r w:rsidRPr="001819FE">
              <w:rPr>
                <w:b/>
                <w:sz w:val="26"/>
                <w:szCs w:val="26"/>
              </w:rPr>
              <w:t>Actor</w:t>
            </w:r>
          </w:p>
        </w:tc>
        <w:tc>
          <w:tcPr>
            <w:tcW w:w="6596" w:type="dxa"/>
            <w:gridSpan w:val="2"/>
          </w:tcPr>
          <w:p w14:paraId="455CB568" w14:textId="77777777" w:rsidR="00E74BC9" w:rsidRPr="001819FE" w:rsidRDefault="00E74BC9" w:rsidP="004E5701">
            <w:pPr>
              <w:keepNext/>
              <w:keepLines/>
              <w:rPr>
                <w:sz w:val="26"/>
                <w:szCs w:val="26"/>
              </w:rPr>
            </w:pPr>
            <w:r>
              <w:rPr>
                <w:sz w:val="26"/>
                <w:szCs w:val="26"/>
              </w:rPr>
              <w:t>Candidate</w:t>
            </w:r>
          </w:p>
        </w:tc>
      </w:tr>
      <w:tr w:rsidR="00E74BC9" w:rsidRPr="001819FE" w14:paraId="65A6EB92" w14:textId="77777777" w:rsidTr="004E5701">
        <w:tc>
          <w:tcPr>
            <w:tcW w:w="2515" w:type="dxa"/>
          </w:tcPr>
          <w:p w14:paraId="1FA31255" w14:textId="77777777" w:rsidR="00E74BC9" w:rsidRPr="001819FE" w:rsidRDefault="00E74BC9"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4E030A17"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6EB5719A" w14:textId="77777777" w:rsidTr="004E5701">
        <w:trPr>
          <w:trHeight w:val="150"/>
        </w:trPr>
        <w:tc>
          <w:tcPr>
            <w:tcW w:w="2515" w:type="dxa"/>
          </w:tcPr>
          <w:p w14:paraId="4FA82A5D" w14:textId="77777777" w:rsidR="00E74BC9" w:rsidRPr="001819FE" w:rsidRDefault="00E74BC9" w:rsidP="004E5701">
            <w:pPr>
              <w:keepNext/>
              <w:keepLines/>
              <w:rPr>
                <w:b/>
                <w:sz w:val="26"/>
                <w:szCs w:val="26"/>
              </w:rPr>
            </w:pPr>
            <w:r w:rsidRPr="001819FE">
              <w:rPr>
                <w:b/>
                <w:sz w:val="26"/>
                <w:szCs w:val="26"/>
              </w:rPr>
              <w:t>Flow of Event</w:t>
            </w:r>
          </w:p>
        </w:tc>
        <w:tc>
          <w:tcPr>
            <w:tcW w:w="3150" w:type="dxa"/>
          </w:tcPr>
          <w:p w14:paraId="016E01F6"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446" w:type="dxa"/>
          </w:tcPr>
          <w:p w14:paraId="744DFB7A"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090DCB02" w14:textId="77777777" w:rsidTr="004E5701">
        <w:trPr>
          <w:trHeight w:val="150"/>
        </w:trPr>
        <w:tc>
          <w:tcPr>
            <w:tcW w:w="2515" w:type="dxa"/>
          </w:tcPr>
          <w:p w14:paraId="41D4171C" w14:textId="77777777" w:rsidR="00E74BC9" w:rsidRPr="001819FE" w:rsidRDefault="00E74BC9" w:rsidP="004E5701">
            <w:pPr>
              <w:keepNext/>
              <w:keepLines/>
              <w:rPr>
                <w:b/>
                <w:sz w:val="26"/>
                <w:szCs w:val="26"/>
              </w:rPr>
            </w:pPr>
          </w:p>
        </w:tc>
        <w:tc>
          <w:tcPr>
            <w:tcW w:w="3150" w:type="dxa"/>
          </w:tcPr>
          <w:p w14:paraId="008751E3" w14:textId="77777777" w:rsidR="00E74BC9" w:rsidRDefault="00E74BC9">
            <w:pPr>
              <w:pStyle w:val="ListParagraph"/>
              <w:keepNext/>
              <w:keepLines/>
              <w:numPr>
                <w:ilvl w:val="0"/>
                <w:numId w:val="14"/>
              </w:numPr>
              <w:tabs>
                <w:tab w:val="left" w:pos="2916"/>
              </w:tabs>
              <w:spacing w:after="160" w:line="259" w:lineRule="auto"/>
              <w:rPr>
                <w:sz w:val="26"/>
                <w:szCs w:val="26"/>
              </w:rPr>
            </w:pPr>
            <w:r>
              <w:rPr>
                <w:sz w:val="26"/>
                <w:szCs w:val="26"/>
              </w:rPr>
              <w:t>Người dùng đăng nhập vào hệ thống với tài khoản candidate</w:t>
            </w:r>
          </w:p>
          <w:p w14:paraId="625D143B" w14:textId="77777777" w:rsidR="00E74BC9" w:rsidRPr="001819FE" w:rsidRDefault="00E74BC9">
            <w:pPr>
              <w:pStyle w:val="ListParagraph"/>
              <w:keepNext/>
              <w:keepLines/>
              <w:numPr>
                <w:ilvl w:val="0"/>
                <w:numId w:val="14"/>
              </w:numPr>
              <w:tabs>
                <w:tab w:val="left" w:pos="2916"/>
              </w:tabs>
              <w:spacing w:after="160" w:line="259" w:lineRule="auto"/>
              <w:rPr>
                <w:sz w:val="26"/>
                <w:szCs w:val="26"/>
              </w:rPr>
            </w:pPr>
            <w:r>
              <w:rPr>
                <w:sz w:val="26"/>
                <w:szCs w:val="26"/>
              </w:rPr>
              <w:t>Người dùng vào trang candidate</w:t>
            </w:r>
          </w:p>
          <w:p w14:paraId="27DE0011" w14:textId="77777777" w:rsidR="00E74BC9" w:rsidRDefault="00E74BC9">
            <w:pPr>
              <w:pStyle w:val="ListParagraph"/>
              <w:keepNext/>
              <w:keepLines/>
              <w:numPr>
                <w:ilvl w:val="0"/>
                <w:numId w:val="14"/>
              </w:numPr>
              <w:tabs>
                <w:tab w:val="left" w:pos="2916"/>
              </w:tabs>
              <w:spacing w:after="160" w:line="259" w:lineRule="auto"/>
              <w:rPr>
                <w:sz w:val="26"/>
                <w:szCs w:val="26"/>
              </w:rPr>
            </w:pPr>
            <w:r>
              <w:rPr>
                <w:sz w:val="26"/>
                <w:szCs w:val="26"/>
              </w:rPr>
              <w:t>Vào tab cv manager</w:t>
            </w:r>
          </w:p>
          <w:p w14:paraId="0AB548F2" w14:textId="77777777" w:rsidR="00E74BC9" w:rsidRPr="00E179D6" w:rsidRDefault="00E74BC9">
            <w:pPr>
              <w:pStyle w:val="ListParagraph"/>
              <w:keepNext/>
              <w:keepLines/>
              <w:numPr>
                <w:ilvl w:val="0"/>
                <w:numId w:val="14"/>
              </w:numPr>
              <w:tabs>
                <w:tab w:val="left" w:pos="2916"/>
              </w:tabs>
              <w:spacing w:after="160" w:line="259" w:lineRule="auto"/>
              <w:rPr>
                <w:sz w:val="26"/>
                <w:szCs w:val="26"/>
              </w:rPr>
            </w:pPr>
            <w:r>
              <w:rPr>
                <w:sz w:val="26"/>
                <w:szCs w:val="26"/>
              </w:rPr>
              <w:t xml:space="preserve"> Upload cv </w:t>
            </w:r>
          </w:p>
        </w:tc>
        <w:tc>
          <w:tcPr>
            <w:tcW w:w="3446" w:type="dxa"/>
          </w:tcPr>
          <w:p w14:paraId="67BC2B4D"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lưu dữ liệu vào cơ sỡ dữ liệu</w:t>
            </w:r>
          </w:p>
          <w:p w14:paraId="38D61C70" w14:textId="77777777" w:rsidR="00E74BC9" w:rsidRPr="001819FE" w:rsidRDefault="00E74BC9" w:rsidP="004E5701">
            <w:pPr>
              <w:keepNext/>
              <w:keepLines/>
              <w:tabs>
                <w:tab w:val="left" w:pos="2916"/>
              </w:tabs>
              <w:rPr>
                <w:sz w:val="26"/>
                <w:szCs w:val="26"/>
              </w:rPr>
            </w:pPr>
          </w:p>
        </w:tc>
      </w:tr>
      <w:tr w:rsidR="00E74BC9" w:rsidRPr="001819FE" w14:paraId="3F0E02DB" w14:textId="77777777" w:rsidTr="004E5701">
        <w:tc>
          <w:tcPr>
            <w:tcW w:w="2515" w:type="dxa"/>
          </w:tcPr>
          <w:p w14:paraId="7131C8CA" w14:textId="77777777" w:rsidR="00E74BC9" w:rsidRPr="001819FE" w:rsidRDefault="00E74BC9" w:rsidP="004E5701">
            <w:pPr>
              <w:keepNext/>
              <w:keepLines/>
              <w:rPr>
                <w:b/>
                <w:sz w:val="26"/>
                <w:szCs w:val="26"/>
              </w:rPr>
            </w:pPr>
            <w:r w:rsidRPr="001819FE">
              <w:rPr>
                <w:b/>
                <w:sz w:val="26"/>
                <w:szCs w:val="26"/>
              </w:rPr>
              <w:t>Exception Conditon</w:t>
            </w:r>
          </w:p>
        </w:tc>
        <w:tc>
          <w:tcPr>
            <w:tcW w:w="6596" w:type="dxa"/>
            <w:gridSpan w:val="2"/>
          </w:tcPr>
          <w:p w14:paraId="1DF0EF03" w14:textId="77777777" w:rsidR="00E74BC9" w:rsidRPr="001819FE" w:rsidRDefault="00E74BC9" w:rsidP="004E5701">
            <w:pPr>
              <w:keepNext/>
              <w:keepLines/>
              <w:rPr>
                <w:sz w:val="26"/>
                <w:szCs w:val="26"/>
              </w:rPr>
            </w:pPr>
          </w:p>
        </w:tc>
      </w:tr>
    </w:tbl>
    <w:p w14:paraId="3A7468D5" w14:textId="074803F5" w:rsidR="00E74BC9" w:rsidRDefault="00E74BC9" w:rsidP="00E74BC9">
      <w:pPr>
        <w:pStyle w:val="Nidungvnbn"/>
      </w:pPr>
    </w:p>
    <w:p w14:paraId="70CC79C2" w14:textId="62E7F5C1" w:rsidR="00E74BC9" w:rsidRDefault="00E74BC9">
      <w:pPr>
        <w:pStyle w:val="Nidungvnbn"/>
        <w:numPr>
          <w:ilvl w:val="0"/>
          <w:numId w:val="37"/>
        </w:numPr>
      </w:pPr>
      <w:r>
        <w:t>Đổi tên CV</w:t>
      </w:r>
    </w:p>
    <w:tbl>
      <w:tblPr>
        <w:tblStyle w:val="TableGrid"/>
        <w:tblW w:w="0" w:type="auto"/>
        <w:tblLook w:val="04A0" w:firstRow="1" w:lastRow="0" w:firstColumn="1" w:lastColumn="0" w:noHBand="0" w:noVBand="1"/>
      </w:tblPr>
      <w:tblGrid>
        <w:gridCol w:w="2496"/>
        <w:gridCol w:w="3125"/>
        <w:gridCol w:w="3395"/>
      </w:tblGrid>
      <w:tr w:rsidR="00E74BC9" w:rsidRPr="001819FE" w14:paraId="6F5CE038" w14:textId="77777777" w:rsidTr="004E5701">
        <w:tc>
          <w:tcPr>
            <w:tcW w:w="2496" w:type="dxa"/>
          </w:tcPr>
          <w:p w14:paraId="72EC3B3F" w14:textId="77777777" w:rsidR="00E74BC9" w:rsidRPr="001819FE" w:rsidRDefault="00E74BC9" w:rsidP="004E5701">
            <w:pPr>
              <w:keepNext/>
              <w:keepLines/>
              <w:rPr>
                <w:b/>
                <w:sz w:val="26"/>
                <w:szCs w:val="26"/>
              </w:rPr>
            </w:pPr>
            <w:r w:rsidRPr="001819FE">
              <w:rPr>
                <w:b/>
                <w:sz w:val="26"/>
                <w:szCs w:val="26"/>
              </w:rPr>
              <w:t>Use case name</w:t>
            </w:r>
          </w:p>
        </w:tc>
        <w:tc>
          <w:tcPr>
            <w:tcW w:w="6520" w:type="dxa"/>
            <w:gridSpan w:val="2"/>
          </w:tcPr>
          <w:p w14:paraId="6BA9E256" w14:textId="77777777" w:rsidR="00E74BC9" w:rsidRPr="001819FE" w:rsidRDefault="00E74BC9" w:rsidP="004E5701">
            <w:pPr>
              <w:keepNext/>
              <w:keepLines/>
              <w:rPr>
                <w:sz w:val="26"/>
                <w:szCs w:val="26"/>
              </w:rPr>
            </w:pPr>
            <w:r>
              <w:rPr>
                <w:sz w:val="26"/>
                <w:szCs w:val="26"/>
              </w:rPr>
              <w:t xml:space="preserve">Đổi tên cv </w:t>
            </w:r>
            <w:r w:rsidRPr="001819FE">
              <w:rPr>
                <w:sz w:val="26"/>
                <w:szCs w:val="26"/>
              </w:rPr>
              <w:t xml:space="preserve"> </w:t>
            </w:r>
          </w:p>
        </w:tc>
      </w:tr>
      <w:tr w:rsidR="00E74BC9" w:rsidRPr="001819FE" w14:paraId="4DFC5982" w14:textId="77777777" w:rsidTr="004E5701">
        <w:tc>
          <w:tcPr>
            <w:tcW w:w="2496" w:type="dxa"/>
          </w:tcPr>
          <w:p w14:paraId="5912C299" w14:textId="77777777" w:rsidR="00E74BC9" w:rsidRPr="001819FE" w:rsidRDefault="00E74BC9" w:rsidP="004E5701">
            <w:pPr>
              <w:keepNext/>
              <w:keepLines/>
              <w:rPr>
                <w:b/>
                <w:sz w:val="26"/>
                <w:szCs w:val="26"/>
              </w:rPr>
            </w:pPr>
            <w:r w:rsidRPr="001819FE">
              <w:rPr>
                <w:b/>
                <w:sz w:val="26"/>
                <w:szCs w:val="26"/>
              </w:rPr>
              <w:t>Scenario</w:t>
            </w:r>
          </w:p>
        </w:tc>
        <w:tc>
          <w:tcPr>
            <w:tcW w:w="6520" w:type="dxa"/>
            <w:gridSpan w:val="2"/>
          </w:tcPr>
          <w:p w14:paraId="3FC043F8" w14:textId="77777777" w:rsidR="00E74BC9" w:rsidRPr="001819FE" w:rsidRDefault="00E74BC9" w:rsidP="004E5701">
            <w:pPr>
              <w:keepNext/>
              <w:keepLines/>
              <w:rPr>
                <w:sz w:val="26"/>
                <w:szCs w:val="26"/>
              </w:rPr>
            </w:pPr>
            <w:r>
              <w:rPr>
                <w:sz w:val="26"/>
                <w:szCs w:val="26"/>
              </w:rPr>
              <w:t>Candidate đổi tên cv</w:t>
            </w:r>
          </w:p>
        </w:tc>
      </w:tr>
      <w:tr w:rsidR="00E74BC9" w:rsidRPr="001819FE" w14:paraId="6B78C66A" w14:textId="77777777" w:rsidTr="004E5701">
        <w:tc>
          <w:tcPr>
            <w:tcW w:w="2496" w:type="dxa"/>
          </w:tcPr>
          <w:p w14:paraId="6502B6F4" w14:textId="77777777" w:rsidR="00E74BC9" w:rsidRPr="001819FE" w:rsidRDefault="00E74BC9" w:rsidP="004E5701">
            <w:pPr>
              <w:keepNext/>
              <w:keepLines/>
              <w:rPr>
                <w:b/>
                <w:sz w:val="26"/>
                <w:szCs w:val="26"/>
              </w:rPr>
            </w:pPr>
            <w:r w:rsidRPr="001819FE">
              <w:rPr>
                <w:b/>
                <w:sz w:val="26"/>
                <w:szCs w:val="26"/>
              </w:rPr>
              <w:t>Triggering Event</w:t>
            </w:r>
          </w:p>
        </w:tc>
        <w:tc>
          <w:tcPr>
            <w:tcW w:w="6520" w:type="dxa"/>
            <w:gridSpan w:val="2"/>
          </w:tcPr>
          <w:p w14:paraId="3431899B" w14:textId="77777777" w:rsidR="00E74BC9" w:rsidRPr="001819FE" w:rsidRDefault="00E74BC9" w:rsidP="004E5701">
            <w:pPr>
              <w:keepNext/>
              <w:keepLines/>
              <w:rPr>
                <w:sz w:val="26"/>
                <w:szCs w:val="26"/>
              </w:rPr>
            </w:pPr>
            <w:r>
              <w:rPr>
                <w:sz w:val="26"/>
                <w:szCs w:val="26"/>
              </w:rPr>
              <w:t xml:space="preserve">Khi candidate có nhu cầu đổi tên cv </w:t>
            </w:r>
          </w:p>
        </w:tc>
      </w:tr>
      <w:tr w:rsidR="00E74BC9" w:rsidRPr="001819FE" w14:paraId="62FAD6A6" w14:textId="77777777" w:rsidTr="004E5701">
        <w:tc>
          <w:tcPr>
            <w:tcW w:w="2496" w:type="dxa"/>
          </w:tcPr>
          <w:p w14:paraId="1360B8D0" w14:textId="77777777" w:rsidR="00E74BC9" w:rsidRPr="001819FE" w:rsidRDefault="00E74BC9" w:rsidP="004E5701">
            <w:pPr>
              <w:keepNext/>
              <w:keepLines/>
              <w:rPr>
                <w:b/>
                <w:sz w:val="26"/>
                <w:szCs w:val="26"/>
              </w:rPr>
            </w:pPr>
            <w:r w:rsidRPr="001819FE">
              <w:rPr>
                <w:b/>
                <w:sz w:val="26"/>
                <w:szCs w:val="26"/>
              </w:rPr>
              <w:t>Brief Description</w:t>
            </w:r>
          </w:p>
        </w:tc>
        <w:tc>
          <w:tcPr>
            <w:tcW w:w="6520" w:type="dxa"/>
            <w:gridSpan w:val="2"/>
          </w:tcPr>
          <w:p w14:paraId="009EB10C" w14:textId="77777777" w:rsidR="00E74BC9" w:rsidRPr="001819FE" w:rsidRDefault="00E74BC9" w:rsidP="004E5701">
            <w:pPr>
              <w:keepNext/>
              <w:keepLines/>
              <w:rPr>
                <w:sz w:val="26"/>
                <w:szCs w:val="26"/>
              </w:rPr>
            </w:pPr>
            <w:r>
              <w:rPr>
                <w:sz w:val="26"/>
                <w:szCs w:val="26"/>
              </w:rPr>
              <w:t xml:space="preserve">Người dùng truy cập trang candidate và đổi tên cv </w:t>
            </w:r>
          </w:p>
        </w:tc>
      </w:tr>
      <w:tr w:rsidR="00E74BC9" w:rsidRPr="001819FE" w14:paraId="4341428E" w14:textId="77777777" w:rsidTr="004E5701">
        <w:tc>
          <w:tcPr>
            <w:tcW w:w="2496" w:type="dxa"/>
          </w:tcPr>
          <w:p w14:paraId="4C098E79" w14:textId="77777777" w:rsidR="00E74BC9" w:rsidRPr="001819FE" w:rsidRDefault="00E74BC9" w:rsidP="004E5701">
            <w:pPr>
              <w:keepNext/>
              <w:keepLines/>
              <w:rPr>
                <w:b/>
                <w:sz w:val="26"/>
                <w:szCs w:val="26"/>
              </w:rPr>
            </w:pPr>
            <w:r w:rsidRPr="001819FE">
              <w:rPr>
                <w:b/>
                <w:sz w:val="26"/>
                <w:szCs w:val="26"/>
              </w:rPr>
              <w:t>Actor</w:t>
            </w:r>
          </w:p>
        </w:tc>
        <w:tc>
          <w:tcPr>
            <w:tcW w:w="6520" w:type="dxa"/>
            <w:gridSpan w:val="2"/>
          </w:tcPr>
          <w:p w14:paraId="25AB9A0A" w14:textId="77777777" w:rsidR="00E74BC9" w:rsidRPr="001819FE" w:rsidRDefault="00E74BC9" w:rsidP="004E5701">
            <w:pPr>
              <w:keepNext/>
              <w:keepLines/>
              <w:rPr>
                <w:sz w:val="26"/>
                <w:szCs w:val="26"/>
              </w:rPr>
            </w:pPr>
            <w:r>
              <w:rPr>
                <w:sz w:val="26"/>
                <w:szCs w:val="26"/>
              </w:rPr>
              <w:t>Candidate</w:t>
            </w:r>
          </w:p>
        </w:tc>
      </w:tr>
      <w:tr w:rsidR="00E74BC9" w:rsidRPr="001819FE" w14:paraId="01ABF4D7" w14:textId="77777777" w:rsidTr="004E5701">
        <w:tc>
          <w:tcPr>
            <w:tcW w:w="2496" w:type="dxa"/>
          </w:tcPr>
          <w:p w14:paraId="39A32205" w14:textId="77777777" w:rsidR="00E74BC9" w:rsidRPr="001819FE" w:rsidRDefault="00E74BC9" w:rsidP="004E5701">
            <w:pPr>
              <w:keepNext/>
              <w:keepLines/>
              <w:rPr>
                <w:b/>
                <w:sz w:val="26"/>
                <w:szCs w:val="26"/>
              </w:rPr>
            </w:pPr>
            <w:r w:rsidRPr="001819FE">
              <w:rPr>
                <w:b/>
                <w:sz w:val="26"/>
                <w:szCs w:val="26"/>
              </w:rPr>
              <w:t>Precondition</w:t>
            </w:r>
          </w:p>
        </w:tc>
        <w:tc>
          <w:tcPr>
            <w:tcW w:w="6520" w:type="dxa"/>
            <w:gridSpan w:val="2"/>
            <w:tcBorders>
              <w:bottom w:val="single" w:sz="4" w:space="0" w:color="auto"/>
            </w:tcBorders>
          </w:tcPr>
          <w:p w14:paraId="425CEAE4"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413ECBDB" w14:textId="77777777" w:rsidTr="004E5701">
        <w:trPr>
          <w:trHeight w:val="150"/>
        </w:trPr>
        <w:tc>
          <w:tcPr>
            <w:tcW w:w="2496" w:type="dxa"/>
          </w:tcPr>
          <w:p w14:paraId="3CDC7E93" w14:textId="77777777" w:rsidR="00E74BC9" w:rsidRPr="001819FE" w:rsidRDefault="00E74BC9" w:rsidP="004E5701">
            <w:pPr>
              <w:keepNext/>
              <w:keepLines/>
              <w:rPr>
                <w:b/>
                <w:sz w:val="26"/>
                <w:szCs w:val="26"/>
              </w:rPr>
            </w:pPr>
            <w:r w:rsidRPr="001819FE">
              <w:rPr>
                <w:b/>
                <w:sz w:val="26"/>
                <w:szCs w:val="26"/>
              </w:rPr>
              <w:t>Flow of Event</w:t>
            </w:r>
          </w:p>
        </w:tc>
        <w:tc>
          <w:tcPr>
            <w:tcW w:w="3125" w:type="dxa"/>
          </w:tcPr>
          <w:p w14:paraId="71F09628"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395" w:type="dxa"/>
          </w:tcPr>
          <w:p w14:paraId="35BD7BAF"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586BE3D1" w14:textId="77777777" w:rsidTr="004E5701">
        <w:trPr>
          <w:trHeight w:val="150"/>
        </w:trPr>
        <w:tc>
          <w:tcPr>
            <w:tcW w:w="2496" w:type="dxa"/>
          </w:tcPr>
          <w:p w14:paraId="211F5DE3" w14:textId="77777777" w:rsidR="00E74BC9" w:rsidRPr="001819FE" w:rsidRDefault="00E74BC9" w:rsidP="004E5701">
            <w:pPr>
              <w:keepNext/>
              <w:keepLines/>
              <w:rPr>
                <w:b/>
                <w:sz w:val="26"/>
                <w:szCs w:val="26"/>
              </w:rPr>
            </w:pPr>
          </w:p>
        </w:tc>
        <w:tc>
          <w:tcPr>
            <w:tcW w:w="3125" w:type="dxa"/>
          </w:tcPr>
          <w:p w14:paraId="4B619253" w14:textId="77777777" w:rsidR="00E74BC9" w:rsidRDefault="00E74BC9">
            <w:pPr>
              <w:pStyle w:val="ListParagraph"/>
              <w:keepNext/>
              <w:keepLines/>
              <w:numPr>
                <w:ilvl w:val="0"/>
                <w:numId w:val="15"/>
              </w:numPr>
              <w:tabs>
                <w:tab w:val="left" w:pos="2916"/>
              </w:tabs>
              <w:spacing w:after="160" w:line="259" w:lineRule="auto"/>
              <w:rPr>
                <w:sz w:val="26"/>
                <w:szCs w:val="26"/>
              </w:rPr>
            </w:pPr>
            <w:r>
              <w:rPr>
                <w:sz w:val="26"/>
                <w:szCs w:val="26"/>
              </w:rPr>
              <w:t>Người dùng đăng nhập vào hệ thống với tài khoản candidate</w:t>
            </w:r>
          </w:p>
          <w:p w14:paraId="79375137" w14:textId="77777777" w:rsidR="00E74BC9" w:rsidRPr="001819FE" w:rsidRDefault="00E74BC9">
            <w:pPr>
              <w:pStyle w:val="ListParagraph"/>
              <w:keepNext/>
              <w:keepLines/>
              <w:numPr>
                <w:ilvl w:val="0"/>
                <w:numId w:val="15"/>
              </w:numPr>
              <w:tabs>
                <w:tab w:val="left" w:pos="2916"/>
              </w:tabs>
              <w:spacing w:after="160" w:line="259" w:lineRule="auto"/>
              <w:rPr>
                <w:sz w:val="26"/>
                <w:szCs w:val="26"/>
              </w:rPr>
            </w:pPr>
            <w:r>
              <w:rPr>
                <w:sz w:val="26"/>
                <w:szCs w:val="26"/>
              </w:rPr>
              <w:t>Người dùng vào trang candidate</w:t>
            </w:r>
          </w:p>
          <w:p w14:paraId="5A33ADBB" w14:textId="77777777" w:rsidR="00E74BC9" w:rsidRDefault="00E74BC9">
            <w:pPr>
              <w:pStyle w:val="ListParagraph"/>
              <w:keepNext/>
              <w:keepLines/>
              <w:numPr>
                <w:ilvl w:val="0"/>
                <w:numId w:val="15"/>
              </w:numPr>
              <w:tabs>
                <w:tab w:val="left" w:pos="2916"/>
              </w:tabs>
              <w:spacing w:after="160" w:line="259" w:lineRule="auto"/>
              <w:rPr>
                <w:sz w:val="26"/>
                <w:szCs w:val="26"/>
              </w:rPr>
            </w:pPr>
            <w:r>
              <w:rPr>
                <w:sz w:val="26"/>
                <w:szCs w:val="26"/>
              </w:rPr>
              <w:t>Vào tab cv manager</w:t>
            </w:r>
          </w:p>
          <w:p w14:paraId="0B9CB76D" w14:textId="77777777" w:rsidR="00E74BC9" w:rsidRPr="00E179D6" w:rsidRDefault="00E74BC9">
            <w:pPr>
              <w:pStyle w:val="ListParagraph"/>
              <w:keepNext/>
              <w:keepLines/>
              <w:numPr>
                <w:ilvl w:val="0"/>
                <w:numId w:val="15"/>
              </w:numPr>
              <w:tabs>
                <w:tab w:val="left" w:pos="2916"/>
              </w:tabs>
              <w:spacing w:after="160" w:line="259" w:lineRule="auto"/>
              <w:rPr>
                <w:sz w:val="26"/>
                <w:szCs w:val="26"/>
              </w:rPr>
            </w:pPr>
            <w:r>
              <w:rPr>
                <w:sz w:val="26"/>
                <w:szCs w:val="26"/>
              </w:rPr>
              <w:t xml:space="preserve">Đổi tên cv </w:t>
            </w:r>
          </w:p>
        </w:tc>
        <w:tc>
          <w:tcPr>
            <w:tcW w:w="3395" w:type="dxa"/>
          </w:tcPr>
          <w:p w14:paraId="163597EF"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lưu dữ liệu mới vào cơ sỡ dữ liệu</w:t>
            </w:r>
          </w:p>
          <w:p w14:paraId="21125C4E" w14:textId="77777777" w:rsidR="00E74BC9" w:rsidRPr="001819FE" w:rsidRDefault="00E74BC9" w:rsidP="004E5701">
            <w:pPr>
              <w:keepNext/>
              <w:keepLines/>
              <w:tabs>
                <w:tab w:val="left" w:pos="2916"/>
              </w:tabs>
              <w:rPr>
                <w:sz w:val="26"/>
                <w:szCs w:val="26"/>
              </w:rPr>
            </w:pPr>
          </w:p>
        </w:tc>
      </w:tr>
      <w:tr w:rsidR="00E74BC9" w:rsidRPr="001819FE" w14:paraId="43AA70CD" w14:textId="77777777" w:rsidTr="004E5701">
        <w:tc>
          <w:tcPr>
            <w:tcW w:w="2496" w:type="dxa"/>
          </w:tcPr>
          <w:p w14:paraId="3E0FADB4" w14:textId="77777777" w:rsidR="00E74BC9" w:rsidRPr="001819FE" w:rsidRDefault="00E74BC9" w:rsidP="004E5701">
            <w:pPr>
              <w:keepNext/>
              <w:keepLines/>
              <w:rPr>
                <w:b/>
                <w:sz w:val="26"/>
                <w:szCs w:val="26"/>
              </w:rPr>
            </w:pPr>
            <w:r w:rsidRPr="001819FE">
              <w:rPr>
                <w:b/>
                <w:sz w:val="26"/>
                <w:szCs w:val="26"/>
              </w:rPr>
              <w:t>Exception Conditon</w:t>
            </w:r>
          </w:p>
        </w:tc>
        <w:tc>
          <w:tcPr>
            <w:tcW w:w="6520" w:type="dxa"/>
            <w:gridSpan w:val="2"/>
          </w:tcPr>
          <w:p w14:paraId="7A87B7FD" w14:textId="77777777" w:rsidR="00E74BC9" w:rsidRPr="001819FE" w:rsidRDefault="00E74BC9" w:rsidP="004E5701">
            <w:pPr>
              <w:keepNext/>
              <w:keepLines/>
              <w:rPr>
                <w:sz w:val="26"/>
                <w:szCs w:val="26"/>
              </w:rPr>
            </w:pPr>
          </w:p>
        </w:tc>
      </w:tr>
    </w:tbl>
    <w:p w14:paraId="77CBDC27" w14:textId="170CAB4F" w:rsidR="00E74BC9" w:rsidRDefault="00E74BC9" w:rsidP="00E74BC9">
      <w:pPr>
        <w:pStyle w:val="Nidungvnbn"/>
      </w:pPr>
    </w:p>
    <w:p w14:paraId="5C14B3E3" w14:textId="28C41ACA" w:rsidR="00E74BC9" w:rsidRDefault="00E74BC9">
      <w:pPr>
        <w:pStyle w:val="Nidungvnbn"/>
        <w:numPr>
          <w:ilvl w:val="0"/>
          <w:numId w:val="37"/>
        </w:numPr>
      </w:pPr>
      <w:r>
        <w:lastRenderedPageBreak/>
        <w:t>Xóa CV</w:t>
      </w:r>
    </w:p>
    <w:tbl>
      <w:tblPr>
        <w:tblStyle w:val="TableGrid"/>
        <w:tblW w:w="0" w:type="auto"/>
        <w:tblLook w:val="04A0" w:firstRow="1" w:lastRow="0" w:firstColumn="1" w:lastColumn="0" w:noHBand="0" w:noVBand="1"/>
      </w:tblPr>
      <w:tblGrid>
        <w:gridCol w:w="2515"/>
        <w:gridCol w:w="3150"/>
        <w:gridCol w:w="3446"/>
      </w:tblGrid>
      <w:tr w:rsidR="00E74BC9" w:rsidRPr="001819FE" w14:paraId="068CD396" w14:textId="77777777" w:rsidTr="004E5701">
        <w:tc>
          <w:tcPr>
            <w:tcW w:w="2515" w:type="dxa"/>
          </w:tcPr>
          <w:p w14:paraId="1EC6CE9F" w14:textId="77777777" w:rsidR="00E74BC9" w:rsidRPr="001819FE" w:rsidRDefault="00E74BC9" w:rsidP="004E5701">
            <w:pPr>
              <w:keepNext/>
              <w:keepLines/>
              <w:rPr>
                <w:b/>
                <w:sz w:val="26"/>
                <w:szCs w:val="26"/>
              </w:rPr>
            </w:pPr>
            <w:r w:rsidRPr="001819FE">
              <w:rPr>
                <w:b/>
                <w:sz w:val="26"/>
                <w:szCs w:val="26"/>
              </w:rPr>
              <w:t>Use case name</w:t>
            </w:r>
          </w:p>
        </w:tc>
        <w:tc>
          <w:tcPr>
            <w:tcW w:w="6596" w:type="dxa"/>
            <w:gridSpan w:val="2"/>
          </w:tcPr>
          <w:p w14:paraId="4BF163C1" w14:textId="77777777" w:rsidR="00E74BC9" w:rsidRPr="001819FE" w:rsidRDefault="00E74BC9" w:rsidP="004E5701">
            <w:pPr>
              <w:keepNext/>
              <w:keepLines/>
              <w:rPr>
                <w:sz w:val="26"/>
                <w:szCs w:val="26"/>
              </w:rPr>
            </w:pPr>
            <w:r>
              <w:rPr>
                <w:sz w:val="26"/>
                <w:szCs w:val="26"/>
              </w:rPr>
              <w:t xml:space="preserve">Xóa cv </w:t>
            </w:r>
            <w:r w:rsidRPr="001819FE">
              <w:rPr>
                <w:sz w:val="26"/>
                <w:szCs w:val="26"/>
              </w:rPr>
              <w:t xml:space="preserve"> </w:t>
            </w:r>
          </w:p>
        </w:tc>
      </w:tr>
      <w:tr w:rsidR="00E74BC9" w:rsidRPr="001819FE" w14:paraId="7BAE2999" w14:textId="77777777" w:rsidTr="004E5701">
        <w:tc>
          <w:tcPr>
            <w:tcW w:w="2515" w:type="dxa"/>
          </w:tcPr>
          <w:p w14:paraId="639DC741" w14:textId="77777777" w:rsidR="00E74BC9" w:rsidRPr="001819FE" w:rsidRDefault="00E74BC9" w:rsidP="004E5701">
            <w:pPr>
              <w:keepNext/>
              <w:keepLines/>
              <w:rPr>
                <w:b/>
                <w:sz w:val="26"/>
                <w:szCs w:val="26"/>
              </w:rPr>
            </w:pPr>
            <w:r w:rsidRPr="001819FE">
              <w:rPr>
                <w:b/>
                <w:sz w:val="26"/>
                <w:szCs w:val="26"/>
              </w:rPr>
              <w:t>Scenario</w:t>
            </w:r>
          </w:p>
        </w:tc>
        <w:tc>
          <w:tcPr>
            <w:tcW w:w="6596" w:type="dxa"/>
            <w:gridSpan w:val="2"/>
          </w:tcPr>
          <w:p w14:paraId="36F1F76F" w14:textId="77777777" w:rsidR="00E74BC9" w:rsidRPr="001819FE" w:rsidRDefault="00E74BC9" w:rsidP="004E5701">
            <w:pPr>
              <w:keepNext/>
              <w:keepLines/>
              <w:rPr>
                <w:sz w:val="26"/>
                <w:szCs w:val="26"/>
              </w:rPr>
            </w:pPr>
            <w:r>
              <w:rPr>
                <w:sz w:val="26"/>
                <w:szCs w:val="26"/>
              </w:rPr>
              <w:t>Candidate xóa cv</w:t>
            </w:r>
          </w:p>
        </w:tc>
      </w:tr>
      <w:tr w:rsidR="00E74BC9" w:rsidRPr="001819FE" w14:paraId="76594A96" w14:textId="77777777" w:rsidTr="004E5701">
        <w:tc>
          <w:tcPr>
            <w:tcW w:w="2515" w:type="dxa"/>
          </w:tcPr>
          <w:p w14:paraId="637ECF56" w14:textId="77777777" w:rsidR="00E74BC9" w:rsidRPr="001819FE" w:rsidRDefault="00E74BC9" w:rsidP="004E5701">
            <w:pPr>
              <w:keepNext/>
              <w:keepLines/>
              <w:rPr>
                <w:b/>
                <w:sz w:val="26"/>
                <w:szCs w:val="26"/>
              </w:rPr>
            </w:pPr>
            <w:r w:rsidRPr="001819FE">
              <w:rPr>
                <w:b/>
                <w:sz w:val="26"/>
                <w:szCs w:val="26"/>
              </w:rPr>
              <w:t>Triggering Event</w:t>
            </w:r>
          </w:p>
        </w:tc>
        <w:tc>
          <w:tcPr>
            <w:tcW w:w="6596" w:type="dxa"/>
            <w:gridSpan w:val="2"/>
          </w:tcPr>
          <w:p w14:paraId="12E500B8" w14:textId="77777777" w:rsidR="00E74BC9" w:rsidRPr="001819FE" w:rsidRDefault="00E74BC9" w:rsidP="004E5701">
            <w:pPr>
              <w:keepNext/>
              <w:keepLines/>
              <w:rPr>
                <w:sz w:val="26"/>
                <w:szCs w:val="26"/>
              </w:rPr>
            </w:pPr>
            <w:r>
              <w:rPr>
                <w:sz w:val="26"/>
                <w:szCs w:val="26"/>
              </w:rPr>
              <w:t xml:space="preserve">Khi candidate có nhu cầu xóa cv </w:t>
            </w:r>
          </w:p>
        </w:tc>
      </w:tr>
      <w:tr w:rsidR="00E74BC9" w:rsidRPr="001819FE" w14:paraId="6E7266A1" w14:textId="77777777" w:rsidTr="004E5701">
        <w:tc>
          <w:tcPr>
            <w:tcW w:w="2515" w:type="dxa"/>
          </w:tcPr>
          <w:p w14:paraId="5A8F6217" w14:textId="77777777" w:rsidR="00E74BC9" w:rsidRPr="001819FE" w:rsidRDefault="00E74BC9" w:rsidP="004E5701">
            <w:pPr>
              <w:keepNext/>
              <w:keepLines/>
              <w:rPr>
                <w:b/>
                <w:sz w:val="26"/>
                <w:szCs w:val="26"/>
              </w:rPr>
            </w:pPr>
            <w:r w:rsidRPr="001819FE">
              <w:rPr>
                <w:b/>
                <w:sz w:val="26"/>
                <w:szCs w:val="26"/>
              </w:rPr>
              <w:t>Brief Description</w:t>
            </w:r>
          </w:p>
        </w:tc>
        <w:tc>
          <w:tcPr>
            <w:tcW w:w="6596" w:type="dxa"/>
            <w:gridSpan w:val="2"/>
          </w:tcPr>
          <w:p w14:paraId="49B2E119" w14:textId="77777777" w:rsidR="00E74BC9" w:rsidRPr="001819FE" w:rsidRDefault="00E74BC9" w:rsidP="004E5701">
            <w:pPr>
              <w:keepNext/>
              <w:keepLines/>
              <w:rPr>
                <w:sz w:val="26"/>
                <w:szCs w:val="26"/>
              </w:rPr>
            </w:pPr>
            <w:r>
              <w:rPr>
                <w:sz w:val="26"/>
                <w:szCs w:val="26"/>
              </w:rPr>
              <w:t xml:space="preserve">Người dùng truy cập trang candidate và xóa cv </w:t>
            </w:r>
          </w:p>
        </w:tc>
      </w:tr>
      <w:tr w:rsidR="00E74BC9" w:rsidRPr="001819FE" w14:paraId="128A064D" w14:textId="77777777" w:rsidTr="004E5701">
        <w:tc>
          <w:tcPr>
            <w:tcW w:w="2515" w:type="dxa"/>
          </w:tcPr>
          <w:p w14:paraId="35D81391" w14:textId="77777777" w:rsidR="00E74BC9" w:rsidRPr="001819FE" w:rsidRDefault="00E74BC9" w:rsidP="004E5701">
            <w:pPr>
              <w:keepNext/>
              <w:keepLines/>
              <w:rPr>
                <w:b/>
                <w:sz w:val="26"/>
                <w:szCs w:val="26"/>
              </w:rPr>
            </w:pPr>
            <w:r w:rsidRPr="001819FE">
              <w:rPr>
                <w:b/>
                <w:sz w:val="26"/>
                <w:szCs w:val="26"/>
              </w:rPr>
              <w:t>Actor</w:t>
            </w:r>
          </w:p>
        </w:tc>
        <w:tc>
          <w:tcPr>
            <w:tcW w:w="6596" w:type="dxa"/>
            <w:gridSpan w:val="2"/>
          </w:tcPr>
          <w:p w14:paraId="3D737CDD" w14:textId="77777777" w:rsidR="00E74BC9" w:rsidRPr="001819FE" w:rsidRDefault="00E74BC9" w:rsidP="004E5701">
            <w:pPr>
              <w:keepNext/>
              <w:keepLines/>
              <w:rPr>
                <w:sz w:val="26"/>
                <w:szCs w:val="26"/>
              </w:rPr>
            </w:pPr>
            <w:r>
              <w:rPr>
                <w:sz w:val="26"/>
                <w:szCs w:val="26"/>
              </w:rPr>
              <w:t>Candidate</w:t>
            </w:r>
          </w:p>
        </w:tc>
      </w:tr>
      <w:tr w:rsidR="00E74BC9" w:rsidRPr="001819FE" w14:paraId="4C1D661B" w14:textId="77777777" w:rsidTr="004E5701">
        <w:tc>
          <w:tcPr>
            <w:tcW w:w="2515" w:type="dxa"/>
          </w:tcPr>
          <w:p w14:paraId="54206D8C" w14:textId="77777777" w:rsidR="00E74BC9" w:rsidRPr="001819FE" w:rsidRDefault="00E74BC9"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7B1768D3"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2A9B4B01" w14:textId="77777777" w:rsidTr="004E5701">
        <w:trPr>
          <w:trHeight w:val="150"/>
        </w:trPr>
        <w:tc>
          <w:tcPr>
            <w:tcW w:w="2515" w:type="dxa"/>
          </w:tcPr>
          <w:p w14:paraId="1EE2F29A" w14:textId="77777777" w:rsidR="00E74BC9" w:rsidRPr="001819FE" w:rsidRDefault="00E74BC9" w:rsidP="004E5701">
            <w:pPr>
              <w:keepNext/>
              <w:keepLines/>
              <w:rPr>
                <w:b/>
                <w:sz w:val="26"/>
                <w:szCs w:val="26"/>
              </w:rPr>
            </w:pPr>
            <w:r w:rsidRPr="001819FE">
              <w:rPr>
                <w:b/>
                <w:sz w:val="26"/>
                <w:szCs w:val="26"/>
              </w:rPr>
              <w:t>Flow of Event</w:t>
            </w:r>
          </w:p>
        </w:tc>
        <w:tc>
          <w:tcPr>
            <w:tcW w:w="3150" w:type="dxa"/>
          </w:tcPr>
          <w:p w14:paraId="0381BACB"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446" w:type="dxa"/>
          </w:tcPr>
          <w:p w14:paraId="22E79DBE"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1F11E146" w14:textId="77777777" w:rsidTr="004E5701">
        <w:trPr>
          <w:trHeight w:val="150"/>
        </w:trPr>
        <w:tc>
          <w:tcPr>
            <w:tcW w:w="2515" w:type="dxa"/>
          </w:tcPr>
          <w:p w14:paraId="22993C0F" w14:textId="77777777" w:rsidR="00E74BC9" w:rsidRPr="001819FE" w:rsidRDefault="00E74BC9" w:rsidP="004E5701">
            <w:pPr>
              <w:keepNext/>
              <w:keepLines/>
              <w:rPr>
                <w:b/>
                <w:sz w:val="26"/>
                <w:szCs w:val="26"/>
              </w:rPr>
            </w:pPr>
          </w:p>
        </w:tc>
        <w:tc>
          <w:tcPr>
            <w:tcW w:w="3150" w:type="dxa"/>
          </w:tcPr>
          <w:p w14:paraId="6BA1C4FE" w14:textId="77777777" w:rsidR="00E74BC9" w:rsidRDefault="00E74BC9">
            <w:pPr>
              <w:pStyle w:val="ListParagraph"/>
              <w:keepNext/>
              <w:keepLines/>
              <w:numPr>
                <w:ilvl w:val="0"/>
                <w:numId w:val="16"/>
              </w:numPr>
              <w:tabs>
                <w:tab w:val="left" w:pos="2916"/>
              </w:tabs>
              <w:spacing w:after="160" w:line="259" w:lineRule="auto"/>
              <w:rPr>
                <w:sz w:val="26"/>
                <w:szCs w:val="26"/>
              </w:rPr>
            </w:pPr>
            <w:r>
              <w:rPr>
                <w:sz w:val="26"/>
                <w:szCs w:val="26"/>
              </w:rPr>
              <w:t>Người dùng đăng nhập vào hệ thống với tài khoản candidate</w:t>
            </w:r>
          </w:p>
          <w:p w14:paraId="380F314B" w14:textId="77777777" w:rsidR="00E74BC9" w:rsidRPr="001819FE" w:rsidRDefault="00E74BC9">
            <w:pPr>
              <w:pStyle w:val="ListParagraph"/>
              <w:keepNext/>
              <w:keepLines/>
              <w:numPr>
                <w:ilvl w:val="0"/>
                <w:numId w:val="16"/>
              </w:numPr>
              <w:tabs>
                <w:tab w:val="left" w:pos="2916"/>
              </w:tabs>
              <w:spacing w:after="160" w:line="259" w:lineRule="auto"/>
              <w:rPr>
                <w:sz w:val="26"/>
                <w:szCs w:val="26"/>
              </w:rPr>
            </w:pPr>
            <w:r>
              <w:rPr>
                <w:sz w:val="26"/>
                <w:szCs w:val="26"/>
              </w:rPr>
              <w:t>Người dùng vào trang candidate</w:t>
            </w:r>
          </w:p>
          <w:p w14:paraId="39E2EF2D" w14:textId="77777777" w:rsidR="00E74BC9" w:rsidRDefault="00E74BC9">
            <w:pPr>
              <w:pStyle w:val="ListParagraph"/>
              <w:keepNext/>
              <w:keepLines/>
              <w:numPr>
                <w:ilvl w:val="0"/>
                <w:numId w:val="16"/>
              </w:numPr>
              <w:tabs>
                <w:tab w:val="left" w:pos="2916"/>
              </w:tabs>
              <w:spacing w:after="160" w:line="259" w:lineRule="auto"/>
              <w:rPr>
                <w:sz w:val="26"/>
                <w:szCs w:val="26"/>
              </w:rPr>
            </w:pPr>
            <w:r>
              <w:rPr>
                <w:sz w:val="26"/>
                <w:szCs w:val="26"/>
              </w:rPr>
              <w:t>Vào tab cv manager</w:t>
            </w:r>
          </w:p>
          <w:p w14:paraId="51FE5E86" w14:textId="77777777" w:rsidR="00E74BC9" w:rsidRPr="00E179D6" w:rsidRDefault="00E74BC9">
            <w:pPr>
              <w:pStyle w:val="ListParagraph"/>
              <w:keepNext/>
              <w:keepLines/>
              <w:numPr>
                <w:ilvl w:val="0"/>
                <w:numId w:val="16"/>
              </w:numPr>
              <w:tabs>
                <w:tab w:val="left" w:pos="2916"/>
              </w:tabs>
              <w:spacing w:after="160" w:line="259" w:lineRule="auto"/>
              <w:rPr>
                <w:sz w:val="26"/>
                <w:szCs w:val="26"/>
              </w:rPr>
            </w:pPr>
            <w:r>
              <w:rPr>
                <w:sz w:val="26"/>
                <w:szCs w:val="26"/>
              </w:rPr>
              <w:t xml:space="preserve">Xóa cv </w:t>
            </w:r>
          </w:p>
        </w:tc>
        <w:tc>
          <w:tcPr>
            <w:tcW w:w="3446" w:type="dxa"/>
          </w:tcPr>
          <w:p w14:paraId="267D17F8"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xóa cv đó khỏi cơ sở dữ liệu</w:t>
            </w:r>
          </w:p>
          <w:p w14:paraId="280D3E0B" w14:textId="77777777" w:rsidR="00E74BC9" w:rsidRPr="001819FE" w:rsidRDefault="00E74BC9" w:rsidP="004E5701">
            <w:pPr>
              <w:keepNext/>
              <w:keepLines/>
              <w:tabs>
                <w:tab w:val="left" w:pos="2916"/>
              </w:tabs>
              <w:rPr>
                <w:sz w:val="26"/>
                <w:szCs w:val="26"/>
              </w:rPr>
            </w:pPr>
          </w:p>
        </w:tc>
      </w:tr>
      <w:tr w:rsidR="00E74BC9" w:rsidRPr="001819FE" w14:paraId="13FFA5D5" w14:textId="77777777" w:rsidTr="004E5701">
        <w:tc>
          <w:tcPr>
            <w:tcW w:w="2515" w:type="dxa"/>
          </w:tcPr>
          <w:p w14:paraId="0BFBF387" w14:textId="77777777" w:rsidR="00E74BC9" w:rsidRPr="001819FE" w:rsidRDefault="00E74BC9" w:rsidP="004E5701">
            <w:pPr>
              <w:keepNext/>
              <w:keepLines/>
              <w:rPr>
                <w:b/>
                <w:sz w:val="26"/>
                <w:szCs w:val="26"/>
              </w:rPr>
            </w:pPr>
            <w:r w:rsidRPr="001819FE">
              <w:rPr>
                <w:b/>
                <w:sz w:val="26"/>
                <w:szCs w:val="26"/>
              </w:rPr>
              <w:t>Exception Conditon</w:t>
            </w:r>
          </w:p>
        </w:tc>
        <w:tc>
          <w:tcPr>
            <w:tcW w:w="6596" w:type="dxa"/>
            <w:gridSpan w:val="2"/>
          </w:tcPr>
          <w:p w14:paraId="5BBA4541" w14:textId="77777777" w:rsidR="00E74BC9" w:rsidRPr="001819FE" w:rsidRDefault="00E74BC9" w:rsidP="004E5701">
            <w:pPr>
              <w:keepNext/>
              <w:keepLines/>
              <w:rPr>
                <w:sz w:val="26"/>
                <w:szCs w:val="26"/>
              </w:rPr>
            </w:pPr>
          </w:p>
        </w:tc>
      </w:tr>
    </w:tbl>
    <w:p w14:paraId="064476B3" w14:textId="7CC88924" w:rsidR="00E74BC9" w:rsidRDefault="00E74BC9" w:rsidP="00E74BC9">
      <w:pPr>
        <w:pStyle w:val="Nidungvnbn"/>
      </w:pPr>
    </w:p>
    <w:p w14:paraId="34421FCB" w14:textId="0CFDD3B4" w:rsidR="00E74BC9" w:rsidRDefault="00E74BC9">
      <w:pPr>
        <w:pStyle w:val="Nidungvnbn"/>
        <w:numPr>
          <w:ilvl w:val="0"/>
          <w:numId w:val="37"/>
        </w:numPr>
      </w:pPr>
      <w:r>
        <w:t>Nộp CV</w:t>
      </w:r>
    </w:p>
    <w:tbl>
      <w:tblPr>
        <w:tblStyle w:val="TableGrid"/>
        <w:tblW w:w="0" w:type="auto"/>
        <w:tblLook w:val="04A0" w:firstRow="1" w:lastRow="0" w:firstColumn="1" w:lastColumn="0" w:noHBand="0" w:noVBand="1"/>
      </w:tblPr>
      <w:tblGrid>
        <w:gridCol w:w="2496"/>
        <w:gridCol w:w="3125"/>
        <w:gridCol w:w="3395"/>
      </w:tblGrid>
      <w:tr w:rsidR="00E74BC9" w:rsidRPr="001819FE" w14:paraId="22D8AD0A" w14:textId="77777777" w:rsidTr="004E5701">
        <w:tc>
          <w:tcPr>
            <w:tcW w:w="2496" w:type="dxa"/>
          </w:tcPr>
          <w:p w14:paraId="5508D8AB" w14:textId="77777777" w:rsidR="00E74BC9" w:rsidRPr="001819FE" w:rsidRDefault="00E74BC9" w:rsidP="004E5701">
            <w:pPr>
              <w:keepNext/>
              <w:keepLines/>
              <w:rPr>
                <w:b/>
                <w:sz w:val="26"/>
                <w:szCs w:val="26"/>
              </w:rPr>
            </w:pPr>
            <w:r w:rsidRPr="001819FE">
              <w:rPr>
                <w:b/>
                <w:sz w:val="26"/>
                <w:szCs w:val="26"/>
              </w:rPr>
              <w:t>Use case name</w:t>
            </w:r>
          </w:p>
        </w:tc>
        <w:tc>
          <w:tcPr>
            <w:tcW w:w="6520" w:type="dxa"/>
            <w:gridSpan w:val="2"/>
          </w:tcPr>
          <w:p w14:paraId="4F6CFAA7" w14:textId="77777777" w:rsidR="00E74BC9" w:rsidRPr="001819FE" w:rsidRDefault="00E74BC9" w:rsidP="004E5701">
            <w:pPr>
              <w:keepNext/>
              <w:keepLines/>
              <w:rPr>
                <w:sz w:val="26"/>
                <w:szCs w:val="26"/>
              </w:rPr>
            </w:pPr>
            <w:r>
              <w:rPr>
                <w:sz w:val="26"/>
                <w:szCs w:val="26"/>
              </w:rPr>
              <w:t xml:space="preserve">Nộp cv </w:t>
            </w:r>
            <w:r w:rsidRPr="001819FE">
              <w:rPr>
                <w:sz w:val="26"/>
                <w:szCs w:val="26"/>
              </w:rPr>
              <w:t xml:space="preserve"> </w:t>
            </w:r>
          </w:p>
        </w:tc>
      </w:tr>
      <w:tr w:rsidR="00E74BC9" w:rsidRPr="001819FE" w14:paraId="18416957" w14:textId="77777777" w:rsidTr="004E5701">
        <w:tc>
          <w:tcPr>
            <w:tcW w:w="2496" w:type="dxa"/>
          </w:tcPr>
          <w:p w14:paraId="6D732056" w14:textId="77777777" w:rsidR="00E74BC9" w:rsidRPr="001819FE" w:rsidRDefault="00E74BC9" w:rsidP="004E5701">
            <w:pPr>
              <w:keepNext/>
              <w:keepLines/>
              <w:rPr>
                <w:b/>
                <w:sz w:val="26"/>
                <w:szCs w:val="26"/>
              </w:rPr>
            </w:pPr>
            <w:r w:rsidRPr="001819FE">
              <w:rPr>
                <w:b/>
                <w:sz w:val="26"/>
                <w:szCs w:val="26"/>
              </w:rPr>
              <w:t>Scenario</w:t>
            </w:r>
          </w:p>
        </w:tc>
        <w:tc>
          <w:tcPr>
            <w:tcW w:w="6520" w:type="dxa"/>
            <w:gridSpan w:val="2"/>
          </w:tcPr>
          <w:p w14:paraId="74AC7CEC" w14:textId="77777777" w:rsidR="00E74BC9" w:rsidRPr="001819FE" w:rsidRDefault="00E74BC9" w:rsidP="004E5701">
            <w:pPr>
              <w:keepNext/>
              <w:keepLines/>
              <w:rPr>
                <w:sz w:val="26"/>
                <w:szCs w:val="26"/>
              </w:rPr>
            </w:pPr>
            <w:r>
              <w:rPr>
                <w:sz w:val="26"/>
                <w:szCs w:val="26"/>
              </w:rPr>
              <w:t>Candidate nộp cv</w:t>
            </w:r>
          </w:p>
        </w:tc>
      </w:tr>
      <w:tr w:rsidR="00E74BC9" w:rsidRPr="001819FE" w14:paraId="4EEBB58E" w14:textId="77777777" w:rsidTr="004E5701">
        <w:tc>
          <w:tcPr>
            <w:tcW w:w="2496" w:type="dxa"/>
          </w:tcPr>
          <w:p w14:paraId="2072EEF9" w14:textId="77777777" w:rsidR="00E74BC9" w:rsidRPr="001819FE" w:rsidRDefault="00E74BC9" w:rsidP="004E5701">
            <w:pPr>
              <w:keepNext/>
              <w:keepLines/>
              <w:rPr>
                <w:b/>
                <w:sz w:val="26"/>
                <w:szCs w:val="26"/>
              </w:rPr>
            </w:pPr>
            <w:r w:rsidRPr="001819FE">
              <w:rPr>
                <w:b/>
                <w:sz w:val="26"/>
                <w:szCs w:val="26"/>
              </w:rPr>
              <w:t>Triggering Event</w:t>
            </w:r>
          </w:p>
        </w:tc>
        <w:tc>
          <w:tcPr>
            <w:tcW w:w="6520" w:type="dxa"/>
            <w:gridSpan w:val="2"/>
          </w:tcPr>
          <w:p w14:paraId="74467B0E" w14:textId="77777777" w:rsidR="00E74BC9" w:rsidRPr="001819FE" w:rsidRDefault="00E74BC9" w:rsidP="004E5701">
            <w:pPr>
              <w:keepNext/>
              <w:keepLines/>
              <w:rPr>
                <w:sz w:val="26"/>
                <w:szCs w:val="26"/>
              </w:rPr>
            </w:pPr>
            <w:r>
              <w:rPr>
                <w:sz w:val="26"/>
                <w:szCs w:val="26"/>
              </w:rPr>
              <w:t>Khi candidate có nhu cầu nộp cv vào một bài đăng</w:t>
            </w:r>
          </w:p>
        </w:tc>
      </w:tr>
      <w:tr w:rsidR="00E74BC9" w:rsidRPr="001819FE" w14:paraId="58000C3E" w14:textId="77777777" w:rsidTr="004E5701">
        <w:tc>
          <w:tcPr>
            <w:tcW w:w="2496" w:type="dxa"/>
          </w:tcPr>
          <w:p w14:paraId="43A0F0F6" w14:textId="77777777" w:rsidR="00E74BC9" w:rsidRPr="001819FE" w:rsidRDefault="00E74BC9" w:rsidP="004E5701">
            <w:pPr>
              <w:keepNext/>
              <w:keepLines/>
              <w:rPr>
                <w:b/>
                <w:sz w:val="26"/>
                <w:szCs w:val="26"/>
              </w:rPr>
            </w:pPr>
            <w:r w:rsidRPr="001819FE">
              <w:rPr>
                <w:b/>
                <w:sz w:val="26"/>
                <w:szCs w:val="26"/>
              </w:rPr>
              <w:t>Brief Description</w:t>
            </w:r>
          </w:p>
        </w:tc>
        <w:tc>
          <w:tcPr>
            <w:tcW w:w="6520" w:type="dxa"/>
            <w:gridSpan w:val="2"/>
          </w:tcPr>
          <w:p w14:paraId="1048E82F" w14:textId="77777777" w:rsidR="00E74BC9" w:rsidRPr="001819FE" w:rsidRDefault="00E74BC9" w:rsidP="004E5701">
            <w:pPr>
              <w:keepNext/>
              <w:keepLines/>
              <w:rPr>
                <w:sz w:val="26"/>
                <w:szCs w:val="26"/>
              </w:rPr>
            </w:pPr>
            <w:r>
              <w:rPr>
                <w:sz w:val="26"/>
                <w:szCs w:val="26"/>
              </w:rPr>
              <w:t xml:space="preserve">Người dùng truy cập trang search và nộp cv vào 1 bài đăng </w:t>
            </w:r>
          </w:p>
        </w:tc>
      </w:tr>
      <w:tr w:rsidR="00E74BC9" w:rsidRPr="001819FE" w14:paraId="102A53C4" w14:textId="77777777" w:rsidTr="004E5701">
        <w:tc>
          <w:tcPr>
            <w:tcW w:w="2496" w:type="dxa"/>
          </w:tcPr>
          <w:p w14:paraId="14E29712" w14:textId="77777777" w:rsidR="00E74BC9" w:rsidRPr="001819FE" w:rsidRDefault="00E74BC9" w:rsidP="004E5701">
            <w:pPr>
              <w:keepNext/>
              <w:keepLines/>
              <w:rPr>
                <w:b/>
                <w:sz w:val="26"/>
                <w:szCs w:val="26"/>
              </w:rPr>
            </w:pPr>
            <w:r w:rsidRPr="001819FE">
              <w:rPr>
                <w:b/>
                <w:sz w:val="26"/>
                <w:szCs w:val="26"/>
              </w:rPr>
              <w:t>Actor</w:t>
            </w:r>
          </w:p>
        </w:tc>
        <w:tc>
          <w:tcPr>
            <w:tcW w:w="6520" w:type="dxa"/>
            <w:gridSpan w:val="2"/>
          </w:tcPr>
          <w:p w14:paraId="53CA3A45" w14:textId="77777777" w:rsidR="00E74BC9" w:rsidRPr="001819FE" w:rsidRDefault="00E74BC9" w:rsidP="004E5701">
            <w:pPr>
              <w:keepNext/>
              <w:keepLines/>
              <w:rPr>
                <w:sz w:val="26"/>
                <w:szCs w:val="26"/>
              </w:rPr>
            </w:pPr>
            <w:r>
              <w:rPr>
                <w:sz w:val="26"/>
                <w:szCs w:val="26"/>
              </w:rPr>
              <w:t>Candidate</w:t>
            </w:r>
          </w:p>
        </w:tc>
      </w:tr>
      <w:tr w:rsidR="00E74BC9" w:rsidRPr="001819FE" w14:paraId="169047C2" w14:textId="77777777" w:rsidTr="004E5701">
        <w:tc>
          <w:tcPr>
            <w:tcW w:w="2496" w:type="dxa"/>
          </w:tcPr>
          <w:p w14:paraId="42DC52DB" w14:textId="77777777" w:rsidR="00E74BC9" w:rsidRPr="001819FE" w:rsidRDefault="00E74BC9" w:rsidP="004E5701">
            <w:pPr>
              <w:keepNext/>
              <w:keepLines/>
              <w:rPr>
                <w:b/>
                <w:sz w:val="26"/>
                <w:szCs w:val="26"/>
              </w:rPr>
            </w:pPr>
            <w:r w:rsidRPr="001819FE">
              <w:rPr>
                <w:b/>
                <w:sz w:val="26"/>
                <w:szCs w:val="26"/>
              </w:rPr>
              <w:t>Precondition</w:t>
            </w:r>
          </w:p>
        </w:tc>
        <w:tc>
          <w:tcPr>
            <w:tcW w:w="6520" w:type="dxa"/>
            <w:gridSpan w:val="2"/>
            <w:tcBorders>
              <w:bottom w:val="single" w:sz="4" w:space="0" w:color="auto"/>
            </w:tcBorders>
          </w:tcPr>
          <w:p w14:paraId="19636E6F"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4CD43E23" w14:textId="77777777" w:rsidTr="004E5701">
        <w:trPr>
          <w:trHeight w:val="150"/>
        </w:trPr>
        <w:tc>
          <w:tcPr>
            <w:tcW w:w="2496" w:type="dxa"/>
          </w:tcPr>
          <w:p w14:paraId="381D9021" w14:textId="77777777" w:rsidR="00E74BC9" w:rsidRPr="001819FE" w:rsidRDefault="00E74BC9" w:rsidP="004E5701">
            <w:pPr>
              <w:keepNext/>
              <w:keepLines/>
              <w:rPr>
                <w:b/>
                <w:sz w:val="26"/>
                <w:szCs w:val="26"/>
              </w:rPr>
            </w:pPr>
            <w:r w:rsidRPr="001819FE">
              <w:rPr>
                <w:b/>
                <w:sz w:val="26"/>
                <w:szCs w:val="26"/>
              </w:rPr>
              <w:t>Flow of Event</w:t>
            </w:r>
          </w:p>
        </w:tc>
        <w:tc>
          <w:tcPr>
            <w:tcW w:w="3125" w:type="dxa"/>
          </w:tcPr>
          <w:p w14:paraId="612F13BC"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395" w:type="dxa"/>
          </w:tcPr>
          <w:p w14:paraId="6614F3A7"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78966420" w14:textId="77777777" w:rsidTr="004E5701">
        <w:trPr>
          <w:trHeight w:val="150"/>
        </w:trPr>
        <w:tc>
          <w:tcPr>
            <w:tcW w:w="2496" w:type="dxa"/>
          </w:tcPr>
          <w:p w14:paraId="056090D9" w14:textId="77777777" w:rsidR="00E74BC9" w:rsidRPr="001819FE" w:rsidRDefault="00E74BC9" w:rsidP="004E5701">
            <w:pPr>
              <w:keepNext/>
              <w:keepLines/>
              <w:rPr>
                <w:b/>
                <w:sz w:val="26"/>
                <w:szCs w:val="26"/>
              </w:rPr>
            </w:pPr>
          </w:p>
        </w:tc>
        <w:tc>
          <w:tcPr>
            <w:tcW w:w="3125" w:type="dxa"/>
          </w:tcPr>
          <w:p w14:paraId="64A176EC" w14:textId="77777777" w:rsidR="00E74BC9" w:rsidRDefault="00E74BC9">
            <w:pPr>
              <w:pStyle w:val="ListParagraph"/>
              <w:keepNext/>
              <w:keepLines/>
              <w:numPr>
                <w:ilvl w:val="0"/>
                <w:numId w:val="17"/>
              </w:numPr>
              <w:tabs>
                <w:tab w:val="left" w:pos="2916"/>
              </w:tabs>
              <w:spacing w:after="160" w:line="259" w:lineRule="auto"/>
              <w:rPr>
                <w:sz w:val="26"/>
                <w:szCs w:val="26"/>
              </w:rPr>
            </w:pPr>
            <w:r>
              <w:rPr>
                <w:sz w:val="26"/>
                <w:szCs w:val="26"/>
              </w:rPr>
              <w:t>Người dùng đăng nhập vào hệ thống với tài khoản candidate</w:t>
            </w:r>
          </w:p>
          <w:p w14:paraId="215C2E60" w14:textId="77777777" w:rsidR="00E74BC9" w:rsidRPr="001819FE" w:rsidRDefault="00E74BC9">
            <w:pPr>
              <w:pStyle w:val="ListParagraph"/>
              <w:keepNext/>
              <w:keepLines/>
              <w:numPr>
                <w:ilvl w:val="0"/>
                <w:numId w:val="17"/>
              </w:numPr>
              <w:tabs>
                <w:tab w:val="left" w:pos="2916"/>
              </w:tabs>
              <w:spacing w:after="160" w:line="259" w:lineRule="auto"/>
              <w:rPr>
                <w:sz w:val="26"/>
                <w:szCs w:val="26"/>
              </w:rPr>
            </w:pPr>
            <w:r>
              <w:rPr>
                <w:sz w:val="26"/>
                <w:szCs w:val="26"/>
              </w:rPr>
              <w:t>Người dùng vào trang search</w:t>
            </w:r>
          </w:p>
          <w:p w14:paraId="686BEF44" w14:textId="77777777" w:rsidR="00E74BC9" w:rsidRDefault="00E74BC9">
            <w:pPr>
              <w:pStyle w:val="ListParagraph"/>
              <w:keepNext/>
              <w:keepLines/>
              <w:numPr>
                <w:ilvl w:val="0"/>
                <w:numId w:val="17"/>
              </w:numPr>
              <w:tabs>
                <w:tab w:val="left" w:pos="2916"/>
              </w:tabs>
              <w:spacing w:after="160" w:line="259" w:lineRule="auto"/>
              <w:rPr>
                <w:sz w:val="26"/>
                <w:szCs w:val="26"/>
              </w:rPr>
            </w:pPr>
            <w:r>
              <w:rPr>
                <w:sz w:val="26"/>
                <w:szCs w:val="26"/>
              </w:rPr>
              <w:t>Tìm 1 bài đăng</w:t>
            </w:r>
          </w:p>
          <w:p w14:paraId="0FC6EE1B" w14:textId="77777777" w:rsidR="00E74BC9" w:rsidRPr="00E179D6" w:rsidRDefault="00E74BC9">
            <w:pPr>
              <w:pStyle w:val="ListParagraph"/>
              <w:keepNext/>
              <w:keepLines/>
              <w:numPr>
                <w:ilvl w:val="0"/>
                <w:numId w:val="17"/>
              </w:numPr>
              <w:tabs>
                <w:tab w:val="left" w:pos="2916"/>
              </w:tabs>
              <w:spacing w:after="160" w:line="259" w:lineRule="auto"/>
              <w:rPr>
                <w:sz w:val="26"/>
                <w:szCs w:val="26"/>
              </w:rPr>
            </w:pPr>
            <w:r>
              <w:rPr>
                <w:sz w:val="26"/>
                <w:szCs w:val="26"/>
              </w:rPr>
              <w:t xml:space="preserve">Nộp cv </w:t>
            </w:r>
          </w:p>
        </w:tc>
        <w:tc>
          <w:tcPr>
            <w:tcW w:w="3395" w:type="dxa"/>
          </w:tcPr>
          <w:p w14:paraId="5DA93296"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sẽ ghi nhận cv nộp vào bài đăng và gửi mail thông báo cho nhà tuyển dụng của bài đăng đó</w:t>
            </w:r>
          </w:p>
          <w:p w14:paraId="3F0687D9" w14:textId="77777777" w:rsidR="00E74BC9" w:rsidRPr="001819FE" w:rsidRDefault="00E74BC9" w:rsidP="004E5701">
            <w:pPr>
              <w:keepNext/>
              <w:keepLines/>
              <w:tabs>
                <w:tab w:val="left" w:pos="2916"/>
              </w:tabs>
              <w:rPr>
                <w:sz w:val="26"/>
                <w:szCs w:val="26"/>
              </w:rPr>
            </w:pPr>
          </w:p>
        </w:tc>
      </w:tr>
      <w:tr w:rsidR="00E74BC9" w:rsidRPr="001819FE" w14:paraId="68607CF4" w14:textId="77777777" w:rsidTr="004E5701">
        <w:tc>
          <w:tcPr>
            <w:tcW w:w="2496" w:type="dxa"/>
          </w:tcPr>
          <w:p w14:paraId="3C8C06BA" w14:textId="77777777" w:rsidR="00E74BC9" w:rsidRPr="001819FE" w:rsidRDefault="00E74BC9" w:rsidP="004E5701">
            <w:pPr>
              <w:keepNext/>
              <w:keepLines/>
              <w:rPr>
                <w:b/>
                <w:sz w:val="26"/>
                <w:szCs w:val="26"/>
              </w:rPr>
            </w:pPr>
            <w:r w:rsidRPr="001819FE">
              <w:rPr>
                <w:b/>
                <w:sz w:val="26"/>
                <w:szCs w:val="26"/>
              </w:rPr>
              <w:t>Exception Conditon</w:t>
            </w:r>
          </w:p>
        </w:tc>
        <w:tc>
          <w:tcPr>
            <w:tcW w:w="6520" w:type="dxa"/>
            <w:gridSpan w:val="2"/>
          </w:tcPr>
          <w:p w14:paraId="62EAE503" w14:textId="77777777" w:rsidR="00E74BC9" w:rsidRPr="001819FE" w:rsidRDefault="00E74BC9" w:rsidP="004E5701">
            <w:pPr>
              <w:keepNext/>
              <w:keepLines/>
              <w:rPr>
                <w:sz w:val="26"/>
                <w:szCs w:val="26"/>
              </w:rPr>
            </w:pPr>
          </w:p>
        </w:tc>
      </w:tr>
    </w:tbl>
    <w:p w14:paraId="00AF60E8" w14:textId="65360DCC" w:rsidR="00E74BC9" w:rsidRDefault="00E74BC9" w:rsidP="00E74BC9">
      <w:pPr>
        <w:pStyle w:val="Nidungvnbn"/>
      </w:pPr>
    </w:p>
    <w:p w14:paraId="65BC37D4" w14:textId="65FB4BB3" w:rsidR="00E74BC9" w:rsidRDefault="00E74BC9">
      <w:pPr>
        <w:pStyle w:val="Nidungvnbn"/>
        <w:numPr>
          <w:ilvl w:val="0"/>
          <w:numId w:val="37"/>
        </w:numPr>
      </w:pPr>
      <w:r>
        <w:lastRenderedPageBreak/>
        <w:t>Rút CV</w:t>
      </w:r>
    </w:p>
    <w:tbl>
      <w:tblPr>
        <w:tblStyle w:val="TableGrid"/>
        <w:tblW w:w="0" w:type="auto"/>
        <w:tblLook w:val="04A0" w:firstRow="1" w:lastRow="0" w:firstColumn="1" w:lastColumn="0" w:noHBand="0" w:noVBand="1"/>
      </w:tblPr>
      <w:tblGrid>
        <w:gridCol w:w="2515"/>
        <w:gridCol w:w="3150"/>
        <w:gridCol w:w="3446"/>
      </w:tblGrid>
      <w:tr w:rsidR="00E74BC9" w:rsidRPr="001819FE" w14:paraId="25819BC5" w14:textId="77777777" w:rsidTr="004E5701">
        <w:tc>
          <w:tcPr>
            <w:tcW w:w="2515" w:type="dxa"/>
          </w:tcPr>
          <w:p w14:paraId="55E61ACC" w14:textId="77777777" w:rsidR="00E74BC9" w:rsidRPr="001819FE" w:rsidRDefault="00E74BC9" w:rsidP="004E5701">
            <w:pPr>
              <w:keepNext/>
              <w:keepLines/>
              <w:rPr>
                <w:b/>
                <w:sz w:val="26"/>
                <w:szCs w:val="26"/>
              </w:rPr>
            </w:pPr>
            <w:r w:rsidRPr="001819FE">
              <w:rPr>
                <w:b/>
                <w:sz w:val="26"/>
                <w:szCs w:val="26"/>
              </w:rPr>
              <w:t>Use case name</w:t>
            </w:r>
          </w:p>
        </w:tc>
        <w:tc>
          <w:tcPr>
            <w:tcW w:w="6596" w:type="dxa"/>
            <w:gridSpan w:val="2"/>
          </w:tcPr>
          <w:p w14:paraId="779EE344" w14:textId="77777777" w:rsidR="00E74BC9" w:rsidRPr="001819FE" w:rsidRDefault="00E74BC9" w:rsidP="004E5701">
            <w:pPr>
              <w:keepNext/>
              <w:keepLines/>
              <w:rPr>
                <w:sz w:val="26"/>
                <w:szCs w:val="26"/>
              </w:rPr>
            </w:pPr>
            <w:r>
              <w:rPr>
                <w:sz w:val="26"/>
                <w:szCs w:val="26"/>
              </w:rPr>
              <w:t xml:space="preserve">Hủy nộp cv </w:t>
            </w:r>
            <w:r w:rsidRPr="001819FE">
              <w:rPr>
                <w:sz w:val="26"/>
                <w:szCs w:val="26"/>
              </w:rPr>
              <w:t xml:space="preserve"> </w:t>
            </w:r>
          </w:p>
        </w:tc>
      </w:tr>
      <w:tr w:rsidR="00E74BC9" w:rsidRPr="001819FE" w14:paraId="79166C2C" w14:textId="77777777" w:rsidTr="004E5701">
        <w:tc>
          <w:tcPr>
            <w:tcW w:w="2515" w:type="dxa"/>
          </w:tcPr>
          <w:p w14:paraId="784195FA" w14:textId="77777777" w:rsidR="00E74BC9" w:rsidRPr="001819FE" w:rsidRDefault="00E74BC9" w:rsidP="004E5701">
            <w:pPr>
              <w:keepNext/>
              <w:keepLines/>
              <w:rPr>
                <w:b/>
                <w:sz w:val="26"/>
                <w:szCs w:val="26"/>
              </w:rPr>
            </w:pPr>
            <w:r w:rsidRPr="001819FE">
              <w:rPr>
                <w:b/>
                <w:sz w:val="26"/>
                <w:szCs w:val="26"/>
              </w:rPr>
              <w:t>Scenario</w:t>
            </w:r>
          </w:p>
        </w:tc>
        <w:tc>
          <w:tcPr>
            <w:tcW w:w="6596" w:type="dxa"/>
            <w:gridSpan w:val="2"/>
          </w:tcPr>
          <w:p w14:paraId="0723879E" w14:textId="77777777" w:rsidR="00E74BC9" w:rsidRPr="001819FE" w:rsidRDefault="00E74BC9" w:rsidP="004E5701">
            <w:pPr>
              <w:keepNext/>
              <w:keepLines/>
              <w:rPr>
                <w:sz w:val="26"/>
                <w:szCs w:val="26"/>
              </w:rPr>
            </w:pPr>
            <w:r>
              <w:rPr>
                <w:sz w:val="26"/>
                <w:szCs w:val="26"/>
              </w:rPr>
              <w:t>Candidate hủy nộp cv</w:t>
            </w:r>
          </w:p>
        </w:tc>
      </w:tr>
      <w:tr w:rsidR="00E74BC9" w:rsidRPr="001819FE" w14:paraId="2EBB579B" w14:textId="77777777" w:rsidTr="004E5701">
        <w:tc>
          <w:tcPr>
            <w:tcW w:w="2515" w:type="dxa"/>
          </w:tcPr>
          <w:p w14:paraId="6C40C187" w14:textId="77777777" w:rsidR="00E74BC9" w:rsidRPr="001819FE" w:rsidRDefault="00E74BC9" w:rsidP="004E5701">
            <w:pPr>
              <w:keepNext/>
              <w:keepLines/>
              <w:rPr>
                <w:b/>
                <w:sz w:val="26"/>
                <w:szCs w:val="26"/>
              </w:rPr>
            </w:pPr>
            <w:r w:rsidRPr="001819FE">
              <w:rPr>
                <w:b/>
                <w:sz w:val="26"/>
                <w:szCs w:val="26"/>
              </w:rPr>
              <w:t>Triggering Event</w:t>
            </w:r>
          </w:p>
        </w:tc>
        <w:tc>
          <w:tcPr>
            <w:tcW w:w="6596" w:type="dxa"/>
            <w:gridSpan w:val="2"/>
          </w:tcPr>
          <w:p w14:paraId="0B4D4777" w14:textId="77777777" w:rsidR="00E74BC9" w:rsidRPr="001819FE" w:rsidRDefault="00E74BC9" w:rsidP="004E5701">
            <w:pPr>
              <w:keepNext/>
              <w:keepLines/>
              <w:rPr>
                <w:sz w:val="26"/>
                <w:szCs w:val="26"/>
              </w:rPr>
            </w:pPr>
            <w:r>
              <w:rPr>
                <w:sz w:val="26"/>
                <w:szCs w:val="26"/>
              </w:rPr>
              <w:t>Khi candidate có nhu cầu hủy nộp cv vào một bài đăng</w:t>
            </w:r>
          </w:p>
        </w:tc>
      </w:tr>
      <w:tr w:rsidR="00E74BC9" w:rsidRPr="001819FE" w14:paraId="3EEA90AE" w14:textId="77777777" w:rsidTr="004E5701">
        <w:tc>
          <w:tcPr>
            <w:tcW w:w="2515" w:type="dxa"/>
          </w:tcPr>
          <w:p w14:paraId="641C91B3" w14:textId="77777777" w:rsidR="00E74BC9" w:rsidRPr="001819FE" w:rsidRDefault="00E74BC9" w:rsidP="004E5701">
            <w:pPr>
              <w:keepNext/>
              <w:keepLines/>
              <w:rPr>
                <w:b/>
                <w:sz w:val="26"/>
                <w:szCs w:val="26"/>
              </w:rPr>
            </w:pPr>
            <w:r w:rsidRPr="001819FE">
              <w:rPr>
                <w:b/>
                <w:sz w:val="26"/>
                <w:szCs w:val="26"/>
              </w:rPr>
              <w:t>Brief Description</w:t>
            </w:r>
          </w:p>
        </w:tc>
        <w:tc>
          <w:tcPr>
            <w:tcW w:w="6596" w:type="dxa"/>
            <w:gridSpan w:val="2"/>
          </w:tcPr>
          <w:p w14:paraId="370E694D" w14:textId="77777777" w:rsidR="00E74BC9" w:rsidRPr="001819FE" w:rsidRDefault="00E74BC9" w:rsidP="004E5701">
            <w:pPr>
              <w:keepNext/>
              <w:keepLines/>
              <w:rPr>
                <w:sz w:val="26"/>
                <w:szCs w:val="26"/>
              </w:rPr>
            </w:pPr>
            <w:r>
              <w:rPr>
                <w:sz w:val="26"/>
                <w:szCs w:val="26"/>
              </w:rPr>
              <w:t xml:space="preserve">Người dùng truy cập trang candidate và hủy nộp cv vào 1 bài đăng </w:t>
            </w:r>
          </w:p>
        </w:tc>
      </w:tr>
      <w:tr w:rsidR="00E74BC9" w:rsidRPr="001819FE" w14:paraId="29614CF4" w14:textId="77777777" w:rsidTr="004E5701">
        <w:tc>
          <w:tcPr>
            <w:tcW w:w="2515" w:type="dxa"/>
          </w:tcPr>
          <w:p w14:paraId="47BD37A8" w14:textId="77777777" w:rsidR="00E74BC9" w:rsidRPr="001819FE" w:rsidRDefault="00E74BC9" w:rsidP="004E5701">
            <w:pPr>
              <w:keepNext/>
              <w:keepLines/>
              <w:rPr>
                <w:b/>
                <w:sz w:val="26"/>
                <w:szCs w:val="26"/>
              </w:rPr>
            </w:pPr>
            <w:r w:rsidRPr="001819FE">
              <w:rPr>
                <w:b/>
                <w:sz w:val="26"/>
                <w:szCs w:val="26"/>
              </w:rPr>
              <w:t>Actor</w:t>
            </w:r>
          </w:p>
        </w:tc>
        <w:tc>
          <w:tcPr>
            <w:tcW w:w="6596" w:type="dxa"/>
            <w:gridSpan w:val="2"/>
          </w:tcPr>
          <w:p w14:paraId="410CF6B5" w14:textId="77777777" w:rsidR="00E74BC9" w:rsidRPr="001819FE" w:rsidRDefault="00E74BC9" w:rsidP="004E5701">
            <w:pPr>
              <w:keepNext/>
              <w:keepLines/>
              <w:rPr>
                <w:sz w:val="26"/>
                <w:szCs w:val="26"/>
              </w:rPr>
            </w:pPr>
            <w:r>
              <w:rPr>
                <w:sz w:val="26"/>
                <w:szCs w:val="26"/>
              </w:rPr>
              <w:t>Candidate</w:t>
            </w:r>
          </w:p>
        </w:tc>
      </w:tr>
      <w:tr w:rsidR="00E74BC9" w:rsidRPr="001819FE" w14:paraId="2F7634C7" w14:textId="77777777" w:rsidTr="004E5701">
        <w:tc>
          <w:tcPr>
            <w:tcW w:w="2515" w:type="dxa"/>
          </w:tcPr>
          <w:p w14:paraId="14D20642" w14:textId="77777777" w:rsidR="00E74BC9" w:rsidRPr="001819FE" w:rsidRDefault="00E74BC9"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5846CEBE"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4A4259CB" w14:textId="77777777" w:rsidTr="004E5701">
        <w:trPr>
          <w:trHeight w:val="150"/>
        </w:trPr>
        <w:tc>
          <w:tcPr>
            <w:tcW w:w="2515" w:type="dxa"/>
          </w:tcPr>
          <w:p w14:paraId="64D38364" w14:textId="77777777" w:rsidR="00E74BC9" w:rsidRPr="001819FE" w:rsidRDefault="00E74BC9" w:rsidP="004E5701">
            <w:pPr>
              <w:keepNext/>
              <w:keepLines/>
              <w:rPr>
                <w:b/>
                <w:sz w:val="26"/>
                <w:szCs w:val="26"/>
              </w:rPr>
            </w:pPr>
            <w:r w:rsidRPr="001819FE">
              <w:rPr>
                <w:b/>
                <w:sz w:val="26"/>
                <w:szCs w:val="26"/>
              </w:rPr>
              <w:t>Flow of Event</w:t>
            </w:r>
          </w:p>
        </w:tc>
        <w:tc>
          <w:tcPr>
            <w:tcW w:w="3150" w:type="dxa"/>
          </w:tcPr>
          <w:p w14:paraId="21649003"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446" w:type="dxa"/>
          </w:tcPr>
          <w:p w14:paraId="29F58028"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25408E55" w14:textId="77777777" w:rsidTr="004E5701">
        <w:trPr>
          <w:trHeight w:val="150"/>
        </w:trPr>
        <w:tc>
          <w:tcPr>
            <w:tcW w:w="2515" w:type="dxa"/>
          </w:tcPr>
          <w:p w14:paraId="6E7BA3B9" w14:textId="77777777" w:rsidR="00E74BC9" w:rsidRPr="001819FE" w:rsidRDefault="00E74BC9" w:rsidP="004E5701">
            <w:pPr>
              <w:keepNext/>
              <w:keepLines/>
              <w:rPr>
                <w:b/>
                <w:sz w:val="26"/>
                <w:szCs w:val="26"/>
              </w:rPr>
            </w:pPr>
          </w:p>
        </w:tc>
        <w:tc>
          <w:tcPr>
            <w:tcW w:w="3150" w:type="dxa"/>
          </w:tcPr>
          <w:p w14:paraId="1844EE64" w14:textId="77777777" w:rsidR="00E74BC9" w:rsidRDefault="00E74BC9">
            <w:pPr>
              <w:pStyle w:val="ListParagraph"/>
              <w:keepNext/>
              <w:keepLines/>
              <w:numPr>
                <w:ilvl w:val="0"/>
                <w:numId w:val="18"/>
              </w:numPr>
              <w:tabs>
                <w:tab w:val="left" w:pos="2916"/>
              </w:tabs>
              <w:spacing w:after="160" w:line="259" w:lineRule="auto"/>
              <w:rPr>
                <w:sz w:val="26"/>
                <w:szCs w:val="26"/>
              </w:rPr>
            </w:pPr>
            <w:r>
              <w:rPr>
                <w:sz w:val="26"/>
                <w:szCs w:val="26"/>
              </w:rPr>
              <w:t>Người dùng đăng nhập vào hệ thống với tài khoản candidate</w:t>
            </w:r>
          </w:p>
          <w:p w14:paraId="277A214F" w14:textId="77777777" w:rsidR="00E74BC9" w:rsidRPr="001819FE" w:rsidRDefault="00E74BC9">
            <w:pPr>
              <w:pStyle w:val="ListParagraph"/>
              <w:keepNext/>
              <w:keepLines/>
              <w:numPr>
                <w:ilvl w:val="0"/>
                <w:numId w:val="18"/>
              </w:numPr>
              <w:tabs>
                <w:tab w:val="left" w:pos="2916"/>
              </w:tabs>
              <w:spacing w:after="160" w:line="259" w:lineRule="auto"/>
              <w:rPr>
                <w:sz w:val="26"/>
                <w:szCs w:val="26"/>
              </w:rPr>
            </w:pPr>
            <w:r>
              <w:rPr>
                <w:sz w:val="26"/>
                <w:szCs w:val="26"/>
              </w:rPr>
              <w:t>Người dùng vào trang candidate</w:t>
            </w:r>
          </w:p>
          <w:p w14:paraId="135CA945" w14:textId="77777777" w:rsidR="00E74BC9" w:rsidRDefault="00E74BC9">
            <w:pPr>
              <w:pStyle w:val="ListParagraph"/>
              <w:keepNext/>
              <w:keepLines/>
              <w:numPr>
                <w:ilvl w:val="0"/>
                <w:numId w:val="18"/>
              </w:numPr>
              <w:tabs>
                <w:tab w:val="left" w:pos="2916"/>
              </w:tabs>
              <w:spacing w:after="160" w:line="259" w:lineRule="auto"/>
              <w:rPr>
                <w:sz w:val="26"/>
                <w:szCs w:val="26"/>
              </w:rPr>
            </w:pPr>
            <w:r>
              <w:rPr>
                <w:sz w:val="26"/>
                <w:szCs w:val="26"/>
              </w:rPr>
              <w:t>Vào tab applied post</w:t>
            </w:r>
          </w:p>
          <w:p w14:paraId="64D6802D" w14:textId="77777777" w:rsidR="00E74BC9" w:rsidRPr="00E179D6" w:rsidRDefault="00E74BC9">
            <w:pPr>
              <w:pStyle w:val="ListParagraph"/>
              <w:keepNext/>
              <w:keepLines/>
              <w:numPr>
                <w:ilvl w:val="0"/>
                <w:numId w:val="18"/>
              </w:numPr>
              <w:tabs>
                <w:tab w:val="left" w:pos="2916"/>
              </w:tabs>
              <w:spacing w:after="160" w:line="259" w:lineRule="auto"/>
              <w:rPr>
                <w:sz w:val="26"/>
                <w:szCs w:val="26"/>
              </w:rPr>
            </w:pPr>
            <w:r>
              <w:rPr>
                <w:sz w:val="26"/>
                <w:szCs w:val="26"/>
              </w:rPr>
              <w:t xml:space="preserve">Hủy nộp cv </w:t>
            </w:r>
          </w:p>
        </w:tc>
        <w:tc>
          <w:tcPr>
            <w:tcW w:w="3446" w:type="dxa"/>
          </w:tcPr>
          <w:p w14:paraId="14001C76"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xóa ghi nhận về cv đã nộp vào vài viết</w:t>
            </w:r>
          </w:p>
          <w:p w14:paraId="635093BC" w14:textId="77777777" w:rsidR="00E74BC9" w:rsidRPr="001819FE" w:rsidRDefault="00E74BC9" w:rsidP="004E5701">
            <w:pPr>
              <w:keepNext/>
              <w:keepLines/>
              <w:tabs>
                <w:tab w:val="left" w:pos="2916"/>
              </w:tabs>
              <w:rPr>
                <w:sz w:val="26"/>
                <w:szCs w:val="26"/>
              </w:rPr>
            </w:pPr>
          </w:p>
        </w:tc>
      </w:tr>
      <w:tr w:rsidR="00E74BC9" w:rsidRPr="001819FE" w14:paraId="329A7F1C" w14:textId="77777777" w:rsidTr="004E5701">
        <w:tc>
          <w:tcPr>
            <w:tcW w:w="2515" w:type="dxa"/>
          </w:tcPr>
          <w:p w14:paraId="38A11019" w14:textId="77777777" w:rsidR="00E74BC9" w:rsidRPr="001819FE" w:rsidRDefault="00E74BC9" w:rsidP="004E5701">
            <w:pPr>
              <w:keepNext/>
              <w:keepLines/>
              <w:rPr>
                <w:b/>
                <w:sz w:val="26"/>
                <w:szCs w:val="26"/>
              </w:rPr>
            </w:pPr>
            <w:r w:rsidRPr="001819FE">
              <w:rPr>
                <w:b/>
                <w:sz w:val="26"/>
                <w:szCs w:val="26"/>
              </w:rPr>
              <w:t>Exception Conditon</w:t>
            </w:r>
          </w:p>
        </w:tc>
        <w:tc>
          <w:tcPr>
            <w:tcW w:w="6596" w:type="dxa"/>
            <w:gridSpan w:val="2"/>
          </w:tcPr>
          <w:p w14:paraId="15F351EC" w14:textId="77777777" w:rsidR="00E74BC9" w:rsidRPr="001819FE" w:rsidRDefault="00E74BC9" w:rsidP="004E5701">
            <w:pPr>
              <w:keepNext/>
              <w:keepLines/>
              <w:rPr>
                <w:sz w:val="26"/>
                <w:szCs w:val="26"/>
              </w:rPr>
            </w:pPr>
          </w:p>
        </w:tc>
      </w:tr>
    </w:tbl>
    <w:p w14:paraId="7493FF32" w14:textId="6EF089FC" w:rsidR="00E74BC9" w:rsidRDefault="00E74BC9" w:rsidP="00E74BC9">
      <w:pPr>
        <w:pStyle w:val="Nidungvnbn"/>
      </w:pPr>
    </w:p>
    <w:p w14:paraId="1CEA7DAA" w14:textId="2C73482C" w:rsidR="00E74BC9" w:rsidRDefault="00E74BC9">
      <w:pPr>
        <w:pStyle w:val="Nidungvnbn"/>
        <w:numPr>
          <w:ilvl w:val="0"/>
          <w:numId w:val="37"/>
        </w:numPr>
      </w:pPr>
      <w:r>
        <w:t>Xem lịch sử nộp CV</w:t>
      </w:r>
    </w:p>
    <w:tbl>
      <w:tblPr>
        <w:tblStyle w:val="TableGrid"/>
        <w:tblW w:w="0" w:type="auto"/>
        <w:tblLook w:val="04A0" w:firstRow="1" w:lastRow="0" w:firstColumn="1" w:lastColumn="0" w:noHBand="0" w:noVBand="1"/>
      </w:tblPr>
      <w:tblGrid>
        <w:gridCol w:w="2496"/>
        <w:gridCol w:w="3125"/>
        <w:gridCol w:w="3395"/>
      </w:tblGrid>
      <w:tr w:rsidR="00E74BC9" w:rsidRPr="001819FE" w14:paraId="776DCA84" w14:textId="77777777" w:rsidTr="004E5701">
        <w:tc>
          <w:tcPr>
            <w:tcW w:w="2496" w:type="dxa"/>
          </w:tcPr>
          <w:p w14:paraId="5BA11F04" w14:textId="77777777" w:rsidR="00E74BC9" w:rsidRPr="001819FE" w:rsidRDefault="00E74BC9" w:rsidP="004E5701">
            <w:pPr>
              <w:keepNext/>
              <w:keepLines/>
              <w:rPr>
                <w:b/>
                <w:sz w:val="26"/>
                <w:szCs w:val="26"/>
              </w:rPr>
            </w:pPr>
            <w:r w:rsidRPr="001819FE">
              <w:rPr>
                <w:b/>
                <w:sz w:val="26"/>
                <w:szCs w:val="26"/>
              </w:rPr>
              <w:t>Use case name</w:t>
            </w:r>
          </w:p>
        </w:tc>
        <w:tc>
          <w:tcPr>
            <w:tcW w:w="6520" w:type="dxa"/>
            <w:gridSpan w:val="2"/>
          </w:tcPr>
          <w:p w14:paraId="4F2FCA39" w14:textId="77777777" w:rsidR="00E74BC9" w:rsidRPr="001819FE" w:rsidRDefault="00E74BC9" w:rsidP="004E5701">
            <w:pPr>
              <w:keepNext/>
              <w:keepLines/>
              <w:rPr>
                <w:sz w:val="26"/>
                <w:szCs w:val="26"/>
              </w:rPr>
            </w:pPr>
            <w:r>
              <w:rPr>
                <w:sz w:val="26"/>
                <w:szCs w:val="26"/>
              </w:rPr>
              <w:t xml:space="preserve">Xem lịch sử nộp cv  </w:t>
            </w:r>
            <w:r w:rsidRPr="001819FE">
              <w:rPr>
                <w:sz w:val="26"/>
                <w:szCs w:val="26"/>
              </w:rPr>
              <w:t xml:space="preserve"> </w:t>
            </w:r>
          </w:p>
        </w:tc>
      </w:tr>
      <w:tr w:rsidR="00E74BC9" w:rsidRPr="001819FE" w14:paraId="52A2F6F3" w14:textId="77777777" w:rsidTr="004E5701">
        <w:tc>
          <w:tcPr>
            <w:tcW w:w="2496" w:type="dxa"/>
          </w:tcPr>
          <w:p w14:paraId="49FF13AD" w14:textId="77777777" w:rsidR="00E74BC9" w:rsidRPr="001819FE" w:rsidRDefault="00E74BC9" w:rsidP="004E5701">
            <w:pPr>
              <w:keepNext/>
              <w:keepLines/>
              <w:rPr>
                <w:b/>
                <w:sz w:val="26"/>
                <w:szCs w:val="26"/>
              </w:rPr>
            </w:pPr>
            <w:r w:rsidRPr="001819FE">
              <w:rPr>
                <w:b/>
                <w:sz w:val="26"/>
                <w:szCs w:val="26"/>
              </w:rPr>
              <w:t>Scenario</w:t>
            </w:r>
          </w:p>
        </w:tc>
        <w:tc>
          <w:tcPr>
            <w:tcW w:w="6520" w:type="dxa"/>
            <w:gridSpan w:val="2"/>
          </w:tcPr>
          <w:p w14:paraId="59A2B913" w14:textId="77777777" w:rsidR="00E74BC9" w:rsidRPr="001819FE" w:rsidRDefault="00E74BC9" w:rsidP="004E5701">
            <w:pPr>
              <w:keepNext/>
              <w:keepLines/>
              <w:rPr>
                <w:sz w:val="26"/>
                <w:szCs w:val="26"/>
              </w:rPr>
            </w:pPr>
            <w:r>
              <w:rPr>
                <w:sz w:val="26"/>
                <w:szCs w:val="26"/>
              </w:rPr>
              <w:t>Candidate xem lịch sử cv</w:t>
            </w:r>
          </w:p>
        </w:tc>
      </w:tr>
      <w:tr w:rsidR="00E74BC9" w:rsidRPr="001819FE" w14:paraId="3F85CB79" w14:textId="77777777" w:rsidTr="004E5701">
        <w:tc>
          <w:tcPr>
            <w:tcW w:w="2496" w:type="dxa"/>
          </w:tcPr>
          <w:p w14:paraId="50E8BB71" w14:textId="77777777" w:rsidR="00E74BC9" w:rsidRPr="001819FE" w:rsidRDefault="00E74BC9" w:rsidP="004E5701">
            <w:pPr>
              <w:keepNext/>
              <w:keepLines/>
              <w:rPr>
                <w:b/>
                <w:sz w:val="26"/>
                <w:szCs w:val="26"/>
              </w:rPr>
            </w:pPr>
            <w:r w:rsidRPr="001819FE">
              <w:rPr>
                <w:b/>
                <w:sz w:val="26"/>
                <w:szCs w:val="26"/>
              </w:rPr>
              <w:t>Triggering Event</w:t>
            </w:r>
          </w:p>
        </w:tc>
        <w:tc>
          <w:tcPr>
            <w:tcW w:w="6520" w:type="dxa"/>
            <w:gridSpan w:val="2"/>
          </w:tcPr>
          <w:p w14:paraId="0B6BBEDD" w14:textId="77777777" w:rsidR="00E74BC9" w:rsidRPr="001819FE" w:rsidRDefault="00E74BC9" w:rsidP="004E5701">
            <w:pPr>
              <w:keepNext/>
              <w:keepLines/>
              <w:rPr>
                <w:sz w:val="26"/>
                <w:szCs w:val="26"/>
              </w:rPr>
            </w:pPr>
            <w:r>
              <w:rPr>
                <w:sz w:val="26"/>
                <w:szCs w:val="26"/>
              </w:rPr>
              <w:t xml:space="preserve">Khi candidate có nhu cầu xem lịch xử nộp cv </w:t>
            </w:r>
          </w:p>
        </w:tc>
      </w:tr>
      <w:tr w:rsidR="00E74BC9" w:rsidRPr="001819FE" w14:paraId="01306929" w14:textId="77777777" w:rsidTr="004E5701">
        <w:tc>
          <w:tcPr>
            <w:tcW w:w="2496" w:type="dxa"/>
          </w:tcPr>
          <w:p w14:paraId="0ADBBABA" w14:textId="77777777" w:rsidR="00E74BC9" w:rsidRPr="001819FE" w:rsidRDefault="00E74BC9" w:rsidP="004E5701">
            <w:pPr>
              <w:keepNext/>
              <w:keepLines/>
              <w:rPr>
                <w:b/>
                <w:sz w:val="26"/>
                <w:szCs w:val="26"/>
              </w:rPr>
            </w:pPr>
            <w:r w:rsidRPr="001819FE">
              <w:rPr>
                <w:b/>
                <w:sz w:val="26"/>
                <w:szCs w:val="26"/>
              </w:rPr>
              <w:t>Brief Description</w:t>
            </w:r>
          </w:p>
        </w:tc>
        <w:tc>
          <w:tcPr>
            <w:tcW w:w="6520" w:type="dxa"/>
            <w:gridSpan w:val="2"/>
          </w:tcPr>
          <w:p w14:paraId="2A9715EA" w14:textId="77777777" w:rsidR="00E74BC9" w:rsidRPr="001819FE" w:rsidRDefault="00E74BC9" w:rsidP="004E5701">
            <w:pPr>
              <w:keepNext/>
              <w:keepLines/>
              <w:rPr>
                <w:sz w:val="26"/>
                <w:szCs w:val="26"/>
              </w:rPr>
            </w:pPr>
            <w:r>
              <w:rPr>
                <w:sz w:val="26"/>
                <w:szCs w:val="26"/>
              </w:rPr>
              <w:t>Người dùng truy cập trang candidate và xem lịch sử nộp cv</w:t>
            </w:r>
          </w:p>
        </w:tc>
      </w:tr>
      <w:tr w:rsidR="00E74BC9" w:rsidRPr="001819FE" w14:paraId="42377C6C" w14:textId="77777777" w:rsidTr="004E5701">
        <w:tc>
          <w:tcPr>
            <w:tcW w:w="2496" w:type="dxa"/>
          </w:tcPr>
          <w:p w14:paraId="393EF162" w14:textId="77777777" w:rsidR="00E74BC9" w:rsidRPr="001819FE" w:rsidRDefault="00E74BC9" w:rsidP="004E5701">
            <w:pPr>
              <w:keepNext/>
              <w:keepLines/>
              <w:rPr>
                <w:b/>
                <w:sz w:val="26"/>
                <w:szCs w:val="26"/>
              </w:rPr>
            </w:pPr>
            <w:r w:rsidRPr="001819FE">
              <w:rPr>
                <w:b/>
                <w:sz w:val="26"/>
                <w:szCs w:val="26"/>
              </w:rPr>
              <w:t>Actor</w:t>
            </w:r>
          </w:p>
        </w:tc>
        <w:tc>
          <w:tcPr>
            <w:tcW w:w="6520" w:type="dxa"/>
            <w:gridSpan w:val="2"/>
          </w:tcPr>
          <w:p w14:paraId="3EBF0BE1" w14:textId="77777777" w:rsidR="00E74BC9" w:rsidRPr="001819FE" w:rsidRDefault="00E74BC9" w:rsidP="004E5701">
            <w:pPr>
              <w:keepNext/>
              <w:keepLines/>
              <w:rPr>
                <w:sz w:val="26"/>
                <w:szCs w:val="26"/>
              </w:rPr>
            </w:pPr>
            <w:r>
              <w:rPr>
                <w:sz w:val="26"/>
                <w:szCs w:val="26"/>
              </w:rPr>
              <w:t>Candidate</w:t>
            </w:r>
          </w:p>
        </w:tc>
      </w:tr>
      <w:tr w:rsidR="00E74BC9" w:rsidRPr="001819FE" w14:paraId="2D0267F3" w14:textId="77777777" w:rsidTr="004E5701">
        <w:tc>
          <w:tcPr>
            <w:tcW w:w="2496" w:type="dxa"/>
          </w:tcPr>
          <w:p w14:paraId="65AD1239" w14:textId="77777777" w:rsidR="00E74BC9" w:rsidRPr="001819FE" w:rsidRDefault="00E74BC9" w:rsidP="004E5701">
            <w:pPr>
              <w:keepNext/>
              <w:keepLines/>
              <w:rPr>
                <w:b/>
                <w:sz w:val="26"/>
                <w:szCs w:val="26"/>
              </w:rPr>
            </w:pPr>
            <w:r w:rsidRPr="001819FE">
              <w:rPr>
                <w:b/>
                <w:sz w:val="26"/>
                <w:szCs w:val="26"/>
              </w:rPr>
              <w:t>Precondition</w:t>
            </w:r>
          </w:p>
        </w:tc>
        <w:tc>
          <w:tcPr>
            <w:tcW w:w="6520" w:type="dxa"/>
            <w:gridSpan w:val="2"/>
            <w:tcBorders>
              <w:bottom w:val="single" w:sz="4" w:space="0" w:color="auto"/>
            </w:tcBorders>
          </w:tcPr>
          <w:p w14:paraId="3BA1107D"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0CA4013C" w14:textId="77777777" w:rsidTr="004E5701">
        <w:trPr>
          <w:trHeight w:val="150"/>
        </w:trPr>
        <w:tc>
          <w:tcPr>
            <w:tcW w:w="2496" w:type="dxa"/>
          </w:tcPr>
          <w:p w14:paraId="505A9544" w14:textId="77777777" w:rsidR="00E74BC9" w:rsidRPr="001819FE" w:rsidRDefault="00E74BC9" w:rsidP="004E5701">
            <w:pPr>
              <w:keepNext/>
              <w:keepLines/>
              <w:rPr>
                <w:b/>
                <w:sz w:val="26"/>
                <w:szCs w:val="26"/>
              </w:rPr>
            </w:pPr>
            <w:r w:rsidRPr="001819FE">
              <w:rPr>
                <w:b/>
                <w:sz w:val="26"/>
                <w:szCs w:val="26"/>
              </w:rPr>
              <w:t>Flow of Event</w:t>
            </w:r>
          </w:p>
        </w:tc>
        <w:tc>
          <w:tcPr>
            <w:tcW w:w="3125" w:type="dxa"/>
          </w:tcPr>
          <w:p w14:paraId="3E1D3030"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395" w:type="dxa"/>
          </w:tcPr>
          <w:p w14:paraId="00CE7D27"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28A2EB44" w14:textId="77777777" w:rsidTr="004E5701">
        <w:trPr>
          <w:trHeight w:val="150"/>
        </w:trPr>
        <w:tc>
          <w:tcPr>
            <w:tcW w:w="2496" w:type="dxa"/>
          </w:tcPr>
          <w:p w14:paraId="0AD019E4" w14:textId="77777777" w:rsidR="00E74BC9" w:rsidRPr="001819FE" w:rsidRDefault="00E74BC9" w:rsidP="004E5701">
            <w:pPr>
              <w:keepNext/>
              <w:keepLines/>
              <w:rPr>
                <w:b/>
                <w:sz w:val="26"/>
                <w:szCs w:val="26"/>
              </w:rPr>
            </w:pPr>
          </w:p>
        </w:tc>
        <w:tc>
          <w:tcPr>
            <w:tcW w:w="3125" w:type="dxa"/>
          </w:tcPr>
          <w:p w14:paraId="6C7DFC8E" w14:textId="77777777" w:rsidR="00E74BC9" w:rsidRDefault="00E74BC9">
            <w:pPr>
              <w:pStyle w:val="ListParagraph"/>
              <w:keepNext/>
              <w:keepLines/>
              <w:numPr>
                <w:ilvl w:val="0"/>
                <w:numId w:val="19"/>
              </w:numPr>
              <w:tabs>
                <w:tab w:val="left" w:pos="2916"/>
              </w:tabs>
              <w:spacing w:after="160" w:line="259" w:lineRule="auto"/>
              <w:rPr>
                <w:sz w:val="26"/>
                <w:szCs w:val="26"/>
              </w:rPr>
            </w:pPr>
            <w:r>
              <w:rPr>
                <w:sz w:val="26"/>
                <w:szCs w:val="26"/>
              </w:rPr>
              <w:t>Người dùng đăng nhập vào hệ thống với tài khoản candidate</w:t>
            </w:r>
          </w:p>
          <w:p w14:paraId="384EC909" w14:textId="77777777" w:rsidR="00E74BC9" w:rsidRPr="001819FE" w:rsidRDefault="00E74BC9">
            <w:pPr>
              <w:pStyle w:val="ListParagraph"/>
              <w:keepNext/>
              <w:keepLines/>
              <w:numPr>
                <w:ilvl w:val="0"/>
                <w:numId w:val="19"/>
              </w:numPr>
              <w:tabs>
                <w:tab w:val="left" w:pos="2916"/>
              </w:tabs>
              <w:spacing w:after="160" w:line="259" w:lineRule="auto"/>
              <w:rPr>
                <w:sz w:val="26"/>
                <w:szCs w:val="26"/>
              </w:rPr>
            </w:pPr>
            <w:r>
              <w:rPr>
                <w:sz w:val="26"/>
                <w:szCs w:val="26"/>
              </w:rPr>
              <w:t>Người dùng vào trang candidate</w:t>
            </w:r>
          </w:p>
          <w:p w14:paraId="418340A7" w14:textId="77777777" w:rsidR="00E74BC9" w:rsidRPr="005759E2" w:rsidRDefault="00E74BC9">
            <w:pPr>
              <w:pStyle w:val="ListParagraph"/>
              <w:keepNext/>
              <w:keepLines/>
              <w:numPr>
                <w:ilvl w:val="0"/>
                <w:numId w:val="19"/>
              </w:numPr>
              <w:tabs>
                <w:tab w:val="left" w:pos="2916"/>
              </w:tabs>
              <w:spacing w:after="160" w:line="259" w:lineRule="auto"/>
              <w:rPr>
                <w:sz w:val="26"/>
                <w:szCs w:val="26"/>
              </w:rPr>
            </w:pPr>
            <w:r>
              <w:rPr>
                <w:sz w:val="26"/>
                <w:szCs w:val="26"/>
              </w:rPr>
              <w:t>Vào tab applied post</w:t>
            </w:r>
          </w:p>
        </w:tc>
        <w:tc>
          <w:tcPr>
            <w:tcW w:w="3395" w:type="dxa"/>
          </w:tcPr>
          <w:p w14:paraId="63540D19"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trả về lịch sử nộp cv của user đó</w:t>
            </w:r>
          </w:p>
          <w:p w14:paraId="2A876E65" w14:textId="77777777" w:rsidR="00E74BC9" w:rsidRPr="001819FE" w:rsidRDefault="00E74BC9" w:rsidP="004E5701">
            <w:pPr>
              <w:keepNext/>
              <w:keepLines/>
              <w:tabs>
                <w:tab w:val="left" w:pos="2916"/>
              </w:tabs>
              <w:rPr>
                <w:sz w:val="26"/>
                <w:szCs w:val="26"/>
              </w:rPr>
            </w:pPr>
          </w:p>
        </w:tc>
      </w:tr>
      <w:tr w:rsidR="00E74BC9" w:rsidRPr="001819FE" w14:paraId="7503D496" w14:textId="77777777" w:rsidTr="004E5701">
        <w:tc>
          <w:tcPr>
            <w:tcW w:w="2496" w:type="dxa"/>
          </w:tcPr>
          <w:p w14:paraId="0D2849A0" w14:textId="77777777" w:rsidR="00E74BC9" w:rsidRPr="001819FE" w:rsidRDefault="00E74BC9" w:rsidP="004E5701">
            <w:pPr>
              <w:keepNext/>
              <w:keepLines/>
              <w:rPr>
                <w:b/>
                <w:sz w:val="26"/>
                <w:szCs w:val="26"/>
              </w:rPr>
            </w:pPr>
            <w:r w:rsidRPr="001819FE">
              <w:rPr>
                <w:b/>
                <w:sz w:val="26"/>
                <w:szCs w:val="26"/>
              </w:rPr>
              <w:t>Exception Conditon</w:t>
            </w:r>
          </w:p>
        </w:tc>
        <w:tc>
          <w:tcPr>
            <w:tcW w:w="6520" w:type="dxa"/>
            <w:gridSpan w:val="2"/>
          </w:tcPr>
          <w:p w14:paraId="5D9D4242" w14:textId="77777777" w:rsidR="00E74BC9" w:rsidRPr="001819FE" w:rsidRDefault="00E74BC9" w:rsidP="004E5701">
            <w:pPr>
              <w:keepNext/>
              <w:keepLines/>
              <w:rPr>
                <w:sz w:val="26"/>
                <w:szCs w:val="26"/>
              </w:rPr>
            </w:pPr>
          </w:p>
        </w:tc>
      </w:tr>
    </w:tbl>
    <w:p w14:paraId="5DA49C98" w14:textId="4B2270A9" w:rsidR="00E74BC9" w:rsidRDefault="00E74BC9" w:rsidP="00E74BC9">
      <w:pPr>
        <w:pStyle w:val="Nidungvnbn"/>
      </w:pPr>
    </w:p>
    <w:p w14:paraId="0348DF09" w14:textId="214EEA57" w:rsidR="00E74BC9" w:rsidRDefault="00E74BC9">
      <w:pPr>
        <w:pStyle w:val="Nidungvnbn"/>
        <w:numPr>
          <w:ilvl w:val="0"/>
          <w:numId w:val="37"/>
        </w:numPr>
      </w:pPr>
      <w:r>
        <w:lastRenderedPageBreak/>
        <w:t>Đánh dấu</w:t>
      </w:r>
    </w:p>
    <w:tbl>
      <w:tblPr>
        <w:tblStyle w:val="TableGrid"/>
        <w:tblW w:w="0" w:type="auto"/>
        <w:tblLook w:val="04A0" w:firstRow="1" w:lastRow="0" w:firstColumn="1" w:lastColumn="0" w:noHBand="0" w:noVBand="1"/>
      </w:tblPr>
      <w:tblGrid>
        <w:gridCol w:w="2496"/>
        <w:gridCol w:w="3125"/>
        <w:gridCol w:w="3395"/>
      </w:tblGrid>
      <w:tr w:rsidR="00E74BC9" w:rsidRPr="001819FE" w14:paraId="2A1F6D32" w14:textId="77777777" w:rsidTr="004E5701">
        <w:tc>
          <w:tcPr>
            <w:tcW w:w="2496" w:type="dxa"/>
          </w:tcPr>
          <w:p w14:paraId="532DEE2E" w14:textId="77777777" w:rsidR="00E74BC9" w:rsidRPr="001819FE" w:rsidRDefault="00E74BC9" w:rsidP="004E5701">
            <w:pPr>
              <w:keepNext/>
              <w:keepLines/>
              <w:rPr>
                <w:b/>
                <w:sz w:val="26"/>
                <w:szCs w:val="26"/>
              </w:rPr>
            </w:pPr>
            <w:r w:rsidRPr="001819FE">
              <w:rPr>
                <w:b/>
                <w:sz w:val="26"/>
                <w:szCs w:val="26"/>
              </w:rPr>
              <w:t>Use case name</w:t>
            </w:r>
          </w:p>
        </w:tc>
        <w:tc>
          <w:tcPr>
            <w:tcW w:w="6520" w:type="dxa"/>
            <w:gridSpan w:val="2"/>
          </w:tcPr>
          <w:p w14:paraId="24173A2C" w14:textId="77777777" w:rsidR="00E74BC9" w:rsidRPr="001819FE" w:rsidRDefault="00E74BC9" w:rsidP="004E5701">
            <w:pPr>
              <w:keepNext/>
              <w:keepLines/>
              <w:rPr>
                <w:sz w:val="26"/>
                <w:szCs w:val="26"/>
              </w:rPr>
            </w:pPr>
            <w:r>
              <w:rPr>
                <w:sz w:val="26"/>
                <w:szCs w:val="26"/>
              </w:rPr>
              <w:t xml:space="preserve">Đánh dấu bài đăng  </w:t>
            </w:r>
            <w:r w:rsidRPr="001819FE">
              <w:rPr>
                <w:sz w:val="26"/>
                <w:szCs w:val="26"/>
              </w:rPr>
              <w:t xml:space="preserve"> </w:t>
            </w:r>
          </w:p>
        </w:tc>
      </w:tr>
      <w:tr w:rsidR="00E74BC9" w:rsidRPr="001819FE" w14:paraId="6EAA097C" w14:textId="77777777" w:rsidTr="004E5701">
        <w:tc>
          <w:tcPr>
            <w:tcW w:w="2496" w:type="dxa"/>
          </w:tcPr>
          <w:p w14:paraId="12ACEE62" w14:textId="77777777" w:rsidR="00E74BC9" w:rsidRPr="001819FE" w:rsidRDefault="00E74BC9" w:rsidP="004E5701">
            <w:pPr>
              <w:keepNext/>
              <w:keepLines/>
              <w:rPr>
                <w:b/>
                <w:sz w:val="26"/>
                <w:szCs w:val="26"/>
              </w:rPr>
            </w:pPr>
            <w:r w:rsidRPr="001819FE">
              <w:rPr>
                <w:b/>
                <w:sz w:val="26"/>
                <w:szCs w:val="26"/>
              </w:rPr>
              <w:t>Scenario</w:t>
            </w:r>
          </w:p>
        </w:tc>
        <w:tc>
          <w:tcPr>
            <w:tcW w:w="6520" w:type="dxa"/>
            <w:gridSpan w:val="2"/>
          </w:tcPr>
          <w:p w14:paraId="0F41E991" w14:textId="77777777" w:rsidR="00E74BC9" w:rsidRPr="001819FE" w:rsidRDefault="00E74BC9" w:rsidP="004E5701">
            <w:pPr>
              <w:keepNext/>
              <w:keepLines/>
              <w:rPr>
                <w:sz w:val="26"/>
                <w:szCs w:val="26"/>
              </w:rPr>
            </w:pPr>
            <w:r>
              <w:rPr>
                <w:sz w:val="26"/>
                <w:szCs w:val="26"/>
              </w:rPr>
              <w:t>Candidate đánh dấu bài đăng</w:t>
            </w:r>
          </w:p>
        </w:tc>
      </w:tr>
      <w:tr w:rsidR="00E74BC9" w:rsidRPr="001819FE" w14:paraId="52298913" w14:textId="77777777" w:rsidTr="004E5701">
        <w:tc>
          <w:tcPr>
            <w:tcW w:w="2496" w:type="dxa"/>
          </w:tcPr>
          <w:p w14:paraId="0C3AC187" w14:textId="77777777" w:rsidR="00E74BC9" w:rsidRPr="001819FE" w:rsidRDefault="00E74BC9" w:rsidP="004E5701">
            <w:pPr>
              <w:keepNext/>
              <w:keepLines/>
              <w:rPr>
                <w:b/>
                <w:sz w:val="26"/>
                <w:szCs w:val="26"/>
              </w:rPr>
            </w:pPr>
            <w:r w:rsidRPr="001819FE">
              <w:rPr>
                <w:b/>
                <w:sz w:val="26"/>
                <w:szCs w:val="26"/>
              </w:rPr>
              <w:t>Triggering Event</w:t>
            </w:r>
          </w:p>
        </w:tc>
        <w:tc>
          <w:tcPr>
            <w:tcW w:w="6520" w:type="dxa"/>
            <w:gridSpan w:val="2"/>
          </w:tcPr>
          <w:p w14:paraId="451F05AD" w14:textId="77777777" w:rsidR="00E74BC9" w:rsidRPr="001819FE" w:rsidRDefault="00E74BC9" w:rsidP="004E5701">
            <w:pPr>
              <w:keepNext/>
              <w:keepLines/>
              <w:rPr>
                <w:sz w:val="26"/>
                <w:szCs w:val="26"/>
              </w:rPr>
            </w:pPr>
            <w:r>
              <w:rPr>
                <w:sz w:val="26"/>
                <w:szCs w:val="26"/>
              </w:rPr>
              <w:t>Khi candidate có nhu cầu đánh dấu bài đăng</w:t>
            </w:r>
          </w:p>
        </w:tc>
      </w:tr>
      <w:tr w:rsidR="00E74BC9" w:rsidRPr="001819FE" w14:paraId="326D9A80" w14:textId="77777777" w:rsidTr="004E5701">
        <w:tc>
          <w:tcPr>
            <w:tcW w:w="2496" w:type="dxa"/>
          </w:tcPr>
          <w:p w14:paraId="1E7C85D5" w14:textId="77777777" w:rsidR="00E74BC9" w:rsidRPr="001819FE" w:rsidRDefault="00E74BC9" w:rsidP="004E5701">
            <w:pPr>
              <w:keepNext/>
              <w:keepLines/>
              <w:rPr>
                <w:b/>
                <w:sz w:val="26"/>
                <w:szCs w:val="26"/>
              </w:rPr>
            </w:pPr>
            <w:r w:rsidRPr="001819FE">
              <w:rPr>
                <w:b/>
                <w:sz w:val="26"/>
                <w:szCs w:val="26"/>
              </w:rPr>
              <w:t>Brief Description</w:t>
            </w:r>
          </w:p>
        </w:tc>
        <w:tc>
          <w:tcPr>
            <w:tcW w:w="6520" w:type="dxa"/>
            <w:gridSpan w:val="2"/>
          </w:tcPr>
          <w:p w14:paraId="2A26ED62" w14:textId="77777777" w:rsidR="00E74BC9" w:rsidRPr="001819FE" w:rsidRDefault="00E74BC9" w:rsidP="004E5701">
            <w:pPr>
              <w:keepNext/>
              <w:keepLines/>
              <w:rPr>
                <w:sz w:val="26"/>
                <w:szCs w:val="26"/>
              </w:rPr>
            </w:pPr>
            <w:r>
              <w:rPr>
                <w:sz w:val="26"/>
                <w:szCs w:val="26"/>
              </w:rPr>
              <w:t>Người dùng truy cập trang search và đánh dấu bài đăng</w:t>
            </w:r>
          </w:p>
        </w:tc>
      </w:tr>
      <w:tr w:rsidR="00E74BC9" w:rsidRPr="001819FE" w14:paraId="4AC37A50" w14:textId="77777777" w:rsidTr="004E5701">
        <w:tc>
          <w:tcPr>
            <w:tcW w:w="2496" w:type="dxa"/>
          </w:tcPr>
          <w:p w14:paraId="31CCE86F" w14:textId="77777777" w:rsidR="00E74BC9" w:rsidRPr="001819FE" w:rsidRDefault="00E74BC9" w:rsidP="004E5701">
            <w:pPr>
              <w:keepNext/>
              <w:keepLines/>
              <w:rPr>
                <w:b/>
                <w:sz w:val="26"/>
                <w:szCs w:val="26"/>
              </w:rPr>
            </w:pPr>
            <w:r w:rsidRPr="001819FE">
              <w:rPr>
                <w:b/>
                <w:sz w:val="26"/>
                <w:szCs w:val="26"/>
              </w:rPr>
              <w:t>Actor</w:t>
            </w:r>
          </w:p>
        </w:tc>
        <w:tc>
          <w:tcPr>
            <w:tcW w:w="6520" w:type="dxa"/>
            <w:gridSpan w:val="2"/>
          </w:tcPr>
          <w:p w14:paraId="1CFDAC30" w14:textId="77777777" w:rsidR="00E74BC9" w:rsidRPr="001819FE" w:rsidRDefault="00E74BC9" w:rsidP="004E5701">
            <w:pPr>
              <w:keepNext/>
              <w:keepLines/>
              <w:rPr>
                <w:sz w:val="26"/>
                <w:szCs w:val="26"/>
              </w:rPr>
            </w:pPr>
            <w:r>
              <w:rPr>
                <w:sz w:val="26"/>
                <w:szCs w:val="26"/>
              </w:rPr>
              <w:t>Candidate</w:t>
            </w:r>
          </w:p>
        </w:tc>
      </w:tr>
      <w:tr w:rsidR="00E74BC9" w:rsidRPr="001819FE" w14:paraId="26A124E9" w14:textId="77777777" w:rsidTr="004E5701">
        <w:tc>
          <w:tcPr>
            <w:tcW w:w="2496" w:type="dxa"/>
          </w:tcPr>
          <w:p w14:paraId="483836D7" w14:textId="77777777" w:rsidR="00E74BC9" w:rsidRPr="001819FE" w:rsidRDefault="00E74BC9" w:rsidP="004E5701">
            <w:pPr>
              <w:keepNext/>
              <w:keepLines/>
              <w:rPr>
                <w:b/>
                <w:sz w:val="26"/>
                <w:szCs w:val="26"/>
              </w:rPr>
            </w:pPr>
            <w:r w:rsidRPr="001819FE">
              <w:rPr>
                <w:b/>
                <w:sz w:val="26"/>
                <w:szCs w:val="26"/>
              </w:rPr>
              <w:t>Precondition</w:t>
            </w:r>
          </w:p>
        </w:tc>
        <w:tc>
          <w:tcPr>
            <w:tcW w:w="6520" w:type="dxa"/>
            <w:gridSpan w:val="2"/>
            <w:tcBorders>
              <w:bottom w:val="single" w:sz="4" w:space="0" w:color="auto"/>
            </w:tcBorders>
          </w:tcPr>
          <w:p w14:paraId="2F9C9F89" w14:textId="77777777" w:rsidR="00E74BC9" w:rsidRPr="001819FE" w:rsidRDefault="00E74BC9" w:rsidP="004E5701">
            <w:pPr>
              <w:keepNext/>
              <w:keepLines/>
              <w:rPr>
                <w:sz w:val="26"/>
                <w:szCs w:val="26"/>
              </w:rPr>
            </w:pPr>
            <w:r>
              <w:rPr>
                <w:sz w:val="26"/>
                <w:szCs w:val="26"/>
              </w:rPr>
              <w:t>Người dùng phải đăng nhập với loại tài khoản Candidate</w:t>
            </w:r>
          </w:p>
        </w:tc>
      </w:tr>
      <w:tr w:rsidR="00E74BC9" w:rsidRPr="001819FE" w14:paraId="1BA15389" w14:textId="77777777" w:rsidTr="004E5701">
        <w:trPr>
          <w:trHeight w:val="150"/>
        </w:trPr>
        <w:tc>
          <w:tcPr>
            <w:tcW w:w="2496" w:type="dxa"/>
          </w:tcPr>
          <w:p w14:paraId="0F11C5D4" w14:textId="77777777" w:rsidR="00E74BC9" w:rsidRPr="001819FE" w:rsidRDefault="00E74BC9" w:rsidP="004E5701">
            <w:pPr>
              <w:keepNext/>
              <w:keepLines/>
              <w:rPr>
                <w:b/>
                <w:sz w:val="26"/>
                <w:szCs w:val="26"/>
              </w:rPr>
            </w:pPr>
            <w:r w:rsidRPr="001819FE">
              <w:rPr>
                <w:b/>
                <w:sz w:val="26"/>
                <w:szCs w:val="26"/>
              </w:rPr>
              <w:t>Flow of Event</w:t>
            </w:r>
          </w:p>
        </w:tc>
        <w:tc>
          <w:tcPr>
            <w:tcW w:w="3125" w:type="dxa"/>
          </w:tcPr>
          <w:p w14:paraId="37DF1EEC" w14:textId="77777777" w:rsidR="00E74BC9" w:rsidRPr="001819FE" w:rsidRDefault="00E74BC9" w:rsidP="004E5701">
            <w:pPr>
              <w:keepNext/>
              <w:keepLines/>
              <w:tabs>
                <w:tab w:val="left" w:pos="2916"/>
              </w:tabs>
              <w:rPr>
                <w:sz w:val="26"/>
                <w:szCs w:val="26"/>
              </w:rPr>
            </w:pPr>
            <w:r w:rsidRPr="001819FE">
              <w:rPr>
                <w:sz w:val="26"/>
                <w:szCs w:val="26"/>
              </w:rPr>
              <w:t>Actor</w:t>
            </w:r>
          </w:p>
        </w:tc>
        <w:tc>
          <w:tcPr>
            <w:tcW w:w="3395" w:type="dxa"/>
          </w:tcPr>
          <w:p w14:paraId="05B21376" w14:textId="77777777" w:rsidR="00E74BC9" w:rsidRPr="001819FE" w:rsidRDefault="00E74BC9" w:rsidP="004E5701">
            <w:pPr>
              <w:keepNext/>
              <w:keepLines/>
              <w:tabs>
                <w:tab w:val="left" w:pos="2916"/>
              </w:tabs>
              <w:rPr>
                <w:sz w:val="26"/>
                <w:szCs w:val="26"/>
              </w:rPr>
            </w:pPr>
            <w:r w:rsidRPr="001819FE">
              <w:rPr>
                <w:sz w:val="26"/>
                <w:szCs w:val="26"/>
              </w:rPr>
              <w:t>System</w:t>
            </w:r>
          </w:p>
        </w:tc>
      </w:tr>
      <w:tr w:rsidR="00E74BC9" w:rsidRPr="001819FE" w14:paraId="7D4E3945" w14:textId="77777777" w:rsidTr="004E5701">
        <w:trPr>
          <w:trHeight w:val="150"/>
        </w:trPr>
        <w:tc>
          <w:tcPr>
            <w:tcW w:w="2496" w:type="dxa"/>
          </w:tcPr>
          <w:p w14:paraId="170E750E" w14:textId="77777777" w:rsidR="00E74BC9" w:rsidRPr="001819FE" w:rsidRDefault="00E74BC9" w:rsidP="004E5701">
            <w:pPr>
              <w:keepNext/>
              <w:keepLines/>
              <w:rPr>
                <w:b/>
                <w:sz w:val="26"/>
                <w:szCs w:val="26"/>
              </w:rPr>
            </w:pPr>
          </w:p>
        </w:tc>
        <w:tc>
          <w:tcPr>
            <w:tcW w:w="3125" w:type="dxa"/>
          </w:tcPr>
          <w:p w14:paraId="20AD5C1A" w14:textId="77777777" w:rsidR="00E74BC9" w:rsidRDefault="00E74BC9">
            <w:pPr>
              <w:pStyle w:val="ListParagraph"/>
              <w:keepNext/>
              <w:keepLines/>
              <w:numPr>
                <w:ilvl w:val="0"/>
                <w:numId w:val="20"/>
              </w:numPr>
              <w:tabs>
                <w:tab w:val="left" w:pos="2916"/>
              </w:tabs>
              <w:spacing w:after="160" w:line="259" w:lineRule="auto"/>
              <w:rPr>
                <w:sz w:val="26"/>
                <w:szCs w:val="26"/>
              </w:rPr>
            </w:pPr>
            <w:r>
              <w:rPr>
                <w:sz w:val="26"/>
                <w:szCs w:val="26"/>
              </w:rPr>
              <w:t>Người dùng đăng nhập vào hệ thống với tài khoản candidate</w:t>
            </w:r>
          </w:p>
          <w:p w14:paraId="35B305E5" w14:textId="77777777" w:rsidR="00E74BC9" w:rsidRPr="001819FE" w:rsidRDefault="00E74BC9">
            <w:pPr>
              <w:pStyle w:val="ListParagraph"/>
              <w:keepNext/>
              <w:keepLines/>
              <w:numPr>
                <w:ilvl w:val="0"/>
                <w:numId w:val="20"/>
              </w:numPr>
              <w:tabs>
                <w:tab w:val="left" w:pos="2916"/>
              </w:tabs>
              <w:spacing w:after="160" w:line="259" w:lineRule="auto"/>
              <w:rPr>
                <w:sz w:val="26"/>
                <w:szCs w:val="26"/>
              </w:rPr>
            </w:pPr>
            <w:r>
              <w:rPr>
                <w:sz w:val="26"/>
                <w:szCs w:val="26"/>
              </w:rPr>
              <w:t>Người dùng vào trang search</w:t>
            </w:r>
          </w:p>
          <w:p w14:paraId="2FF601BA" w14:textId="77777777" w:rsidR="00E74BC9" w:rsidRDefault="00E74BC9">
            <w:pPr>
              <w:pStyle w:val="ListParagraph"/>
              <w:keepNext/>
              <w:keepLines/>
              <w:numPr>
                <w:ilvl w:val="0"/>
                <w:numId w:val="20"/>
              </w:numPr>
              <w:tabs>
                <w:tab w:val="left" w:pos="2916"/>
              </w:tabs>
              <w:spacing w:after="160" w:line="259" w:lineRule="auto"/>
              <w:rPr>
                <w:sz w:val="26"/>
                <w:szCs w:val="26"/>
              </w:rPr>
            </w:pPr>
            <w:r>
              <w:rPr>
                <w:sz w:val="26"/>
                <w:szCs w:val="26"/>
              </w:rPr>
              <w:t>Tìm bài đăng</w:t>
            </w:r>
          </w:p>
          <w:p w14:paraId="0BAD06C1" w14:textId="77777777" w:rsidR="00E74BC9" w:rsidRPr="005759E2" w:rsidRDefault="00E74BC9">
            <w:pPr>
              <w:pStyle w:val="ListParagraph"/>
              <w:keepNext/>
              <w:keepLines/>
              <w:numPr>
                <w:ilvl w:val="0"/>
                <w:numId w:val="20"/>
              </w:numPr>
              <w:tabs>
                <w:tab w:val="left" w:pos="2916"/>
              </w:tabs>
              <w:spacing w:after="160" w:line="259" w:lineRule="auto"/>
              <w:rPr>
                <w:sz w:val="26"/>
                <w:szCs w:val="26"/>
              </w:rPr>
            </w:pPr>
            <w:r>
              <w:rPr>
                <w:sz w:val="26"/>
                <w:szCs w:val="26"/>
              </w:rPr>
              <w:t>Đ</w:t>
            </w:r>
            <w:r w:rsidRPr="005759E2">
              <w:rPr>
                <w:sz w:val="26"/>
                <w:szCs w:val="26"/>
              </w:rPr>
              <w:t>ánh dấu bài đăng</w:t>
            </w:r>
          </w:p>
        </w:tc>
        <w:tc>
          <w:tcPr>
            <w:tcW w:w="3395" w:type="dxa"/>
          </w:tcPr>
          <w:p w14:paraId="07E8C6D9" w14:textId="77777777" w:rsidR="00E74BC9" w:rsidRDefault="00E74BC9" w:rsidP="004E5701">
            <w:pPr>
              <w:keepNext/>
              <w:keepLines/>
              <w:tabs>
                <w:tab w:val="left" w:pos="2916"/>
              </w:tabs>
              <w:rPr>
                <w:sz w:val="26"/>
                <w:szCs w:val="26"/>
              </w:rPr>
            </w:pPr>
            <w:r w:rsidRPr="001819FE">
              <w:rPr>
                <w:sz w:val="26"/>
                <w:szCs w:val="26"/>
              </w:rPr>
              <w:t xml:space="preserve">2.1 </w:t>
            </w:r>
            <w:r>
              <w:rPr>
                <w:sz w:val="26"/>
                <w:szCs w:val="26"/>
              </w:rPr>
              <w:t>Hệ thống sẽ ghi nhận và lưu thông tin vào cơ sở dữ liệu</w:t>
            </w:r>
          </w:p>
          <w:p w14:paraId="0821372C" w14:textId="77777777" w:rsidR="00E74BC9" w:rsidRPr="001819FE" w:rsidRDefault="00E74BC9" w:rsidP="004E5701">
            <w:pPr>
              <w:keepNext/>
              <w:keepLines/>
              <w:tabs>
                <w:tab w:val="left" w:pos="2916"/>
              </w:tabs>
              <w:rPr>
                <w:sz w:val="26"/>
                <w:szCs w:val="26"/>
              </w:rPr>
            </w:pPr>
          </w:p>
        </w:tc>
      </w:tr>
      <w:tr w:rsidR="00E74BC9" w:rsidRPr="001819FE" w14:paraId="469167F6" w14:textId="77777777" w:rsidTr="004E5701">
        <w:tc>
          <w:tcPr>
            <w:tcW w:w="2496" w:type="dxa"/>
          </w:tcPr>
          <w:p w14:paraId="3CF8054D" w14:textId="77777777" w:rsidR="00E74BC9" w:rsidRPr="001819FE" w:rsidRDefault="00E74BC9" w:rsidP="004E5701">
            <w:pPr>
              <w:keepNext/>
              <w:keepLines/>
              <w:rPr>
                <w:b/>
                <w:sz w:val="26"/>
                <w:szCs w:val="26"/>
              </w:rPr>
            </w:pPr>
            <w:r w:rsidRPr="001819FE">
              <w:rPr>
                <w:b/>
                <w:sz w:val="26"/>
                <w:szCs w:val="26"/>
              </w:rPr>
              <w:t>Exception Conditon</w:t>
            </w:r>
          </w:p>
        </w:tc>
        <w:tc>
          <w:tcPr>
            <w:tcW w:w="6520" w:type="dxa"/>
            <w:gridSpan w:val="2"/>
          </w:tcPr>
          <w:p w14:paraId="11F030EB" w14:textId="77777777" w:rsidR="00E74BC9" w:rsidRPr="001819FE" w:rsidRDefault="00E74BC9" w:rsidP="004E5701">
            <w:pPr>
              <w:keepNext/>
              <w:keepLines/>
              <w:rPr>
                <w:sz w:val="26"/>
                <w:szCs w:val="26"/>
              </w:rPr>
            </w:pPr>
          </w:p>
        </w:tc>
      </w:tr>
    </w:tbl>
    <w:p w14:paraId="6B80C61F" w14:textId="09215C0B" w:rsidR="00E74BC9" w:rsidRDefault="00E74BC9" w:rsidP="00E74BC9">
      <w:pPr>
        <w:pStyle w:val="Nidungvnbn"/>
      </w:pPr>
    </w:p>
    <w:p w14:paraId="6E60F27D" w14:textId="77777777" w:rsidR="00C659C8" w:rsidRDefault="00C659C8">
      <w:pPr>
        <w:spacing w:after="200" w:line="276" w:lineRule="auto"/>
        <w:rPr>
          <w:sz w:val="26"/>
          <w:szCs w:val="26"/>
        </w:rPr>
      </w:pPr>
      <w:r>
        <w:br w:type="page"/>
      </w:r>
    </w:p>
    <w:p w14:paraId="5FD4D4AE" w14:textId="547A2EC4" w:rsidR="00C360F6" w:rsidRDefault="00C360F6">
      <w:pPr>
        <w:pStyle w:val="Nidungvnbn"/>
        <w:numPr>
          <w:ilvl w:val="0"/>
          <w:numId w:val="37"/>
        </w:numPr>
      </w:pPr>
      <w:r>
        <w:lastRenderedPageBreak/>
        <w:t>Hủy đánh dấu</w:t>
      </w:r>
    </w:p>
    <w:tbl>
      <w:tblPr>
        <w:tblStyle w:val="TableGrid"/>
        <w:tblW w:w="0" w:type="auto"/>
        <w:tblLook w:val="04A0" w:firstRow="1" w:lastRow="0" w:firstColumn="1" w:lastColumn="0" w:noHBand="0" w:noVBand="1"/>
      </w:tblPr>
      <w:tblGrid>
        <w:gridCol w:w="2515"/>
        <w:gridCol w:w="3150"/>
        <w:gridCol w:w="3446"/>
      </w:tblGrid>
      <w:tr w:rsidR="00C360F6" w:rsidRPr="001819FE" w14:paraId="1EB76728" w14:textId="77777777" w:rsidTr="004E5701">
        <w:tc>
          <w:tcPr>
            <w:tcW w:w="2515" w:type="dxa"/>
          </w:tcPr>
          <w:p w14:paraId="0FEF6F35"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6F8A10E7" w14:textId="77777777" w:rsidR="00C360F6" w:rsidRPr="001819FE" w:rsidRDefault="00C360F6" w:rsidP="004E5701">
            <w:pPr>
              <w:keepNext/>
              <w:keepLines/>
              <w:rPr>
                <w:sz w:val="26"/>
                <w:szCs w:val="26"/>
              </w:rPr>
            </w:pPr>
            <w:r>
              <w:rPr>
                <w:sz w:val="26"/>
                <w:szCs w:val="26"/>
              </w:rPr>
              <w:t xml:space="preserve">Hủy đánh dấu bài đăng  </w:t>
            </w:r>
            <w:r w:rsidRPr="001819FE">
              <w:rPr>
                <w:sz w:val="26"/>
                <w:szCs w:val="26"/>
              </w:rPr>
              <w:t xml:space="preserve"> </w:t>
            </w:r>
          </w:p>
        </w:tc>
      </w:tr>
      <w:tr w:rsidR="00C360F6" w:rsidRPr="001819FE" w14:paraId="1F2B4B48" w14:textId="77777777" w:rsidTr="004E5701">
        <w:tc>
          <w:tcPr>
            <w:tcW w:w="2515" w:type="dxa"/>
          </w:tcPr>
          <w:p w14:paraId="7CFD191B"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4B92E20" w14:textId="77777777" w:rsidR="00C360F6" w:rsidRPr="001819FE" w:rsidRDefault="00C360F6" w:rsidP="004E5701">
            <w:pPr>
              <w:keepNext/>
              <w:keepLines/>
              <w:rPr>
                <w:sz w:val="26"/>
                <w:szCs w:val="26"/>
              </w:rPr>
            </w:pPr>
            <w:r>
              <w:rPr>
                <w:sz w:val="26"/>
                <w:szCs w:val="26"/>
              </w:rPr>
              <w:t>Candidate hủy đánh dấu bài đăng</w:t>
            </w:r>
          </w:p>
        </w:tc>
      </w:tr>
      <w:tr w:rsidR="00C360F6" w:rsidRPr="001819FE" w14:paraId="002C5122" w14:textId="77777777" w:rsidTr="004E5701">
        <w:tc>
          <w:tcPr>
            <w:tcW w:w="2515" w:type="dxa"/>
          </w:tcPr>
          <w:p w14:paraId="5AF3D1D6"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56C5DFEC" w14:textId="77777777" w:rsidR="00C360F6" w:rsidRPr="001819FE" w:rsidRDefault="00C360F6" w:rsidP="004E5701">
            <w:pPr>
              <w:keepNext/>
              <w:keepLines/>
              <w:rPr>
                <w:sz w:val="26"/>
                <w:szCs w:val="26"/>
              </w:rPr>
            </w:pPr>
            <w:r>
              <w:rPr>
                <w:sz w:val="26"/>
                <w:szCs w:val="26"/>
              </w:rPr>
              <w:t>Khi candidate có nhu cầu hủy đánh dấu bài đăng</w:t>
            </w:r>
          </w:p>
        </w:tc>
      </w:tr>
      <w:tr w:rsidR="00C360F6" w:rsidRPr="001819FE" w14:paraId="70B093E3" w14:textId="77777777" w:rsidTr="004E5701">
        <w:tc>
          <w:tcPr>
            <w:tcW w:w="2515" w:type="dxa"/>
          </w:tcPr>
          <w:p w14:paraId="3F312426"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5B449262" w14:textId="77777777" w:rsidR="00C360F6" w:rsidRPr="001819FE" w:rsidRDefault="00C360F6" w:rsidP="004E5701">
            <w:pPr>
              <w:keepNext/>
              <w:keepLines/>
              <w:rPr>
                <w:sz w:val="26"/>
                <w:szCs w:val="26"/>
              </w:rPr>
            </w:pPr>
            <w:r>
              <w:rPr>
                <w:sz w:val="26"/>
                <w:szCs w:val="26"/>
              </w:rPr>
              <w:t>Người dùng truy cập trang candidate và hủy đánh dấu bài đăng</w:t>
            </w:r>
          </w:p>
        </w:tc>
      </w:tr>
      <w:tr w:rsidR="00C360F6" w:rsidRPr="001819FE" w14:paraId="62BD4606" w14:textId="77777777" w:rsidTr="004E5701">
        <w:tc>
          <w:tcPr>
            <w:tcW w:w="2515" w:type="dxa"/>
          </w:tcPr>
          <w:p w14:paraId="412666F2"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794838F0" w14:textId="77777777" w:rsidR="00C360F6" w:rsidRPr="001819FE" w:rsidRDefault="00C360F6" w:rsidP="004E5701">
            <w:pPr>
              <w:keepNext/>
              <w:keepLines/>
              <w:rPr>
                <w:sz w:val="26"/>
                <w:szCs w:val="26"/>
              </w:rPr>
            </w:pPr>
            <w:r>
              <w:rPr>
                <w:sz w:val="26"/>
                <w:szCs w:val="26"/>
              </w:rPr>
              <w:t>Candidate</w:t>
            </w:r>
          </w:p>
        </w:tc>
      </w:tr>
      <w:tr w:rsidR="00C360F6" w:rsidRPr="001819FE" w14:paraId="099B92FE" w14:textId="77777777" w:rsidTr="004E5701">
        <w:tc>
          <w:tcPr>
            <w:tcW w:w="2515" w:type="dxa"/>
          </w:tcPr>
          <w:p w14:paraId="12343152"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7754C1CB" w14:textId="77777777" w:rsidR="00C360F6" w:rsidRPr="001819FE" w:rsidRDefault="00C360F6" w:rsidP="004E5701">
            <w:pPr>
              <w:keepNext/>
              <w:keepLines/>
              <w:rPr>
                <w:sz w:val="26"/>
                <w:szCs w:val="26"/>
              </w:rPr>
            </w:pPr>
            <w:r>
              <w:rPr>
                <w:sz w:val="26"/>
                <w:szCs w:val="26"/>
              </w:rPr>
              <w:t>Người dùng phải đăng nhập với loại tài khoản Candidate</w:t>
            </w:r>
          </w:p>
        </w:tc>
      </w:tr>
      <w:tr w:rsidR="00C360F6" w:rsidRPr="001819FE" w14:paraId="67C5EDBB" w14:textId="77777777" w:rsidTr="004E5701">
        <w:trPr>
          <w:trHeight w:val="150"/>
        </w:trPr>
        <w:tc>
          <w:tcPr>
            <w:tcW w:w="2515" w:type="dxa"/>
          </w:tcPr>
          <w:p w14:paraId="3062D2B2"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5A39C7E3"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75B62568"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438B7841" w14:textId="77777777" w:rsidTr="004E5701">
        <w:trPr>
          <w:trHeight w:val="150"/>
        </w:trPr>
        <w:tc>
          <w:tcPr>
            <w:tcW w:w="2515" w:type="dxa"/>
          </w:tcPr>
          <w:p w14:paraId="2F3E0EF4" w14:textId="77777777" w:rsidR="00C360F6" w:rsidRPr="001819FE" w:rsidRDefault="00C360F6" w:rsidP="004E5701">
            <w:pPr>
              <w:keepNext/>
              <w:keepLines/>
              <w:rPr>
                <w:b/>
                <w:sz w:val="26"/>
                <w:szCs w:val="26"/>
              </w:rPr>
            </w:pPr>
          </w:p>
        </w:tc>
        <w:tc>
          <w:tcPr>
            <w:tcW w:w="3150" w:type="dxa"/>
          </w:tcPr>
          <w:p w14:paraId="7AD06F51" w14:textId="77777777" w:rsidR="00C360F6" w:rsidRDefault="00C360F6">
            <w:pPr>
              <w:pStyle w:val="ListParagraph"/>
              <w:keepNext/>
              <w:keepLines/>
              <w:numPr>
                <w:ilvl w:val="0"/>
                <w:numId w:val="21"/>
              </w:numPr>
              <w:tabs>
                <w:tab w:val="left" w:pos="2916"/>
              </w:tabs>
              <w:spacing w:after="160" w:line="259" w:lineRule="auto"/>
              <w:rPr>
                <w:sz w:val="26"/>
                <w:szCs w:val="26"/>
              </w:rPr>
            </w:pPr>
            <w:r>
              <w:rPr>
                <w:sz w:val="26"/>
                <w:szCs w:val="26"/>
              </w:rPr>
              <w:t>Người dùng đăng nhập vào hệ thống với tài khoản candidate</w:t>
            </w:r>
          </w:p>
          <w:p w14:paraId="294B7DF9" w14:textId="77777777" w:rsidR="00C360F6" w:rsidRPr="001819FE" w:rsidRDefault="00C360F6">
            <w:pPr>
              <w:pStyle w:val="ListParagraph"/>
              <w:keepNext/>
              <w:keepLines/>
              <w:numPr>
                <w:ilvl w:val="0"/>
                <w:numId w:val="21"/>
              </w:numPr>
              <w:tabs>
                <w:tab w:val="left" w:pos="2916"/>
              </w:tabs>
              <w:spacing w:after="160" w:line="259" w:lineRule="auto"/>
              <w:rPr>
                <w:sz w:val="26"/>
                <w:szCs w:val="26"/>
              </w:rPr>
            </w:pPr>
            <w:r>
              <w:rPr>
                <w:sz w:val="26"/>
                <w:szCs w:val="26"/>
              </w:rPr>
              <w:t>Người dùng vào trang candidate</w:t>
            </w:r>
          </w:p>
          <w:p w14:paraId="502C838F" w14:textId="77777777" w:rsidR="00C360F6" w:rsidRDefault="00C360F6">
            <w:pPr>
              <w:pStyle w:val="ListParagraph"/>
              <w:keepNext/>
              <w:keepLines/>
              <w:numPr>
                <w:ilvl w:val="0"/>
                <w:numId w:val="21"/>
              </w:numPr>
              <w:tabs>
                <w:tab w:val="left" w:pos="2916"/>
              </w:tabs>
              <w:spacing w:after="160" w:line="259" w:lineRule="auto"/>
              <w:rPr>
                <w:sz w:val="26"/>
                <w:szCs w:val="26"/>
              </w:rPr>
            </w:pPr>
            <w:r>
              <w:rPr>
                <w:sz w:val="26"/>
                <w:szCs w:val="26"/>
              </w:rPr>
              <w:t>Vào tab bookmark manager</w:t>
            </w:r>
          </w:p>
          <w:p w14:paraId="56BFF770" w14:textId="77777777" w:rsidR="00C360F6" w:rsidRPr="005759E2" w:rsidRDefault="00C360F6">
            <w:pPr>
              <w:pStyle w:val="ListParagraph"/>
              <w:keepNext/>
              <w:keepLines/>
              <w:numPr>
                <w:ilvl w:val="0"/>
                <w:numId w:val="21"/>
              </w:numPr>
              <w:tabs>
                <w:tab w:val="left" w:pos="2916"/>
              </w:tabs>
              <w:spacing w:after="160" w:line="259" w:lineRule="auto"/>
              <w:rPr>
                <w:sz w:val="26"/>
                <w:szCs w:val="26"/>
              </w:rPr>
            </w:pPr>
            <w:r>
              <w:rPr>
                <w:sz w:val="26"/>
                <w:szCs w:val="26"/>
              </w:rPr>
              <w:t>H</w:t>
            </w:r>
            <w:r w:rsidRPr="005759E2">
              <w:rPr>
                <w:sz w:val="26"/>
                <w:szCs w:val="26"/>
              </w:rPr>
              <w:t xml:space="preserve">ủy </w:t>
            </w:r>
            <w:r>
              <w:rPr>
                <w:sz w:val="26"/>
                <w:szCs w:val="26"/>
              </w:rPr>
              <w:t>đ</w:t>
            </w:r>
            <w:r w:rsidRPr="005759E2">
              <w:rPr>
                <w:sz w:val="26"/>
                <w:szCs w:val="26"/>
              </w:rPr>
              <w:t>ánh dấu bài đăng</w:t>
            </w:r>
          </w:p>
        </w:tc>
        <w:tc>
          <w:tcPr>
            <w:tcW w:w="3446" w:type="dxa"/>
          </w:tcPr>
          <w:p w14:paraId="1D847282"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ghi nhận và xóa thông tin vào cơ sở dữ liệu</w:t>
            </w:r>
          </w:p>
          <w:p w14:paraId="7D29B180" w14:textId="77777777" w:rsidR="00C360F6" w:rsidRPr="001819FE" w:rsidRDefault="00C360F6" w:rsidP="004E5701">
            <w:pPr>
              <w:keepNext/>
              <w:keepLines/>
              <w:tabs>
                <w:tab w:val="left" w:pos="2916"/>
              </w:tabs>
              <w:rPr>
                <w:sz w:val="26"/>
                <w:szCs w:val="26"/>
              </w:rPr>
            </w:pPr>
          </w:p>
        </w:tc>
      </w:tr>
      <w:tr w:rsidR="00C360F6" w:rsidRPr="001819FE" w14:paraId="5C7746AE" w14:textId="77777777" w:rsidTr="004E5701">
        <w:tc>
          <w:tcPr>
            <w:tcW w:w="2515" w:type="dxa"/>
          </w:tcPr>
          <w:p w14:paraId="58914016"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57546A1A" w14:textId="77777777" w:rsidR="00C360F6" w:rsidRPr="001819FE" w:rsidRDefault="00C360F6" w:rsidP="004E5701">
            <w:pPr>
              <w:keepNext/>
              <w:keepLines/>
              <w:rPr>
                <w:sz w:val="26"/>
                <w:szCs w:val="26"/>
              </w:rPr>
            </w:pPr>
          </w:p>
        </w:tc>
      </w:tr>
    </w:tbl>
    <w:p w14:paraId="7852FFEB" w14:textId="508AFB1B" w:rsidR="00C360F6" w:rsidRDefault="00C360F6" w:rsidP="00C360F6">
      <w:pPr>
        <w:pStyle w:val="Nidungvnbn"/>
      </w:pPr>
    </w:p>
    <w:p w14:paraId="1ED15F76" w14:textId="77777777" w:rsidR="00C659C8" w:rsidRDefault="00C659C8">
      <w:pPr>
        <w:spacing w:after="200" w:line="276" w:lineRule="auto"/>
        <w:rPr>
          <w:sz w:val="26"/>
          <w:szCs w:val="26"/>
        </w:rPr>
      </w:pPr>
      <w:r>
        <w:br w:type="page"/>
      </w:r>
    </w:p>
    <w:p w14:paraId="7ED00FC6" w14:textId="4311D97D" w:rsidR="00C360F6" w:rsidRDefault="00C360F6">
      <w:pPr>
        <w:pStyle w:val="Nidungvnbn"/>
        <w:numPr>
          <w:ilvl w:val="0"/>
          <w:numId w:val="37"/>
        </w:numPr>
      </w:pPr>
      <w:r>
        <w:lastRenderedPageBreak/>
        <w:t>Cập nhật thông tin tài khoản</w:t>
      </w:r>
    </w:p>
    <w:tbl>
      <w:tblPr>
        <w:tblStyle w:val="TableGrid"/>
        <w:tblW w:w="0" w:type="auto"/>
        <w:tblLook w:val="04A0" w:firstRow="1" w:lastRow="0" w:firstColumn="1" w:lastColumn="0" w:noHBand="0" w:noVBand="1"/>
      </w:tblPr>
      <w:tblGrid>
        <w:gridCol w:w="2496"/>
        <w:gridCol w:w="3125"/>
        <w:gridCol w:w="3395"/>
      </w:tblGrid>
      <w:tr w:rsidR="00C360F6" w:rsidRPr="001819FE" w14:paraId="6EFBC936" w14:textId="77777777" w:rsidTr="004E5701">
        <w:tc>
          <w:tcPr>
            <w:tcW w:w="2496" w:type="dxa"/>
          </w:tcPr>
          <w:p w14:paraId="5081E906" w14:textId="77777777" w:rsidR="00C360F6" w:rsidRPr="001819FE" w:rsidRDefault="00C360F6" w:rsidP="004E5701">
            <w:pPr>
              <w:keepNext/>
              <w:keepLines/>
              <w:rPr>
                <w:b/>
                <w:sz w:val="26"/>
                <w:szCs w:val="26"/>
              </w:rPr>
            </w:pPr>
            <w:r w:rsidRPr="001819FE">
              <w:rPr>
                <w:b/>
                <w:sz w:val="26"/>
                <w:szCs w:val="26"/>
              </w:rPr>
              <w:t>Use case name</w:t>
            </w:r>
          </w:p>
        </w:tc>
        <w:tc>
          <w:tcPr>
            <w:tcW w:w="6520" w:type="dxa"/>
            <w:gridSpan w:val="2"/>
          </w:tcPr>
          <w:p w14:paraId="22D56120" w14:textId="77777777" w:rsidR="00C360F6" w:rsidRPr="001819FE" w:rsidRDefault="00C360F6" w:rsidP="004E5701">
            <w:pPr>
              <w:keepNext/>
              <w:keepLines/>
              <w:rPr>
                <w:sz w:val="26"/>
                <w:szCs w:val="26"/>
              </w:rPr>
            </w:pPr>
            <w:r>
              <w:rPr>
                <w:sz w:val="26"/>
                <w:szCs w:val="26"/>
              </w:rPr>
              <w:t xml:space="preserve">Cập nhật thông tin  </w:t>
            </w:r>
            <w:r w:rsidRPr="001819FE">
              <w:rPr>
                <w:sz w:val="26"/>
                <w:szCs w:val="26"/>
              </w:rPr>
              <w:t xml:space="preserve"> </w:t>
            </w:r>
          </w:p>
        </w:tc>
      </w:tr>
      <w:tr w:rsidR="00C360F6" w:rsidRPr="001819FE" w14:paraId="2EA7EB77" w14:textId="77777777" w:rsidTr="004E5701">
        <w:tc>
          <w:tcPr>
            <w:tcW w:w="2496" w:type="dxa"/>
          </w:tcPr>
          <w:p w14:paraId="4C630C7C" w14:textId="77777777" w:rsidR="00C360F6" w:rsidRPr="001819FE" w:rsidRDefault="00C360F6" w:rsidP="004E5701">
            <w:pPr>
              <w:keepNext/>
              <w:keepLines/>
              <w:rPr>
                <w:b/>
                <w:sz w:val="26"/>
                <w:szCs w:val="26"/>
              </w:rPr>
            </w:pPr>
            <w:r w:rsidRPr="001819FE">
              <w:rPr>
                <w:b/>
                <w:sz w:val="26"/>
                <w:szCs w:val="26"/>
              </w:rPr>
              <w:t>Scenario</w:t>
            </w:r>
          </w:p>
        </w:tc>
        <w:tc>
          <w:tcPr>
            <w:tcW w:w="6520" w:type="dxa"/>
            <w:gridSpan w:val="2"/>
          </w:tcPr>
          <w:p w14:paraId="0EE2D23B" w14:textId="77777777" w:rsidR="00C360F6" w:rsidRPr="001819FE" w:rsidRDefault="00C360F6" w:rsidP="004E5701">
            <w:pPr>
              <w:keepNext/>
              <w:keepLines/>
              <w:rPr>
                <w:sz w:val="26"/>
                <w:szCs w:val="26"/>
              </w:rPr>
            </w:pPr>
            <w:r>
              <w:rPr>
                <w:sz w:val="26"/>
                <w:szCs w:val="26"/>
              </w:rPr>
              <w:t>Người dùng cập nhật thông tin</w:t>
            </w:r>
          </w:p>
        </w:tc>
      </w:tr>
      <w:tr w:rsidR="00C360F6" w:rsidRPr="001819FE" w14:paraId="268FB956" w14:textId="77777777" w:rsidTr="004E5701">
        <w:tc>
          <w:tcPr>
            <w:tcW w:w="2496" w:type="dxa"/>
          </w:tcPr>
          <w:p w14:paraId="7B00F963" w14:textId="77777777" w:rsidR="00C360F6" w:rsidRPr="001819FE" w:rsidRDefault="00C360F6" w:rsidP="004E5701">
            <w:pPr>
              <w:keepNext/>
              <w:keepLines/>
              <w:rPr>
                <w:b/>
                <w:sz w:val="26"/>
                <w:szCs w:val="26"/>
              </w:rPr>
            </w:pPr>
            <w:r w:rsidRPr="001819FE">
              <w:rPr>
                <w:b/>
                <w:sz w:val="26"/>
                <w:szCs w:val="26"/>
              </w:rPr>
              <w:t>Triggering Event</w:t>
            </w:r>
          </w:p>
        </w:tc>
        <w:tc>
          <w:tcPr>
            <w:tcW w:w="6520" w:type="dxa"/>
            <w:gridSpan w:val="2"/>
          </w:tcPr>
          <w:p w14:paraId="6F6C3DE7" w14:textId="77777777" w:rsidR="00C360F6" w:rsidRPr="001819FE" w:rsidRDefault="00C360F6" w:rsidP="004E5701">
            <w:pPr>
              <w:keepNext/>
              <w:keepLines/>
              <w:rPr>
                <w:sz w:val="26"/>
                <w:szCs w:val="26"/>
              </w:rPr>
            </w:pPr>
            <w:r>
              <w:rPr>
                <w:sz w:val="26"/>
                <w:szCs w:val="26"/>
              </w:rPr>
              <w:t>Khi người dùng có nhu cầu cập nhật thông tin</w:t>
            </w:r>
          </w:p>
        </w:tc>
      </w:tr>
      <w:tr w:rsidR="00C360F6" w:rsidRPr="001819FE" w14:paraId="0C861BF1" w14:textId="77777777" w:rsidTr="004E5701">
        <w:tc>
          <w:tcPr>
            <w:tcW w:w="2496" w:type="dxa"/>
          </w:tcPr>
          <w:p w14:paraId="72C5D9CD" w14:textId="77777777" w:rsidR="00C360F6" w:rsidRPr="001819FE" w:rsidRDefault="00C360F6" w:rsidP="004E5701">
            <w:pPr>
              <w:keepNext/>
              <w:keepLines/>
              <w:rPr>
                <w:b/>
                <w:sz w:val="26"/>
                <w:szCs w:val="26"/>
              </w:rPr>
            </w:pPr>
            <w:r w:rsidRPr="001819FE">
              <w:rPr>
                <w:b/>
                <w:sz w:val="26"/>
                <w:szCs w:val="26"/>
              </w:rPr>
              <w:t>Brief Description</w:t>
            </w:r>
          </w:p>
        </w:tc>
        <w:tc>
          <w:tcPr>
            <w:tcW w:w="6520" w:type="dxa"/>
            <w:gridSpan w:val="2"/>
          </w:tcPr>
          <w:p w14:paraId="2B418B34" w14:textId="77777777" w:rsidR="00C360F6" w:rsidRPr="001819FE" w:rsidRDefault="00C360F6" w:rsidP="004E5701">
            <w:pPr>
              <w:keepNext/>
              <w:keepLines/>
              <w:rPr>
                <w:sz w:val="26"/>
                <w:szCs w:val="26"/>
              </w:rPr>
            </w:pPr>
            <w:r>
              <w:rPr>
                <w:sz w:val="26"/>
                <w:szCs w:val="26"/>
              </w:rPr>
              <w:t>Người dùng truy cập trang candidate hoặc recruiter và cập nhật thông tin</w:t>
            </w:r>
          </w:p>
        </w:tc>
      </w:tr>
      <w:tr w:rsidR="00C360F6" w:rsidRPr="001819FE" w14:paraId="40D6712A" w14:textId="77777777" w:rsidTr="004E5701">
        <w:tc>
          <w:tcPr>
            <w:tcW w:w="2496" w:type="dxa"/>
          </w:tcPr>
          <w:p w14:paraId="0FEA9C0F" w14:textId="77777777" w:rsidR="00C360F6" w:rsidRPr="001819FE" w:rsidRDefault="00C360F6" w:rsidP="004E5701">
            <w:pPr>
              <w:keepNext/>
              <w:keepLines/>
              <w:rPr>
                <w:b/>
                <w:sz w:val="26"/>
                <w:szCs w:val="26"/>
              </w:rPr>
            </w:pPr>
            <w:r w:rsidRPr="001819FE">
              <w:rPr>
                <w:b/>
                <w:sz w:val="26"/>
                <w:szCs w:val="26"/>
              </w:rPr>
              <w:t>Actor</w:t>
            </w:r>
          </w:p>
        </w:tc>
        <w:tc>
          <w:tcPr>
            <w:tcW w:w="6520" w:type="dxa"/>
            <w:gridSpan w:val="2"/>
          </w:tcPr>
          <w:p w14:paraId="3671A512" w14:textId="77777777" w:rsidR="00C360F6" w:rsidRPr="001819FE" w:rsidRDefault="00C360F6" w:rsidP="004E5701">
            <w:pPr>
              <w:keepNext/>
              <w:keepLines/>
              <w:rPr>
                <w:sz w:val="26"/>
                <w:szCs w:val="26"/>
              </w:rPr>
            </w:pPr>
            <w:r>
              <w:rPr>
                <w:sz w:val="26"/>
                <w:szCs w:val="26"/>
              </w:rPr>
              <w:t>Candidate, Recruiter</w:t>
            </w:r>
          </w:p>
        </w:tc>
      </w:tr>
      <w:tr w:rsidR="00C360F6" w:rsidRPr="001819FE" w14:paraId="75AD6597" w14:textId="77777777" w:rsidTr="004E5701">
        <w:tc>
          <w:tcPr>
            <w:tcW w:w="2496" w:type="dxa"/>
          </w:tcPr>
          <w:p w14:paraId="7DC038FD" w14:textId="77777777" w:rsidR="00C360F6" w:rsidRPr="001819FE" w:rsidRDefault="00C360F6" w:rsidP="004E5701">
            <w:pPr>
              <w:keepNext/>
              <w:keepLines/>
              <w:rPr>
                <w:b/>
                <w:sz w:val="26"/>
                <w:szCs w:val="26"/>
              </w:rPr>
            </w:pPr>
            <w:r w:rsidRPr="001819FE">
              <w:rPr>
                <w:b/>
                <w:sz w:val="26"/>
                <w:szCs w:val="26"/>
              </w:rPr>
              <w:t>Precondition</w:t>
            </w:r>
          </w:p>
        </w:tc>
        <w:tc>
          <w:tcPr>
            <w:tcW w:w="6520" w:type="dxa"/>
            <w:gridSpan w:val="2"/>
            <w:tcBorders>
              <w:bottom w:val="single" w:sz="4" w:space="0" w:color="auto"/>
            </w:tcBorders>
          </w:tcPr>
          <w:p w14:paraId="52572EDB" w14:textId="77777777" w:rsidR="00C360F6" w:rsidRPr="001819FE" w:rsidRDefault="00C360F6" w:rsidP="004E5701">
            <w:pPr>
              <w:keepNext/>
              <w:keepLines/>
              <w:rPr>
                <w:sz w:val="26"/>
                <w:szCs w:val="26"/>
              </w:rPr>
            </w:pPr>
            <w:r>
              <w:rPr>
                <w:sz w:val="26"/>
                <w:szCs w:val="26"/>
              </w:rPr>
              <w:t>Người dùng phải đăng nhập với loại tài khoản Candidate hoặc Recruiter</w:t>
            </w:r>
          </w:p>
        </w:tc>
      </w:tr>
      <w:tr w:rsidR="00C360F6" w:rsidRPr="001819FE" w14:paraId="348CCD6B" w14:textId="77777777" w:rsidTr="004E5701">
        <w:trPr>
          <w:trHeight w:val="150"/>
        </w:trPr>
        <w:tc>
          <w:tcPr>
            <w:tcW w:w="2496" w:type="dxa"/>
          </w:tcPr>
          <w:p w14:paraId="181F507D" w14:textId="77777777" w:rsidR="00C360F6" w:rsidRPr="001819FE" w:rsidRDefault="00C360F6" w:rsidP="004E5701">
            <w:pPr>
              <w:keepNext/>
              <w:keepLines/>
              <w:rPr>
                <w:b/>
                <w:sz w:val="26"/>
                <w:szCs w:val="26"/>
              </w:rPr>
            </w:pPr>
            <w:r w:rsidRPr="001819FE">
              <w:rPr>
                <w:b/>
                <w:sz w:val="26"/>
                <w:szCs w:val="26"/>
              </w:rPr>
              <w:t>Flow of Event</w:t>
            </w:r>
          </w:p>
        </w:tc>
        <w:tc>
          <w:tcPr>
            <w:tcW w:w="3125" w:type="dxa"/>
          </w:tcPr>
          <w:p w14:paraId="045F7DFE"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395" w:type="dxa"/>
          </w:tcPr>
          <w:p w14:paraId="5E711DB0"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12A282BE" w14:textId="77777777" w:rsidTr="004E5701">
        <w:trPr>
          <w:trHeight w:val="150"/>
        </w:trPr>
        <w:tc>
          <w:tcPr>
            <w:tcW w:w="2496" w:type="dxa"/>
          </w:tcPr>
          <w:p w14:paraId="18B14B9A" w14:textId="77777777" w:rsidR="00C360F6" w:rsidRPr="001819FE" w:rsidRDefault="00C360F6" w:rsidP="004E5701">
            <w:pPr>
              <w:keepNext/>
              <w:keepLines/>
              <w:rPr>
                <w:b/>
                <w:sz w:val="26"/>
                <w:szCs w:val="26"/>
              </w:rPr>
            </w:pPr>
          </w:p>
        </w:tc>
        <w:tc>
          <w:tcPr>
            <w:tcW w:w="3125" w:type="dxa"/>
          </w:tcPr>
          <w:p w14:paraId="64AE2298" w14:textId="77777777" w:rsidR="00C360F6" w:rsidRDefault="00C360F6">
            <w:pPr>
              <w:pStyle w:val="ListParagraph"/>
              <w:keepNext/>
              <w:keepLines/>
              <w:numPr>
                <w:ilvl w:val="0"/>
                <w:numId w:val="22"/>
              </w:numPr>
              <w:tabs>
                <w:tab w:val="left" w:pos="2916"/>
              </w:tabs>
              <w:spacing w:after="160" w:line="259" w:lineRule="auto"/>
              <w:rPr>
                <w:sz w:val="26"/>
                <w:szCs w:val="26"/>
              </w:rPr>
            </w:pPr>
            <w:r>
              <w:rPr>
                <w:sz w:val="26"/>
                <w:szCs w:val="26"/>
              </w:rPr>
              <w:t>Người dùng đăng nhập vào hệ thống với tài khoản candidate hoặc recruiter</w:t>
            </w:r>
          </w:p>
          <w:p w14:paraId="0771FE49" w14:textId="77777777" w:rsidR="00C360F6" w:rsidRPr="00FB74AC" w:rsidRDefault="00C360F6">
            <w:pPr>
              <w:pStyle w:val="ListParagraph"/>
              <w:keepNext/>
              <w:keepLines/>
              <w:numPr>
                <w:ilvl w:val="0"/>
                <w:numId w:val="22"/>
              </w:numPr>
              <w:tabs>
                <w:tab w:val="left" w:pos="2916"/>
              </w:tabs>
              <w:spacing w:after="160" w:line="259" w:lineRule="auto"/>
              <w:rPr>
                <w:sz w:val="26"/>
                <w:szCs w:val="26"/>
              </w:rPr>
            </w:pPr>
            <w:r>
              <w:rPr>
                <w:sz w:val="26"/>
                <w:szCs w:val="26"/>
              </w:rPr>
              <w:t>Người dùng vào trang candidate hoặc recruiter</w:t>
            </w:r>
          </w:p>
          <w:p w14:paraId="3B34DA90" w14:textId="77777777" w:rsidR="00C360F6" w:rsidRDefault="00C360F6">
            <w:pPr>
              <w:pStyle w:val="ListParagraph"/>
              <w:keepNext/>
              <w:keepLines/>
              <w:numPr>
                <w:ilvl w:val="0"/>
                <w:numId w:val="22"/>
              </w:numPr>
              <w:tabs>
                <w:tab w:val="left" w:pos="2916"/>
              </w:tabs>
              <w:spacing w:after="160" w:line="259" w:lineRule="auto"/>
              <w:rPr>
                <w:sz w:val="26"/>
                <w:szCs w:val="26"/>
              </w:rPr>
            </w:pPr>
            <w:r>
              <w:rPr>
                <w:sz w:val="26"/>
                <w:szCs w:val="26"/>
              </w:rPr>
              <w:t>Vào tab profile</w:t>
            </w:r>
          </w:p>
          <w:p w14:paraId="75B187F2" w14:textId="77777777" w:rsidR="00C360F6" w:rsidRPr="005759E2" w:rsidRDefault="00C360F6">
            <w:pPr>
              <w:pStyle w:val="ListParagraph"/>
              <w:keepNext/>
              <w:keepLines/>
              <w:numPr>
                <w:ilvl w:val="0"/>
                <w:numId w:val="22"/>
              </w:numPr>
              <w:tabs>
                <w:tab w:val="left" w:pos="2916"/>
              </w:tabs>
              <w:spacing w:after="160" w:line="259" w:lineRule="auto"/>
              <w:rPr>
                <w:sz w:val="26"/>
                <w:szCs w:val="26"/>
              </w:rPr>
            </w:pPr>
            <w:r>
              <w:rPr>
                <w:sz w:val="26"/>
                <w:szCs w:val="26"/>
              </w:rPr>
              <w:t>Cập nhật thông tin</w:t>
            </w:r>
          </w:p>
        </w:tc>
        <w:tc>
          <w:tcPr>
            <w:tcW w:w="3395" w:type="dxa"/>
          </w:tcPr>
          <w:p w14:paraId="36B9539D"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ghi nhận và lưu thông tin mới vào cơ sở dữ liệu</w:t>
            </w:r>
          </w:p>
          <w:p w14:paraId="7EC97BE2" w14:textId="77777777" w:rsidR="00C360F6" w:rsidRPr="001819FE" w:rsidRDefault="00C360F6" w:rsidP="004E5701">
            <w:pPr>
              <w:keepNext/>
              <w:keepLines/>
              <w:tabs>
                <w:tab w:val="left" w:pos="2916"/>
              </w:tabs>
              <w:rPr>
                <w:sz w:val="26"/>
                <w:szCs w:val="26"/>
              </w:rPr>
            </w:pPr>
          </w:p>
        </w:tc>
      </w:tr>
      <w:tr w:rsidR="00C360F6" w:rsidRPr="001819FE" w14:paraId="5C8D9577" w14:textId="77777777" w:rsidTr="004E5701">
        <w:tc>
          <w:tcPr>
            <w:tcW w:w="2496" w:type="dxa"/>
          </w:tcPr>
          <w:p w14:paraId="7F7E6D64" w14:textId="77777777" w:rsidR="00C360F6" w:rsidRPr="001819FE" w:rsidRDefault="00C360F6" w:rsidP="004E5701">
            <w:pPr>
              <w:keepNext/>
              <w:keepLines/>
              <w:rPr>
                <w:b/>
                <w:sz w:val="26"/>
                <w:szCs w:val="26"/>
              </w:rPr>
            </w:pPr>
            <w:r w:rsidRPr="001819FE">
              <w:rPr>
                <w:b/>
                <w:sz w:val="26"/>
                <w:szCs w:val="26"/>
              </w:rPr>
              <w:t>Exception Conditon</w:t>
            </w:r>
          </w:p>
        </w:tc>
        <w:tc>
          <w:tcPr>
            <w:tcW w:w="6520" w:type="dxa"/>
            <w:gridSpan w:val="2"/>
          </w:tcPr>
          <w:p w14:paraId="30378246" w14:textId="77777777" w:rsidR="00C360F6" w:rsidRPr="001819FE" w:rsidRDefault="00C360F6" w:rsidP="004E5701">
            <w:pPr>
              <w:keepNext/>
              <w:keepLines/>
              <w:rPr>
                <w:sz w:val="26"/>
                <w:szCs w:val="26"/>
              </w:rPr>
            </w:pPr>
          </w:p>
        </w:tc>
      </w:tr>
    </w:tbl>
    <w:p w14:paraId="51640B2B" w14:textId="6B4E6255" w:rsidR="00C360F6" w:rsidRDefault="00C360F6" w:rsidP="00C360F6">
      <w:pPr>
        <w:pStyle w:val="Nidungvnbn"/>
      </w:pPr>
    </w:p>
    <w:p w14:paraId="5FCE8BE5" w14:textId="77777777" w:rsidR="00C659C8" w:rsidRDefault="00C659C8">
      <w:pPr>
        <w:spacing w:after="200" w:line="276" w:lineRule="auto"/>
        <w:rPr>
          <w:sz w:val="26"/>
          <w:szCs w:val="26"/>
        </w:rPr>
      </w:pPr>
      <w:r>
        <w:br w:type="page"/>
      </w:r>
    </w:p>
    <w:p w14:paraId="391F37C3" w14:textId="0BEEB626" w:rsidR="00C360F6" w:rsidRDefault="00C360F6">
      <w:pPr>
        <w:pStyle w:val="Nidungvnbn"/>
        <w:numPr>
          <w:ilvl w:val="0"/>
          <w:numId w:val="37"/>
        </w:numPr>
      </w:pPr>
      <w:r>
        <w:lastRenderedPageBreak/>
        <w:t>Đổi mật khẩu</w:t>
      </w:r>
    </w:p>
    <w:tbl>
      <w:tblPr>
        <w:tblStyle w:val="TableGrid"/>
        <w:tblW w:w="0" w:type="auto"/>
        <w:tblLook w:val="04A0" w:firstRow="1" w:lastRow="0" w:firstColumn="1" w:lastColumn="0" w:noHBand="0" w:noVBand="1"/>
      </w:tblPr>
      <w:tblGrid>
        <w:gridCol w:w="2515"/>
        <w:gridCol w:w="3150"/>
        <w:gridCol w:w="3446"/>
      </w:tblGrid>
      <w:tr w:rsidR="00C360F6" w:rsidRPr="001819FE" w14:paraId="6162C31C" w14:textId="77777777" w:rsidTr="004E5701">
        <w:tc>
          <w:tcPr>
            <w:tcW w:w="2515" w:type="dxa"/>
          </w:tcPr>
          <w:p w14:paraId="1B06A37E"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68BACD4C" w14:textId="77777777" w:rsidR="00C360F6" w:rsidRPr="001819FE" w:rsidRDefault="00C360F6" w:rsidP="004E5701">
            <w:pPr>
              <w:keepNext/>
              <w:keepLines/>
              <w:rPr>
                <w:sz w:val="26"/>
                <w:szCs w:val="26"/>
              </w:rPr>
            </w:pPr>
            <w:r>
              <w:rPr>
                <w:sz w:val="26"/>
                <w:szCs w:val="26"/>
              </w:rPr>
              <w:t>Thay đổi mật khẩu</w:t>
            </w:r>
            <w:r w:rsidRPr="001819FE">
              <w:rPr>
                <w:sz w:val="26"/>
                <w:szCs w:val="26"/>
              </w:rPr>
              <w:t xml:space="preserve"> </w:t>
            </w:r>
          </w:p>
        </w:tc>
      </w:tr>
      <w:tr w:rsidR="00C360F6" w:rsidRPr="001819FE" w14:paraId="4DCE961D" w14:textId="77777777" w:rsidTr="004E5701">
        <w:tc>
          <w:tcPr>
            <w:tcW w:w="2515" w:type="dxa"/>
          </w:tcPr>
          <w:p w14:paraId="24E3F598"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58519BB0" w14:textId="77777777" w:rsidR="00C360F6" w:rsidRPr="001819FE" w:rsidRDefault="00C360F6" w:rsidP="004E5701">
            <w:pPr>
              <w:keepNext/>
              <w:keepLines/>
              <w:rPr>
                <w:sz w:val="26"/>
                <w:szCs w:val="26"/>
              </w:rPr>
            </w:pPr>
            <w:r>
              <w:rPr>
                <w:sz w:val="26"/>
                <w:szCs w:val="26"/>
              </w:rPr>
              <w:t>Người dùng Thay đổi mật khẩu</w:t>
            </w:r>
          </w:p>
        </w:tc>
      </w:tr>
      <w:tr w:rsidR="00C360F6" w:rsidRPr="001819FE" w14:paraId="11262395" w14:textId="77777777" w:rsidTr="004E5701">
        <w:tc>
          <w:tcPr>
            <w:tcW w:w="2515" w:type="dxa"/>
          </w:tcPr>
          <w:p w14:paraId="0961B4F3"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04677CA9" w14:textId="77777777" w:rsidR="00C360F6" w:rsidRPr="001819FE" w:rsidRDefault="00C360F6" w:rsidP="004E5701">
            <w:pPr>
              <w:keepNext/>
              <w:keepLines/>
              <w:rPr>
                <w:sz w:val="26"/>
                <w:szCs w:val="26"/>
              </w:rPr>
            </w:pPr>
            <w:r>
              <w:rPr>
                <w:sz w:val="26"/>
                <w:szCs w:val="26"/>
              </w:rPr>
              <w:t>Khi người dùng có nhu cầu thay đổi mật khẩu</w:t>
            </w:r>
          </w:p>
        </w:tc>
      </w:tr>
      <w:tr w:rsidR="00C360F6" w:rsidRPr="001819FE" w14:paraId="4BF0AF2C" w14:textId="77777777" w:rsidTr="004E5701">
        <w:tc>
          <w:tcPr>
            <w:tcW w:w="2515" w:type="dxa"/>
          </w:tcPr>
          <w:p w14:paraId="7F2FC9D7"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675F3E94" w14:textId="77777777" w:rsidR="00C360F6" w:rsidRPr="001819FE" w:rsidRDefault="00C360F6" w:rsidP="004E5701">
            <w:pPr>
              <w:keepNext/>
              <w:keepLines/>
              <w:rPr>
                <w:sz w:val="26"/>
                <w:szCs w:val="26"/>
              </w:rPr>
            </w:pPr>
            <w:r>
              <w:rPr>
                <w:sz w:val="26"/>
                <w:szCs w:val="26"/>
              </w:rPr>
              <w:t>Người dùng truy cập trang candidate hoặc recruiter và thay đổi mật khẩu</w:t>
            </w:r>
          </w:p>
        </w:tc>
      </w:tr>
      <w:tr w:rsidR="00C360F6" w:rsidRPr="001819FE" w14:paraId="00CE728C" w14:textId="77777777" w:rsidTr="004E5701">
        <w:tc>
          <w:tcPr>
            <w:tcW w:w="2515" w:type="dxa"/>
          </w:tcPr>
          <w:p w14:paraId="6B7D0B0A"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371D7997" w14:textId="77777777" w:rsidR="00C360F6" w:rsidRPr="001819FE" w:rsidRDefault="00C360F6" w:rsidP="004E5701">
            <w:pPr>
              <w:keepNext/>
              <w:keepLines/>
              <w:rPr>
                <w:sz w:val="26"/>
                <w:szCs w:val="26"/>
              </w:rPr>
            </w:pPr>
            <w:r>
              <w:rPr>
                <w:sz w:val="26"/>
                <w:szCs w:val="26"/>
              </w:rPr>
              <w:t>Candidate, Recruiter</w:t>
            </w:r>
          </w:p>
        </w:tc>
      </w:tr>
      <w:tr w:rsidR="00C360F6" w:rsidRPr="001819FE" w14:paraId="06826D4A" w14:textId="77777777" w:rsidTr="004E5701">
        <w:tc>
          <w:tcPr>
            <w:tcW w:w="2515" w:type="dxa"/>
          </w:tcPr>
          <w:p w14:paraId="0B0D0C6D"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0EA2617B" w14:textId="77777777" w:rsidR="00C360F6" w:rsidRPr="001819FE" w:rsidRDefault="00C360F6" w:rsidP="004E5701">
            <w:pPr>
              <w:keepNext/>
              <w:keepLines/>
              <w:rPr>
                <w:sz w:val="26"/>
                <w:szCs w:val="26"/>
              </w:rPr>
            </w:pPr>
            <w:r>
              <w:rPr>
                <w:sz w:val="26"/>
                <w:szCs w:val="26"/>
              </w:rPr>
              <w:t>Người dùng phải đăng nhập với loại tài khoản Candidate hoặc Recruiter</w:t>
            </w:r>
          </w:p>
        </w:tc>
      </w:tr>
      <w:tr w:rsidR="00C360F6" w:rsidRPr="001819FE" w14:paraId="181AA34B" w14:textId="77777777" w:rsidTr="004E5701">
        <w:trPr>
          <w:trHeight w:val="150"/>
        </w:trPr>
        <w:tc>
          <w:tcPr>
            <w:tcW w:w="2515" w:type="dxa"/>
          </w:tcPr>
          <w:p w14:paraId="54A75130"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31E28175"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598D2D95"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65FE35F8" w14:textId="77777777" w:rsidTr="004E5701">
        <w:trPr>
          <w:trHeight w:val="150"/>
        </w:trPr>
        <w:tc>
          <w:tcPr>
            <w:tcW w:w="2515" w:type="dxa"/>
          </w:tcPr>
          <w:p w14:paraId="50F738E1" w14:textId="77777777" w:rsidR="00C360F6" w:rsidRPr="001819FE" w:rsidRDefault="00C360F6" w:rsidP="004E5701">
            <w:pPr>
              <w:keepNext/>
              <w:keepLines/>
              <w:rPr>
                <w:b/>
                <w:sz w:val="26"/>
                <w:szCs w:val="26"/>
              </w:rPr>
            </w:pPr>
          </w:p>
        </w:tc>
        <w:tc>
          <w:tcPr>
            <w:tcW w:w="3150" w:type="dxa"/>
          </w:tcPr>
          <w:p w14:paraId="374DF844" w14:textId="77777777" w:rsidR="00C360F6" w:rsidRDefault="00C360F6">
            <w:pPr>
              <w:pStyle w:val="ListParagraph"/>
              <w:keepNext/>
              <w:keepLines/>
              <w:numPr>
                <w:ilvl w:val="0"/>
                <w:numId w:val="23"/>
              </w:numPr>
              <w:tabs>
                <w:tab w:val="left" w:pos="2916"/>
              </w:tabs>
              <w:spacing w:after="160" w:line="259" w:lineRule="auto"/>
              <w:rPr>
                <w:sz w:val="26"/>
                <w:szCs w:val="26"/>
              </w:rPr>
            </w:pPr>
            <w:r>
              <w:rPr>
                <w:sz w:val="26"/>
                <w:szCs w:val="26"/>
              </w:rPr>
              <w:t>Người dùng đăng nhập vào hệ thống với tài khoản candidate hoặc recruiter</w:t>
            </w:r>
          </w:p>
          <w:p w14:paraId="453A0B17" w14:textId="77777777" w:rsidR="00C360F6" w:rsidRPr="00FB74AC" w:rsidRDefault="00C360F6">
            <w:pPr>
              <w:pStyle w:val="ListParagraph"/>
              <w:keepNext/>
              <w:keepLines/>
              <w:numPr>
                <w:ilvl w:val="0"/>
                <w:numId w:val="23"/>
              </w:numPr>
              <w:tabs>
                <w:tab w:val="left" w:pos="2916"/>
              </w:tabs>
              <w:spacing w:after="160" w:line="259" w:lineRule="auto"/>
              <w:rPr>
                <w:sz w:val="26"/>
                <w:szCs w:val="26"/>
              </w:rPr>
            </w:pPr>
            <w:r>
              <w:rPr>
                <w:sz w:val="26"/>
                <w:szCs w:val="26"/>
              </w:rPr>
              <w:t>Người dùng vào trang candidate hoặc recruiter</w:t>
            </w:r>
          </w:p>
          <w:p w14:paraId="5EC848A5" w14:textId="77777777" w:rsidR="00C360F6" w:rsidRDefault="00C360F6">
            <w:pPr>
              <w:pStyle w:val="ListParagraph"/>
              <w:keepNext/>
              <w:keepLines/>
              <w:numPr>
                <w:ilvl w:val="0"/>
                <w:numId w:val="23"/>
              </w:numPr>
              <w:tabs>
                <w:tab w:val="left" w:pos="2916"/>
              </w:tabs>
              <w:spacing w:after="160" w:line="259" w:lineRule="auto"/>
              <w:rPr>
                <w:sz w:val="26"/>
                <w:szCs w:val="26"/>
              </w:rPr>
            </w:pPr>
            <w:r>
              <w:rPr>
                <w:sz w:val="26"/>
                <w:szCs w:val="26"/>
              </w:rPr>
              <w:t>Vào tab change password</w:t>
            </w:r>
          </w:p>
          <w:p w14:paraId="4497D33C" w14:textId="77777777" w:rsidR="00C360F6" w:rsidRPr="005759E2" w:rsidRDefault="00C360F6">
            <w:pPr>
              <w:pStyle w:val="ListParagraph"/>
              <w:keepNext/>
              <w:keepLines/>
              <w:numPr>
                <w:ilvl w:val="0"/>
                <w:numId w:val="23"/>
              </w:numPr>
              <w:tabs>
                <w:tab w:val="left" w:pos="2916"/>
              </w:tabs>
              <w:spacing w:after="160" w:line="259" w:lineRule="auto"/>
              <w:rPr>
                <w:sz w:val="26"/>
                <w:szCs w:val="26"/>
              </w:rPr>
            </w:pPr>
            <w:r w:rsidRPr="00AB7AD5">
              <w:rPr>
                <w:sz w:val="26"/>
                <w:szCs w:val="26"/>
              </w:rPr>
              <w:t>Thay đổi mật khẩu</w:t>
            </w:r>
          </w:p>
        </w:tc>
        <w:tc>
          <w:tcPr>
            <w:tcW w:w="3446" w:type="dxa"/>
          </w:tcPr>
          <w:p w14:paraId="0F8F70DA"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ghi nhận và lưu thông tin mới vào cơ sở dữ liệu</w:t>
            </w:r>
          </w:p>
          <w:p w14:paraId="0CE91CB0" w14:textId="77777777" w:rsidR="00C360F6" w:rsidRPr="001819FE" w:rsidRDefault="00C360F6" w:rsidP="004E5701">
            <w:pPr>
              <w:keepNext/>
              <w:keepLines/>
              <w:tabs>
                <w:tab w:val="left" w:pos="2916"/>
              </w:tabs>
              <w:rPr>
                <w:sz w:val="26"/>
                <w:szCs w:val="26"/>
              </w:rPr>
            </w:pPr>
          </w:p>
        </w:tc>
      </w:tr>
      <w:tr w:rsidR="00C360F6" w:rsidRPr="001819FE" w14:paraId="127DCF20" w14:textId="77777777" w:rsidTr="004E5701">
        <w:tc>
          <w:tcPr>
            <w:tcW w:w="2515" w:type="dxa"/>
          </w:tcPr>
          <w:p w14:paraId="64696779"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3AB37AE1" w14:textId="77777777" w:rsidR="00C360F6" w:rsidRPr="001819FE" w:rsidRDefault="00C360F6" w:rsidP="004E5701">
            <w:pPr>
              <w:keepNext/>
              <w:keepLines/>
              <w:rPr>
                <w:sz w:val="26"/>
                <w:szCs w:val="26"/>
              </w:rPr>
            </w:pPr>
          </w:p>
        </w:tc>
      </w:tr>
    </w:tbl>
    <w:p w14:paraId="5415FA8C" w14:textId="6D99FE8D" w:rsidR="00C360F6" w:rsidRDefault="00C360F6" w:rsidP="00C360F6">
      <w:pPr>
        <w:pStyle w:val="Nidungvnbn"/>
      </w:pPr>
    </w:p>
    <w:p w14:paraId="32038880" w14:textId="77777777" w:rsidR="00C659C8" w:rsidRDefault="00C659C8">
      <w:pPr>
        <w:spacing w:after="200" w:line="276" w:lineRule="auto"/>
        <w:rPr>
          <w:sz w:val="26"/>
          <w:szCs w:val="26"/>
        </w:rPr>
      </w:pPr>
      <w:r>
        <w:br w:type="page"/>
      </w:r>
    </w:p>
    <w:p w14:paraId="47C75358" w14:textId="70A62C6F" w:rsidR="00C360F6" w:rsidRDefault="00C360F6">
      <w:pPr>
        <w:pStyle w:val="Nidungvnbn"/>
        <w:numPr>
          <w:ilvl w:val="0"/>
          <w:numId w:val="37"/>
        </w:numPr>
      </w:pPr>
      <w:r>
        <w:lastRenderedPageBreak/>
        <w:t>Xem danh sách người dùng</w:t>
      </w:r>
    </w:p>
    <w:tbl>
      <w:tblPr>
        <w:tblStyle w:val="TableGrid"/>
        <w:tblW w:w="0" w:type="auto"/>
        <w:tblLook w:val="04A0" w:firstRow="1" w:lastRow="0" w:firstColumn="1" w:lastColumn="0" w:noHBand="0" w:noVBand="1"/>
      </w:tblPr>
      <w:tblGrid>
        <w:gridCol w:w="2515"/>
        <w:gridCol w:w="3150"/>
        <w:gridCol w:w="3446"/>
      </w:tblGrid>
      <w:tr w:rsidR="00C360F6" w:rsidRPr="001819FE" w14:paraId="1D6047CF" w14:textId="77777777" w:rsidTr="004E5701">
        <w:tc>
          <w:tcPr>
            <w:tcW w:w="2515" w:type="dxa"/>
          </w:tcPr>
          <w:p w14:paraId="41A5D806"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125D38FF" w14:textId="77777777" w:rsidR="00C360F6" w:rsidRPr="001819FE" w:rsidRDefault="00C360F6" w:rsidP="004E5701">
            <w:pPr>
              <w:keepNext/>
              <w:keepLines/>
              <w:rPr>
                <w:sz w:val="26"/>
                <w:szCs w:val="26"/>
              </w:rPr>
            </w:pPr>
            <w:r>
              <w:rPr>
                <w:sz w:val="26"/>
                <w:szCs w:val="26"/>
              </w:rPr>
              <w:t>Xem tất cả danh sách người dùng</w:t>
            </w:r>
            <w:r w:rsidRPr="001819FE">
              <w:rPr>
                <w:sz w:val="26"/>
                <w:szCs w:val="26"/>
              </w:rPr>
              <w:t xml:space="preserve"> </w:t>
            </w:r>
          </w:p>
        </w:tc>
      </w:tr>
      <w:tr w:rsidR="00C360F6" w:rsidRPr="001819FE" w14:paraId="7143FD93" w14:textId="77777777" w:rsidTr="004E5701">
        <w:tc>
          <w:tcPr>
            <w:tcW w:w="2515" w:type="dxa"/>
          </w:tcPr>
          <w:p w14:paraId="11AF9A62"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8C24E56" w14:textId="77777777" w:rsidR="00C360F6" w:rsidRPr="001819FE" w:rsidRDefault="00C360F6" w:rsidP="004E5701">
            <w:pPr>
              <w:keepNext/>
              <w:keepLines/>
              <w:rPr>
                <w:sz w:val="26"/>
                <w:szCs w:val="26"/>
              </w:rPr>
            </w:pPr>
            <w:r>
              <w:rPr>
                <w:sz w:val="26"/>
                <w:szCs w:val="26"/>
              </w:rPr>
              <w:t>Để người quản lý có thể quản lý người dùng</w:t>
            </w:r>
          </w:p>
        </w:tc>
      </w:tr>
      <w:tr w:rsidR="00C360F6" w:rsidRPr="001819FE" w14:paraId="3F2DF8B0" w14:textId="77777777" w:rsidTr="004E5701">
        <w:tc>
          <w:tcPr>
            <w:tcW w:w="2515" w:type="dxa"/>
          </w:tcPr>
          <w:p w14:paraId="5863E36B"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0B1852D2" w14:textId="77777777" w:rsidR="00C360F6" w:rsidRPr="001819FE" w:rsidRDefault="00C360F6" w:rsidP="004E5701">
            <w:pPr>
              <w:keepNext/>
              <w:keepLines/>
              <w:rPr>
                <w:sz w:val="26"/>
                <w:szCs w:val="26"/>
              </w:rPr>
            </w:pPr>
            <w:r>
              <w:rPr>
                <w:sz w:val="26"/>
                <w:szCs w:val="26"/>
              </w:rPr>
              <w:t>Khi người quản trị có thể xem hệ thống có những người dùng nào</w:t>
            </w:r>
          </w:p>
        </w:tc>
      </w:tr>
      <w:tr w:rsidR="00C360F6" w:rsidRPr="001819FE" w14:paraId="3B406056" w14:textId="77777777" w:rsidTr="004E5701">
        <w:tc>
          <w:tcPr>
            <w:tcW w:w="2515" w:type="dxa"/>
          </w:tcPr>
          <w:p w14:paraId="61AA4CD4"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5D525980" w14:textId="77777777" w:rsidR="00C360F6" w:rsidRPr="001819FE" w:rsidRDefault="00C360F6" w:rsidP="004E5701">
            <w:pPr>
              <w:keepNext/>
              <w:keepLines/>
              <w:rPr>
                <w:sz w:val="26"/>
                <w:szCs w:val="26"/>
              </w:rPr>
            </w:pPr>
            <w:r>
              <w:rPr>
                <w:sz w:val="26"/>
                <w:szCs w:val="26"/>
              </w:rPr>
              <w:t>Người quản trị đăng nhập vào giao diện admin (Quản trị) sẽ có thể xem toàn bộ người dùng của hệ thống</w:t>
            </w:r>
          </w:p>
        </w:tc>
      </w:tr>
      <w:tr w:rsidR="00C360F6" w:rsidRPr="001819FE" w14:paraId="4DFC8E69" w14:textId="77777777" w:rsidTr="004E5701">
        <w:tc>
          <w:tcPr>
            <w:tcW w:w="2515" w:type="dxa"/>
          </w:tcPr>
          <w:p w14:paraId="2FBC9F1B"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72309CCE" w14:textId="77777777" w:rsidR="00C360F6" w:rsidRPr="001819FE" w:rsidRDefault="00C360F6" w:rsidP="004E5701">
            <w:pPr>
              <w:keepNext/>
              <w:keepLines/>
              <w:rPr>
                <w:sz w:val="26"/>
                <w:szCs w:val="26"/>
              </w:rPr>
            </w:pPr>
            <w:r>
              <w:rPr>
                <w:sz w:val="26"/>
                <w:szCs w:val="26"/>
              </w:rPr>
              <w:t>Admin</w:t>
            </w:r>
          </w:p>
        </w:tc>
      </w:tr>
      <w:tr w:rsidR="00C360F6" w:rsidRPr="001819FE" w14:paraId="4E63DC12" w14:textId="77777777" w:rsidTr="004E5701">
        <w:tc>
          <w:tcPr>
            <w:tcW w:w="2515" w:type="dxa"/>
          </w:tcPr>
          <w:p w14:paraId="6CF02A7C"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549AB6CE"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0C92BF82" w14:textId="77777777" w:rsidTr="004E5701">
        <w:trPr>
          <w:trHeight w:val="150"/>
        </w:trPr>
        <w:tc>
          <w:tcPr>
            <w:tcW w:w="2515" w:type="dxa"/>
          </w:tcPr>
          <w:p w14:paraId="67FE7335"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27969BD6"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57E52394"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62185154" w14:textId="77777777" w:rsidTr="004E5701">
        <w:trPr>
          <w:trHeight w:val="150"/>
        </w:trPr>
        <w:tc>
          <w:tcPr>
            <w:tcW w:w="2515" w:type="dxa"/>
          </w:tcPr>
          <w:p w14:paraId="74C9906D" w14:textId="77777777" w:rsidR="00C360F6" w:rsidRPr="001819FE" w:rsidRDefault="00C360F6" w:rsidP="004E5701">
            <w:pPr>
              <w:keepNext/>
              <w:keepLines/>
              <w:rPr>
                <w:b/>
                <w:sz w:val="26"/>
                <w:szCs w:val="26"/>
              </w:rPr>
            </w:pPr>
          </w:p>
        </w:tc>
        <w:tc>
          <w:tcPr>
            <w:tcW w:w="3150" w:type="dxa"/>
          </w:tcPr>
          <w:p w14:paraId="73B69A42" w14:textId="77777777" w:rsidR="00C360F6" w:rsidRDefault="00C360F6">
            <w:pPr>
              <w:pStyle w:val="ListParagraph"/>
              <w:keepNext/>
              <w:keepLines/>
              <w:numPr>
                <w:ilvl w:val="0"/>
                <w:numId w:val="24"/>
              </w:numPr>
              <w:tabs>
                <w:tab w:val="left" w:pos="2916"/>
              </w:tabs>
              <w:spacing w:after="160" w:line="259" w:lineRule="auto"/>
              <w:rPr>
                <w:sz w:val="26"/>
                <w:szCs w:val="26"/>
              </w:rPr>
            </w:pPr>
            <w:r>
              <w:rPr>
                <w:sz w:val="26"/>
                <w:szCs w:val="26"/>
              </w:rPr>
              <w:t>Người quản trị đăng nhập vào hệt thống</w:t>
            </w:r>
          </w:p>
          <w:p w14:paraId="3F48CF23" w14:textId="77777777" w:rsidR="00C360F6" w:rsidRPr="00620B90" w:rsidRDefault="00C360F6">
            <w:pPr>
              <w:pStyle w:val="ListParagraph"/>
              <w:keepNext/>
              <w:keepLines/>
              <w:numPr>
                <w:ilvl w:val="0"/>
                <w:numId w:val="24"/>
              </w:numPr>
              <w:tabs>
                <w:tab w:val="left" w:pos="2916"/>
              </w:tabs>
              <w:spacing w:after="160" w:line="259" w:lineRule="auto"/>
              <w:rPr>
                <w:sz w:val="26"/>
                <w:szCs w:val="26"/>
              </w:rPr>
            </w:pPr>
            <w:r>
              <w:rPr>
                <w:sz w:val="26"/>
                <w:szCs w:val="26"/>
              </w:rPr>
              <w:t>Chọn vào danh sách người dùng</w:t>
            </w:r>
          </w:p>
        </w:tc>
        <w:tc>
          <w:tcPr>
            <w:tcW w:w="3446" w:type="dxa"/>
          </w:tcPr>
          <w:p w14:paraId="673F409D"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lấy ra tất cả danh sách người dùng hợp lệ có trong hệ thống</w:t>
            </w:r>
          </w:p>
          <w:p w14:paraId="009EAB25" w14:textId="77777777" w:rsidR="00C360F6" w:rsidRPr="001819FE" w:rsidRDefault="00C360F6" w:rsidP="004E5701">
            <w:pPr>
              <w:keepNext/>
              <w:keepLines/>
              <w:tabs>
                <w:tab w:val="left" w:pos="2916"/>
              </w:tabs>
              <w:rPr>
                <w:sz w:val="26"/>
                <w:szCs w:val="26"/>
              </w:rPr>
            </w:pPr>
          </w:p>
        </w:tc>
      </w:tr>
      <w:tr w:rsidR="00C360F6" w:rsidRPr="001819FE" w14:paraId="0E5AD357" w14:textId="77777777" w:rsidTr="004E5701">
        <w:tc>
          <w:tcPr>
            <w:tcW w:w="2515" w:type="dxa"/>
          </w:tcPr>
          <w:p w14:paraId="59F4E7C5"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236C5738" w14:textId="77777777" w:rsidR="00C360F6" w:rsidRPr="001819FE" w:rsidRDefault="00C360F6" w:rsidP="004E5701">
            <w:pPr>
              <w:keepNext/>
              <w:keepLines/>
              <w:rPr>
                <w:sz w:val="26"/>
                <w:szCs w:val="26"/>
              </w:rPr>
            </w:pPr>
          </w:p>
        </w:tc>
      </w:tr>
    </w:tbl>
    <w:p w14:paraId="62FFE112" w14:textId="6800ECFC" w:rsidR="00C360F6" w:rsidRDefault="00C360F6" w:rsidP="00C360F6">
      <w:pPr>
        <w:pStyle w:val="Nidungvnbn"/>
      </w:pPr>
    </w:p>
    <w:p w14:paraId="0690611B" w14:textId="65B60BCC" w:rsidR="00C360F6" w:rsidRDefault="00C360F6">
      <w:pPr>
        <w:pStyle w:val="Nidungvnbn"/>
        <w:numPr>
          <w:ilvl w:val="0"/>
          <w:numId w:val="37"/>
        </w:numPr>
      </w:pPr>
      <w:r>
        <w:t>Xem tất cả bải đăng</w:t>
      </w:r>
    </w:p>
    <w:tbl>
      <w:tblPr>
        <w:tblStyle w:val="TableGrid"/>
        <w:tblW w:w="0" w:type="auto"/>
        <w:tblLook w:val="04A0" w:firstRow="1" w:lastRow="0" w:firstColumn="1" w:lastColumn="0" w:noHBand="0" w:noVBand="1"/>
      </w:tblPr>
      <w:tblGrid>
        <w:gridCol w:w="2515"/>
        <w:gridCol w:w="3150"/>
        <w:gridCol w:w="3446"/>
      </w:tblGrid>
      <w:tr w:rsidR="00C360F6" w:rsidRPr="001819FE" w14:paraId="3BB2BB65" w14:textId="77777777" w:rsidTr="004E5701">
        <w:tc>
          <w:tcPr>
            <w:tcW w:w="2515" w:type="dxa"/>
          </w:tcPr>
          <w:p w14:paraId="51CC5D12"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281B55AE" w14:textId="77777777" w:rsidR="00C360F6" w:rsidRPr="001819FE" w:rsidRDefault="00C360F6" w:rsidP="004E5701">
            <w:pPr>
              <w:keepNext/>
              <w:keepLines/>
              <w:rPr>
                <w:sz w:val="26"/>
                <w:szCs w:val="26"/>
              </w:rPr>
            </w:pPr>
            <w:r>
              <w:rPr>
                <w:sz w:val="26"/>
                <w:szCs w:val="26"/>
              </w:rPr>
              <w:t>Xem tất cả bài đăng tuyển dụng trong hệ thống</w:t>
            </w:r>
          </w:p>
        </w:tc>
      </w:tr>
      <w:tr w:rsidR="00C360F6" w:rsidRPr="001819FE" w14:paraId="6D22675D" w14:textId="77777777" w:rsidTr="004E5701">
        <w:tc>
          <w:tcPr>
            <w:tcW w:w="2515" w:type="dxa"/>
          </w:tcPr>
          <w:p w14:paraId="52CBDA99"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718DEF4E" w14:textId="77777777" w:rsidR="00C360F6" w:rsidRPr="001819FE" w:rsidRDefault="00C360F6" w:rsidP="004E5701">
            <w:pPr>
              <w:keepNext/>
              <w:keepLines/>
              <w:rPr>
                <w:sz w:val="26"/>
                <w:szCs w:val="26"/>
              </w:rPr>
            </w:pPr>
            <w:r>
              <w:rPr>
                <w:sz w:val="26"/>
                <w:szCs w:val="26"/>
              </w:rPr>
              <w:t>Để người quản trị có thể quản lý bài đăng tuyển dụng</w:t>
            </w:r>
          </w:p>
        </w:tc>
      </w:tr>
      <w:tr w:rsidR="00C360F6" w:rsidRPr="001819FE" w14:paraId="678F1AD1" w14:textId="77777777" w:rsidTr="004E5701">
        <w:tc>
          <w:tcPr>
            <w:tcW w:w="2515" w:type="dxa"/>
          </w:tcPr>
          <w:p w14:paraId="5BE44781"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5F980F48" w14:textId="77777777" w:rsidR="00C360F6" w:rsidRPr="001819FE" w:rsidRDefault="00C360F6" w:rsidP="004E5701">
            <w:pPr>
              <w:keepNext/>
              <w:keepLines/>
              <w:rPr>
                <w:sz w:val="26"/>
                <w:szCs w:val="26"/>
              </w:rPr>
            </w:pPr>
            <w:r>
              <w:rPr>
                <w:sz w:val="26"/>
                <w:szCs w:val="26"/>
              </w:rPr>
              <w:t>Khi người quản trị có thể xem hệ thống có tất cả bài đăng của những nhà tuyển dụng nào</w:t>
            </w:r>
          </w:p>
        </w:tc>
      </w:tr>
      <w:tr w:rsidR="00C360F6" w:rsidRPr="001819FE" w14:paraId="3650E0EC" w14:textId="77777777" w:rsidTr="004E5701">
        <w:tc>
          <w:tcPr>
            <w:tcW w:w="2515" w:type="dxa"/>
          </w:tcPr>
          <w:p w14:paraId="78049FB6"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646FF683" w14:textId="77777777" w:rsidR="00C360F6" w:rsidRPr="001819FE" w:rsidRDefault="00C360F6" w:rsidP="004E5701">
            <w:pPr>
              <w:keepNext/>
              <w:keepLines/>
              <w:rPr>
                <w:sz w:val="26"/>
                <w:szCs w:val="26"/>
              </w:rPr>
            </w:pPr>
            <w:r>
              <w:rPr>
                <w:sz w:val="26"/>
                <w:szCs w:val="26"/>
              </w:rPr>
              <w:t>Người quản trị đăng nhập vào giao diện admin (Quản trị) sẽ có thể xem toàn bộ danh sách bài đăng của tất cả nhà tuyển dụng</w:t>
            </w:r>
          </w:p>
        </w:tc>
      </w:tr>
      <w:tr w:rsidR="00C360F6" w:rsidRPr="001819FE" w14:paraId="3718BF07" w14:textId="77777777" w:rsidTr="004E5701">
        <w:tc>
          <w:tcPr>
            <w:tcW w:w="2515" w:type="dxa"/>
          </w:tcPr>
          <w:p w14:paraId="57D195B3"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1E68D74F" w14:textId="77777777" w:rsidR="00C360F6" w:rsidRPr="001819FE" w:rsidRDefault="00C360F6" w:rsidP="004E5701">
            <w:pPr>
              <w:keepNext/>
              <w:keepLines/>
              <w:rPr>
                <w:sz w:val="26"/>
                <w:szCs w:val="26"/>
              </w:rPr>
            </w:pPr>
            <w:r>
              <w:rPr>
                <w:sz w:val="26"/>
                <w:szCs w:val="26"/>
              </w:rPr>
              <w:t>Admin</w:t>
            </w:r>
          </w:p>
        </w:tc>
      </w:tr>
      <w:tr w:rsidR="00C360F6" w:rsidRPr="001819FE" w14:paraId="5CA2B36F" w14:textId="77777777" w:rsidTr="004E5701">
        <w:tc>
          <w:tcPr>
            <w:tcW w:w="2515" w:type="dxa"/>
          </w:tcPr>
          <w:p w14:paraId="4B653467"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04982A7D"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6D8EA791" w14:textId="77777777" w:rsidTr="004E5701">
        <w:trPr>
          <w:trHeight w:val="150"/>
        </w:trPr>
        <w:tc>
          <w:tcPr>
            <w:tcW w:w="2515" w:type="dxa"/>
          </w:tcPr>
          <w:p w14:paraId="68CA81BD"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3BE01663"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1EC7AEEE"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49E20305" w14:textId="77777777" w:rsidTr="004E5701">
        <w:trPr>
          <w:trHeight w:val="150"/>
        </w:trPr>
        <w:tc>
          <w:tcPr>
            <w:tcW w:w="2515" w:type="dxa"/>
          </w:tcPr>
          <w:p w14:paraId="14BF4DFB" w14:textId="77777777" w:rsidR="00C360F6" w:rsidRPr="001819FE" w:rsidRDefault="00C360F6" w:rsidP="004E5701">
            <w:pPr>
              <w:keepNext/>
              <w:keepLines/>
              <w:rPr>
                <w:b/>
                <w:sz w:val="26"/>
                <w:szCs w:val="26"/>
              </w:rPr>
            </w:pPr>
          </w:p>
        </w:tc>
        <w:tc>
          <w:tcPr>
            <w:tcW w:w="3150" w:type="dxa"/>
          </w:tcPr>
          <w:p w14:paraId="0A1F43AB" w14:textId="77777777" w:rsidR="00C360F6" w:rsidRDefault="00C360F6">
            <w:pPr>
              <w:pStyle w:val="ListParagraph"/>
              <w:keepNext/>
              <w:keepLines/>
              <w:numPr>
                <w:ilvl w:val="0"/>
                <w:numId w:val="25"/>
              </w:numPr>
              <w:tabs>
                <w:tab w:val="left" w:pos="2916"/>
              </w:tabs>
              <w:spacing w:after="160" w:line="259" w:lineRule="auto"/>
              <w:rPr>
                <w:sz w:val="26"/>
                <w:szCs w:val="26"/>
              </w:rPr>
            </w:pPr>
            <w:r>
              <w:rPr>
                <w:sz w:val="26"/>
                <w:szCs w:val="26"/>
              </w:rPr>
              <w:t>Người quản trị đăng nhập vào hệt thống</w:t>
            </w:r>
          </w:p>
          <w:p w14:paraId="6C73B469" w14:textId="77777777" w:rsidR="00C360F6" w:rsidRPr="00620B90" w:rsidRDefault="00C360F6">
            <w:pPr>
              <w:pStyle w:val="ListParagraph"/>
              <w:keepNext/>
              <w:keepLines/>
              <w:numPr>
                <w:ilvl w:val="0"/>
                <w:numId w:val="25"/>
              </w:numPr>
              <w:tabs>
                <w:tab w:val="left" w:pos="2916"/>
              </w:tabs>
              <w:spacing w:after="160" w:line="259" w:lineRule="auto"/>
              <w:rPr>
                <w:sz w:val="26"/>
                <w:szCs w:val="26"/>
              </w:rPr>
            </w:pPr>
            <w:r>
              <w:rPr>
                <w:sz w:val="26"/>
                <w:szCs w:val="26"/>
              </w:rPr>
              <w:t>Chọn vào danh sách bài đăng</w:t>
            </w:r>
          </w:p>
        </w:tc>
        <w:tc>
          <w:tcPr>
            <w:tcW w:w="3446" w:type="dxa"/>
          </w:tcPr>
          <w:p w14:paraId="2DDD1050"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lấy ra tất cả danh sách bài đăng tuyển dụng hợp lệ có trong hệ thống</w:t>
            </w:r>
          </w:p>
          <w:p w14:paraId="14C7A3C2" w14:textId="77777777" w:rsidR="00C360F6" w:rsidRPr="001819FE" w:rsidRDefault="00C360F6" w:rsidP="004E5701">
            <w:pPr>
              <w:keepNext/>
              <w:keepLines/>
              <w:tabs>
                <w:tab w:val="left" w:pos="2916"/>
              </w:tabs>
              <w:rPr>
                <w:sz w:val="26"/>
                <w:szCs w:val="26"/>
              </w:rPr>
            </w:pPr>
          </w:p>
        </w:tc>
      </w:tr>
      <w:tr w:rsidR="00C360F6" w:rsidRPr="001819FE" w14:paraId="4D772CF0" w14:textId="77777777" w:rsidTr="004E5701">
        <w:tc>
          <w:tcPr>
            <w:tcW w:w="2515" w:type="dxa"/>
          </w:tcPr>
          <w:p w14:paraId="7E9AC3D5"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1257CD99" w14:textId="77777777" w:rsidR="00C360F6" w:rsidRPr="001819FE" w:rsidRDefault="00C360F6" w:rsidP="004E5701">
            <w:pPr>
              <w:keepNext/>
              <w:keepLines/>
              <w:rPr>
                <w:sz w:val="26"/>
                <w:szCs w:val="26"/>
              </w:rPr>
            </w:pPr>
          </w:p>
        </w:tc>
      </w:tr>
    </w:tbl>
    <w:p w14:paraId="13EF7118" w14:textId="503F48C7" w:rsidR="00C360F6" w:rsidRDefault="00C360F6" w:rsidP="00C360F6">
      <w:pPr>
        <w:pStyle w:val="Nidungvnbn"/>
      </w:pPr>
    </w:p>
    <w:p w14:paraId="08546CF3" w14:textId="77777777" w:rsidR="00C659C8" w:rsidRDefault="00C659C8">
      <w:pPr>
        <w:spacing w:after="200" w:line="276" w:lineRule="auto"/>
        <w:rPr>
          <w:sz w:val="26"/>
          <w:szCs w:val="26"/>
        </w:rPr>
      </w:pPr>
      <w:r>
        <w:br w:type="page"/>
      </w:r>
    </w:p>
    <w:p w14:paraId="26D7DED9" w14:textId="1D7ABA93" w:rsidR="00C360F6" w:rsidRDefault="00C360F6">
      <w:pPr>
        <w:pStyle w:val="Nidungvnbn"/>
        <w:numPr>
          <w:ilvl w:val="0"/>
          <w:numId w:val="37"/>
        </w:numPr>
      </w:pPr>
      <w:r>
        <w:lastRenderedPageBreak/>
        <w:t>Cập nhật loại tài khoản</w:t>
      </w:r>
    </w:p>
    <w:tbl>
      <w:tblPr>
        <w:tblStyle w:val="TableGrid"/>
        <w:tblW w:w="0" w:type="auto"/>
        <w:tblLook w:val="04A0" w:firstRow="1" w:lastRow="0" w:firstColumn="1" w:lastColumn="0" w:noHBand="0" w:noVBand="1"/>
      </w:tblPr>
      <w:tblGrid>
        <w:gridCol w:w="2515"/>
        <w:gridCol w:w="3150"/>
        <w:gridCol w:w="3446"/>
      </w:tblGrid>
      <w:tr w:rsidR="00C360F6" w:rsidRPr="001819FE" w14:paraId="65D34BEE" w14:textId="77777777" w:rsidTr="004E5701">
        <w:tc>
          <w:tcPr>
            <w:tcW w:w="2515" w:type="dxa"/>
          </w:tcPr>
          <w:p w14:paraId="03026095"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0D3FDB78" w14:textId="77777777" w:rsidR="00C360F6" w:rsidRPr="001819FE" w:rsidRDefault="00C360F6" w:rsidP="004E5701">
            <w:pPr>
              <w:keepNext/>
              <w:keepLines/>
              <w:rPr>
                <w:sz w:val="26"/>
                <w:szCs w:val="26"/>
              </w:rPr>
            </w:pPr>
            <w:r>
              <w:rPr>
                <w:sz w:val="26"/>
                <w:szCs w:val="26"/>
              </w:rPr>
              <w:t>Cập nhật lại thông tin của các loại tài khoản</w:t>
            </w:r>
          </w:p>
        </w:tc>
      </w:tr>
      <w:tr w:rsidR="00C360F6" w:rsidRPr="001819FE" w14:paraId="6F6E92C8" w14:textId="77777777" w:rsidTr="004E5701">
        <w:tc>
          <w:tcPr>
            <w:tcW w:w="2515" w:type="dxa"/>
          </w:tcPr>
          <w:p w14:paraId="7614E947"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B463511" w14:textId="77777777" w:rsidR="00C360F6" w:rsidRPr="001819FE" w:rsidRDefault="00C360F6" w:rsidP="004E5701">
            <w:pPr>
              <w:keepNext/>
              <w:keepLines/>
              <w:rPr>
                <w:sz w:val="26"/>
                <w:szCs w:val="26"/>
              </w:rPr>
            </w:pPr>
            <w:r>
              <w:rPr>
                <w:sz w:val="26"/>
                <w:szCs w:val="26"/>
              </w:rPr>
              <w:t>Để người quản trị có thể thay đổi thông tin của loại tài khoản đăng kí</w:t>
            </w:r>
          </w:p>
        </w:tc>
      </w:tr>
      <w:tr w:rsidR="00C360F6" w:rsidRPr="001819FE" w14:paraId="53A107EF" w14:textId="77777777" w:rsidTr="004E5701">
        <w:tc>
          <w:tcPr>
            <w:tcW w:w="2515" w:type="dxa"/>
          </w:tcPr>
          <w:p w14:paraId="0001F90C"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66BBF489" w14:textId="77777777" w:rsidR="00C360F6" w:rsidRPr="001819FE" w:rsidRDefault="00C360F6" w:rsidP="004E5701">
            <w:pPr>
              <w:keepNext/>
              <w:keepLines/>
              <w:rPr>
                <w:sz w:val="26"/>
                <w:szCs w:val="26"/>
              </w:rPr>
            </w:pPr>
            <w:r>
              <w:rPr>
                <w:sz w:val="26"/>
                <w:szCs w:val="26"/>
              </w:rPr>
              <w:t>Khi người quản trị có thể thay đổi thông tin của loại tài khoản</w:t>
            </w:r>
          </w:p>
        </w:tc>
      </w:tr>
      <w:tr w:rsidR="00C360F6" w:rsidRPr="001819FE" w14:paraId="4B6873B5" w14:textId="77777777" w:rsidTr="004E5701">
        <w:tc>
          <w:tcPr>
            <w:tcW w:w="2515" w:type="dxa"/>
          </w:tcPr>
          <w:p w14:paraId="63BA2D32"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7864BB0A" w14:textId="77777777" w:rsidR="00C360F6" w:rsidRPr="001819FE" w:rsidRDefault="00C360F6" w:rsidP="004E5701">
            <w:pPr>
              <w:keepNext/>
              <w:keepLines/>
              <w:rPr>
                <w:sz w:val="26"/>
                <w:szCs w:val="26"/>
              </w:rPr>
            </w:pPr>
            <w:r>
              <w:rPr>
                <w:sz w:val="26"/>
                <w:szCs w:val="26"/>
              </w:rPr>
              <w:t>Người quản trị đăng nhập vào giao diện admin (Quản trị) sẽ có thể cập nhật lại tên cho loại tài khoản</w:t>
            </w:r>
          </w:p>
        </w:tc>
      </w:tr>
      <w:tr w:rsidR="00C360F6" w:rsidRPr="001819FE" w14:paraId="1E90F2F7" w14:textId="77777777" w:rsidTr="004E5701">
        <w:tc>
          <w:tcPr>
            <w:tcW w:w="2515" w:type="dxa"/>
          </w:tcPr>
          <w:p w14:paraId="012BB103"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043273CB" w14:textId="77777777" w:rsidR="00C360F6" w:rsidRPr="001819FE" w:rsidRDefault="00C360F6" w:rsidP="004E5701">
            <w:pPr>
              <w:keepNext/>
              <w:keepLines/>
              <w:rPr>
                <w:sz w:val="26"/>
                <w:szCs w:val="26"/>
              </w:rPr>
            </w:pPr>
            <w:r>
              <w:rPr>
                <w:sz w:val="26"/>
                <w:szCs w:val="26"/>
              </w:rPr>
              <w:t>Admin</w:t>
            </w:r>
          </w:p>
        </w:tc>
      </w:tr>
      <w:tr w:rsidR="00C360F6" w:rsidRPr="001819FE" w14:paraId="58DA12D8" w14:textId="77777777" w:rsidTr="004E5701">
        <w:tc>
          <w:tcPr>
            <w:tcW w:w="2515" w:type="dxa"/>
          </w:tcPr>
          <w:p w14:paraId="39C59FE4"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6D93C42E"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5A5D4741" w14:textId="77777777" w:rsidTr="004E5701">
        <w:trPr>
          <w:trHeight w:val="150"/>
        </w:trPr>
        <w:tc>
          <w:tcPr>
            <w:tcW w:w="2515" w:type="dxa"/>
          </w:tcPr>
          <w:p w14:paraId="4111C54E"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61CB1D32"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482BFB87"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604AE27C" w14:textId="77777777" w:rsidTr="004E5701">
        <w:trPr>
          <w:trHeight w:val="150"/>
        </w:trPr>
        <w:tc>
          <w:tcPr>
            <w:tcW w:w="2515" w:type="dxa"/>
          </w:tcPr>
          <w:p w14:paraId="478360F4" w14:textId="77777777" w:rsidR="00C360F6" w:rsidRPr="001819FE" w:rsidRDefault="00C360F6" w:rsidP="004E5701">
            <w:pPr>
              <w:keepNext/>
              <w:keepLines/>
              <w:rPr>
                <w:b/>
                <w:sz w:val="26"/>
                <w:szCs w:val="26"/>
              </w:rPr>
            </w:pPr>
          </w:p>
        </w:tc>
        <w:tc>
          <w:tcPr>
            <w:tcW w:w="3150" w:type="dxa"/>
          </w:tcPr>
          <w:p w14:paraId="162B5067" w14:textId="77777777" w:rsidR="00C360F6" w:rsidRDefault="00C360F6">
            <w:pPr>
              <w:pStyle w:val="ListParagraph"/>
              <w:keepNext/>
              <w:keepLines/>
              <w:numPr>
                <w:ilvl w:val="0"/>
                <w:numId w:val="26"/>
              </w:numPr>
              <w:tabs>
                <w:tab w:val="left" w:pos="2916"/>
              </w:tabs>
              <w:spacing w:after="160" w:line="259" w:lineRule="auto"/>
              <w:rPr>
                <w:sz w:val="26"/>
                <w:szCs w:val="26"/>
              </w:rPr>
            </w:pPr>
            <w:r>
              <w:rPr>
                <w:sz w:val="26"/>
                <w:szCs w:val="26"/>
              </w:rPr>
              <w:t>Người quản trị đăng nhập vào hệt thống</w:t>
            </w:r>
          </w:p>
          <w:p w14:paraId="16B83824" w14:textId="77777777" w:rsidR="00C360F6" w:rsidRDefault="00C360F6">
            <w:pPr>
              <w:pStyle w:val="ListParagraph"/>
              <w:keepNext/>
              <w:keepLines/>
              <w:numPr>
                <w:ilvl w:val="0"/>
                <w:numId w:val="26"/>
              </w:numPr>
              <w:tabs>
                <w:tab w:val="left" w:pos="2916"/>
              </w:tabs>
              <w:spacing w:after="160" w:line="259" w:lineRule="auto"/>
              <w:rPr>
                <w:sz w:val="26"/>
                <w:szCs w:val="26"/>
              </w:rPr>
            </w:pPr>
            <w:r>
              <w:rPr>
                <w:sz w:val="26"/>
                <w:szCs w:val="26"/>
              </w:rPr>
              <w:t>Chọn loại tài khoản cần cập nhật</w:t>
            </w:r>
          </w:p>
          <w:p w14:paraId="344E83D0" w14:textId="77777777" w:rsidR="00C360F6" w:rsidRPr="00620B90" w:rsidRDefault="00C360F6">
            <w:pPr>
              <w:pStyle w:val="ListParagraph"/>
              <w:keepNext/>
              <w:keepLines/>
              <w:numPr>
                <w:ilvl w:val="0"/>
                <w:numId w:val="26"/>
              </w:numPr>
              <w:tabs>
                <w:tab w:val="left" w:pos="2916"/>
              </w:tabs>
              <w:spacing w:after="160" w:line="259" w:lineRule="auto"/>
              <w:rPr>
                <w:sz w:val="26"/>
                <w:szCs w:val="26"/>
              </w:rPr>
            </w:pPr>
            <w:r>
              <w:rPr>
                <w:sz w:val="26"/>
                <w:szCs w:val="26"/>
              </w:rPr>
              <w:t xml:space="preserve">Cập nhật thông tin </w:t>
            </w:r>
          </w:p>
        </w:tc>
        <w:tc>
          <w:tcPr>
            <w:tcW w:w="3446" w:type="dxa"/>
          </w:tcPr>
          <w:p w14:paraId="43238805"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lưu lại thay đổi của loại tài khoản</w:t>
            </w:r>
          </w:p>
          <w:p w14:paraId="45261044" w14:textId="77777777" w:rsidR="00C360F6" w:rsidRPr="001819FE" w:rsidRDefault="00C360F6" w:rsidP="004E5701">
            <w:pPr>
              <w:keepNext/>
              <w:keepLines/>
              <w:tabs>
                <w:tab w:val="left" w:pos="2916"/>
              </w:tabs>
              <w:rPr>
                <w:sz w:val="26"/>
                <w:szCs w:val="26"/>
              </w:rPr>
            </w:pPr>
          </w:p>
        </w:tc>
      </w:tr>
      <w:tr w:rsidR="00C360F6" w:rsidRPr="001819FE" w14:paraId="348A4DCF" w14:textId="77777777" w:rsidTr="004E5701">
        <w:tc>
          <w:tcPr>
            <w:tcW w:w="2515" w:type="dxa"/>
          </w:tcPr>
          <w:p w14:paraId="33DF8A76"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21CF9B6C" w14:textId="77777777" w:rsidR="00C360F6" w:rsidRPr="001819FE" w:rsidRDefault="00C360F6" w:rsidP="004E5701">
            <w:pPr>
              <w:keepNext/>
              <w:keepLines/>
              <w:rPr>
                <w:sz w:val="26"/>
                <w:szCs w:val="26"/>
              </w:rPr>
            </w:pPr>
          </w:p>
        </w:tc>
      </w:tr>
    </w:tbl>
    <w:p w14:paraId="075DE0BC" w14:textId="42C218AA" w:rsidR="00C360F6" w:rsidRDefault="00C360F6" w:rsidP="00C360F6">
      <w:pPr>
        <w:pStyle w:val="Nidungvnbn"/>
      </w:pPr>
    </w:p>
    <w:p w14:paraId="010A6458" w14:textId="77777777" w:rsidR="00C659C8" w:rsidRDefault="00C659C8">
      <w:pPr>
        <w:spacing w:after="200" w:line="276" w:lineRule="auto"/>
        <w:rPr>
          <w:sz w:val="26"/>
          <w:szCs w:val="26"/>
        </w:rPr>
      </w:pPr>
      <w:r>
        <w:br w:type="page"/>
      </w:r>
    </w:p>
    <w:p w14:paraId="2B38F977" w14:textId="042E589E" w:rsidR="00C360F6" w:rsidRDefault="00C360F6">
      <w:pPr>
        <w:pStyle w:val="Nidungvnbn"/>
        <w:numPr>
          <w:ilvl w:val="0"/>
          <w:numId w:val="37"/>
        </w:numPr>
      </w:pPr>
      <w:r>
        <w:lastRenderedPageBreak/>
        <w:t>Thêm loại nghê nghiệp</w:t>
      </w:r>
    </w:p>
    <w:tbl>
      <w:tblPr>
        <w:tblStyle w:val="TableGrid"/>
        <w:tblW w:w="0" w:type="auto"/>
        <w:tblLook w:val="04A0" w:firstRow="1" w:lastRow="0" w:firstColumn="1" w:lastColumn="0" w:noHBand="0" w:noVBand="1"/>
      </w:tblPr>
      <w:tblGrid>
        <w:gridCol w:w="2515"/>
        <w:gridCol w:w="3150"/>
        <w:gridCol w:w="3446"/>
      </w:tblGrid>
      <w:tr w:rsidR="00C360F6" w:rsidRPr="001819FE" w14:paraId="3BAB1774" w14:textId="77777777" w:rsidTr="004E5701">
        <w:tc>
          <w:tcPr>
            <w:tcW w:w="2515" w:type="dxa"/>
          </w:tcPr>
          <w:p w14:paraId="0576290D"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21119C6F" w14:textId="77777777" w:rsidR="00C360F6" w:rsidRPr="001819FE" w:rsidRDefault="00C360F6" w:rsidP="004E5701">
            <w:pPr>
              <w:keepNext/>
              <w:keepLines/>
              <w:rPr>
                <w:sz w:val="26"/>
                <w:szCs w:val="26"/>
              </w:rPr>
            </w:pPr>
            <w:r>
              <w:rPr>
                <w:sz w:val="26"/>
                <w:szCs w:val="26"/>
              </w:rPr>
              <w:t>Thêm mới loại nghề nghiệp</w:t>
            </w:r>
          </w:p>
        </w:tc>
      </w:tr>
      <w:tr w:rsidR="00C360F6" w:rsidRPr="001819FE" w14:paraId="6B09F734" w14:textId="77777777" w:rsidTr="004E5701">
        <w:tc>
          <w:tcPr>
            <w:tcW w:w="2515" w:type="dxa"/>
          </w:tcPr>
          <w:p w14:paraId="2DAFA1C5"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45DDDA3C" w14:textId="77777777" w:rsidR="00C360F6" w:rsidRPr="001819FE" w:rsidRDefault="00C360F6" w:rsidP="004E5701">
            <w:pPr>
              <w:keepNext/>
              <w:keepLines/>
              <w:rPr>
                <w:sz w:val="26"/>
                <w:szCs w:val="26"/>
              </w:rPr>
            </w:pPr>
            <w:r>
              <w:rPr>
                <w:sz w:val="26"/>
                <w:szCs w:val="26"/>
              </w:rPr>
              <w:t>Để người quản trị có thể thêm mới bất kì loại nghề nghiệp mà người quản trị muốn</w:t>
            </w:r>
          </w:p>
        </w:tc>
      </w:tr>
      <w:tr w:rsidR="00C360F6" w:rsidRPr="001819FE" w14:paraId="2EEAB1FB" w14:textId="77777777" w:rsidTr="004E5701">
        <w:tc>
          <w:tcPr>
            <w:tcW w:w="2515" w:type="dxa"/>
          </w:tcPr>
          <w:p w14:paraId="785D63B3"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31C6B3C1" w14:textId="77777777" w:rsidR="00C360F6" w:rsidRPr="001819FE" w:rsidRDefault="00C360F6" w:rsidP="004E5701">
            <w:pPr>
              <w:keepNext/>
              <w:keepLines/>
              <w:rPr>
                <w:sz w:val="26"/>
                <w:szCs w:val="26"/>
              </w:rPr>
            </w:pPr>
            <w:r>
              <w:rPr>
                <w:sz w:val="26"/>
                <w:szCs w:val="26"/>
              </w:rPr>
              <w:t>Khi người quản trị có thể thực hiện thao tác thêm mới bất kì loại nghề nghiệp nào</w:t>
            </w:r>
          </w:p>
        </w:tc>
      </w:tr>
      <w:tr w:rsidR="00C360F6" w:rsidRPr="001819FE" w14:paraId="6AAD1371" w14:textId="77777777" w:rsidTr="004E5701">
        <w:tc>
          <w:tcPr>
            <w:tcW w:w="2515" w:type="dxa"/>
          </w:tcPr>
          <w:p w14:paraId="7CBAACDE"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2086B3D1"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thêm mới loại nghề nghiệp , và điền các thông tin cần thiết </w:t>
            </w:r>
          </w:p>
        </w:tc>
      </w:tr>
      <w:tr w:rsidR="00C360F6" w:rsidRPr="001819FE" w14:paraId="602964AC" w14:textId="77777777" w:rsidTr="004E5701">
        <w:tc>
          <w:tcPr>
            <w:tcW w:w="2515" w:type="dxa"/>
          </w:tcPr>
          <w:p w14:paraId="0CCFD0F0"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1B8F3678" w14:textId="77777777" w:rsidR="00C360F6" w:rsidRPr="001819FE" w:rsidRDefault="00C360F6" w:rsidP="004E5701">
            <w:pPr>
              <w:keepNext/>
              <w:keepLines/>
              <w:rPr>
                <w:sz w:val="26"/>
                <w:szCs w:val="26"/>
              </w:rPr>
            </w:pPr>
            <w:r>
              <w:rPr>
                <w:sz w:val="26"/>
                <w:szCs w:val="26"/>
              </w:rPr>
              <w:t>Admin</w:t>
            </w:r>
          </w:p>
        </w:tc>
      </w:tr>
      <w:tr w:rsidR="00C360F6" w:rsidRPr="001819FE" w14:paraId="67EE7CD2" w14:textId="77777777" w:rsidTr="004E5701">
        <w:tc>
          <w:tcPr>
            <w:tcW w:w="2515" w:type="dxa"/>
          </w:tcPr>
          <w:p w14:paraId="2F07F47A"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5F3AA590"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4365D4A9" w14:textId="77777777" w:rsidTr="004E5701">
        <w:trPr>
          <w:trHeight w:val="150"/>
        </w:trPr>
        <w:tc>
          <w:tcPr>
            <w:tcW w:w="2515" w:type="dxa"/>
          </w:tcPr>
          <w:p w14:paraId="433779A0"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4241DA33"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735C9FA8"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50813B5F" w14:textId="77777777" w:rsidTr="004E5701">
        <w:trPr>
          <w:trHeight w:val="150"/>
        </w:trPr>
        <w:tc>
          <w:tcPr>
            <w:tcW w:w="2515" w:type="dxa"/>
          </w:tcPr>
          <w:p w14:paraId="349C2F23" w14:textId="77777777" w:rsidR="00C360F6" w:rsidRPr="001819FE" w:rsidRDefault="00C360F6" w:rsidP="004E5701">
            <w:pPr>
              <w:keepNext/>
              <w:keepLines/>
              <w:rPr>
                <w:b/>
                <w:sz w:val="26"/>
                <w:szCs w:val="26"/>
              </w:rPr>
            </w:pPr>
          </w:p>
        </w:tc>
        <w:tc>
          <w:tcPr>
            <w:tcW w:w="3150" w:type="dxa"/>
          </w:tcPr>
          <w:p w14:paraId="66C92016" w14:textId="77777777" w:rsidR="00C360F6" w:rsidRDefault="00C360F6">
            <w:pPr>
              <w:pStyle w:val="ListParagraph"/>
              <w:keepNext/>
              <w:keepLines/>
              <w:numPr>
                <w:ilvl w:val="0"/>
                <w:numId w:val="27"/>
              </w:numPr>
              <w:tabs>
                <w:tab w:val="left" w:pos="2916"/>
              </w:tabs>
              <w:spacing w:after="160" w:line="259" w:lineRule="auto"/>
              <w:rPr>
                <w:sz w:val="26"/>
                <w:szCs w:val="26"/>
              </w:rPr>
            </w:pPr>
            <w:r>
              <w:rPr>
                <w:sz w:val="26"/>
                <w:szCs w:val="26"/>
              </w:rPr>
              <w:t>Người quản trị đăng nhập vào hệt thống</w:t>
            </w:r>
          </w:p>
          <w:p w14:paraId="4CE0EC0B" w14:textId="77777777" w:rsidR="00C360F6" w:rsidRDefault="00C360F6">
            <w:pPr>
              <w:pStyle w:val="ListParagraph"/>
              <w:keepNext/>
              <w:keepLines/>
              <w:numPr>
                <w:ilvl w:val="0"/>
                <w:numId w:val="27"/>
              </w:numPr>
              <w:tabs>
                <w:tab w:val="left" w:pos="2916"/>
              </w:tabs>
              <w:spacing w:after="160" w:line="259" w:lineRule="auto"/>
              <w:rPr>
                <w:sz w:val="26"/>
                <w:szCs w:val="26"/>
              </w:rPr>
            </w:pPr>
            <w:r>
              <w:rPr>
                <w:sz w:val="26"/>
                <w:szCs w:val="26"/>
              </w:rPr>
              <w:t>Chọn loại thêm mới loại nghề nghiệp</w:t>
            </w:r>
          </w:p>
          <w:p w14:paraId="6BCC4C18" w14:textId="77777777" w:rsidR="00C360F6" w:rsidRDefault="00C360F6">
            <w:pPr>
              <w:pStyle w:val="ListParagraph"/>
              <w:keepNext/>
              <w:keepLines/>
              <w:numPr>
                <w:ilvl w:val="0"/>
                <w:numId w:val="27"/>
              </w:numPr>
              <w:tabs>
                <w:tab w:val="left" w:pos="2916"/>
              </w:tabs>
              <w:spacing w:after="160" w:line="259" w:lineRule="auto"/>
              <w:rPr>
                <w:sz w:val="26"/>
                <w:szCs w:val="26"/>
              </w:rPr>
            </w:pPr>
            <w:r>
              <w:rPr>
                <w:sz w:val="26"/>
                <w:szCs w:val="26"/>
              </w:rPr>
              <w:t>Điền đầy đủ  các thông tin của loại nghề nghiệp</w:t>
            </w:r>
          </w:p>
          <w:p w14:paraId="1790165A" w14:textId="77777777" w:rsidR="00C360F6" w:rsidRPr="00620B90" w:rsidRDefault="00C360F6">
            <w:pPr>
              <w:pStyle w:val="ListParagraph"/>
              <w:keepNext/>
              <w:keepLines/>
              <w:numPr>
                <w:ilvl w:val="0"/>
                <w:numId w:val="27"/>
              </w:numPr>
              <w:tabs>
                <w:tab w:val="left" w:pos="2916"/>
              </w:tabs>
              <w:spacing w:after="160" w:line="259" w:lineRule="auto"/>
              <w:rPr>
                <w:sz w:val="26"/>
                <w:szCs w:val="26"/>
              </w:rPr>
            </w:pPr>
            <w:r>
              <w:rPr>
                <w:sz w:val="26"/>
                <w:szCs w:val="26"/>
              </w:rPr>
              <w:t xml:space="preserve">Lưu </w:t>
            </w:r>
          </w:p>
        </w:tc>
        <w:tc>
          <w:tcPr>
            <w:tcW w:w="3446" w:type="dxa"/>
          </w:tcPr>
          <w:p w14:paraId="0DB64840"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lưu lại giá trị của loại nghề nghiệp đó và trên trang web sẽ hiện thị loại nghề nghiệp đó</w:t>
            </w:r>
          </w:p>
          <w:p w14:paraId="24FE72A7" w14:textId="77777777" w:rsidR="00C360F6" w:rsidRPr="001819FE" w:rsidRDefault="00C360F6" w:rsidP="004E5701">
            <w:pPr>
              <w:keepNext/>
              <w:keepLines/>
              <w:tabs>
                <w:tab w:val="left" w:pos="2916"/>
              </w:tabs>
              <w:rPr>
                <w:sz w:val="26"/>
                <w:szCs w:val="26"/>
              </w:rPr>
            </w:pPr>
          </w:p>
        </w:tc>
      </w:tr>
      <w:tr w:rsidR="00C360F6" w:rsidRPr="001819FE" w14:paraId="51D7F72E" w14:textId="77777777" w:rsidTr="004E5701">
        <w:tc>
          <w:tcPr>
            <w:tcW w:w="2515" w:type="dxa"/>
          </w:tcPr>
          <w:p w14:paraId="08CF8907"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1CC87908" w14:textId="77777777" w:rsidR="00C360F6" w:rsidRPr="001819FE" w:rsidRDefault="00C360F6" w:rsidP="004E5701">
            <w:pPr>
              <w:keepNext/>
              <w:keepLines/>
              <w:rPr>
                <w:sz w:val="26"/>
                <w:szCs w:val="26"/>
              </w:rPr>
            </w:pPr>
          </w:p>
        </w:tc>
      </w:tr>
    </w:tbl>
    <w:p w14:paraId="40CD3692" w14:textId="2ABEE32F" w:rsidR="00C360F6" w:rsidRDefault="00C360F6" w:rsidP="00C360F6">
      <w:pPr>
        <w:pStyle w:val="Nidungvnbn"/>
      </w:pPr>
    </w:p>
    <w:p w14:paraId="3727CE1F" w14:textId="77777777" w:rsidR="00C659C8" w:rsidRDefault="00C659C8">
      <w:pPr>
        <w:spacing w:after="200" w:line="276" w:lineRule="auto"/>
        <w:rPr>
          <w:sz w:val="26"/>
          <w:szCs w:val="26"/>
        </w:rPr>
      </w:pPr>
      <w:r>
        <w:br w:type="page"/>
      </w:r>
    </w:p>
    <w:p w14:paraId="781E4030" w14:textId="0767E0CD" w:rsidR="00C360F6" w:rsidRDefault="00C360F6">
      <w:pPr>
        <w:pStyle w:val="Nidungvnbn"/>
        <w:numPr>
          <w:ilvl w:val="0"/>
          <w:numId w:val="37"/>
        </w:numPr>
      </w:pPr>
      <w:r>
        <w:lastRenderedPageBreak/>
        <w:t>Cập nhật loại nghề nghiệp</w:t>
      </w:r>
    </w:p>
    <w:tbl>
      <w:tblPr>
        <w:tblStyle w:val="TableGrid"/>
        <w:tblW w:w="0" w:type="auto"/>
        <w:tblLook w:val="04A0" w:firstRow="1" w:lastRow="0" w:firstColumn="1" w:lastColumn="0" w:noHBand="0" w:noVBand="1"/>
      </w:tblPr>
      <w:tblGrid>
        <w:gridCol w:w="2515"/>
        <w:gridCol w:w="3150"/>
        <w:gridCol w:w="3446"/>
      </w:tblGrid>
      <w:tr w:rsidR="00C360F6" w:rsidRPr="001819FE" w14:paraId="2FB335DB" w14:textId="77777777" w:rsidTr="004E5701">
        <w:tc>
          <w:tcPr>
            <w:tcW w:w="2515" w:type="dxa"/>
          </w:tcPr>
          <w:p w14:paraId="5FAE0665"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32382A15" w14:textId="77777777" w:rsidR="00C360F6" w:rsidRPr="001819FE" w:rsidRDefault="00C360F6" w:rsidP="004E5701">
            <w:pPr>
              <w:keepNext/>
              <w:keepLines/>
              <w:rPr>
                <w:sz w:val="26"/>
                <w:szCs w:val="26"/>
              </w:rPr>
            </w:pPr>
            <w:r>
              <w:rPr>
                <w:sz w:val="26"/>
                <w:szCs w:val="26"/>
              </w:rPr>
              <w:t>Cập nhật loại nghề nghiệp</w:t>
            </w:r>
          </w:p>
        </w:tc>
      </w:tr>
      <w:tr w:rsidR="00C360F6" w:rsidRPr="001819FE" w14:paraId="6686B383" w14:textId="77777777" w:rsidTr="004E5701">
        <w:tc>
          <w:tcPr>
            <w:tcW w:w="2515" w:type="dxa"/>
          </w:tcPr>
          <w:p w14:paraId="0925DE51"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0CCE6F0B" w14:textId="77777777" w:rsidR="00C360F6" w:rsidRPr="001819FE" w:rsidRDefault="00C360F6" w:rsidP="004E5701">
            <w:pPr>
              <w:keepNext/>
              <w:keepLines/>
              <w:rPr>
                <w:sz w:val="26"/>
                <w:szCs w:val="26"/>
              </w:rPr>
            </w:pPr>
            <w:r>
              <w:rPr>
                <w:sz w:val="26"/>
                <w:szCs w:val="26"/>
              </w:rPr>
              <w:t>Để người quản trị có thể cập nhật lại thông tin của bất kì loại nghề nghiệp mà người quản trị muốn</w:t>
            </w:r>
          </w:p>
        </w:tc>
      </w:tr>
      <w:tr w:rsidR="00C360F6" w:rsidRPr="001819FE" w14:paraId="174D9507" w14:textId="77777777" w:rsidTr="004E5701">
        <w:tc>
          <w:tcPr>
            <w:tcW w:w="2515" w:type="dxa"/>
          </w:tcPr>
          <w:p w14:paraId="58A1A379"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4C092E9A" w14:textId="77777777" w:rsidR="00C360F6" w:rsidRPr="001819FE" w:rsidRDefault="00C360F6" w:rsidP="004E5701">
            <w:pPr>
              <w:keepNext/>
              <w:keepLines/>
              <w:rPr>
                <w:sz w:val="26"/>
                <w:szCs w:val="26"/>
              </w:rPr>
            </w:pPr>
            <w:r>
              <w:rPr>
                <w:sz w:val="26"/>
                <w:szCs w:val="26"/>
              </w:rPr>
              <w:t>Khi người quản trị có thể thực hiện thao tác cập nhật thông tin của bất kì loại nghề nghiệp nào</w:t>
            </w:r>
          </w:p>
        </w:tc>
      </w:tr>
      <w:tr w:rsidR="00C360F6" w:rsidRPr="001819FE" w14:paraId="5397BE94" w14:textId="77777777" w:rsidTr="004E5701">
        <w:tc>
          <w:tcPr>
            <w:tcW w:w="2515" w:type="dxa"/>
          </w:tcPr>
          <w:p w14:paraId="165AE12C"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377D0E3B"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loại nghề nghiệp, tiến hành cập nhật  và điền các thông tin cần cập nhật </w:t>
            </w:r>
          </w:p>
        </w:tc>
      </w:tr>
      <w:tr w:rsidR="00C360F6" w:rsidRPr="001819FE" w14:paraId="13F07886" w14:textId="77777777" w:rsidTr="004E5701">
        <w:tc>
          <w:tcPr>
            <w:tcW w:w="2515" w:type="dxa"/>
          </w:tcPr>
          <w:p w14:paraId="7F77291A"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1970B585" w14:textId="77777777" w:rsidR="00C360F6" w:rsidRPr="001819FE" w:rsidRDefault="00C360F6" w:rsidP="004E5701">
            <w:pPr>
              <w:keepNext/>
              <w:keepLines/>
              <w:rPr>
                <w:sz w:val="26"/>
                <w:szCs w:val="26"/>
              </w:rPr>
            </w:pPr>
            <w:r>
              <w:rPr>
                <w:sz w:val="26"/>
                <w:szCs w:val="26"/>
              </w:rPr>
              <w:t>Admin</w:t>
            </w:r>
          </w:p>
        </w:tc>
      </w:tr>
      <w:tr w:rsidR="00C360F6" w:rsidRPr="001819FE" w14:paraId="34D19C5E" w14:textId="77777777" w:rsidTr="004E5701">
        <w:tc>
          <w:tcPr>
            <w:tcW w:w="2515" w:type="dxa"/>
          </w:tcPr>
          <w:p w14:paraId="0B4C71EB"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0EBAF18E"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1B66D0C3" w14:textId="77777777" w:rsidTr="004E5701">
        <w:trPr>
          <w:trHeight w:val="150"/>
        </w:trPr>
        <w:tc>
          <w:tcPr>
            <w:tcW w:w="2515" w:type="dxa"/>
          </w:tcPr>
          <w:p w14:paraId="68689C6F"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104649CF"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738A4ADC"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45EE818F" w14:textId="77777777" w:rsidTr="004E5701">
        <w:trPr>
          <w:trHeight w:val="150"/>
        </w:trPr>
        <w:tc>
          <w:tcPr>
            <w:tcW w:w="2515" w:type="dxa"/>
          </w:tcPr>
          <w:p w14:paraId="52637F9D" w14:textId="77777777" w:rsidR="00C360F6" w:rsidRPr="001819FE" w:rsidRDefault="00C360F6" w:rsidP="004E5701">
            <w:pPr>
              <w:keepNext/>
              <w:keepLines/>
              <w:rPr>
                <w:b/>
                <w:sz w:val="26"/>
                <w:szCs w:val="26"/>
              </w:rPr>
            </w:pPr>
          </w:p>
        </w:tc>
        <w:tc>
          <w:tcPr>
            <w:tcW w:w="3150" w:type="dxa"/>
          </w:tcPr>
          <w:p w14:paraId="4E237B68" w14:textId="77777777" w:rsidR="00C360F6" w:rsidRDefault="00C360F6">
            <w:pPr>
              <w:pStyle w:val="ListParagraph"/>
              <w:keepNext/>
              <w:keepLines/>
              <w:numPr>
                <w:ilvl w:val="0"/>
                <w:numId w:val="28"/>
              </w:numPr>
              <w:tabs>
                <w:tab w:val="left" w:pos="2916"/>
              </w:tabs>
              <w:spacing w:after="160" w:line="259" w:lineRule="auto"/>
              <w:rPr>
                <w:sz w:val="26"/>
                <w:szCs w:val="26"/>
              </w:rPr>
            </w:pPr>
            <w:r>
              <w:rPr>
                <w:sz w:val="26"/>
                <w:szCs w:val="26"/>
              </w:rPr>
              <w:t>Người quản trị đăng nhập vào hệt thống</w:t>
            </w:r>
          </w:p>
          <w:p w14:paraId="424228A9" w14:textId="77777777" w:rsidR="00C360F6" w:rsidRDefault="00C360F6">
            <w:pPr>
              <w:pStyle w:val="ListParagraph"/>
              <w:keepNext/>
              <w:keepLines/>
              <w:numPr>
                <w:ilvl w:val="0"/>
                <w:numId w:val="28"/>
              </w:numPr>
              <w:tabs>
                <w:tab w:val="left" w:pos="2916"/>
              </w:tabs>
              <w:spacing w:after="160" w:line="259" w:lineRule="auto"/>
              <w:rPr>
                <w:sz w:val="26"/>
                <w:szCs w:val="26"/>
              </w:rPr>
            </w:pPr>
            <w:r>
              <w:rPr>
                <w:sz w:val="26"/>
                <w:szCs w:val="26"/>
              </w:rPr>
              <w:t>Chọn loại nghề nghiệp cần cập nhật</w:t>
            </w:r>
          </w:p>
          <w:p w14:paraId="7F1EBA1A" w14:textId="77777777" w:rsidR="00C360F6" w:rsidRDefault="00C360F6">
            <w:pPr>
              <w:pStyle w:val="ListParagraph"/>
              <w:keepNext/>
              <w:keepLines/>
              <w:numPr>
                <w:ilvl w:val="0"/>
                <w:numId w:val="28"/>
              </w:numPr>
              <w:tabs>
                <w:tab w:val="left" w:pos="2916"/>
              </w:tabs>
              <w:spacing w:after="160" w:line="259" w:lineRule="auto"/>
              <w:rPr>
                <w:sz w:val="26"/>
                <w:szCs w:val="26"/>
              </w:rPr>
            </w:pPr>
            <w:r>
              <w:rPr>
                <w:sz w:val="26"/>
                <w:szCs w:val="26"/>
              </w:rPr>
              <w:t>Chỉnh sửa thông tin loại nghề nghiệp theo ý muốn</w:t>
            </w:r>
          </w:p>
          <w:p w14:paraId="58D66810" w14:textId="77777777" w:rsidR="00C360F6" w:rsidRPr="00620B90" w:rsidRDefault="00C360F6">
            <w:pPr>
              <w:pStyle w:val="ListParagraph"/>
              <w:keepNext/>
              <w:keepLines/>
              <w:numPr>
                <w:ilvl w:val="0"/>
                <w:numId w:val="28"/>
              </w:numPr>
              <w:tabs>
                <w:tab w:val="left" w:pos="2916"/>
              </w:tabs>
              <w:spacing w:after="160" w:line="259" w:lineRule="auto"/>
              <w:rPr>
                <w:sz w:val="26"/>
                <w:szCs w:val="26"/>
              </w:rPr>
            </w:pPr>
            <w:r>
              <w:rPr>
                <w:sz w:val="26"/>
                <w:szCs w:val="26"/>
              </w:rPr>
              <w:t xml:space="preserve">Lưu </w:t>
            </w:r>
          </w:p>
        </w:tc>
        <w:tc>
          <w:tcPr>
            <w:tcW w:w="3446" w:type="dxa"/>
          </w:tcPr>
          <w:p w14:paraId="346307F4"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Hệ thống sẽ lưu lại giá trị đã thay đổi của loại nghề nghiệp đó và trên trang web sẽ hiện thị loại nghề nghiệp đó</w:t>
            </w:r>
          </w:p>
          <w:p w14:paraId="5634E2D2" w14:textId="77777777" w:rsidR="00C360F6" w:rsidRPr="001819FE" w:rsidRDefault="00C360F6" w:rsidP="004E5701">
            <w:pPr>
              <w:keepNext/>
              <w:keepLines/>
              <w:tabs>
                <w:tab w:val="left" w:pos="2916"/>
              </w:tabs>
              <w:rPr>
                <w:sz w:val="26"/>
                <w:szCs w:val="26"/>
              </w:rPr>
            </w:pPr>
          </w:p>
        </w:tc>
      </w:tr>
      <w:tr w:rsidR="00C360F6" w:rsidRPr="001819FE" w14:paraId="52C3BA3C" w14:textId="77777777" w:rsidTr="004E5701">
        <w:tc>
          <w:tcPr>
            <w:tcW w:w="2515" w:type="dxa"/>
          </w:tcPr>
          <w:p w14:paraId="69ED1AAC"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48251C83" w14:textId="77777777" w:rsidR="00C360F6" w:rsidRPr="001819FE" w:rsidRDefault="00C360F6" w:rsidP="004E5701">
            <w:pPr>
              <w:keepNext/>
              <w:keepLines/>
              <w:rPr>
                <w:sz w:val="26"/>
                <w:szCs w:val="26"/>
              </w:rPr>
            </w:pPr>
          </w:p>
        </w:tc>
      </w:tr>
    </w:tbl>
    <w:p w14:paraId="30AA5699" w14:textId="2A4E6F33" w:rsidR="00C360F6" w:rsidRDefault="00C360F6" w:rsidP="00C360F6">
      <w:pPr>
        <w:pStyle w:val="Nidungvnbn"/>
      </w:pPr>
    </w:p>
    <w:p w14:paraId="6585D676" w14:textId="77777777" w:rsidR="00C659C8" w:rsidRDefault="00C659C8">
      <w:pPr>
        <w:spacing w:after="200" w:line="276" w:lineRule="auto"/>
        <w:rPr>
          <w:sz w:val="26"/>
          <w:szCs w:val="26"/>
        </w:rPr>
      </w:pPr>
      <w:r>
        <w:br w:type="page"/>
      </w:r>
    </w:p>
    <w:p w14:paraId="1E0CD21E" w14:textId="2393508C" w:rsidR="00C360F6" w:rsidRDefault="00C360F6">
      <w:pPr>
        <w:pStyle w:val="Nidungvnbn"/>
        <w:numPr>
          <w:ilvl w:val="0"/>
          <w:numId w:val="37"/>
        </w:numPr>
      </w:pPr>
      <w:r>
        <w:lastRenderedPageBreak/>
        <w:t>Xóa loại nghề nghiệp</w:t>
      </w:r>
    </w:p>
    <w:tbl>
      <w:tblPr>
        <w:tblStyle w:val="TableGrid"/>
        <w:tblW w:w="0" w:type="auto"/>
        <w:tblLook w:val="04A0" w:firstRow="1" w:lastRow="0" w:firstColumn="1" w:lastColumn="0" w:noHBand="0" w:noVBand="1"/>
      </w:tblPr>
      <w:tblGrid>
        <w:gridCol w:w="2498"/>
        <w:gridCol w:w="3120"/>
        <w:gridCol w:w="3398"/>
      </w:tblGrid>
      <w:tr w:rsidR="00C360F6" w:rsidRPr="001819FE" w14:paraId="7F1B15D2" w14:textId="77777777" w:rsidTr="004E5701">
        <w:tc>
          <w:tcPr>
            <w:tcW w:w="2498" w:type="dxa"/>
          </w:tcPr>
          <w:p w14:paraId="43C4D362" w14:textId="77777777" w:rsidR="00C360F6" w:rsidRPr="001819FE" w:rsidRDefault="00C360F6" w:rsidP="004E5701">
            <w:pPr>
              <w:keepNext/>
              <w:keepLines/>
              <w:rPr>
                <w:b/>
                <w:sz w:val="26"/>
                <w:szCs w:val="26"/>
              </w:rPr>
            </w:pPr>
            <w:r w:rsidRPr="001819FE">
              <w:rPr>
                <w:b/>
                <w:sz w:val="26"/>
                <w:szCs w:val="26"/>
              </w:rPr>
              <w:t>Use case name</w:t>
            </w:r>
          </w:p>
        </w:tc>
        <w:tc>
          <w:tcPr>
            <w:tcW w:w="6518" w:type="dxa"/>
            <w:gridSpan w:val="2"/>
          </w:tcPr>
          <w:p w14:paraId="70EE4006" w14:textId="77777777" w:rsidR="00C360F6" w:rsidRPr="001819FE" w:rsidRDefault="00C360F6" w:rsidP="004E5701">
            <w:pPr>
              <w:keepNext/>
              <w:keepLines/>
              <w:rPr>
                <w:sz w:val="26"/>
                <w:szCs w:val="26"/>
              </w:rPr>
            </w:pPr>
            <w:r>
              <w:rPr>
                <w:sz w:val="26"/>
                <w:szCs w:val="26"/>
              </w:rPr>
              <w:t>Xóa loại nghề nghiệp</w:t>
            </w:r>
          </w:p>
        </w:tc>
      </w:tr>
      <w:tr w:rsidR="00C360F6" w:rsidRPr="001819FE" w14:paraId="4626025B" w14:textId="77777777" w:rsidTr="004E5701">
        <w:tc>
          <w:tcPr>
            <w:tcW w:w="2498" w:type="dxa"/>
          </w:tcPr>
          <w:p w14:paraId="4D210C01" w14:textId="77777777" w:rsidR="00C360F6" w:rsidRPr="001819FE" w:rsidRDefault="00C360F6" w:rsidP="004E5701">
            <w:pPr>
              <w:keepNext/>
              <w:keepLines/>
              <w:rPr>
                <w:b/>
                <w:sz w:val="26"/>
                <w:szCs w:val="26"/>
              </w:rPr>
            </w:pPr>
            <w:r w:rsidRPr="001819FE">
              <w:rPr>
                <w:b/>
                <w:sz w:val="26"/>
                <w:szCs w:val="26"/>
              </w:rPr>
              <w:t>Scenario</w:t>
            </w:r>
          </w:p>
        </w:tc>
        <w:tc>
          <w:tcPr>
            <w:tcW w:w="6518" w:type="dxa"/>
            <w:gridSpan w:val="2"/>
          </w:tcPr>
          <w:p w14:paraId="07D65FCD" w14:textId="77777777" w:rsidR="00C360F6" w:rsidRPr="001819FE" w:rsidRDefault="00C360F6" w:rsidP="004E5701">
            <w:pPr>
              <w:keepNext/>
              <w:keepLines/>
              <w:rPr>
                <w:sz w:val="26"/>
                <w:szCs w:val="26"/>
              </w:rPr>
            </w:pPr>
            <w:r>
              <w:rPr>
                <w:sz w:val="26"/>
                <w:szCs w:val="26"/>
              </w:rPr>
              <w:t>Người quản trị có thể xóa bất kì loại nghề nghiệp mà người quản trị muốn</w:t>
            </w:r>
          </w:p>
        </w:tc>
      </w:tr>
      <w:tr w:rsidR="00C360F6" w:rsidRPr="001819FE" w14:paraId="0416E2DE" w14:textId="77777777" w:rsidTr="004E5701">
        <w:tc>
          <w:tcPr>
            <w:tcW w:w="2498" w:type="dxa"/>
          </w:tcPr>
          <w:p w14:paraId="3B353074" w14:textId="77777777" w:rsidR="00C360F6" w:rsidRPr="001819FE" w:rsidRDefault="00C360F6" w:rsidP="004E5701">
            <w:pPr>
              <w:keepNext/>
              <w:keepLines/>
              <w:rPr>
                <w:b/>
                <w:sz w:val="26"/>
                <w:szCs w:val="26"/>
              </w:rPr>
            </w:pPr>
            <w:r w:rsidRPr="001819FE">
              <w:rPr>
                <w:b/>
                <w:sz w:val="26"/>
                <w:szCs w:val="26"/>
              </w:rPr>
              <w:t>Triggering Event</w:t>
            </w:r>
          </w:p>
        </w:tc>
        <w:tc>
          <w:tcPr>
            <w:tcW w:w="6518" w:type="dxa"/>
            <w:gridSpan w:val="2"/>
          </w:tcPr>
          <w:p w14:paraId="0290B25A" w14:textId="77777777" w:rsidR="00C360F6" w:rsidRPr="001819FE" w:rsidRDefault="00C360F6" w:rsidP="004E5701">
            <w:pPr>
              <w:keepNext/>
              <w:keepLines/>
              <w:rPr>
                <w:sz w:val="26"/>
                <w:szCs w:val="26"/>
              </w:rPr>
            </w:pPr>
            <w:r>
              <w:rPr>
                <w:sz w:val="26"/>
                <w:szCs w:val="26"/>
              </w:rPr>
              <w:t>Khi người quản trị có thể thực hiện thao tác xóa bất kì loại nghề nghiệp nào</w:t>
            </w:r>
          </w:p>
        </w:tc>
      </w:tr>
      <w:tr w:rsidR="00C360F6" w:rsidRPr="001819FE" w14:paraId="295C526B" w14:textId="77777777" w:rsidTr="004E5701">
        <w:tc>
          <w:tcPr>
            <w:tcW w:w="2498" w:type="dxa"/>
          </w:tcPr>
          <w:p w14:paraId="7D0A0CA7" w14:textId="77777777" w:rsidR="00C360F6" w:rsidRPr="001819FE" w:rsidRDefault="00C360F6" w:rsidP="004E5701">
            <w:pPr>
              <w:keepNext/>
              <w:keepLines/>
              <w:rPr>
                <w:b/>
                <w:sz w:val="26"/>
                <w:szCs w:val="26"/>
              </w:rPr>
            </w:pPr>
            <w:r w:rsidRPr="001819FE">
              <w:rPr>
                <w:b/>
                <w:sz w:val="26"/>
                <w:szCs w:val="26"/>
              </w:rPr>
              <w:t>Brief Description</w:t>
            </w:r>
          </w:p>
        </w:tc>
        <w:tc>
          <w:tcPr>
            <w:tcW w:w="6518" w:type="dxa"/>
            <w:gridSpan w:val="2"/>
          </w:tcPr>
          <w:p w14:paraId="059467BC"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loại nghề nghiệp, tiến hành cập nhật  và điền các thông tin cần cập nhật </w:t>
            </w:r>
          </w:p>
        </w:tc>
      </w:tr>
      <w:tr w:rsidR="00C360F6" w:rsidRPr="001819FE" w14:paraId="78FF5625" w14:textId="77777777" w:rsidTr="004E5701">
        <w:tc>
          <w:tcPr>
            <w:tcW w:w="2498" w:type="dxa"/>
          </w:tcPr>
          <w:p w14:paraId="55D29269" w14:textId="77777777" w:rsidR="00C360F6" w:rsidRPr="001819FE" w:rsidRDefault="00C360F6" w:rsidP="004E5701">
            <w:pPr>
              <w:keepNext/>
              <w:keepLines/>
              <w:rPr>
                <w:b/>
                <w:sz w:val="26"/>
                <w:szCs w:val="26"/>
              </w:rPr>
            </w:pPr>
            <w:r w:rsidRPr="001819FE">
              <w:rPr>
                <w:b/>
                <w:sz w:val="26"/>
                <w:szCs w:val="26"/>
              </w:rPr>
              <w:t>Actor</w:t>
            </w:r>
          </w:p>
        </w:tc>
        <w:tc>
          <w:tcPr>
            <w:tcW w:w="6518" w:type="dxa"/>
            <w:gridSpan w:val="2"/>
          </w:tcPr>
          <w:p w14:paraId="0A47A130" w14:textId="77777777" w:rsidR="00C360F6" w:rsidRPr="001819FE" w:rsidRDefault="00C360F6" w:rsidP="004E5701">
            <w:pPr>
              <w:keepNext/>
              <w:keepLines/>
              <w:rPr>
                <w:sz w:val="26"/>
                <w:szCs w:val="26"/>
              </w:rPr>
            </w:pPr>
            <w:r>
              <w:rPr>
                <w:sz w:val="26"/>
                <w:szCs w:val="26"/>
              </w:rPr>
              <w:t>Admin</w:t>
            </w:r>
          </w:p>
        </w:tc>
      </w:tr>
      <w:tr w:rsidR="00C360F6" w:rsidRPr="001819FE" w14:paraId="5DBCA548" w14:textId="77777777" w:rsidTr="004E5701">
        <w:tc>
          <w:tcPr>
            <w:tcW w:w="2498" w:type="dxa"/>
          </w:tcPr>
          <w:p w14:paraId="7698D3FB" w14:textId="77777777" w:rsidR="00C360F6" w:rsidRPr="001819FE" w:rsidRDefault="00C360F6" w:rsidP="004E5701">
            <w:pPr>
              <w:keepNext/>
              <w:keepLines/>
              <w:rPr>
                <w:b/>
                <w:sz w:val="26"/>
                <w:szCs w:val="26"/>
              </w:rPr>
            </w:pPr>
            <w:r w:rsidRPr="001819FE">
              <w:rPr>
                <w:b/>
                <w:sz w:val="26"/>
                <w:szCs w:val="26"/>
              </w:rPr>
              <w:t>Precondition</w:t>
            </w:r>
          </w:p>
        </w:tc>
        <w:tc>
          <w:tcPr>
            <w:tcW w:w="6518" w:type="dxa"/>
            <w:gridSpan w:val="2"/>
            <w:tcBorders>
              <w:bottom w:val="single" w:sz="4" w:space="0" w:color="auto"/>
            </w:tcBorders>
          </w:tcPr>
          <w:p w14:paraId="60093ED7"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4B847919" w14:textId="77777777" w:rsidTr="004E5701">
        <w:trPr>
          <w:trHeight w:val="150"/>
        </w:trPr>
        <w:tc>
          <w:tcPr>
            <w:tcW w:w="2498" w:type="dxa"/>
          </w:tcPr>
          <w:p w14:paraId="291D9991" w14:textId="77777777" w:rsidR="00C360F6" w:rsidRPr="001819FE" w:rsidRDefault="00C360F6" w:rsidP="004E5701">
            <w:pPr>
              <w:keepNext/>
              <w:keepLines/>
              <w:rPr>
                <w:b/>
                <w:sz w:val="26"/>
                <w:szCs w:val="26"/>
              </w:rPr>
            </w:pPr>
            <w:r w:rsidRPr="001819FE">
              <w:rPr>
                <w:b/>
                <w:sz w:val="26"/>
                <w:szCs w:val="26"/>
              </w:rPr>
              <w:t>Flow of Event</w:t>
            </w:r>
          </w:p>
        </w:tc>
        <w:tc>
          <w:tcPr>
            <w:tcW w:w="3120" w:type="dxa"/>
          </w:tcPr>
          <w:p w14:paraId="6F99246B"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398" w:type="dxa"/>
          </w:tcPr>
          <w:p w14:paraId="6117076B"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40C5B67F" w14:textId="77777777" w:rsidTr="004E5701">
        <w:trPr>
          <w:trHeight w:val="150"/>
        </w:trPr>
        <w:tc>
          <w:tcPr>
            <w:tcW w:w="2498" w:type="dxa"/>
          </w:tcPr>
          <w:p w14:paraId="34269D22" w14:textId="77777777" w:rsidR="00C360F6" w:rsidRPr="001819FE" w:rsidRDefault="00C360F6" w:rsidP="004E5701">
            <w:pPr>
              <w:keepNext/>
              <w:keepLines/>
              <w:rPr>
                <w:b/>
                <w:sz w:val="26"/>
                <w:szCs w:val="26"/>
              </w:rPr>
            </w:pPr>
          </w:p>
        </w:tc>
        <w:tc>
          <w:tcPr>
            <w:tcW w:w="3120" w:type="dxa"/>
          </w:tcPr>
          <w:p w14:paraId="4866EE27" w14:textId="77777777" w:rsidR="00C360F6" w:rsidRDefault="00C360F6">
            <w:pPr>
              <w:pStyle w:val="ListParagraph"/>
              <w:keepNext/>
              <w:keepLines/>
              <w:numPr>
                <w:ilvl w:val="0"/>
                <w:numId w:val="29"/>
              </w:numPr>
              <w:tabs>
                <w:tab w:val="left" w:pos="2916"/>
              </w:tabs>
              <w:spacing w:after="160" w:line="259" w:lineRule="auto"/>
              <w:rPr>
                <w:sz w:val="26"/>
                <w:szCs w:val="26"/>
              </w:rPr>
            </w:pPr>
            <w:r>
              <w:rPr>
                <w:sz w:val="26"/>
                <w:szCs w:val="26"/>
              </w:rPr>
              <w:t>Người quản trị đăng nhập vào hệt thống</w:t>
            </w:r>
          </w:p>
          <w:p w14:paraId="2FCB2EFA" w14:textId="77777777" w:rsidR="00C360F6" w:rsidRDefault="00C360F6">
            <w:pPr>
              <w:pStyle w:val="ListParagraph"/>
              <w:keepNext/>
              <w:keepLines/>
              <w:numPr>
                <w:ilvl w:val="0"/>
                <w:numId w:val="29"/>
              </w:numPr>
              <w:tabs>
                <w:tab w:val="left" w:pos="2916"/>
              </w:tabs>
              <w:spacing w:after="160" w:line="259" w:lineRule="auto"/>
              <w:rPr>
                <w:sz w:val="26"/>
                <w:szCs w:val="26"/>
              </w:rPr>
            </w:pPr>
            <w:r>
              <w:rPr>
                <w:sz w:val="26"/>
                <w:szCs w:val="26"/>
              </w:rPr>
              <w:t>Chọn loại nghề nghiệp cần cập nhật</w:t>
            </w:r>
          </w:p>
          <w:p w14:paraId="20D5FA60" w14:textId="77777777" w:rsidR="00C360F6" w:rsidRPr="00FA78E6" w:rsidRDefault="00C360F6">
            <w:pPr>
              <w:pStyle w:val="ListParagraph"/>
              <w:keepNext/>
              <w:keepLines/>
              <w:numPr>
                <w:ilvl w:val="0"/>
                <w:numId w:val="29"/>
              </w:numPr>
              <w:tabs>
                <w:tab w:val="left" w:pos="2916"/>
              </w:tabs>
              <w:spacing w:after="160" w:line="259" w:lineRule="auto"/>
              <w:rPr>
                <w:sz w:val="26"/>
                <w:szCs w:val="26"/>
              </w:rPr>
            </w:pPr>
            <w:r>
              <w:rPr>
                <w:sz w:val="26"/>
                <w:szCs w:val="26"/>
              </w:rPr>
              <w:t>Xóa loại nghề nghiệp theo ý muốn</w:t>
            </w:r>
          </w:p>
        </w:tc>
        <w:tc>
          <w:tcPr>
            <w:tcW w:w="3398" w:type="dxa"/>
          </w:tcPr>
          <w:p w14:paraId="4BF2E847"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 xml:space="preserve">Hệ thống sẽ xóa loại nghề nghiệp đó </w:t>
            </w:r>
          </w:p>
        </w:tc>
      </w:tr>
      <w:tr w:rsidR="00C360F6" w:rsidRPr="001819FE" w14:paraId="7EBF5EE0" w14:textId="77777777" w:rsidTr="004E5701">
        <w:tc>
          <w:tcPr>
            <w:tcW w:w="2498" w:type="dxa"/>
          </w:tcPr>
          <w:p w14:paraId="7BF703A5" w14:textId="77777777" w:rsidR="00C360F6" w:rsidRPr="001819FE" w:rsidRDefault="00C360F6" w:rsidP="004E5701">
            <w:pPr>
              <w:keepNext/>
              <w:keepLines/>
              <w:rPr>
                <w:b/>
                <w:sz w:val="26"/>
                <w:szCs w:val="26"/>
              </w:rPr>
            </w:pPr>
            <w:r w:rsidRPr="001819FE">
              <w:rPr>
                <w:b/>
                <w:sz w:val="26"/>
                <w:szCs w:val="26"/>
              </w:rPr>
              <w:t>Exception Conditon</w:t>
            </w:r>
          </w:p>
        </w:tc>
        <w:tc>
          <w:tcPr>
            <w:tcW w:w="6518" w:type="dxa"/>
            <w:gridSpan w:val="2"/>
          </w:tcPr>
          <w:p w14:paraId="4E53C528" w14:textId="77777777" w:rsidR="00C360F6" w:rsidRPr="001819FE" w:rsidRDefault="00C360F6" w:rsidP="004E5701">
            <w:pPr>
              <w:keepNext/>
              <w:keepLines/>
              <w:rPr>
                <w:sz w:val="26"/>
                <w:szCs w:val="26"/>
              </w:rPr>
            </w:pPr>
          </w:p>
        </w:tc>
      </w:tr>
    </w:tbl>
    <w:p w14:paraId="237F732B" w14:textId="2AF98F6E" w:rsidR="00C360F6" w:rsidRDefault="00C360F6" w:rsidP="00C360F6">
      <w:pPr>
        <w:pStyle w:val="Nidungvnbn"/>
      </w:pPr>
    </w:p>
    <w:p w14:paraId="070F5D76" w14:textId="77777777" w:rsidR="00C659C8" w:rsidRDefault="00C659C8">
      <w:pPr>
        <w:spacing w:after="200" w:line="276" w:lineRule="auto"/>
        <w:rPr>
          <w:sz w:val="26"/>
          <w:szCs w:val="26"/>
        </w:rPr>
      </w:pPr>
      <w:r>
        <w:br w:type="page"/>
      </w:r>
    </w:p>
    <w:p w14:paraId="4300310C" w14:textId="5895D4BE" w:rsidR="00C360F6" w:rsidRDefault="00C360F6">
      <w:pPr>
        <w:pStyle w:val="Nidungvnbn"/>
        <w:numPr>
          <w:ilvl w:val="0"/>
          <w:numId w:val="38"/>
        </w:numPr>
      </w:pPr>
      <w:r>
        <w:lastRenderedPageBreak/>
        <w:t>Thêm chuyên ngành</w:t>
      </w:r>
    </w:p>
    <w:tbl>
      <w:tblPr>
        <w:tblStyle w:val="TableGrid"/>
        <w:tblW w:w="0" w:type="auto"/>
        <w:tblLook w:val="04A0" w:firstRow="1" w:lastRow="0" w:firstColumn="1" w:lastColumn="0" w:noHBand="0" w:noVBand="1"/>
      </w:tblPr>
      <w:tblGrid>
        <w:gridCol w:w="2515"/>
        <w:gridCol w:w="3150"/>
        <w:gridCol w:w="3446"/>
      </w:tblGrid>
      <w:tr w:rsidR="00C360F6" w:rsidRPr="001819FE" w14:paraId="45186FE4" w14:textId="77777777" w:rsidTr="004E5701">
        <w:tc>
          <w:tcPr>
            <w:tcW w:w="2515" w:type="dxa"/>
          </w:tcPr>
          <w:p w14:paraId="7454C6A8"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7355FEAF" w14:textId="77777777" w:rsidR="00C360F6" w:rsidRPr="001819FE" w:rsidRDefault="00C360F6" w:rsidP="004E5701">
            <w:pPr>
              <w:keepNext/>
              <w:keepLines/>
              <w:rPr>
                <w:sz w:val="26"/>
                <w:szCs w:val="26"/>
              </w:rPr>
            </w:pPr>
            <w:r>
              <w:rPr>
                <w:sz w:val="26"/>
                <w:szCs w:val="26"/>
              </w:rPr>
              <w:t>Thêm mới chuyên ngành</w:t>
            </w:r>
          </w:p>
        </w:tc>
      </w:tr>
      <w:tr w:rsidR="00C360F6" w:rsidRPr="001819FE" w14:paraId="2B943165" w14:textId="77777777" w:rsidTr="004E5701">
        <w:tc>
          <w:tcPr>
            <w:tcW w:w="2515" w:type="dxa"/>
          </w:tcPr>
          <w:p w14:paraId="55896275"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292FA2C" w14:textId="77777777" w:rsidR="00C360F6" w:rsidRPr="001819FE" w:rsidRDefault="00C360F6" w:rsidP="004E5701">
            <w:pPr>
              <w:keepNext/>
              <w:keepLines/>
              <w:rPr>
                <w:sz w:val="26"/>
                <w:szCs w:val="26"/>
              </w:rPr>
            </w:pPr>
            <w:r>
              <w:rPr>
                <w:sz w:val="26"/>
                <w:szCs w:val="26"/>
              </w:rPr>
              <w:t>Để người quản trị có thể thêm mới bất kì chuyên ngành mà người quản trị muốn</w:t>
            </w:r>
          </w:p>
        </w:tc>
      </w:tr>
      <w:tr w:rsidR="00C360F6" w:rsidRPr="001819FE" w14:paraId="24A354EB" w14:textId="77777777" w:rsidTr="004E5701">
        <w:tc>
          <w:tcPr>
            <w:tcW w:w="2515" w:type="dxa"/>
          </w:tcPr>
          <w:p w14:paraId="6F37A723"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4513D370" w14:textId="77777777" w:rsidR="00C360F6" w:rsidRPr="001819FE" w:rsidRDefault="00C360F6" w:rsidP="004E5701">
            <w:pPr>
              <w:keepNext/>
              <w:keepLines/>
              <w:rPr>
                <w:sz w:val="26"/>
                <w:szCs w:val="26"/>
              </w:rPr>
            </w:pPr>
            <w:r>
              <w:rPr>
                <w:sz w:val="26"/>
                <w:szCs w:val="26"/>
              </w:rPr>
              <w:t>Khi người quản trị có thể thực hiện thao tác thêm mới bất kì chuyên ngành nào</w:t>
            </w:r>
          </w:p>
        </w:tc>
      </w:tr>
      <w:tr w:rsidR="00C360F6" w:rsidRPr="001819FE" w14:paraId="0263C210" w14:textId="77777777" w:rsidTr="004E5701">
        <w:tc>
          <w:tcPr>
            <w:tcW w:w="2515" w:type="dxa"/>
          </w:tcPr>
          <w:p w14:paraId="28FD7E0F"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1FD9D241"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thêm mới chuyên ngành, và điền các thông tin cần thiết </w:t>
            </w:r>
          </w:p>
        </w:tc>
      </w:tr>
      <w:tr w:rsidR="00C360F6" w:rsidRPr="001819FE" w14:paraId="46F814E9" w14:textId="77777777" w:rsidTr="004E5701">
        <w:tc>
          <w:tcPr>
            <w:tcW w:w="2515" w:type="dxa"/>
          </w:tcPr>
          <w:p w14:paraId="48188700"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6FFFE4C4" w14:textId="77777777" w:rsidR="00C360F6" w:rsidRPr="001819FE" w:rsidRDefault="00C360F6" w:rsidP="004E5701">
            <w:pPr>
              <w:keepNext/>
              <w:keepLines/>
              <w:rPr>
                <w:sz w:val="26"/>
                <w:szCs w:val="26"/>
              </w:rPr>
            </w:pPr>
            <w:r>
              <w:rPr>
                <w:sz w:val="26"/>
                <w:szCs w:val="26"/>
              </w:rPr>
              <w:t>Admin</w:t>
            </w:r>
          </w:p>
        </w:tc>
      </w:tr>
      <w:tr w:rsidR="00C360F6" w:rsidRPr="001819FE" w14:paraId="2193FA1C" w14:textId="77777777" w:rsidTr="004E5701">
        <w:tc>
          <w:tcPr>
            <w:tcW w:w="2515" w:type="dxa"/>
          </w:tcPr>
          <w:p w14:paraId="36470317"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5D4E5807"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4A3D913C" w14:textId="77777777" w:rsidTr="004E5701">
        <w:trPr>
          <w:trHeight w:val="150"/>
        </w:trPr>
        <w:tc>
          <w:tcPr>
            <w:tcW w:w="2515" w:type="dxa"/>
          </w:tcPr>
          <w:p w14:paraId="44EEB76C"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14FF8D5E"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2ADF0E8A"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79D524E7" w14:textId="77777777" w:rsidTr="004E5701">
        <w:trPr>
          <w:trHeight w:val="150"/>
        </w:trPr>
        <w:tc>
          <w:tcPr>
            <w:tcW w:w="2515" w:type="dxa"/>
          </w:tcPr>
          <w:p w14:paraId="36F9811D" w14:textId="77777777" w:rsidR="00C360F6" w:rsidRPr="001819FE" w:rsidRDefault="00C360F6" w:rsidP="004E5701">
            <w:pPr>
              <w:keepNext/>
              <w:keepLines/>
              <w:rPr>
                <w:b/>
                <w:sz w:val="26"/>
                <w:szCs w:val="26"/>
              </w:rPr>
            </w:pPr>
          </w:p>
        </w:tc>
        <w:tc>
          <w:tcPr>
            <w:tcW w:w="3150" w:type="dxa"/>
          </w:tcPr>
          <w:p w14:paraId="1CDB18F8" w14:textId="77777777" w:rsidR="00C360F6" w:rsidRDefault="00C360F6">
            <w:pPr>
              <w:pStyle w:val="ListParagraph"/>
              <w:keepNext/>
              <w:keepLines/>
              <w:numPr>
                <w:ilvl w:val="0"/>
                <w:numId w:val="30"/>
              </w:numPr>
              <w:tabs>
                <w:tab w:val="left" w:pos="2916"/>
              </w:tabs>
              <w:spacing w:after="160" w:line="259" w:lineRule="auto"/>
              <w:rPr>
                <w:sz w:val="26"/>
                <w:szCs w:val="26"/>
              </w:rPr>
            </w:pPr>
            <w:r>
              <w:rPr>
                <w:sz w:val="26"/>
                <w:szCs w:val="26"/>
              </w:rPr>
              <w:t>Người quản trị đăng nhập vào hệt thống</w:t>
            </w:r>
          </w:p>
          <w:p w14:paraId="1C5996FF" w14:textId="77777777" w:rsidR="00C360F6" w:rsidRPr="00041134" w:rsidRDefault="00C360F6">
            <w:pPr>
              <w:pStyle w:val="ListParagraph"/>
              <w:keepNext/>
              <w:keepLines/>
              <w:numPr>
                <w:ilvl w:val="0"/>
                <w:numId w:val="30"/>
              </w:numPr>
              <w:tabs>
                <w:tab w:val="left" w:pos="2916"/>
              </w:tabs>
              <w:spacing w:after="160" w:line="259" w:lineRule="auto"/>
              <w:rPr>
                <w:sz w:val="26"/>
                <w:szCs w:val="26"/>
              </w:rPr>
            </w:pPr>
            <w:r>
              <w:rPr>
                <w:sz w:val="26"/>
                <w:szCs w:val="26"/>
              </w:rPr>
              <w:t xml:space="preserve">Chọn loại thêm mới </w:t>
            </w:r>
            <w:r w:rsidRPr="00AA7744">
              <w:rPr>
                <w:sz w:val="26"/>
                <w:szCs w:val="26"/>
              </w:rPr>
              <w:t xml:space="preserve">chuyên ngành </w:t>
            </w:r>
          </w:p>
          <w:p w14:paraId="34027141" w14:textId="77777777" w:rsidR="00C360F6" w:rsidRDefault="00C360F6">
            <w:pPr>
              <w:pStyle w:val="ListParagraph"/>
              <w:keepNext/>
              <w:keepLines/>
              <w:numPr>
                <w:ilvl w:val="0"/>
                <w:numId w:val="30"/>
              </w:numPr>
              <w:tabs>
                <w:tab w:val="left" w:pos="2916"/>
              </w:tabs>
              <w:spacing w:after="160" w:line="259" w:lineRule="auto"/>
              <w:rPr>
                <w:sz w:val="26"/>
                <w:szCs w:val="26"/>
              </w:rPr>
            </w:pPr>
            <w:r>
              <w:rPr>
                <w:sz w:val="26"/>
                <w:szCs w:val="26"/>
              </w:rPr>
              <w:t xml:space="preserve">Điền đầy đủ  các thông tin của </w:t>
            </w:r>
            <w:r w:rsidRPr="00AA7744">
              <w:rPr>
                <w:sz w:val="26"/>
                <w:szCs w:val="26"/>
              </w:rPr>
              <w:t xml:space="preserve">chuyên ngành </w:t>
            </w:r>
          </w:p>
          <w:p w14:paraId="5CBFA26E" w14:textId="77777777" w:rsidR="00C360F6" w:rsidRPr="00620B90" w:rsidRDefault="00C360F6">
            <w:pPr>
              <w:pStyle w:val="ListParagraph"/>
              <w:keepNext/>
              <w:keepLines/>
              <w:numPr>
                <w:ilvl w:val="0"/>
                <w:numId w:val="30"/>
              </w:numPr>
              <w:tabs>
                <w:tab w:val="left" w:pos="2916"/>
              </w:tabs>
              <w:spacing w:after="160" w:line="259" w:lineRule="auto"/>
              <w:rPr>
                <w:sz w:val="26"/>
                <w:szCs w:val="26"/>
              </w:rPr>
            </w:pPr>
            <w:r>
              <w:rPr>
                <w:sz w:val="26"/>
                <w:szCs w:val="26"/>
              </w:rPr>
              <w:t xml:space="preserve">Lưu </w:t>
            </w:r>
          </w:p>
        </w:tc>
        <w:tc>
          <w:tcPr>
            <w:tcW w:w="3446" w:type="dxa"/>
          </w:tcPr>
          <w:p w14:paraId="3EC72B4E"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 xml:space="preserve">Hệ thống sẽ lưu lại giá trị của chuyên ngành đó </w:t>
            </w:r>
          </w:p>
        </w:tc>
      </w:tr>
      <w:tr w:rsidR="00C360F6" w:rsidRPr="001819FE" w14:paraId="0F9E35CC" w14:textId="77777777" w:rsidTr="004E5701">
        <w:tc>
          <w:tcPr>
            <w:tcW w:w="2515" w:type="dxa"/>
          </w:tcPr>
          <w:p w14:paraId="00F59C65"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697D8683" w14:textId="77777777" w:rsidR="00C360F6" w:rsidRPr="001819FE" w:rsidRDefault="00C360F6" w:rsidP="004E5701">
            <w:pPr>
              <w:keepNext/>
              <w:keepLines/>
              <w:rPr>
                <w:sz w:val="26"/>
                <w:szCs w:val="26"/>
              </w:rPr>
            </w:pPr>
          </w:p>
        </w:tc>
      </w:tr>
    </w:tbl>
    <w:p w14:paraId="4950DD0C" w14:textId="62BD50B5" w:rsidR="00C360F6" w:rsidRDefault="00C360F6" w:rsidP="00C360F6">
      <w:pPr>
        <w:pStyle w:val="Nidungvnbn"/>
      </w:pPr>
    </w:p>
    <w:p w14:paraId="1A96985D" w14:textId="77777777" w:rsidR="00C659C8" w:rsidRDefault="00C659C8">
      <w:pPr>
        <w:spacing w:after="200" w:line="276" w:lineRule="auto"/>
        <w:rPr>
          <w:sz w:val="26"/>
          <w:szCs w:val="26"/>
        </w:rPr>
      </w:pPr>
      <w:r>
        <w:br w:type="page"/>
      </w:r>
    </w:p>
    <w:p w14:paraId="13CE13B6" w14:textId="32810481" w:rsidR="00C360F6" w:rsidRDefault="00C360F6">
      <w:pPr>
        <w:pStyle w:val="Nidungvnbn"/>
        <w:numPr>
          <w:ilvl w:val="0"/>
          <w:numId w:val="39"/>
        </w:numPr>
      </w:pPr>
      <w:r>
        <w:lastRenderedPageBreak/>
        <w:t>Cập nhật loại nghề nghiệp</w:t>
      </w:r>
    </w:p>
    <w:tbl>
      <w:tblPr>
        <w:tblStyle w:val="TableGrid"/>
        <w:tblW w:w="0" w:type="auto"/>
        <w:tblLook w:val="04A0" w:firstRow="1" w:lastRow="0" w:firstColumn="1" w:lastColumn="0" w:noHBand="0" w:noVBand="1"/>
      </w:tblPr>
      <w:tblGrid>
        <w:gridCol w:w="2515"/>
        <w:gridCol w:w="3150"/>
        <w:gridCol w:w="3446"/>
      </w:tblGrid>
      <w:tr w:rsidR="00C360F6" w:rsidRPr="001819FE" w14:paraId="43714355" w14:textId="77777777" w:rsidTr="004E5701">
        <w:tc>
          <w:tcPr>
            <w:tcW w:w="2515" w:type="dxa"/>
          </w:tcPr>
          <w:p w14:paraId="0CFCCCAE"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5944E77B" w14:textId="77777777" w:rsidR="00C360F6" w:rsidRPr="001819FE" w:rsidRDefault="00C360F6" w:rsidP="004E5701">
            <w:pPr>
              <w:keepNext/>
              <w:keepLines/>
              <w:rPr>
                <w:sz w:val="26"/>
                <w:szCs w:val="26"/>
              </w:rPr>
            </w:pPr>
            <w:r>
              <w:rPr>
                <w:sz w:val="26"/>
                <w:szCs w:val="26"/>
              </w:rPr>
              <w:t>Cập nhật chuyên ngành</w:t>
            </w:r>
          </w:p>
        </w:tc>
      </w:tr>
      <w:tr w:rsidR="00C360F6" w:rsidRPr="001819FE" w14:paraId="0EFC0801" w14:textId="77777777" w:rsidTr="004E5701">
        <w:tc>
          <w:tcPr>
            <w:tcW w:w="2515" w:type="dxa"/>
          </w:tcPr>
          <w:p w14:paraId="6B30F210"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4FC33604" w14:textId="77777777" w:rsidR="00C360F6" w:rsidRPr="001819FE" w:rsidRDefault="00C360F6" w:rsidP="004E5701">
            <w:pPr>
              <w:keepNext/>
              <w:keepLines/>
              <w:rPr>
                <w:sz w:val="26"/>
                <w:szCs w:val="26"/>
              </w:rPr>
            </w:pPr>
            <w:r>
              <w:rPr>
                <w:sz w:val="26"/>
                <w:szCs w:val="26"/>
              </w:rPr>
              <w:t>Để người quản trị có thể cập nhật lại thông tin của bất kì chuyên ngành mà người quản trị muốn</w:t>
            </w:r>
          </w:p>
        </w:tc>
      </w:tr>
      <w:tr w:rsidR="00C360F6" w:rsidRPr="001819FE" w14:paraId="3A7650FF" w14:textId="77777777" w:rsidTr="004E5701">
        <w:tc>
          <w:tcPr>
            <w:tcW w:w="2515" w:type="dxa"/>
          </w:tcPr>
          <w:p w14:paraId="75CBCBF4"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265C3552" w14:textId="77777777" w:rsidR="00C360F6" w:rsidRPr="001819FE" w:rsidRDefault="00C360F6" w:rsidP="004E5701">
            <w:pPr>
              <w:keepNext/>
              <w:keepLines/>
              <w:rPr>
                <w:sz w:val="26"/>
                <w:szCs w:val="26"/>
              </w:rPr>
            </w:pPr>
            <w:r>
              <w:rPr>
                <w:sz w:val="26"/>
                <w:szCs w:val="26"/>
              </w:rPr>
              <w:t>Khi người quản trị có thể thực hiện thao tác cập nhật thông tin của bất kì chuyên ngành nào</w:t>
            </w:r>
          </w:p>
        </w:tc>
      </w:tr>
      <w:tr w:rsidR="00C360F6" w:rsidRPr="001819FE" w14:paraId="15B3E59F" w14:textId="77777777" w:rsidTr="004E5701">
        <w:tc>
          <w:tcPr>
            <w:tcW w:w="2515" w:type="dxa"/>
          </w:tcPr>
          <w:p w14:paraId="680E280B"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02230CEF"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chuyên ngành, tiến hành cập nhật  và điền các thông tin cần cập nhật </w:t>
            </w:r>
          </w:p>
        </w:tc>
      </w:tr>
      <w:tr w:rsidR="00C360F6" w:rsidRPr="001819FE" w14:paraId="33007BCC" w14:textId="77777777" w:rsidTr="004E5701">
        <w:tc>
          <w:tcPr>
            <w:tcW w:w="2515" w:type="dxa"/>
          </w:tcPr>
          <w:p w14:paraId="317CD277"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1CA2F793" w14:textId="77777777" w:rsidR="00C360F6" w:rsidRPr="001819FE" w:rsidRDefault="00C360F6" w:rsidP="004E5701">
            <w:pPr>
              <w:keepNext/>
              <w:keepLines/>
              <w:rPr>
                <w:sz w:val="26"/>
                <w:szCs w:val="26"/>
              </w:rPr>
            </w:pPr>
            <w:r>
              <w:rPr>
                <w:sz w:val="26"/>
                <w:szCs w:val="26"/>
              </w:rPr>
              <w:t>Admin</w:t>
            </w:r>
          </w:p>
        </w:tc>
      </w:tr>
      <w:tr w:rsidR="00C360F6" w:rsidRPr="001819FE" w14:paraId="6A471103" w14:textId="77777777" w:rsidTr="004E5701">
        <w:tc>
          <w:tcPr>
            <w:tcW w:w="2515" w:type="dxa"/>
          </w:tcPr>
          <w:p w14:paraId="349A2032"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17D1E4E6"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50B0A4CA" w14:textId="77777777" w:rsidTr="004E5701">
        <w:trPr>
          <w:trHeight w:val="150"/>
        </w:trPr>
        <w:tc>
          <w:tcPr>
            <w:tcW w:w="2515" w:type="dxa"/>
          </w:tcPr>
          <w:p w14:paraId="4364888A"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02D6F7EB"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0BF1A76D"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53799D74" w14:textId="77777777" w:rsidTr="004E5701">
        <w:trPr>
          <w:trHeight w:val="150"/>
        </w:trPr>
        <w:tc>
          <w:tcPr>
            <w:tcW w:w="2515" w:type="dxa"/>
          </w:tcPr>
          <w:p w14:paraId="23AEBFF4" w14:textId="77777777" w:rsidR="00C360F6" w:rsidRPr="001819FE" w:rsidRDefault="00C360F6" w:rsidP="004E5701">
            <w:pPr>
              <w:keepNext/>
              <w:keepLines/>
              <w:rPr>
                <w:b/>
                <w:sz w:val="26"/>
                <w:szCs w:val="26"/>
              </w:rPr>
            </w:pPr>
          </w:p>
        </w:tc>
        <w:tc>
          <w:tcPr>
            <w:tcW w:w="3150" w:type="dxa"/>
          </w:tcPr>
          <w:p w14:paraId="0206B163" w14:textId="77777777" w:rsidR="00C360F6" w:rsidRDefault="00C360F6">
            <w:pPr>
              <w:pStyle w:val="ListParagraph"/>
              <w:keepNext/>
              <w:keepLines/>
              <w:numPr>
                <w:ilvl w:val="0"/>
                <w:numId w:val="31"/>
              </w:numPr>
              <w:tabs>
                <w:tab w:val="left" w:pos="2916"/>
              </w:tabs>
              <w:spacing w:after="160" w:line="259" w:lineRule="auto"/>
              <w:rPr>
                <w:sz w:val="26"/>
                <w:szCs w:val="26"/>
              </w:rPr>
            </w:pPr>
            <w:r>
              <w:rPr>
                <w:sz w:val="26"/>
                <w:szCs w:val="26"/>
              </w:rPr>
              <w:t>Người quản trị đăng nhập vào hệt thống</w:t>
            </w:r>
          </w:p>
          <w:p w14:paraId="55CFC9DA" w14:textId="77777777" w:rsidR="00C360F6" w:rsidRDefault="00C360F6">
            <w:pPr>
              <w:pStyle w:val="ListParagraph"/>
              <w:keepNext/>
              <w:keepLines/>
              <w:numPr>
                <w:ilvl w:val="0"/>
                <w:numId w:val="31"/>
              </w:numPr>
              <w:tabs>
                <w:tab w:val="left" w:pos="2916"/>
              </w:tabs>
              <w:spacing w:after="160" w:line="259" w:lineRule="auto"/>
              <w:rPr>
                <w:sz w:val="26"/>
                <w:szCs w:val="26"/>
              </w:rPr>
            </w:pPr>
            <w:r>
              <w:rPr>
                <w:sz w:val="26"/>
                <w:szCs w:val="26"/>
              </w:rPr>
              <w:t xml:space="preserve">Chọn </w:t>
            </w:r>
            <w:r w:rsidRPr="00CA6CC1">
              <w:rPr>
                <w:sz w:val="26"/>
                <w:szCs w:val="26"/>
              </w:rPr>
              <w:t xml:space="preserve">chuyên ngành </w:t>
            </w:r>
            <w:r>
              <w:rPr>
                <w:sz w:val="26"/>
                <w:szCs w:val="26"/>
              </w:rPr>
              <w:t>cần cập nhật</w:t>
            </w:r>
          </w:p>
          <w:p w14:paraId="1F7F9474" w14:textId="77777777" w:rsidR="00C360F6" w:rsidRDefault="00C360F6">
            <w:pPr>
              <w:pStyle w:val="ListParagraph"/>
              <w:keepNext/>
              <w:keepLines/>
              <w:numPr>
                <w:ilvl w:val="0"/>
                <w:numId w:val="31"/>
              </w:numPr>
              <w:tabs>
                <w:tab w:val="left" w:pos="2916"/>
              </w:tabs>
              <w:spacing w:after="160" w:line="259" w:lineRule="auto"/>
              <w:rPr>
                <w:sz w:val="26"/>
                <w:szCs w:val="26"/>
              </w:rPr>
            </w:pPr>
            <w:r>
              <w:rPr>
                <w:sz w:val="26"/>
                <w:szCs w:val="26"/>
              </w:rPr>
              <w:t xml:space="preserve">Chỉnh sửa thông tin </w:t>
            </w:r>
            <w:r w:rsidRPr="00CA6CC1">
              <w:rPr>
                <w:sz w:val="26"/>
                <w:szCs w:val="26"/>
              </w:rPr>
              <w:t xml:space="preserve">chuyên ngành </w:t>
            </w:r>
            <w:r>
              <w:rPr>
                <w:sz w:val="26"/>
                <w:szCs w:val="26"/>
              </w:rPr>
              <w:t>theo ý muốn</w:t>
            </w:r>
          </w:p>
          <w:p w14:paraId="7C6EF1F7" w14:textId="77777777" w:rsidR="00C360F6" w:rsidRPr="00620B90" w:rsidRDefault="00C360F6">
            <w:pPr>
              <w:pStyle w:val="ListParagraph"/>
              <w:keepNext/>
              <w:keepLines/>
              <w:numPr>
                <w:ilvl w:val="0"/>
                <w:numId w:val="31"/>
              </w:numPr>
              <w:tabs>
                <w:tab w:val="left" w:pos="2916"/>
              </w:tabs>
              <w:spacing w:after="160" w:line="259" w:lineRule="auto"/>
              <w:rPr>
                <w:sz w:val="26"/>
                <w:szCs w:val="26"/>
              </w:rPr>
            </w:pPr>
            <w:r>
              <w:rPr>
                <w:sz w:val="26"/>
                <w:szCs w:val="26"/>
              </w:rPr>
              <w:t xml:space="preserve">Lưu </w:t>
            </w:r>
          </w:p>
        </w:tc>
        <w:tc>
          <w:tcPr>
            <w:tcW w:w="3446" w:type="dxa"/>
          </w:tcPr>
          <w:p w14:paraId="47458A0A" w14:textId="77777777" w:rsidR="00C360F6" w:rsidRDefault="00C360F6" w:rsidP="004E5701">
            <w:pPr>
              <w:keepNext/>
              <w:keepLines/>
              <w:tabs>
                <w:tab w:val="left" w:pos="2916"/>
              </w:tabs>
              <w:rPr>
                <w:sz w:val="26"/>
                <w:szCs w:val="26"/>
              </w:rPr>
            </w:pPr>
            <w:r w:rsidRPr="001819FE">
              <w:rPr>
                <w:sz w:val="26"/>
                <w:szCs w:val="26"/>
              </w:rPr>
              <w:t xml:space="preserve">2.1 </w:t>
            </w:r>
            <w:r>
              <w:rPr>
                <w:sz w:val="26"/>
                <w:szCs w:val="26"/>
              </w:rPr>
              <w:t xml:space="preserve">Hệ thống sẽ lưu lại giá trị đã thay đổi của chuyên ngành </w:t>
            </w:r>
          </w:p>
          <w:p w14:paraId="51CD7E78" w14:textId="77777777" w:rsidR="00C360F6" w:rsidRPr="001819FE" w:rsidRDefault="00C360F6" w:rsidP="004E5701">
            <w:pPr>
              <w:keepNext/>
              <w:keepLines/>
              <w:tabs>
                <w:tab w:val="left" w:pos="2916"/>
              </w:tabs>
              <w:rPr>
                <w:sz w:val="26"/>
                <w:szCs w:val="26"/>
              </w:rPr>
            </w:pPr>
          </w:p>
        </w:tc>
      </w:tr>
      <w:tr w:rsidR="00C360F6" w:rsidRPr="001819FE" w14:paraId="2285723F" w14:textId="77777777" w:rsidTr="004E5701">
        <w:tc>
          <w:tcPr>
            <w:tcW w:w="2515" w:type="dxa"/>
          </w:tcPr>
          <w:p w14:paraId="7B9A5F80"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6C4EB512" w14:textId="77777777" w:rsidR="00C360F6" w:rsidRPr="001819FE" w:rsidRDefault="00C360F6" w:rsidP="004E5701">
            <w:pPr>
              <w:keepNext/>
              <w:keepLines/>
              <w:rPr>
                <w:sz w:val="26"/>
                <w:szCs w:val="26"/>
              </w:rPr>
            </w:pPr>
          </w:p>
        </w:tc>
      </w:tr>
    </w:tbl>
    <w:p w14:paraId="4E0ED6C7" w14:textId="188B6EFE" w:rsidR="00C360F6" w:rsidRDefault="00C360F6" w:rsidP="00C360F6">
      <w:pPr>
        <w:pStyle w:val="Nidungvnbn"/>
      </w:pPr>
    </w:p>
    <w:p w14:paraId="34232262" w14:textId="77777777" w:rsidR="00C659C8" w:rsidRDefault="00C659C8">
      <w:pPr>
        <w:spacing w:after="200" w:line="276" w:lineRule="auto"/>
        <w:rPr>
          <w:sz w:val="26"/>
          <w:szCs w:val="26"/>
        </w:rPr>
      </w:pPr>
      <w:r>
        <w:br w:type="page"/>
      </w:r>
    </w:p>
    <w:p w14:paraId="382DD1BA" w14:textId="272E3E92" w:rsidR="00C360F6" w:rsidRDefault="00C360F6">
      <w:pPr>
        <w:pStyle w:val="Nidungvnbn"/>
        <w:numPr>
          <w:ilvl w:val="0"/>
          <w:numId w:val="39"/>
        </w:numPr>
      </w:pPr>
      <w:r>
        <w:lastRenderedPageBreak/>
        <w:t>Xóa loại nghề nghiệp</w:t>
      </w:r>
    </w:p>
    <w:tbl>
      <w:tblPr>
        <w:tblStyle w:val="TableGrid"/>
        <w:tblW w:w="0" w:type="auto"/>
        <w:tblLook w:val="04A0" w:firstRow="1" w:lastRow="0" w:firstColumn="1" w:lastColumn="0" w:noHBand="0" w:noVBand="1"/>
      </w:tblPr>
      <w:tblGrid>
        <w:gridCol w:w="2498"/>
        <w:gridCol w:w="3120"/>
        <w:gridCol w:w="3398"/>
      </w:tblGrid>
      <w:tr w:rsidR="00C360F6" w:rsidRPr="001819FE" w14:paraId="570FC5F1" w14:textId="77777777" w:rsidTr="004E5701">
        <w:tc>
          <w:tcPr>
            <w:tcW w:w="2498" w:type="dxa"/>
          </w:tcPr>
          <w:p w14:paraId="1FFD94A8" w14:textId="77777777" w:rsidR="00C360F6" w:rsidRPr="001819FE" w:rsidRDefault="00C360F6" w:rsidP="004E5701">
            <w:pPr>
              <w:keepNext/>
              <w:keepLines/>
              <w:rPr>
                <w:b/>
                <w:sz w:val="26"/>
                <w:szCs w:val="26"/>
              </w:rPr>
            </w:pPr>
            <w:r w:rsidRPr="001819FE">
              <w:rPr>
                <w:b/>
                <w:sz w:val="26"/>
                <w:szCs w:val="26"/>
              </w:rPr>
              <w:t>Use case name</w:t>
            </w:r>
          </w:p>
        </w:tc>
        <w:tc>
          <w:tcPr>
            <w:tcW w:w="6518" w:type="dxa"/>
            <w:gridSpan w:val="2"/>
          </w:tcPr>
          <w:p w14:paraId="5E3CA195" w14:textId="77777777" w:rsidR="00C360F6" w:rsidRPr="001819FE" w:rsidRDefault="00C360F6" w:rsidP="004E5701">
            <w:pPr>
              <w:keepNext/>
              <w:keepLines/>
              <w:rPr>
                <w:sz w:val="26"/>
                <w:szCs w:val="26"/>
              </w:rPr>
            </w:pPr>
            <w:r>
              <w:rPr>
                <w:sz w:val="26"/>
                <w:szCs w:val="26"/>
              </w:rPr>
              <w:t>Xóa chuyên ngành</w:t>
            </w:r>
          </w:p>
        </w:tc>
      </w:tr>
      <w:tr w:rsidR="00C360F6" w:rsidRPr="001819FE" w14:paraId="74C61B70" w14:textId="77777777" w:rsidTr="004E5701">
        <w:tc>
          <w:tcPr>
            <w:tcW w:w="2498" w:type="dxa"/>
          </w:tcPr>
          <w:p w14:paraId="13298F36" w14:textId="77777777" w:rsidR="00C360F6" w:rsidRPr="001819FE" w:rsidRDefault="00C360F6" w:rsidP="004E5701">
            <w:pPr>
              <w:keepNext/>
              <w:keepLines/>
              <w:rPr>
                <w:b/>
                <w:sz w:val="26"/>
                <w:szCs w:val="26"/>
              </w:rPr>
            </w:pPr>
            <w:r w:rsidRPr="001819FE">
              <w:rPr>
                <w:b/>
                <w:sz w:val="26"/>
                <w:szCs w:val="26"/>
              </w:rPr>
              <w:t>Scenario</w:t>
            </w:r>
          </w:p>
        </w:tc>
        <w:tc>
          <w:tcPr>
            <w:tcW w:w="6518" w:type="dxa"/>
            <w:gridSpan w:val="2"/>
          </w:tcPr>
          <w:p w14:paraId="3C67CA3B" w14:textId="77777777" w:rsidR="00C360F6" w:rsidRPr="001819FE" w:rsidRDefault="00C360F6" w:rsidP="004E5701">
            <w:pPr>
              <w:keepNext/>
              <w:keepLines/>
              <w:rPr>
                <w:sz w:val="26"/>
                <w:szCs w:val="26"/>
              </w:rPr>
            </w:pPr>
            <w:r>
              <w:rPr>
                <w:sz w:val="26"/>
                <w:szCs w:val="26"/>
              </w:rPr>
              <w:t>Người quản trị có thể xóa bất kì chuyên ngành mà người quản trị muốn</w:t>
            </w:r>
          </w:p>
        </w:tc>
      </w:tr>
      <w:tr w:rsidR="00C360F6" w:rsidRPr="001819FE" w14:paraId="6F4D5203" w14:textId="77777777" w:rsidTr="004E5701">
        <w:tc>
          <w:tcPr>
            <w:tcW w:w="2498" w:type="dxa"/>
          </w:tcPr>
          <w:p w14:paraId="6F178801" w14:textId="77777777" w:rsidR="00C360F6" w:rsidRPr="001819FE" w:rsidRDefault="00C360F6" w:rsidP="004E5701">
            <w:pPr>
              <w:keepNext/>
              <w:keepLines/>
              <w:rPr>
                <w:b/>
                <w:sz w:val="26"/>
                <w:szCs w:val="26"/>
              </w:rPr>
            </w:pPr>
            <w:r w:rsidRPr="001819FE">
              <w:rPr>
                <w:b/>
                <w:sz w:val="26"/>
                <w:szCs w:val="26"/>
              </w:rPr>
              <w:t>Triggering Event</w:t>
            </w:r>
          </w:p>
        </w:tc>
        <w:tc>
          <w:tcPr>
            <w:tcW w:w="6518" w:type="dxa"/>
            <w:gridSpan w:val="2"/>
          </w:tcPr>
          <w:p w14:paraId="74C972FD" w14:textId="77777777" w:rsidR="00C360F6" w:rsidRPr="001819FE" w:rsidRDefault="00C360F6" w:rsidP="004E5701">
            <w:pPr>
              <w:keepNext/>
              <w:keepLines/>
              <w:rPr>
                <w:sz w:val="26"/>
                <w:szCs w:val="26"/>
              </w:rPr>
            </w:pPr>
            <w:r>
              <w:rPr>
                <w:sz w:val="26"/>
                <w:szCs w:val="26"/>
              </w:rPr>
              <w:t>Khi người quản trị có thể thực hiện thao tác xóa bất kì chuyên ngành nào</w:t>
            </w:r>
          </w:p>
        </w:tc>
      </w:tr>
      <w:tr w:rsidR="00C360F6" w:rsidRPr="001819FE" w14:paraId="2E3E0C40" w14:textId="77777777" w:rsidTr="004E5701">
        <w:tc>
          <w:tcPr>
            <w:tcW w:w="2498" w:type="dxa"/>
          </w:tcPr>
          <w:p w14:paraId="045031E8" w14:textId="77777777" w:rsidR="00C360F6" w:rsidRPr="001819FE" w:rsidRDefault="00C360F6" w:rsidP="004E5701">
            <w:pPr>
              <w:keepNext/>
              <w:keepLines/>
              <w:rPr>
                <w:b/>
                <w:sz w:val="26"/>
                <w:szCs w:val="26"/>
              </w:rPr>
            </w:pPr>
            <w:r w:rsidRPr="001819FE">
              <w:rPr>
                <w:b/>
                <w:sz w:val="26"/>
                <w:szCs w:val="26"/>
              </w:rPr>
              <w:t>Brief Description</w:t>
            </w:r>
          </w:p>
        </w:tc>
        <w:tc>
          <w:tcPr>
            <w:tcW w:w="6518" w:type="dxa"/>
            <w:gridSpan w:val="2"/>
          </w:tcPr>
          <w:p w14:paraId="13974BA7" w14:textId="77777777" w:rsidR="00C360F6" w:rsidRPr="001819FE" w:rsidRDefault="00C360F6" w:rsidP="004E5701">
            <w:pPr>
              <w:keepNext/>
              <w:keepLines/>
              <w:rPr>
                <w:sz w:val="26"/>
                <w:szCs w:val="26"/>
              </w:rPr>
            </w:pPr>
            <w:r>
              <w:rPr>
                <w:sz w:val="26"/>
                <w:szCs w:val="26"/>
              </w:rPr>
              <w:t xml:space="preserve">Người quản trị đăng nhập vào giao diện admin (Quản trị) , chọn chuyên ngành, tiến hành cập nhật và điền các thông tin cần cập nhật </w:t>
            </w:r>
          </w:p>
        </w:tc>
      </w:tr>
      <w:tr w:rsidR="00C360F6" w:rsidRPr="001819FE" w14:paraId="068AE508" w14:textId="77777777" w:rsidTr="004E5701">
        <w:tc>
          <w:tcPr>
            <w:tcW w:w="2498" w:type="dxa"/>
          </w:tcPr>
          <w:p w14:paraId="1D68D123" w14:textId="77777777" w:rsidR="00C360F6" w:rsidRPr="001819FE" w:rsidRDefault="00C360F6" w:rsidP="004E5701">
            <w:pPr>
              <w:keepNext/>
              <w:keepLines/>
              <w:rPr>
                <w:b/>
                <w:sz w:val="26"/>
                <w:szCs w:val="26"/>
              </w:rPr>
            </w:pPr>
            <w:r w:rsidRPr="001819FE">
              <w:rPr>
                <w:b/>
                <w:sz w:val="26"/>
                <w:szCs w:val="26"/>
              </w:rPr>
              <w:t>Actor</w:t>
            </w:r>
          </w:p>
        </w:tc>
        <w:tc>
          <w:tcPr>
            <w:tcW w:w="6518" w:type="dxa"/>
            <w:gridSpan w:val="2"/>
          </w:tcPr>
          <w:p w14:paraId="592BF60B" w14:textId="77777777" w:rsidR="00C360F6" w:rsidRPr="001819FE" w:rsidRDefault="00C360F6" w:rsidP="004E5701">
            <w:pPr>
              <w:keepNext/>
              <w:keepLines/>
              <w:rPr>
                <w:sz w:val="26"/>
                <w:szCs w:val="26"/>
              </w:rPr>
            </w:pPr>
            <w:r>
              <w:rPr>
                <w:sz w:val="26"/>
                <w:szCs w:val="26"/>
              </w:rPr>
              <w:t>Admin</w:t>
            </w:r>
          </w:p>
        </w:tc>
      </w:tr>
      <w:tr w:rsidR="00C360F6" w:rsidRPr="001819FE" w14:paraId="1032D440" w14:textId="77777777" w:rsidTr="004E5701">
        <w:tc>
          <w:tcPr>
            <w:tcW w:w="2498" w:type="dxa"/>
          </w:tcPr>
          <w:p w14:paraId="19812000" w14:textId="77777777" w:rsidR="00C360F6" w:rsidRPr="001819FE" w:rsidRDefault="00C360F6" w:rsidP="004E5701">
            <w:pPr>
              <w:keepNext/>
              <w:keepLines/>
              <w:rPr>
                <w:b/>
                <w:sz w:val="26"/>
                <w:szCs w:val="26"/>
              </w:rPr>
            </w:pPr>
            <w:r w:rsidRPr="001819FE">
              <w:rPr>
                <w:b/>
                <w:sz w:val="26"/>
                <w:szCs w:val="26"/>
              </w:rPr>
              <w:t>Precondition</w:t>
            </w:r>
          </w:p>
        </w:tc>
        <w:tc>
          <w:tcPr>
            <w:tcW w:w="6518" w:type="dxa"/>
            <w:gridSpan w:val="2"/>
            <w:tcBorders>
              <w:bottom w:val="single" w:sz="4" w:space="0" w:color="auto"/>
            </w:tcBorders>
          </w:tcPr>
          <w:p w14:paraId="09B56D68" w14:textId="77777777" w:rsidR="00C360F6" w:rsidRPr="001819FE" w:rsidRDefault="00C360F6" w:rsidP="004E5701">
            <w:pPr>
              <w:keepNext/>
              <w:keepLines/>
              <w:rPr>
                <w:sz w:val="26"/>
                <w:szCs w:val="26"/>
              </w:rPr>
            </w:pPr>
            <w:r>
              <w:rPr>
                <w:sz w:val="26"/>
                <w:szCs w:val="26"/>
              </w:rPr>
              <w:t>Phải là người dùng có quyền admin</w:t>
            </w:r>
          </w:p>
        </w:tc>
      </w:tr>
      <w:tr w:rsidR="00C360F6" w:rsidRPr="001819FE" w14:paraId="14AA4295" w14:textId="77777777" w:rsidTr="004E5701">
        <w:trPr>
          <w:trHeight w:val="150"/>
        </w:trPr>
        <w:tc>
          <w:tcPr>
            <w:tcW w:w="2498" w:type="dxa"/>
          </w:tcPr>
          <w:p w14:paraId="090547D6" w14:textId="77777777" w:rsidR="00C360F6" w:rsidRPr="001819FE" w:rsidRDefault="00C360F6" w:rsidP="004E5701">
            <w:pPr>
              <w:keepNext/>
              <w:keepLines/>
              <w:rPr>
                <w:b/>
                <w:sz w:val="26"/>
                <w:szCs w:val="26"/>
              </w:rPr>
            </w:pPr>
            <w:r w:rsidRPr="001819FE">
              <w:rPr>
                <w:b/>
                <w:sz w:val="26"/>
                <w:szCs w:val="26"/>
              </w:rPr>
              <w:t>Flow of Event</w:t>
            </w:r>
          </w:p>
        </w:tc>
        <w:tc>
          <w:tcPr>
            <w:tcW w:w="3120" w:type="dxa"/>
          </w:tcPr>
          <w:p w14:paraId="2AA19324"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398" w:type="dxa"/>
          </w:tcPr>
          <w:p w14:paraId="1396A0FA"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30F4B9C2" w14:textId="77777777" w:rsidTr="004E5701">
        <w:trPr>
          <w:trHeight w:val="150"/>
        </w:trPr>
        <w:tc>
          <w:tcPr>
            <w:tcW w:w="2498" w:type="dxa"/>
          </w:tcPr>
          <w:p w14:paraId="62C9049A" w14:textId="77777777" w:rsidR="00C360F6" w:rsidRPr="001819FE" w:rsidRDefault="00C360F6" w:rsidP="004E5701">
            <w:pPr>
              <w:keepNext/>
              <w:keepLines/>
              <w:rPr>
                <w:b/>
                <w:sz w:val="26"/>
                <w:szCs w:val="26"/>
              </w:rPr>
            </w:pPr>
          </w:p>
        </w:tc>
        <w:tc>
          <w:tcPr>
            <w:tcW w:w="3120" w:type="dxa"/>
          </w:tcPr>
          <w:p w14:paraId="54C263CE" w14:textId="77777777" w:rsidR="00C360F6" w:rsidRDefault="00C360F6">
            <w:pPr>
              <w:pStyle w:val="ListParagraph"/>
              <w:keepNext/>
              <w:keepLines/>
              <w:numPr>
                <w:ilvl w:val="0"/>
                <w:numId w:val="32"/>
              </w:numPr>
              <w:tabs>
                <w:tab w:val="left" w:pos="2916"/>
              </w:tabs>
              <w:spacing w:after="160" w:line="259" w:lineRule="auto"/>
              <w:rPr>
                <w:sz w:val="26"/>
                <w:szCs w:val="26"/>
              </w:rPr>
            </w:pPr>
            <w:r>
              <w:rPr>
                <w:sz w:val="26"/>
                <w:szCs w:val="26"/>
              </w:rPr>
              <w:t>Người quản trị đăng nhập vào hệt thống</w:t>
            </w:r>
          </w:p>
          <w:p w14:paraId="407BCA33" w14:textId="77777777" w:rsidR="00C360F6" w:rsidRDefault="00C360F6">
            <w:pPr>
              <w:pStyle w:val="ListParagraph"/>
              <w:keepNext/>
              <w:keepLines/>
              <w:numPr>
                <w:ilvl w:val="0"/>
                <w:numId w:val="32"/>
              </w:numPr>
              <w:tabs>
                <w:tab w:val="left" w:pos="2916"/>
              </w:tabs>
              <w:spacing w:after="160" w:line="259" w:lineRule="auto"/>
              <w:rPr>
                <w:sz w:val="26"/>
                <w:szCs w:val="26"/>
              </w:rPr>
            </w:pPr>
            <w:r>
              <w:rPr>
                <w:sz w:val="26"/>
                <w:szCs w:val="26"/>
              </w:rPr>
              <w:t xml:space="preserve">Chọn </w:t>
            </w:r>
            <w:r w:rsidRPr="00896938">
              <w:rPr>
                <w:sz w:val="26"/>
                <w:szCs w:val="26"/>
              </w:rPr>
              <w:t>chuyên ngành</w:t>
            </w:r>
            <w:r>
              <w:rPr>
                <w:sz w:val="26"/>
                <w:szCs w:val="26"/>
              </w:rPr>
              <w:t xml:space="preserve"> cần cập nhật</w:t>
            </w:r>
          </w:p>
          <w:p w14:paraId="6808E3BC" w14:textId="77777777" w:rsidR="00C360F6" w:rsidRPr="00FA78E6" w:rsidRDefault="00C360F6">
            <w:pPr>
              <w:pStyle w:val="ListParagraph"/>
              <w:keepNext/>
              <w:keepLines/>
              <w:numPr>
                <w:ilvl w:val="0"/>
                <w:numId w:val="32"/>
              </w:numPr>
              <w:tabs>
                <w:tab w:val="left" w:pos="2916"/>
              </w:tabs>
              <w:spacing w:after="160" w:line="259" w:lineRule="auto"/>
              <w:rPr>
                <w:sz w:val="26"/>
                <w:szCs w:val="26"/>
              </w:rPr>
            </w:pPr>
            <w:r>
              <w:rPr>
                <w:sz w:val="26"/>
                <w:szCs w:val="26"/>
              </w:rPr>
              <w:t xml:space="preserve">Xóa </w:t>
            </w:r>
            <w:r w:rsidRPr="00896938">
              <w:rPr>
                <w:sz w:val="26"/>
                <w:szCs w:val="26"/>
              </w:rPr>
              <w:t xml:space="preserve">chuyên ngành </w:t>
            </w:r>
            <w:r>
              <w:rPr>
                <w:sz w:val="26"/>
                <w:szCs w:val="26"/>
              </w:rPr>
              <w:t>theo ý muốn</w:t>
            </w:r>
          </w:p>
        </w:tc>
        <w:tc>
          <w:tcPr>
            <w:tcW w:w="3398" w:type="dxa"/>
          </w:tcPr>
          <w:p w14:paraId="3815A200"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 xml:space="preserve">Hệ thống sẽ xóa </w:t>
            </w:r>
            <w:r w:rsidRPr="00896938">
              <w:rPr>
                <w:sz w:val="26"/>
                <w:szCs w:val="26"/>
              </w:rPr>
              <w:t>chuyên ngành</w:t>
            </w:r>
            <w:r>
              <w:rPr>
                <w:sz w:val="26"/>
                <w:szCs w:val="26"/>
              </w:rPr>
              <w:t xml:space="preserve"> đó </w:t>
            </w:r>
          </w:p>
        </w:tc>
      </w:tr>
      <w:tr w:rsidR="00C360F6" w:rsidRPr="001819FE" w14:paraId="4A3676D1" w14:textId="77777777" w:rsidTr="004E5701">
        <w:tc>
          <w:tcPr>
            <w:tcW w:w="2498" w:type="dxa"/>
          </w:tcPr>
          <w:p w14:paraId="37872690" w14:textId="77777777" w:rsidR="00C360F6" w:rsidRPr="001819FE" w:rsidRDefault="00C360F6" w:rsidP="004E5701">
            <w:pPr>
              <w:keepNext/>
              <w:keepLines/>
              <w:rPr>
                <w:b/>
                <w:sz w:val="26"/>
                <w:szCs w:val="26"/>
              </w:rPr>
            </w:pPr>
            <w:r w:rsidRPr="001819FE">
              <w:rPr>
                <w:b/>
                <w:sz w:val="26"/>
                <w:szCs w:val="26"/>
              </w:rPr>
              <w:t>Exception Conditon</w:t>
            </w:r>
          </w:p>
        </w:tc>
        <w:tc>
          <w:tcPr>
            <w:tcW w:w="6518" w:type="dxa"/>
            <w:gridSpan w:val="2"/>
          </w:tcPr>
          <w:p w14:paraId="56DF290B" w14:textId="77777777" w:rsidR="00C360F6" w:rsidRPr="001819FE" w:rsidRDefault="00C360F6" w:rsidP="004E5701">
            <w:pPr>
              <w:keepNext/>
              <w:keepLines/>
              <w:rPr>
                <w:sz w:val="26"/>
                <w:szCs w:val="26"/>
              </w:rPr>
            </w:pPr>
          </w:p>
        </w:tc>
      </w:tr>
    </w:tbl>
    <w:p w14:paraId="415CC24A" w14:textId="467A5F16" w:rsidR="00C360F6" w:rsidRDefault="00C360F6" w:rsidP="00C360F6">
      <w:pPr>
        <w:pStyle w:val="Nidungvnbn"/>
      </w:pPr>
    </w:p>
    <w:p w14:paraId="3A9A9445" w14:textId="77777777" w:rsidR="00C659C8" w:rsidRDefault="00C659C8">
      <w:pPr>
        <w:spacing w:after="200" w:line="276" w:lineRule="auto"/>
        <w:rPr>
          <w:sz w:val="26"/>
          <w:szCs w:val="26"/>
        </w:rPr>
      </w:pPr>
      <w:r>
        <w:br w:type="page"/>
      </w:r>
    </w:p>
    <w:p w14:paraId="5F9EBB69" w14:textId="43CA1529" w:rsidR="00C360F6" w:rsidRDefault="00C360F6">
      <w:pPr>
        <w:pStyle w:val="Nidungvnbn"/>
        <w:numPr>
          <w:ilvl w:val="0"/>
          <w:numId w:val="39"/>
        </w:numPr>
      </w:pPr>
      <w:r>
        <w:lastRenderedPageBreak/>
        <w:t>Thêm bài đăng</w:t>
      </w:r>
    </w:p>
    <w:tbl>
      <w:tblPr>
        <w:tblStyle w:val="TableGrid"/>
        <w:tblW w:w="0" w:type="auto"/>
        <w:tblLook w:val="04A0" w:firstRow="1" w:lastRow="0" w:firstColumn="1" w:lastColumn="0" w:noHBand="0" w:noVBand="1"/>
      </w:tblPr>
      <w:tblGrid>
        <w:gridCol w:w="2498"/>
        <w:gridCol w:w="3119"/>
        <w:gridCol w:w="3399"/>
      </w:tblGrid>
      <w:tr w:rsidR="00C360F6" w:rsidRPr="001819FE" w14:paraId="680C405B" w14:textId="77777777" w:rsidTr="004E5701">
        <w:tc>
          <w:tcPr>
            <w:tcW w:w="2498" w:type="dxa"/>
          </w:tcPr>
          <w:p w14:paraId="0DA97E20" w14:textId="77777777" w:rsidR="00C360F6" w:rsidRPr="001819FE" w:rsidRDefault="00C360F6" w:rsidP="004E5701">
            <w:pPr>
              <w:keepNext/>
              <w:keepLines/>
              <w:rPr>
                <w:b/>
                <w:sz w:val="26"/>
                <w:szCs w:val="26"/>
              </w:rPr>
            </w:pPr>
            <w:r w:rsidRPr="001819FE">
              <w:rPr>
                <w:b/>
                <w:sz w:val="26"/>
                <w:szCs w:val="26"/>
              </w:rPr>
              <w:t>Use case name</w:t>
            </w:r>
          </w:p>
        </w:tc>
        <w:tc>
          <w:tcPr>
            <w:tcW w:w="6518" w:type="dxa"/>
            <w:gridSpan w:val="2"/>
          </w:tcPr>
          <w:p w14:paraId="3A584999" w14:textId="77777777" w:rsidR="00C360F6" w:rsidRPr="001819FE" w:rsidRDefault="00C360F6" w:rsidP="004E5701">
            <w:pPr>
              <w:keepNext/>
              <w:keepLines/>
              <w:rPr>
                <w:sz w:val="26"/>
                <w:szCs w:val="26"/>
              </w:rPr>
            </w:pPr>
            <w:r>
              <w:rPr>
                <w:sz w:val="26"/>
                <w:szCs w:val="26"/>
              </w:rPr>
              <w:t>Thêm mới bài đăng</w:t>
            </w:r>
          </w:p>
        </w:tc>
      </w:tr>
      <w:tr w:rsidR="00C360F6" w:rsidRPr="001819FE" w14:paraId="7424A910" w14:textId="77777777" w:rsidTr="004E5701">
        <w:tc>
          <w:tcPr>
            <w:tcW w:w="2498" w:type="dxa"/>
          </w:tcPr>
          <w:p w14:paraId="390DD1BA" w14:textId="77777777" w:rsidR="00C360F6" w:rsidRPr="001819FE" w:rsidRDefault="00C360F6" w:rsidP="004E5701">
            <w:pPr>
              <w:keepNext/>
              <w:keepLines/>
              <w:rPr>
                <w:b/>
                <w:sz w:val="26"/>
                <w:szCs w:val="26"/>
              </w:rPr>
            </w:pPr>
            <w:r w:rsidRPr="001819FE">
              <w:rPr>
                <w:b/>
                <w:sz w:val="26"/>
                <w:szCs w:val="26"/>
              </w:rPr>
              <w:t>Scenario</w:t>
            </w:r>
          </w:p>
        </w:tc>
        <w:tc>
          <w:tcPr>
            <w:tcW w:w="6518" w:type="dxa"/>
            <w:gridSpan w:val="2"/>
          </w:tcPr>
          <w:p w14:paraId="6233B146" w14:textId="77777777" w:rsidR="00C360F6" w:rsidRPr="001819FE" w:rsidRDefault="00C360F6" w:rsidP="004E5701">
            <w:pPr>
              <w:keepNext/>
              <w:keepLines/>
              <w:rPr>
                <w:sz w:val="26"/>
                <w:szCs w:val="26"/>
              </w:rPr>
            </w:pPr>
            <w:r>
              <w:rPr>
                <w:sz w:val="26"/>
                <w:szCs w:val="26"/>
              </w:rPr>
              <w:t>Để nhà tuyển dụng có thể thêm mới bài đăng mà nhà tuyển dụng muốn</w:t>
            </w:r>
          </w:p>
        </w:tc>
      </w:tr>
      <w:tr w:rsidR="00C360F6" w:rsidRPr="001819FE" w14:paraId="2F3325AB" w14:textId="77777777" w:rsidTr="004E5701">
        <w:tc>
          <w:tcPr>
            <w:tcW w:w="2498" w:type="dxa"/>
          </w:tcPr>
          <w:p w14:paraId="3D76B476" w14:textId="77777777" w:rsidR="00C360F6" w:rsidRPr="001819FE" w:rsidRDefault="00C360F6" w:rsidP="004E5701">
            <w:pPr>
              <w:keepNext/>
              <w:keepLines/>
              <w:rPr>
                <w:b/>
                <w:sz w:val="26"/>
                <w:szCs w:val="26"/>
              </w:rPr>
            </w:pPr>
            <w:r w:rsidRPr="001819FE">
              <w:rPr>
                <w:b/>
                <w:sz w:val="26"/>
                <w:szCs w:val="26"/>
              </w:rPr>
              <w:t>Triggering Event</w:t>
            </w:r>
          </w:p>
        </w:tc>
        <w:tc>
          <w:tcPr>
            <w:tcW w:w="6518" w:type="dxa"/>
            <w:gridSpan w:val="2"/>
          </w:tcPr>
          <w:p w14:paraId="0DF5F135" w14:textId="77777777" w:rsidR="00C360F6" w:rsidRPr="001819FE" w:rsidRDefault="00C360F6" w:rsidP="004E5701">
            <w:pPr>
              <w:keepNext/>
              <w:keepLines/>
              <w:rPr>
                <w:sz w:val="26"/>
                <w:szCs w:val="26"/>
              </w:rPr>
            </w:pPr>
            <w:r>
              <w:rPr>
                <w:sz w:val="26"/>
                <w:szCs w:val="26"/>
              </w:rPr>
              <w:t>Khi nhà tuyển đụng thực hiện thao tác thêm mới bài đăng</w:t>
            </w:r>
          </w:p>
        </w:tc>
      </w:tr>
      <w:tr w:rsidR="00C360F6" w:rsidRPr="001819FE" w14:paraId="6F29DB9B" w14:textId="77777777" w:rsidTr="004E5701">
        <w:tc>
          <w:tcPr>
            <w:tcW w:w="2498" w:type="dxa"/>
          </w:tcPr>
          <w:p w14:paraId="5838D96D" w14:textId="77777777" w:rsidR="00C360F6" w:rsidRPr="001819FE" w:rsidRDefault="00C360F6" w:rsidP="004E5701">
            <w:pPr>
              <w:keepNext/>
              <w:keepLines/>
              <w:rPr>
                <w:b/>
                <w:sz w:val="26"/>
                <w:szCs w:val="26"/>
              </w:rPr>
            </w:pPr>
            <w:r w:rsidRPr="001819FE">
              <w:rPr>
                <w:b/>
                <w:sz w:val="26"/>
                <w:szCs w:val="26"/>
              </w:rPr>
              <w:t>Brief Description</w:t>
            </w:r>
          </w:p>
        </w:tc>
        <w:tc>
          <w:tcPr>
            <w:tcW w:w="6518" w:type="dxa"/>
            <w:gridSpan w:val="2"/>
          </w:tcPr>
          <w:p w14:paraId="17FA0F4E" w14:textId="77777777" w:rsidR="00C360F6" w:rsidRPr="001819FE" w:rsidRDefault="00C360F6" w:rsidP="004E5701">
            <w:pPr>
              <w:keepNext/>
              <w:keepLines/>
              <w:rPr>
                <w:sz w:val="26"/>
                <w:szCs w:val="26"/>
              </w:rPr>
            </w:pPr>
            <w:r>
              <w:rPr>
                <w:sz w:val="26"/>
                <w:szCs w:val="26"/>
              </w:rPr>
              <w:t xml:space="preserve">Nhà tuyển dụng đăng nhập vào giao diện Recruiter, chọn thêm bài đăng mới, và điền các thông tin cần thiết </w:t>
            </w:r>
          </w:p>
        </w:tc>
      </w:tr>
      <w:tr w:rsidR="00C360F6" w:rsidRPr="001819FE" w14:paraId="525ABA61" w14:textId="77777777" w:rsidTr="004E5701">
        <w:tc>
          <w:tcPr>
            <w:tcW w:w="2498" w:type="dxa"/>
          </w:tcPr>
          <w:p w14:paraId="33DAB2F5" w14:textId="77777777" w:rsidR="00C360F6" w:rsidRPr="001819FE" w:rsidRDefault="00C360F6" w:rsidP="004E5701">
            <w:pPr>
              <w:keepNext/>
              <w:keepLines/>
              <w:rPr>
                <w:b/>
                <w:sz w:val="26"/>
                <w:szCs w:val="26"/>
              </w:rPr>
            </w:pPr>
            <w:r w:rsidRPr="001819FE">
              <w:rPr>
                <w:b/>
                <w:sz w:val="26"/>
                <w:szCs w:val="26"/>
              </w:rPr>
              <w:t>Actor</w:t>
            </w:r>
          </w:p>
        </w:tc>
        <w:tc>
          <w:tcPr>
            <w:tcW w:w="6518" w:type="dxa"/>
            <w:gridSpan w:val="2"/>
          </w:tcPr>
          <w:p w14:paraId="68103F56" w14:textId="77777777" w:rsidR="00C360F6" w:rsidRPr="001819FE" w:rsidRDefault="00C360F6" w:rsidP="004E5701">
            <w:pPr>
              <w:keepNext/>
              <w:keepLines/>
              <w:rPr>
                <w:sz w:val="26"/>
                <w:szCs w:val="26"/>
              </w:rPr>
            </w:pPr>
            <w:r>
              <w:rPr>
                <w:sz w:val="26"/>
                <w:szCs w:val="26"/>
              </w:rPr>
              <w:t>Recruiter</w:t>
            </w:r>
          </w:p>
        </w:tc>
      </w:tr>
      <w:tr w:rsidR="00C360F6" w:rsidRPr="001819FE" w14:paraId="31F3BB2F" w14:textId="77777777" w:rsidTr="004E5701">
        <w:tc>
          <w:tcPr>
            <w:tcW w:w="2498" w:type="dxa"/>
          </w:tcPr>
          <w:p w14:paraId="7DAD09E7" w14:textId="77777777" w:rsidR="00C360F6" w:rsidRPr="001819FE" w:rsidRDefault="00C360F6" w:rsidP="004E5701">
            <w:pPr>
              <w:keepNext/>
              <w:keepLines/>
              <w:rPr>
                <w:b/>
                <w:sz w:val="26"/>
                <w:szCs w:val="26"/>
              </w:rPr>
            </w:pPr>
            <w:r w:rsidRPr="001819FE">
              <w:rPr>
                <w:b/>
                <w:sz w:val="26"/>
                <w:szCs w:val="26"/>
              </w:rPr>
              <w:t>Precondition</w:t>
            </w:r>
          </w:p>
        </w:tc>
        <w:tc>
          <w:tcPr>
            <w:tcW w:w="6518" w:type="dxa"/>
            <w:gridSpan w:val="2"/>
            <w:tcBorders>
              <w:bottom w:val="single" w:sz="4" w:space="0" w:color="auto"/>
            </w:tcBorders>
          </w:tcPr>
          <w:p w14:paraId="7261EDFB" w14:textId="77777777" w:rsidR="00C360F6" w:rsidRPr="001819FE" w:rsidRDefault="00C360F6" w:rsidP="004E5701">
            <w:pPr>
              <w:keepNext/>
              <w:keepLines/>
              <w:rPr>
                <w:sz w:val="26"/>
                <w:szCs w:val="26"/>
              </w:rPr>
            </w:pPr>
            <w:r>
              <w:rPr>
                <w:sz w:val="26"/>
                <w:szCs w:val="26"/>
              </w:rPr>
              <w:t>Phải là người dùng có quyền recruiter</w:t>
            </w:r>
          </w:p>
        </w:tc>
      </w:tr>
      <w:tr w:rsidR="00C360F6" w:rsidRPr="001819FE" w14:paraId="6815F214" w14:textId="77777777" w:rsidTr="004E5701">
        <w:trPr>
          <w:trHeight w:val="150"/>
        </w:trPr>
        <w:tc>
          <w:tcPr>
            <w:tcW w:w="2498" w:type="dxa"/>
          </w:tcPr>
          <w:p w14:paraId="6E60BD6F" w14:textId="77777777" w:rsidR="00C360F6" w:rsidRPr="001819FE" w:rsidRDefault="00C360F6" w:rsidP="004E5701">
            <w:pPr>
              <w:keepNext/>
              <w:keepLines/>
              <w:rPr>
                <w:b/>
                <w:sz w:val="26"/>
                <w:szCs w:val="26"/>
              </w:rPr>
            </w:pPr>
            <w:r w:rsidRPr="001819FE">
              <w:rPr>
                <w:b/>
                <w:sz w:val="26"/>
                <w:szCs w:val="26"/>
              </w:rPr>
              <w:t>Flow of Event</w:t>
            </w:r>
          </w:p>
        </w:tc>
        <w:tc>
          <w:tcPr>
            <w:tcW w:w="3119" w:type="dxa"/>
          </w:tcPr>
          <w:p w14:paraId="1050307B"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399" w:type="dxa"/>
          </w:tcPr>
          <w:p w14:paraId="6F609A8C"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5B2851E0" w14:textId="77777777" w:rsidTr="004E5701">
        <w:trPr>
          <w:trHeight w:val="150"/>
        </w:trPr>
        <w:tc>
          <w:tcPr>
            <w:tcW w:w="2498" w:type="dxa"/>
          </w:tcPr>
          <w:p w14:paraId="2CF4E7F9" w14:textId="77777777" w:rsidR="00C360F6" w:rsidRPr="001819FE" w:rsidRDefault="00C360F6" w:rsidP="004E5701">
            <w:pPr>
              <w:keepNext/>
              <w:keepLines/>
              <w:rPr>
                <w:b/>
                <w:sz w:val="26"/>
                <w:szCs w:val="26"/>
              </w:rPr>
            </w:pPr>
          </w:p>
        </w:tc>
        <w:tc>
          <w:tcPr>
            <w:tcW w:w="3119" w:type="dxa"/>
          </w:tcPr>
          <w:p w14:paraId="4A73F4DA" w14:textId="77777777" w:rsidR="00C360F6" w:rsidRDefault="00C360F6">
            <w:pPr>
              <w:pStyle w:val="ListParagraph"/>
              <w:keepNext/>
              <w:keepLines/>
              <w:numPr>
                <w:ilvl w:val="0"/>
                <w:numId w:val="33"/>
              </w:numPr>
              <w:tabs>
                <w:tab w:val="left" w:pos="2916"/>
              </w:tabs>
              <w:spacing w:after="160" w:line="259" w:lineRule="auto"/>
              <w:rPr>
                <w:sz w:val="26"/>
                <w:szCs w:val="26"/>
              </w:rPr>
            </w:pPr>
            <w:r>
              <w:rPr>
                <w:sz w:val="26"/>
                <w:szCs w:val="26"/>
              </w:rPr>
              <w:t>Nhà tuyển dụng đăng nhập vào hệt thống</w:t>
            </w:r>
          </w:p>
          <w:p w14:paraId="5D852E47" w14:textId="77777777" w:rsidR="00C360F6" w:rsidRDefault="00C360F6">
            <w:pPr>
              <w:pStyle w:val="ListParagraph"/>
              <w:keepNext/>
              <w:keepLines/>
              <w:numPr>
                <w:ilvl w:val="0"/>
                <w:numId w:val="33"/>
              </w:numPr>
              <w:tabs>
                <w:tab w:val="left" w:pos="2916"/>
              </w:tabs>
              <w:spacing w:after="160" w:line="259" w:lineRule="auto"/>
              <w:rPr>
                <w:sz w:val="26"/>
                <w:szCs w:val="26"/>
              </w:rPr>
            </w:pPr>
            <w:r w:rsidRPr="00697093">
              <w:rPr>
                <w:sz w:val="26"/>
                <w:szCs w:val="26"/>
              </w:rPr>
              <w:t xml:space="preserve">Chọn thêm </w:t>
            </w:r>
            <w:r>
              <w:rPr>
                <w:sz w:val="26"/>
                <w:szCs w:val="26"/>
              </w:rPr>
              <w:t xml:space="preserve">bài đăng mới </w:t>
            </w:r>
          </w:p>
          <w:p w14:paraId="594D46E3" w14:textId="77777777" w:rsidR="00C360F6" w:rsidRPr="00697093" w:rsidRDefault="00C360F6">
            <w:pPr>
              <w:pStyle w:val="ListParagraph"/>
              <w:keepNext/>
              <w:keepLines/>
              <w:numPr>
                <w:ilvl w:val="0"/>
                <w:numId w:val="33"/>
              </w:numPr>
              <w:tabs>
                <w:tab w:val="left" w:pos="2916"/>
              </w:tabs>
              <w:spacing w:after="160" w:line="259" w:lineRule="auto"/>
              <w:rPr>
                <w:sz w:val="26"/>
                <w:szCs w:val="26"/>
              </w:rPr>
            </w:pPr>
            <w:r w:rsidRPr="00697093">
              <w:rPr>
                <w:sz w:val="26"/>
                <w:szCs w:val="26"/>
              </w:rPr>
              <w:t xml:space="preserve">Điền đầy đủ  các thông tin của </w:t>
            </w:r>
            <w:r>
              <w:rPr>
                <w:sz w:val="26"/>
                <w:szCs w:val="26"/>
              </w:rPr>
              <w:t>bài đăng</w:t>
            </w:r>
          </w:p>
          <w:p w14:paraId="04A55E4A" w14:textId="77777777" w:rsidR="00C360F6" w:rsidRPr="00620B90" w:rsidRDefault="00C360F6">
            <w:pPr>
              <w:pStyle w:val="ListParagraph"/>
              <w:keepNext/>
              <w:keepLines/>
              <w:numPr>
                <w:ilvl w:val="0"/>
                <w:numId w:val="33"/>
              </w:numPr>
              <w:tabs>
                <w:tab w:val="left" w:pos="2916"/>
              </w:tabs>
              <w:spacing w:after="160" w:line="259" w:lineRule="auto"/>
              <w:rPr>
                <w:sz w:val="26"/>
                <w:szCs w:val="26"/>
              </w:rPr>
            </w:pPr>
            <w:r>
              <w:rPr>
                <w:sz w:val="26"/>
                <w:szCs w:val="26"/>
              </w:rPr>
              <w:t xml:space="preserve">Đăng bài </w:t>
            </w:r>
          </w:p>
        </w:tc>
        <w:tc>
          <w:tcPr>
            <w:tcW w:w="3399" w:type="dxa"/>
          </w:tcPr>
          <w:p w14:paraId="571EFEF8"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Hệ thống sẽ lưu bài đăng đó và hiện trên trang tìm kiếm</w:t>
            </w:r>
          </w:p>
        </w:tc>
      </w:tr>
      <w:tr w:rsidR="00C360F6" w:rsidRPr="001819FE" w14:paraId="194F9AC4" w14:textId="77777777" w:rsidTr="004E5701">
        <w:tc>
          <w:tcPr>
            <w:tcW w:w="2498" w:type="dxa"/>
          </w:tcPr>
          <w:p w14:paraId="34D9D9CA" w14:textId="77777777" w:rsidR="00C360F6" w:rsidRPr="001819FE" w:rsidRDefault="00C360F6" w:rsidP="004E5701">
            <w:pPr>
              <w:keepNext/>
              <w:keepLines/>
              <w:rPr>
                <w:b/>
                <w:sz w:val="26"/>
                <w:szCs w:val="26"/>
              </w:rPr>
            </w:pPr>
            <w:r w:rsidRPr="001819FE">
              <w:rPr>
                <w:b/>
                <w:sz w:val="26"/>
                <w:szCs w:val="26"/>
              </w:rPr>
              <w:t>Exception Conditon</w:t>
            </w:r>
          </w:p>
        </w:tc>
        <w:tc>
          <w:tcPr>
            <w:tcW w:w="6518" w:type="dxa"/>
            <w:gridSpan w:val="2"/>
          </w:tcPr>
          <w:p w14:paraId="2484E4F0" w14:textId="77777777" w:rsidR="00C360F6" w:rsidRPr="001819FE" w:rsidRDefault="00C360F6" w:rsidP="004E5701">
            <w:pPr>
              <w:keepNext/>
              <w:keepLines/>
              <w:rPr>
                <w:sz w:val="26"/>
                <w:szCs w:val="26"/>
              </w:rPr>
            </w:pPr>
          </w:p>
        </w:tc>
      </w:tr>
    </w:tbl>
    <w:p w14:paraId="1E616D16" w14:textId="37A1228F" w:rsidR="00C360F6" w:rsidRDefault="00C360F6" w:rsidP="00C360F6">
      <w:pPr>
        <w:pStyle w:val="Nidungvnbn"/>
      </w:pPr>
    </w:p>
    <w:p w14:paraId="76E1904C" w14:textId="77777777" w:rsidR="00C659C8" w:rsidRDefault="00C659C8">
      <w:pPr>
        <w:spacing w:after="200" w:line="276" w:lineRule="auto"/>
        <w:rPr>
          <w:sz w:val="26"/>
          <w:szCs w:val="26"/>
        </w:rPr>
      </w:pPr>
      <w:r>
        <w:br w:type="page"/>
      </w:r>
    </w:p>
    <w:p w14:paraId="3BB79739" w14:textId="294FD66B" w:rsidR="00C360F6" w:rsidRDefault="00C360F6">
      <w:pPr>
        <w:pStyle w:val="Nidungvnbn"/>
        <w:numPr>
          <w:ilvl w:val="0"/>
          <w:numId w:val="39"/>
        </w:numPr>
      </w:pPr>
      <w:r>
        <w:lastRenderedPageBreak/>
        <w:t>Cập nhật bài đăng</w:t>
      </w:r>
    </w:p>
    <w:tbl>
      <w:tblPr>
        <w:tblStyle w:val="TableGrid"/>
        <w:tblW w:w="0" w:type="auto"/>
        <w:tblLook w:val="04A0" w:firstRow="1" w:lastRow="0" w:firstColumn="1" w:lastColumn="0" w:noHBand="0" w:noVBand="1"/>
      </w:tblPr>
      <w:tblGrid>
        <w:gridCol w:w="2515"/>
        <w:gridCol w:w="3150"/>
        <w:gridCol w:w="3446"/>
      </w:tblGrid>
      <w:tr w:rsidR="00C360F6" w:rsidRPr="001819FE" w14:paraId="0F0DB288" w14:textId="77777777" w:rsidTr="004E5701">
        <w:tc>
          <w:tcPr>
            <w:tcW w:w="2515" w:type="dxa"/>
          </w:tcPr>
          <w:p w14:paraId="3066B57F"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6F4D99AF" w14:textId="77777777" w:rsidR="00C360F6" w:rsidRPr="001819FE" w:rsidRDefault="00C360F6" w:rsidP="004E5701">
            <w:pPr>
              <w:keepNext/>
              <w:keepLines/>
              <w:rPr>
                <w:sz w:val="26"/>
                <w:szCs w:val="26"/>
              </w:rPr>
            </w:pPr>
            <w:r>
              <w:rPr>
                <w:sz w:val="26"/>
                <w:szCs w:val="26"/>
              </w:rPr>
              <w:t>Cập nhật bài đăng</w:t>
            </w:r>
          </w:p>
        </w:tc>
      </w:tr>
      <w:tr w:rsidR="00C360F6" w:rsidRPr="001819FE" w14:paraId="2E2D74D4" w14:textId="77777777" w:rsidTr="004E5701">
        <w:tc>
          <w:tcPr>
            <w:tcW w:w="2515" w:type="dxa"/>
          </w:tcPr>
          <w:p w14:paraId="1B86CAE0"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D21A115" w14:textId="77777777" w:rsidR="00C360F6" w:rsidRPr="001819FE" w:rsidRDefault="00C360F6" w:rsidP="004E5701">
            <w:pPr>
              <w:keepNext/>
              <w:keepLines/>
              <w:rPr>
                <w:sz w:val="26"/>
                <w:szCs w:val="26"/>
              </w:rPr>
            </w:pPr>
            <w:r>
              <w:rPr>
                <w:sz w:val="26"/>
                <w:szCs w:val="26"/>
              </w:rPr>
              <w:t>Để nhà tuyển dụng có thể cập nhật bài đăng mà nhà tuyển dụng muốn</w:t>
            </w:r>
          </w:p>
        </w:tc>
      </w:tr>
      <w:tr w:rsidR="00C360F6" w:rsidRPr="001819FE" w14:paraId="2CCE7543" w14:textId="77777777" w:rsidTr="004E5701">
        <w:tc>
          <w:tcPr>
            <w:tcW w:w="2515" w:type="dxa"/>
          </w:tcPr>
          <w:p w14:paraId="20E7A676"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71E9AE3E" w14:textId="77777777" w:rsidR="00C360F6" w:rsidRPr="001819FE" w:rsidRDefault="00C360F6" w:rsidP="004E5701">
            <w:pPr>
              <w:keepNext/>
              <w:keepLines/>
              <w:rPr>
                <w:sz w:val="26"/>
                <w:szCs w:val="26"/>
              </w:rPr>
            </w:pPr>
            <w:r>
              <w:rPr>
                <w:sz w:val="26"/>
                <w:szCs w:val="26"/>
              </w:rPr>
              <w:t>Khi nhà tuyển đụng thực hiện thao tác cập nhật bài đăng</w:t>
            </w:r>
          </w:p>
        </w:tc>
      </w:tr>
      <w:tr w:rsidR="00C360F6" w:rsidRPr="001819FE" w14:paraId="4005F3FE" w14:textId="77777777" w:rsidTr="004E5701">
        <w:tc>
          <w:tcPr>
            <w:tcW w:w="2515" w:type="dxa"/>
          </w:tcPr>
          <w:p w14:paraId="0775652F"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3DB76762" w14:textId="77777777" w:rsidR="00C360F6" w:rsidRPr="001819FE" w:rsidRDefault="00C360F6" w:rsidP="004E5701">
            <w:pPr>
              <w:keepNext/>
              <w:keepLines/>
              <w:rPr>
                <w:sz w:val="26"/>
                <w:szCs w:val="26"/>
              </w:rPr>
            </w:pPr>
            <w:r>
              <w:rPr>
                <w:sz w:val="26"/>
                <w:szCs w:val="26"/>
              </w:rPr>
              <w:t xml:space="preserve">Nhà tuyển dụng đăng nhập vào giao diện Recruiter, chọn cập nhật bài đăng, và cập nhật các thông tin cần thiết </w:t>
            </w:r>
          </w:p>
        </w:tc>
      </w:tr>
      <w:tr w:rsidR="00C360F6" w:rsidRPr="001819FE" w14:paraId="6E9C6897" w14:textId="77777777" w:rsidTr="004E5701">
        <w:tc>
          <w:tcPr>
            <w:tcW w:w="2515" w:type="dxa"/>
          </w:tcPr>
          <w:p w14:paraId="3F6E2580"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7FA16B40" w14:textId="77777777" w:rsidR="00C360F6" w:rsidRPr="001819FE" w:rsidRDefault="00C360F6" w:rsidP="004E5701">
            <w:pPr>
              <w:keepNext/>
              <w:keepLines/>
              <w:rPr>
                <w:sz w:val="26"/>
                <w:szCs w:val="26"/>
              </w:rPr>
            </w:pPr>
            <w:r>
              <w:rPr>
                <w:sz w:val="26"/>
                <w:szCs w:val="26"/>
              </w:rPr>
              <w:t>Recruiter</w:t>
            </w:r>
          </w:p>
        </w:tc>
      </w:tr>
      <w:tr w:rsidR="00C360F6" w:rsidRPr="001819FE" w14:paraId="47CBEA02" w14:textId="77777777" w:rsidTr="004E5701">
        <w:tc>
          <w:tcPr>
            <w:tcW w:w="2515" w:type="dxa"/>
          </w:tcPr>
          <w:p w14:paraId="016549E4"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25D06BFF" w14:textId="77777777" w:rsidR="00C360F6" w:rsidRPr="001819FE" w:rsidRDefault="00C360F6" w:rsidP="004E5701">
            <w:pPr>
              <w:keepNext/>
              <w:keepLines/>
              <w:rPr>
                <w:sz w:val="26"/>
                <w:szCs w:val="26"/>
              </w:rPr>
            </w:pPr>
            <w:r>
              <w:rPr>
                <w:sz w:val="26"/>
                <w:szCs w:val="26"/>
              </w:rPr>
              <w:t>Phải là người dùng có quyền recruiter</w:t>
            </w:r>
          </w:p>
        </w:tc>
      </w:tr>
      <w:tr w:rsidR="00C360F6" w:rsidRPr="001819FE" w14:paraId="74F4C96E" w14:textId="77777777" w:rsidTr="004E5701">
        <w:trPr>
          <w:trHeight w:val="150"/>
        </w:trPr>
        <w:tc>
          <w:tcPr>
            <w:tcW w:w="2515" w:type="dxa"/>
          </w:tcPr>
          <w:p w14:paraId="74DD21EE"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626BAFD4"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58454855"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09A74CC8" w14:textId="77777777" w:rsidTr="004E5701">
        <w:trPr>
          <w:trHeight w:val="150"/>
        </w:trPr>
        <w:tc>
          <w:tcPr>
            <w:tcW w:w="2515" w:type="dxa"/>
          </w:tcPr>
          <w:p w14:paraId="6DE07805" w14:textId="77777777" w:rsidR="00C360F6" w:rsidRPr="001819FE" w:rsidRDefault="00C360F6" w:rsidP="004E5701">
            <w:pPr>
              <w:keepNext/>
              <w:keepLines/>
              <w:rPr>
                <w:b/>
                <w:sz w:val="26"/>
                <w:szCs w:val="26"/>
              </w:rPr>
            </w:pPr>
          </w:p>
        </w:tc>
        <w:tc>
          <w:tcPr>
            <w:tcW w:w="3150" w:type="dxa"/>
          </w:tcPr>
          <w:p w14:paraId="576949C8" w14:textId="77777777" w:rsidR="00C360F6" w:rsidRDefault="00C360F6">
            <w:pPr>
              <w:pStyle w:val="ListParagraph"/>
              <w:keepNext/>
              <w:keepLines/>
              <w:numPr>
                <w:ilvl w:val="0"/>
                <w:numId w:val="34"/>
              </w:numPr>
              <w:tabs>
                <w:tab w:val="left" w:pos="2916"/>
              </w:tabs>
              <w:spacing w:after="160" w:line="259" w:lineRule="auto"/>
              <w:rPr>
                <w:sz w:val="26"/>
                <w:szCs w:val="26"/>
              </w:rPr>
            </w:pPr>
            <w:r>
              <w:rPr>
                <w:sz w:val="26"/>
                <w:szCs w:val="26"/>
              </w:rPr>
              <w:t>Nhà tuyển dụng đăng nhập vào hệt thống</w:t>
            </w:r>
          </w:p>
          <w:p w14:paraId="7D406222" w14:textId="77777777" w:rsidR="00C360F6" w:rsidRDefault="00C360F6">
            <w:pPr>
              <w:pStyle w:val="ListParagraph"/>
              <w:keepNext/>
              <w:keepLines/>
              <w:numPr>
                <w:ilvl w:val="0"/>
                <w:numId w:val="34"/>
              </w:numPr>
              <w:tabs>
                <w:tab w:val="left" w:pos="2916"/>
              </w:tabs>
              <w:spacing w:after="160" w:line="259" w:lineRule="auto"/>
              <w:rPr>
                <w:sz w:val="26"/>
                <w:szCs w:val="26"/>
              </w:rPr>
            </w:pPr>
            <w:r>
              <w:rPr>
                <w:sz w:val="26"/>
                <w:szCs w:val="26"/>
              </w:rPr>
              <w:t xml:space="preserve">Chọn bài đăng muốn </w:t>
            </w:r>
            <w:r w:rsidRPr="008C48AD">
              <w:rPr>
                <w:sz w:val="26"/>
                <w:szCs w:val="26"/>
              </w:rPr>
              <w:t>cập nhật</w:t>
            </w:r>
          </w:p>
          <w:p w14:paraId="2A01A272" w14:textId="77777777" w:rsidR="00C360F6" w:rsidRPr="00697093" w:rsidRDefault="00C360F6">
            <w:pPr>
              <w:pStyle w:val="ListParagraph"/>
              <w:keepNext/>
              <w:keepLines/>
              <w:numPr>
                <w:ilvl w:val="0"/>
                <w:numId w:val="34"/>
              </w:numPr>
              <w:tabs>
                <w:tab w:val="left" w:pos="2916"/>
              </w:tabs>
              <w:spacing w:after="160" w:line="259" w:lineRule="auto"/>
              <w:rPr>
                <w:sz w:val="26"/>
                <w:szCs w:val="26"/>
              </w:rPr>
            </w:pPr>
            <w:r>
              <w:rPr>
                <w:sz w:val="26"/>
                <w:szCs w:val="26"/>
              </w:rPr>
              <w:t>Cập nhật thông tin của bài đăng</w:t>
            </w:r>
          </w:p>
          <w:p w14:paraId="1BC1BF11" w14:textId="77777777" w:rsidR="00C360F6" w:rsidRPr="00620B90" w:rsidRDefault="00C360F6">
            <w:pPr>
              <w:pStyle w:val="ListParagraph"/>
              <w:keepNext/>
              <w:keepLines/>
              <w:numPr>
                <w:ilvl w:val="0"/>
                <w:numId w:val="34"/>
              </w:numPr>
              <w:tabs>
                <w:tab w:val="left" w:pos="2916"/>
              </w:tabs>
              <w:spacing w:after="160" w:line="259" w:lineRule="auto"/>
              <w:rPr>
                <w:sz w:val="26"/>
                <w:szCs w:val="26"/>
              </w:rPr>
            </w:pPr>
            <w:r>
              <w:rPr>
                <w:sz w:val="26"/>
                <w:szCs w:val="26"/>
              </w:rPr>
              <w:t xml:space="preserve">Lưu </w:t>
            </w:r>
          </w:p>
        </w:tc>
        <w:tc>
          <w:tcPr>
            <w:tcW w:w="3446" w:type="dxa"/>
          </w:tcPr>
          <w:p w14:paraId="72CBA5DF"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Hệ thống sẽ lưu lại thay đổi của bài đăng đó và hiện trên trang tìm kiếm</w:t>
            </w:r>
          </w:p>
        </w:tc>
      </w:tr>
      <w:tr w:rsidR="00C360F6" w:rsidRPr="001819FE" w14:paraId="22AFE0CC" w14:textId="77777777" w:rsidTr="004E5701">
        <w:tc>
          <w:tcPr>
            <w:tcW w:w="2515" w:type="dxa"/>
          </w:tcPr>
          <w:p w14:paraId="7239565E"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1CB33974" w14:textId="77777777" w:rsidR="00C360F6" w:rsidRPr="001819FE" w:rsidRDefault="00C360F6" w:rsidP="004E5701">
            <w:pPr>
              <w:keepNext/>
              <w:keepLines/>
              <w:rPr>
                <w:sz w:val="26"/>
                <w:szCs w:val="26"/>
              </w:rPr>
            </w:pPr>
          </w:p>
        </w:tc>
      </w:tr>
    </w:tbl>
    <w:p w14:paraId="7B61A252" w14:textId="33CAB72E" w:rsidR="00C360F6" w:rsidRDefault="00C360F6" w:rsidP="00C360F6">
      <w:pPr>
        <w:pStyle w:val="Nidungvnbn"/>
      </w:pPr>
    </w:p>
    <w:p w14:paraId="596B5515" w14:textId="77777777" w:rsidR="00C659C8" w:rsidRDefault="00C659C8">
      <w:pPr>
        <w:spacing w:after="200" w:line="276" w:lineRule="auto"/>
        <w:rPr>
          <w:sz w:val="26"/>
          <w:szCs w:val="26"/>
        </w:rPr>
      </w:pPr>
      <w:r>
        <w:br w:type="page"/>
      </w:r>
    </w:p>
    <w:p w14:paraId="02E22912" w14:textId="35FA2BB3" w:rsidR="00C360F6" w:rsidRDefault="00C360F6">
      <w:pPr>
        <w:pStyle w:val="Nidungvnbn"/>
        <w:numPr>
          <w:ilvl w:val="0"/>
          <w:numId w:val="39"/>
        </w:numPr>
      </w:pPr>
      <w:r>
        <w:lastRenderedPageBreak/>
        <w:t>Xóa bài đăng</w:t>
      </w:r>
    </w:p>
    <w:tbl>
      <w:tblPr>
        <w:tblStyle w:val="TableGrid"/>
        <w:tblW w:w="0" w:type="auto"/>
        <w:tblLook w:val="04A0" w:firstRow="1" w:lastRow="0" w:firstColumn="1" w:lastColumn="0" w:noHBand="0" w:noVBand="1"/>
      </w:tblPr>
      <w:tblGrid>
        <w:gridCol w:w="2515"/>
        <w:gridCol w:w="3150"/>
        <w:gridCol w:w="3446"/>
      </w:tblGrid>
      <w:tr w:rsidR="00C360F6" w:rsidRPr="001819FE" w14:paraId="63A02278" w14:textId="77777777" w:rsidTr="004E5701">
        <w:tc>
          <w:tcPr>
            <w:tcW w:w="2515" w:type="dxa"/>
          </w:tcPr>
          <w:p w14:paraId="14F48753"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03F831EE" w14:textId="77777777" w:rsidR="00C360F6" w:rsidRPr="001819FE" w:rsidRDefault="00C360F6" w:rsidP="004E5701">
            <w:pPr>
              <w:keepNext/>
              <w:keepLines/>
              <w:rPr>
                <w:sz w:val="26"/>
                <w:szCs w:val="26"/>
              </w:rPr>
            </w:pPr>
            <w:r>
              <w:rPr>
                <w:sz w:val="26"/>
                <w:szCs w:val="26"/>
              </w:rPr>
              <w:t>Xóa bài đăng</w:t>
            </w:r>
          </w:p>
        </w:tc>
      </w:tr>
      <w:tr w:rsidR="00C360F6" w:rsidRPr="001819FE" w14:paraId="18FA2B61" w14:textId="77777777" w:rsidTr="004E5701">
        <w:tc>
          <w:tcPr>
            <w:tcW w:w="2515" w:type="dxa"/>
          </w:tcPr>
          <w:p w14:paraId="1157397A"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5A44B5AA" w14:textId="77777777" w:rsidR="00C360F6" w:rsidRPr="001819FE" w:rsidRDefault="00C360F6" w:rsidP="004E5701">
            <w:pPr>
              <w:keepNext/>
              <w:keepLines/>
              <w:rPr>
                <w:sz w:val="26"/>
                <w:szCs w:val="26"/>
              </w:rPr>
            </w:pPr>
            <w:r>
              <w:rPr>
                <w:sz w:val="26"/>
                <w:szCs w:val="26"/>
              </w:rPr>
              <w:t>Để nhà tuyển dụng có thể xóa bài đăng mà nhà tuyển dụng muốn</w:t>
            </w:r>
          </w:p>
        </w:tc>
      </w:tr>
      <w:tr w:rsidR="00C360F6" w:rsidRPr="001819FE" w14:paraId="43E1683B" w14:textId="77777777" w:rsidTr="004E5701">
        <w:tc>
          <w:tcPr>
            <w:tcW w:w="2515" w:type="dxa"/>
          </w:tcPr>
          <w:p w14:paraId="505EDBF0"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62286CC3" w14:textId="77777777" w:rsidR="00C360F6" w:rsidRPr="001819FE" w:rsidRDefault="00C360F6" w:rsidP="004E5701">
            <w:pPr>
              <w:keepNext/>
              <w:keepLines/>
              <w:rPr>
                <w:sz w:val="26"/>
                <w:szCs w:val="26"/>
              </w:rPr>
            </w:pPr>
            <w:r>
              <w:rPr>
                <w:sz w:val="26"/>
                <w:szCs w:val="26"/>
              </w:rPr>
              <w:t>Khi nhà tuyển đụng thực hiện thao tác xóa bài đăng</w:t>
            </w:r>
          </w:p>
        </w:tc>
      </w:tr>
      <w:tr w:rsidR="00C360F6" w:rsidRPr="001819FE" w14:paraId="151C8A25" w14:textId="77777777" w:rsidTr="004E5701">
        <w:tc>
          <w:tcPr>
            <w:tcW w:w="2515" w:type="dxa"/>
          </w:tcPr>
          <w:p w14:paraId="39686EC9"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766ED634" w14:textId="77777777" w:rsidR="00C360F6" w:rsidRPr="001819FE" w:rsidRDefault="00C360F6" w:rsidP="004E5701">
            <w:pPr>
              <w:keepNext/>
              <w:keepLines/>
              <w:rPr>
                <w:sz w:val="26"/>
                <w:szCs w:val="26"/>
              </w:rPr>
            </w:pPr>
            <w:r>
              <w:rPr>
                <w:sz w:val="26"/>
                <w:szCs w:val="26"/>
              </w:rPr>
              <w:t>Nhà tuyển dụng đăng nhập vào giao diện Recruiter, và xóa bài đăng.</w:t>
            </w:r>
          </w:p>
        </w:tc>
      </w:tr>
      <w:tr w:rsidR="00C360F6" w:rsidRPr="001819FE" w14:paraId="461175CD" w14:textId="77777777" w:rsidTr="004E5701">
        <w:tc>
          <w:tcPr>
            <w:tcW w:w="2515" w:type="dxa"/>
          </w:tcPr>
          <w:p w14:paraId="02EC6DA9"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4337930F" w14:textId="77777777" w:rsidR="00C360F6" w:rsidRPr="001819FE" w:rsidRDefault="00C360F6" w:rsidP="004E5701">
            <w:pPr>
              <w:keepNext/>
              <w:keepLines/>
              <w:rPr>
                <w:sz w:val="26"/>
                <w:szCs w:val="26"/>
              </w:rPr>
            </w:pPr>
            <w:r>
              <w:rPr>
                <w:sz w:val="26"/>
                <w:szCs w:val="26"/>
              </w:rPr>
              <w:t>Recruiter</w:t>
            </w:r>
          </w:p>
        </w:tc>
      </w:tr>
      <w:tr w:rsidR="00C360F6" w:rsidRPr="001819FE" w14:paraId="0671AD18" w14:textId="77777777" w:rsidTr="004E5701">
        <w:tc>
          <w:tcPr>
            <w:tcW w:w="2515" w:type="dxa"/>
          </w:tcPr>
          <w:p w14:paraId="26E111AA"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236F7895" w14:textId="77777777" w:rsidR="00C360F6" w:rsidRPr="001819FE" w:rsidRDefault="00C360F6" w:rsidP="004E5701">
            <w:pPr>
              <w:keepNext/>
              <w:keepLines/>
              <w:rPr>
                <w:sz w:val="26"/>
                <w:szCs w:val="26"/>
              </w:rPr>
            </w:pPr>
            <w:r>
              <w:rPr>
                <w:sz w:val="26"/>
                <w:szCs w:val="26"/>
              </w:rPr>
              <w:t>Phải là người dùng có quyền recruiter</w:t>
            </w:r>
          </w:p>
        </w:tc>
      </w:tr>
      <w:tr w:rsidR="00C360F6" w:rsidRPr="001819FE" w14:paraId="0C4667AA" w14:textId="77777777" w:rsidTr="004E5701">
        <w:trPr>
          <w:trHeight w:val="150"/>
        </w:trPr>
        <w:tc>
          <w:tcPr>
            <w:tcW w:w="2515" w:type="dxa"/>
          </w:tcPr>
          <w:p w14:paraId="520A37B3"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6D07C0E4"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5D7FD620"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7CE07783" w14:textId="77777777" w:rsidTr="004E5701">
        <w:trPr>
          <w:trHeight w:val="150"/>
        </w:trPr>
        <w:tc>
          <w:tcPr>
            <w:tcW w:w="2515" w:type="dxa"/>
          </w:tcPr>
          <w:p w14:paraId="040396AA" w14:textId="77777777" w:rsidR="00C360F6" w:rsidRPr="001819FE" w:rsidRDefault="00C360F6" w:rsidP="004E5701">
            <w:pPr>
              <w:keepNext/>
              <w:keepLines/>
              <w:rPr>
                <w:b/>
                <w:sz w:val="26"/>
                <w:szCs w:val="26"/>
              </w:rPr>
            </w:pPr>
          </w:p>
        </w:tc>
        <w:tc>
          <w:tcPr>
            <w:tcW w:w="3150" w:type="dxa"/>
          </w:tcPr>
          <w:p w14:paraId="18B7AA30" w14:textId="77777777" w:rsidR="00C360F6" w:rsidRDefault="00C360F6">
            <w:pPr>
              <w:pStyle w:val="ListParagraph"/>
              <w:keepNext/>
              <w:keepLines/>
              <w:numPr>
                <w:ilvl w:val="0"/>
                <w:numId w:val="35"/>
              </w:numPr>
              <w:tabs>
                <w:tab w:val="left" w:pos="2916"/>
              </w:tabs>
              <w:spacing w:after="160" w:line="259" w:lineRule="auto"/>
              <w:rPr>
                <w:sz w:val="26"/>
                <w:szCs w:val="26"/>
              </w:rPr>
            </w:pPr>
            <w:r>
              <w:rPr>
                <w:sz w:val="26"/>
                <w:szCs w:val="26"/>
              </w:rPr>
              <w:t>Nhà tuyển dụng đăng nhập vào hệt thống</w:t>
            </w:r>
          </w:p>
          <w:p w14:paraId="5908B047" w14:textId="77777777" w:rsidR="00C360F6" w:rsidRDefault="00C360F6">
            <w:pPr>
              <w:pStyle w:val="ListParagraph"/>
              <w:keepNext/>
              <w:keepLines/>
              <w:numPr>
                <w:ilvl w:val="0"/>
                <w:numId w:val="35"/>
              </w:numPr>
              <w:tabs>
                <w:tab w:val="left" w:pos="2916"/>
              </w:tabs>
              <w:spacing w:after="160" w:line="259" w:lineRule="auto"/>
              <w:rPr>
                <w:sz w:val="26"/>
                <w:szCs w:val="26"/>
              </w:rPr>
            </w:pPr>
            <w:r>
              <w:rPr>
                <w:sz w:val="26"/>
                <w:szCs w:val="26"/>
              </w:rPr>
              <w:t>Chọn bài đăng muốn xóa</w:t>
            </w:r>
          </w:p>
          <w:p w14:paraId="3D5F8084" w14:textId="77777777" w:rsidR="00C360F6" w:rsidRPr="00620B90" w:rsidRDefault="00C360F6">
            <w:pPr>
              <w:pStyle w:val="ListParagraph"/>
              <w:keepNext/>
              <w:keepLines/>
              <w:numPr>
                <w:ilvl w:val="0"/>
                <w:numId w:val="35"/>
              </w:numPr>
              <w:tabs>
                <w:tab w:val="left" w:pos="2916"/>
              </w:tabs>
              <w:spacing w:after="160" w:line="259" w:lineRule="auto"/>
              <w:rPr>
                <w:sz w:val="26"/>
                <w:szCs w:val="26"/>
              </w:rPr>
            </w:pPr>
            <w:r>
              <w:rPr>
                <w:sz w:val="26"/>
                <w:szCs w:val="26"/>
              </w:rPr>
              <w:t xml:space="preserve">Xóa bài đăng </w:t>
            </w:r>
          </w:p>
        </w:tc>
        <w:tc>
          <w:tcPr>
            <w:tcW w:w="3446" w:type="dxa"/>
          </w:tcPr>
          <w:p w14:paraId="13D210F0"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Hệ thống sẽ xóa bài đăng đó và ẩn trên trang tìm kiếm</w:t>
            </w:r>
          </w:p>
        </w:tc>
      </w:tr>
      <w:tr w:rsidR="00C360F6" w:rsidRPr="001819FE" w14:paraId="2DFD4868" w14:textId="77777777" w:rsidTr="004E5701">
        <w:tc>
          <w:tcPr>
            <w:tcW w:w="2515" w:type="dxa"/>
          </w:tcPr>
          <w:p w14:paraId="4A55E2DC"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5BECFEF1" w14:textId="77777777" w:rsidR="00C360F6" w:rsidRPr="001819FE" w:rsidRDefault="00C360F6" w:rsidP="004E5701">
            <w:pPr>
              <w:keepNext/>
              <w:keepLines/>
              <w:rPr>
                <w:sz w:val="26"/>
                <w:szCs w:val="26"/>
              </w:rPr>
            </w:pPr>
          </w:p>
        </w:tc>
      </w:tr>
    </w:tbl>
    <w:p w14:paraId="408FCBAF" w14:textId="0F7C239B" w:rsidR="00C360F6" w:rsidRDefault="00C360F6" w:rsidP="00C360F6">
      <w:pPr>
        <w:pStyle w:val="Nidungvnbn"/>
        <w:ind w:left="1080" w:firstLine="0"/>
      </w:pPr>
    </w:p>
    <w:p w14:paraId="286E9E44" w14:textId="5FCF1E9E" w:rsidR="00C360F6" w:rsidRDefault="00C360F6">
      <w:pPr>
        <w:pStyle w:val="Nidungvnbn"/>
        <w:numPr>
          <w:ilvl w:val="0"/>
          <w:numId w:val="39"/>
        </w:numPr>
      </w:pPr>
      <w:r>
        <w:t>Xem danh sách ứng tuyển</w:t>
      </w:r>
    </w:p>
    <w:tbl>
      <w:tblPr>
        <w:tblStyle w:val="TableGrid"/>
        <w:tblW w:w="0" w:type="auto"/>
        <w:tblLook w:val="04A0" w:firstRow="1" w:lastRow="0" w:firstColumn="1" w:lastColumn="0" w:noHBand="0" w:noVBand="1"/>
      </w:tblPr>
      <w:tblGrid>
        <w:gridCol w:w="2515"/>
        <w:gridCol w:w="3150"/>
        <w:gridCol w:w="3446"/>
      </w:tblGrid>
      <w:tr w:rsidR="00C360F6" w:rsidRPr="001819FE" w14:paraId="3E36B5DE" w14:textId="77777777" w:rsidTr="004E5701">
        <w:tc>
          <w:tcPr>
            <w:tcW w:w="2515" w:type="dxa"/>
          </w:tcPr>
          <w:p w14:paraId="2D5EEC75" w14:textId="77777777" w:rsidR="00C360F6" w:rsidRPr="001819FE" w:rsidRDefault="00C360F6" w:rsidP="004E5701">
            <w:pPr>
              <w:keepNext/>
              <w:keepLines/>
              <w:rPr>
                <w:b/>
                <w:sz w:val="26"/>
                <w:szCs w:val="26"/>
              </w:rPr>
            </w:pPr>
            <w:r w:rsidRPr="001819FE">
              <w:rPr>
                <w:b/>
                <w:sz w:val="26"/>
                <w:szCs w:val="26"/>
              </w:rPr>
              <w:t>Use case name</w:t>
            </w:r>
          </w:p>
        </w:tc>
        <w:tc>
          <w:tcPr>
            <w:tcW w:w="6596" w:type="dxa"/>
            <w:gridSpan w:val="2"/>
          </w:tcPr>
          <w:p w14:paraId="2DA2161A" w14:textId="77777777" w:rsidR="00C360F6" w:rsidRPr="001819FE" w:rsidRDefault="00C360F6" w:rsidP="004E5701">
            <w:pPr>
              <w:keepNext/>
              <w:keepLines/>
              <w:rPr>
                <w:sz w:val="26"/>
                <w:szCs w:val="26"/>
              </w:rPr>
            </w:pPr>
            <w:r w:rsidRPr="00F56760">
              <w:rPr>
                <w:sz w:val="26"/>
                <w:szCs w:val="26"/>
              </w:rPr>
              <w:t>Xem ưng viên đã ứng tuyển</w:t>
            </w:r>
          </w:p>
        </w:tc>
      </w:tr>
      <w:tr w:rsidR="00C360F6" w:rsidRPr="001819FE" w14:paraId="79C7F1F3" w14:textId="77777777" w:rsidTr="004E5701">
        <w:tc>
          <w:tcPr>
            <w:tcW w:w="2515" w:type="dxa"/>
          </w:tcPr>
          <w:p w14:paraId="53EBD7FE" w14:textId="77777777" w:rsidR="00C360F6" w:rsidRPr="001819FE" w:rsidRDefault="00C360F6" w:rsidP="004E5701">
            <w:pPr>
              <w:keepNext/>
              <w:keepLines/>
              <w:rPr>
                <w:b/>
                <w:sz w:val="26"/>
                <w:szCs w:val="26"/>
              </w:rPr>
            </w:pPr>
            <w:r w:rsidRPr="001819FE">
              <w:rPr>
                <w:b/>
                <w:sz w:val="26"/>
                <w:szCs w:val="26"/>
              </w:rPr>
              <w:t>Scenario</w:t>
            </w:r>
          </w:p>
        </w:tc>
        <w:tc>
          <w:tcPr>
            <w:tcW w:w="6596" w:type="dxa"/>
            <w:gridSpan w:val="2"/>
          </w:tcPr>
          <w:p w14:paraId="19CA1D04" w14:textId="77777777" w:rsidR="00C360F6" w:rsidRPr="001819FE" w:rsidRDefault="00C360F6" w:rsidP="004E5701">
            <w:pPr>
              <w:keepNext/>
              <w:keepLines/>
              <w:rPr>
                <w:sz w:val="26"/>
                <w:szCs w:val="26"/>
              </w:rPr>
            </w:pPr>
            <w:r>
              <w:rPr>
                <w:sz w:val="26"/>
                <w:szCs w:val="26"/>
              </w:rPr>
              <w:t>Để nhà tuyển dụng có thể x</w:t>
            </w:r>
            <w:r w:rsidRPr="00F56760">
              <w:rPr>
                <w:sz w:val="26"/>
                <w:szCs w:val="26"/>
              </w:rPr>
              <w:t>em ưng viên đã ứng tuyển</w:t>
            </w:r>
            <w:r>
              <w:rPr>
                <w:sz w:val="26"/>
                <w:szCs w:val="26"/>
              </w:rPr>
              <w:t xml:space="preserve"> và bài đăng của nhà tuyển dụng</w:t>
            </w:r>
          </w:p>
        </w:tc>
      </w:tr>
      <w:tr w:rsidR="00C360F6" w:rsidRPr="001819FE" w14:paraId="22DD8516" w14:textId="77777777" w:rsidTr="004E5701">
        <w:tc>
          <w:tcPr>
            <w:tcW w:w="2515" w:type="dxa"/>
          </w:tcPr>
          <w:p w14:paraId="0699ECC5" w14:textId="77777777" w:rsidR="00C360F6" w:rsidRPr="001819FE" w:rsidRDefault="00C360F6" w:rsidP="004E5701">
            <w:pPr>
              <w:keepNext/>
              <w:keepLines/>
              <w:rPr>
                <w:b/>
                <w:sz w:val="26"/>
                <w:szCs w:val="26"/>
              </w:rPr>
            </w:pPr>
            <w:r w:rsidRPr="001819FE">
              <w:rPr>
                <w:b/>
                <w:sz w:val="26"/>
                <w:szCs w:val="26"/>
              </w:rPr>
              <w:t>Triggering Event</w:t>
            </w:r>
          </w:p>
        </w:tc>
        <w:tc>
          <w:tcPr>
            <w:tcW w:w="6596" w:type="dxa"/>
            <w:gridSpan w:val="2"/>
          </w:tcPr>
          <w:p w14:paraId="5A1CEDD9" w14:textId="77777777" w:rsidR="00C360F6" w:rsidRPr="001819FE" w:rsidRDefault="00C360F6" w:rsidP="004E5701">
            <w:pPr>
              <w:keepNext/>
              <w:keepLines/>
              <w:rPr>
                <w:sz w:val="26"/>
                <w:szCs w:val="26"/>
              </w:rPr>
            </w:pPr>
            <w:r>
              <w:rPr>
                <w:sz w:val="26"/>
                <w:szCs w:val="26"/>
              </w:rPr>
              <w:t>Khi nhà tuyển đụng vào trang xem các ứng viên</w:t>
            </w:r>
          </w:p>
        </w:tc>
      </w:tr>
      <w:tr w:rsidR="00C360F6" w:rsidRPr="001819FE" w14:paraId="0B1F0642" w14:textId="77777777" w:rsidTr="004E5701">
        <w:tc>
          <w:tcPr>
            <w:tcW w:w="2515" w:type="dxa"/>
          </w:tcPr>
          <w:p w14:paraId="27475C02" w14:textId="77777777" w:rsidR="00C360F6" w:rsidRPr="001819FE" w:rsidRDefault="00C360F6" w:rsidP="004E5701">
            <w:pPr>
              <w:keepNext/>
              <w:keepLines/>
              <w:rPr>
                <w:b/>
                <w:sz w:val="26"/>
                <w:szCs w:val="26"/>
              </w:rPr>
            </w:pPr>
            <w:r w:rsidRPr="001819FE">
              <w:rPr>
                <w:b/>
                <w:sz w:val="26"/>
                <w:szCs w:val="26"/>
              </w:rPr>
              <w:t>Brief Description</w:t>
            </w:r>
          </w:p>
        </w:tc>
        <w:tc>
          <w:tcPr>
            <w:tcW w:w="6596" w:type="dxa"/>
            <w:gridSpan w:val="2"/>
          </w:tcPr>
          <w:p w14:paraId="77A18959" w14:textId="77777777" w:rsidR="00C360F6" w:rsidRPr="001819FE" w:rsidRDefault="00C360F6" w:rsidP="004E5701">
            <w:pPr>
              <w:keepNext/>
              <w:keepLines/>
              <w:rPr>
                <w:sz w:val="26"/>
                <w:szCs w:val="26"/>
              </w:rPr>
            </w:pPr>
            <w:r>
              <w:rPr>
                <w:sz w:val="26"/>
                <w:szCs w:val="26"/>
              </w:rPr>
              <w:t>Nhà tuyển dụng đăng nhập vào giao diện Recruiter, và xem các ứng viên</w:t>
            </w:r>
          </w:p>
        </w:tc>
      </w:tr>
      <w:tr w:rsidR="00C360F6" w:rsidRPr="001819FE" w14:paraId="3ED43D95" w14:textId="77777777" w:rsidTr="004E5701">
        <w:tc>
          <w:tcPr>
            <w:tcW w:w="2515" w:type="dxa"/>
          </w:tcPr>
          <w:p w14:paraId="403FCD3F" w14:textId="77777777" w:rsidR="00C360F6" w:rsidRPr="001819FE" w:rsidRDefault="00C360F6" w:rsidP="004E5701">
            <w:pPr>
              <w:keepNext/>
              <w:keepLines/>
              <w:rPr>
                <w:b/>
                <w:sz w:val="26"/>
                <w:szCs w:val="26"/>
              </w:rPr>
            </w:pPr>
            <w:r w:rsidRPr="001819FE">
              <w:rPr>
                <w:b/>
                <w:sz w:val="26"/>
                <w:szCs w:val="26"/>
              </w:rPr>
              <w:t>Actor</w:t>
            </w:r>
          </w:p>
        </w:tc>
        <w:tc>
          <w:tcPr>
            <w:tcW w:w="6596" w:type="dxa"/>
            <w:gridSpan w:val="2"/>
          </w:tcPr>
          <w:p w14:paraId="6AB1B75C" w14:textId="77777777" w:rsidR="00C360F6" w:rsidRPr="001819FE" w:rsidRDefault="00C360F6" w:rsidP="004E5701">
            <w:pPr>
              <w:keepNext/>
              <w:keepLines/>
              <w:rPr>
                <w:sz w:val="26"/>
                <w:szCs w:val="26"/>
              </w:rPr>
            </w:pPr>
            <w:r>
              <w:rPr>
                <w:sz w:val="26"/>
                <w:szCs w:val="26"/>
              </w:rPr>
              <w:t>Recruiter</w:t>
            </w:r>
          </w:p>
        </w:tc>
      </w:tr>
      <w:tr w:rsidR="00C360F6" w:rsidRPr="001819FE" w14:paraId="3FCA1FBE" w14:textId="77777777" w:rsidTr="004E5701">
        <w:tc>
          <w:tcPr>
            <w:tcW w:w="2515" w:type="dxa"/>
          </w:tcPr>
          <w:p w14:paraId="6F4B4BF3" w14:textId="77777777" w:rsidR="00C360F6" w:rsidRPr="001819FE" w:rsidRDefault="00C360F6" w:rsidP="004E5701">
            <w:pPr>
              <w:keepNext/>
              <w:keepLines/>
              <w:rPr>
                <w:b/>
                <w:sz w:val="26"/>
                <w:szCs w:val="26"/>
              </w:rPr>
            </w:pPr>
            <w:r w:rsidRPr="001819FE">
              <w:rPr>
                <w:b/>
                <w:sz w:val="26"/>
                <w:szCs w:val="26"/>
              </w:rPr>
              <w:t>Precondition</w:t>
            </w:r>
          </w:p>
        </w:tc>
        <w:tc>
          <w:tcPr>
            <w:tcW w:w="6596" w:type="dxa"/>
            <w:gridSpan w:val="2"/>
            <w:tcBorders>
              <w:bottom w:val="single" w:sz="4" w:space="0" w:color="auto"/>
            </w:tcBorders>
          </w:tcPr>
          <w:p w14:paraId="36ADACC7" w14:textId="77777777" w:rsidR="00C360F6" w:rsidRPr="001819FE" w:rsidRDefault="00C360F6" w:rsidP="004E5701">
            <w:pPr>
              <w:keepNext/>
              <w:keepLines/>
              <w:rPr>
                <w:sz w:val="26"/>
                <w:szCs w:val="26"/>
              </w:rPr>
            </w:pPr>
            <w:r>
              <w:rPr>
                <w:sz w:val="26"/>
                <w:szCs w:val="26"/>
              </w:rPr>
              <w:t>Phải là người dùng có quyền recruiter</w:t>
            </w:r>
          </w:p>
        </w:tc>
      </w:tr>
      <w:tr w:rsidR="00C360F6" w:rsidRPr="001819FE" w14:paraId="69668720" w14:textId="77777777" w:rsidTr="004E5701">
        <w:trPr>
          <w:trHeight w:val="150"/>
        </w:trPr>
        <w:tc>
          <w:tcPr>
            <w:tcW w:w="2515" w:type="dxa"/>
          </w:tcPr>
          <w:p w14:paraId="48308082" w14:textId="77777777" w:rsidR="00C360F6" w:rsidRPr="001819FE" w:rsidRDefault="00C360F6" w:rsidP="004E5701">
            <w:pPr>
              <w:keepNext/>
              <w:keepLines/>
              <w:rPr>
                <w:b/>
                <w:sz w:val="26"/>
                <w:szCs w:val="26"/>
              </w:rPr>
            </w:pPr>
            <w:r w:rsidRPr="001819FE">
              <w:rPr>
                <w:b/>
                <w:sz w:val="26"/>
                <w:szCs w:val="26"/>
              </w:rPr>
              <w:t>Flow of Event</w:t>
            </w:r>
          </w:p>
        </w:tc>
        <w:tc>
          <w:tcPr>
            <w:tcW w:w="3150" w:type="dxa"/>
          </w:tcPr>
          <w:p w14:paraId="07BED5D2" w14:textId="77777777" w:rsidR="00C360F6" w:rsidRPr="001819FE" w:rsidRDefault="00C360F6" w:rsidP="004E5701">
            <w:pPr>
              <w:keepNext/>
              <w:keepLines/>
              <w:tabs>
                <w:tab w:val="left" w:pos="2916"/>
              </w:tabs>
              <w:rPr>
                <w:sz w:val="26"/>
                <w:szCs w:val="26"/>
              </w:rPr>
            </w:pPr>
            <w:r w:rsidRPr="001819FE">
              <w:rPr>
                <w:sz w:val="26"/>
                <w:szCs w:val="26"/>
              </w:rPr>
              <w:t>Actor</w:t>
            </w:r>
          </w:p>
        </w:tc>
        <w:tc>
          <w:tcPr>
            <w:tcW w:w="3446" w:type="dxa"/>
          </w:tcPr>
          <w:p w14:paraId="3F1D7D8E" w14:textId="77777777" w:rsidR="00C360F6" w:rsidRPr="001819FE" w:rsidRDefault="00C360F6" w:rsidP="004E5701">
            <w:pPr>
              <w:keepNext/>
              <w:keepLines/>
              <w:tabs>
                <w:tab w:val="left" w:pos="2916"/>
              </w:tabs>
              <w:rPr>
                <w:sz w:val="26"/>
                <w:szCs w:val="26"/>
              </w:rPr>
            </w:pPr>
            <w:r w:rsidRPr="001819FE">
              <w:rPr>
                <w:sz w:val="26"/>
                <w:szCs w:val="26"/>
              </w:rPr>
              <w:t>System</w:t>
            </w:r>
          </w:p>
        </w:tc>
      </w:tr>
      <w:tr w:rsidR="00C360F6" w:rsidRPr="001819FE" w14:paraId="1074A809" w14:textId="77777777" w:rsidTr="004E5701">
        <w:trPr>
          <w:trHeight w:val="150"/>
        </w:trPr>
        <w:tc>
          <w:tcPr>
            <w:tcW w:w="2515" w:type="dxa"/>
          </w:tcPr>
          <w:p w14:paraId="1D5ACEF6" w14:textId="77777777" w:rsidR="00C360F6" w:rsidRPr="001819FE" w:rsidRDefault="00C360F6" w:rsidP="004E5701">
            <w:pPr>
              <w:keepNext/>
              <w:keepLines/>
              <w:rPr>
                <w:b/>
                <w:sz w:val="26"/>
                <w:szCs w:val="26"/>
              </w:rPr>
            </w:pPr>
          </w:p>
        </w:tc>
        <w:tc>
          <w:tcPr>
            <w:tcW w:w="3150" w:type="dxa"/>
          </w:tcPr>
          <w:p w14:paraId="3FC28244" w14:textId="77777777" w:rsidR="00C360F6" w:rsidRDefault="00C360F6">
            <w:pPr>
              <w:pStyle w:val="ListParagraph"/>
              <w:keepNext/>
              <w:keepLines/>
              <w:numPr>
                <w:ilvl w:val="0"/>
                <w:numId w:val="36"/>
              </w:numPr>
              <w:tabs>
                <w:tab w:val="left" w:pos="2916"/>
              </w:tabs>
              <w:spacing w:after="160" w:line="259" w:lineRule="auto"/>
              <w:rPr>
                <w:sz w:val="26"/>
                <w:szCs w:val="26"/>
              </w:rPr>
            </w:pPr>
            <w:r>
              <w:rPr>
                <w:sz w:val="26"/>
                <w:szCs w:val="26"/>
              </w:rPr>
              <w:t>Nhà tuyển dụng đăng nhập vào hệt thống</w:t>
            </w:r>
          </w:p>
          <w:p w14:paraId="240C4ECF" w14:textId="77777777" w:rsidR="00C360F6" w:rsidRPr="00620B90" w:rsidRDefault="00C360F6">
            <w:pPr>
              <w:pStyle w:val="ListParagraph"/>
              <w:keepNext/>
              <w:keepLines/>
              <w:numPr>
                <w:ilvl w:val="0"/>
                <w:numId w:val="36"/>
              </w:numPr>
              <w:tabs>
                <w:tab w:val="left" w:pos="2916"/>
              </w:tabs>
              <w:spacing w:after="160" w:line="259" w:lineRule="auto"/>
              <w:rPr>
                <w:sz w:val="26"/>
                <w:szCs w:val="26"/>
              </w:rPr>
            </w:pPr>
            <w:r>
              <w:rPr>
                <w:sz w:val="26"/>
                <w:szCs w:val="26"/>
              </w:rPr>
              <w:t xml:space="preserve">Vào trang xem các ứng viên </w:t>
            </w:r>
          </w:p>
        </w:tc>
        <w:tc>
          <w:tcPr>
            <w:tcW w:w="3446" w:type="dxa"/>
          </w:tcPr>
          <w:p w14:paraId="07382874" w14:textId="77777777" w:rsidR="00C360F6" w:rsidRPr="001819FE" w:rsidRDefault="00C360F6" w:rsidP="004E5701">
            <w:pPr>
              <w:keepNext/>
              <w:keepLines/>
              <w:tabs>
                <w:tab w:val="left" w:pos="2916"/>
              </w:tabs>
              <w:rPr>
                <w:sz w:val="26"/>
                <w:szCs w:val="26"/>
              </w:rPr>
            </w:pPr>
            <w:r w:rsidRPr="001819FE">
              <w:rPr>
                <w:sz w:val="26"/>
                <w:szCs w:val="26"/>
              </w:rPr>
              <w:t xml:space="preserve">2.1 </w:t>
            </w:r>
            <w:r>
              <w:rPr>
                <w:sz w:val="26"/>
                <w:szCs w:val="26"/>
              </w:rPr>
              <w:t>Hệ thống hiện các ứng viên đã nộp cv vào các post của người dùng</w:t>
            </w:r>
          </w:p>
        </w:tc>
      </w:tr>
      <w:tr w:rsidR="00C360F6" w:rsidRPr="001819FE" w14:paraId="5F414BDE" w14:textId="77777777" w:rsidTr="004E5701">
        <w:tc>
          <w:tcPr>
            <w:tcW w:w="2515" w:type="dxa"/>
          </w:tcPr>
          <w:p w14:paraId="665F1618" w14:textId="77777777" w:rsidR="00C360F6" w:rsidRPr="001819FE" w:rsidRDefault="00C360F6" w:rsidP="004E5701">
            <w:pPr>
              <w:keepNext/>
              <w:keepLines/>
              <w:rPr>
                <w:b/>
                <w:sz w:val="26"/>
                <w:szCs w:val="26"/>
              </w:rPr>
            </w:pPr>
            <w:r w:rsidRPr="001819FE">
              <w:rPr>
                <w:b/>
                <w:sz w:val="26"/>
                <w:szCs w:val="26"/>
              </w:rPr>
              <w:t>Exception Conditon</w:t>
            </w:r>
          </w:p>
        </w:tc>
        <w:tc>
          <w:tcPr>
            <w:tcW w:w="6596" w:type="dxa"/>
            <w:gridSpan w:val="2"/>
          </w:tcPr>
          <w:p w14:paraId="68DF72BB" w14:textId="77777777" w:rsidR="00C360F6" w:rsidRPr="001819FE" w:rsidRDefault="00C360F6" w:rsidP="004E5701">
            <w:pPr>
              <w:keepNext/>
              <w:keepLines/>
              <w:rPr>
                <w:sz w:val="26"/>
                <w:szCs w:val="26"/>
              </w:rPr>
            </w:pPr>
          </w:p>
        </w:tc>
      </w:tr>
    </w:tbl>
    <w:p w14:paraId="27D67C26" w14:textId="0BC7ACDF" w:rsidR="00BB1F82" w:rsidRDefault="00BB1F82" w:rsidP="00BB1F82">
      <w:pPr>
        <w:pStyle w:val="Nidungvnbn"/>
      </w:pPr>
    </w:p>
    <w:p w14:paraId="063FA07C" w14:textId="77777777" w:rsidR="00BB1F82" w:rsidRDefault="00BB1F82">
      <w:pPr>
        <w:spacing w:after="200" w:line="276" w:lineRule="auto"/>
        <w:rPr>
          <w:sz w:val="26"/>
          <w:szCs w:val="26"/>
        </w:rPr>
      </w:pPr>
      <w:r>
        <w:br w:type="page"/>
      </w:r>
    </w:p>
    <w:p w14:paraId="5F16E122" w14:textId="6AFD1B59" w:rsidR="00C360F6" w:rsidRDefault="00BB1F82">
      <w:pPr>
        <w:pStyle w:val="Tiumccp2"/>
        <w:numPr>
          <w:ilvl w:val="2"/>
          <w:numId w:val="56"/>
        </w:numPr>
        <w:tabs>
          <w:tab w:val="clear" w:pos="6379"/>
        </w:tabs>
      </w:pPr>
      <w:bookmarkStart w:id="11" w:name="_Toc126412870"/>
      <w:r w:rsidRPr="008F3E33">
        <w:lastRenderedPageBreak/>
        <w:t>Activity</w:t>
      </w:r>
      <w:bookmarkEnd w:id="11"/>
    </w:p>
    <w:p w14:paraId="3997DF16" w14:textId="77777777" w:rsidR="00BB1F82" w:rsidRDefault="00BB1F82" w:rsidP="00732123">
      <w:pPr>
        <w:jc w:val="center"/>
      </w:pPr>
      <w:r>
        <w:rPr>
          <w:noProof/>
          <w:lang w:val="vi-VN" w:eastAsia="vi-VN"/>
        </w:rPr>
        <w:drawing>
          <wp:inline distT="0" distB="0" distL="0" distR="0" wp14:anchorId="65528DE5" wp14:editId="7FE388E6">
            <wp:extent cx="5120005" cy="3535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08" cy="3538444"/>
                    </a:xfrm>
                    <a:prstGeom prst="rect">
                      <a:avLst/>
                    </a:prstGeom>
                  </pic:spPr>
                </pic:pic>
              </a:graphicData>
            </a:graphic>
          </wp:inline>
        </w:drawing>
      </w:r>
    </w:p>
    <w:p w14:paraId="0B0F1F8B" w14:textId="74AA0BB6" w:rsidR="00BB1F82" w:rsidRDefault="00BB1F82" w:rsidP="00BB1F82">
      <w:pPr>
        <w:pStyle w:val="Caption"/>
      </w:pPr>
      <w:bookmarkStart w:id="12" w:name="_Toc126403616"/>
      <w:r>
        <w:t xml:space="preserve">Hình </w:t>
      </w:r>
      <w:fldSimple w:instr=" STYLEREF 1 \s ">
        <w:r w:rsidR="009E78EA">
          <w:rPr>
            <w:noProof/>
          </w:rPr>
          <w:t>0</w:t>
        </w:r>
      </w:fldSimple>
      <w:r w:rsidR="009E78EA">
        <w:t>.</w:t>
      </w:r>
      <w:fldSimple w:instr=" SEQ Hình \* ARABIC \s 1 ">
        <w:r w:rsidR="009E78EA">
          <w:rPr>
            <w:noProof/>
          </w:rPr>
          <w:t>3</w:t>
        </w:r>
      </w:fldSimple>
      <w:r w:rsidR="00062924">
        <w:t xml:space="preserve"> :</w:t>
      </w:r>
      <w:r>
        <w:t xml:space="preserve"> Sơ đồ Activity – Đăng ký</w:t>
      </w:r>
      <w:bookmarkEnd w:id="12"/>
    </w:p>
    <w:p w14:paraId="2295BA56" w14:textId="77777777" w:rsidR="00187292" w:rsidRDefault="00187292" w:rsidP="00732123">
      <w:pPr>
        <w:keepNext/>
        <w:jc w:val="center"/>
        <w:rPr>
          <w:noProof/>
          <w:lang w:val="vi-VN" w:eastAsia="vi-VN"/>
        </w:rPr>
      </w:pPr>
    </w:p>
    <w:p w14:paraId="24617FA1" w14:textId="1863D504" w:rsidR="00732123" w:rsidRDefault="00187292" w:rsidP="00732123">
      <w:pPr>
        <w:keepNext/>
        <w:jc w:val="center"/>
      </w:pPr>
      <w:r>
        <w:rPr>
          <w:noProof/>
          <w:lang w:eastAsia="vi-VN"/>
        </w:rPr>
        <w:t xml:space="preserve">  </w:t>
      </w:r>
      <w:r w:rsidR="00732123">
        <w:rPr>
          <w:noProof/>
          <w:lang w:val="vi-VN" w:eastAsia="vi-VN"/>
        </w:rPr>
        <w:drawing>
          <wp:inline distT="0" distB="0" distL="0" distR="0" wp14:anchorId="65BB84BC" wp14:editId="3DB5FF6A">
            <wp:extent cx="5120640" cy="3128158"/>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128158"/>
                    </a:xfrm>
                    <a:prstGeom prst="rect">
                      <a:avLst/>
                    </a:prstGeom>
                  </pic:spPr>
                </pic:pic>
              </a:graphicData>
            </a:graphic>
          </wp:inline>
        </w:drawing>
      </w:r>
    </w:p>
    <w:p w14:paraId="2F989FE0" w14:textId="402AA851" w:rsidR="00732123" w:rsidRPr="00732123" w:rsidRDefault="00732123" w:rsidP="00732123">
      <w:pPr>
        <w:pStyle w:val="Caption"/>
      </w:pPr>
      <w:bookmarkStart w:id="13" w:name="_Toc126403617"/>
      <w:r>
        <w:t xml:space="preserve">Hình </w:t>
      </w:r>
      <w:r w:rsidR="00C17519">
        <w:t>1</w:t>
      </w:r>
      <w:r w:rsidR="009E78EA">
        <w:t>.</w:t>
      </w:r>
      <w:fldSimple w:instr=" SEQ Hình \* ARABIC \s 1 ">
        <w:r w:rsidR="009E78EA">
          <w:rPr>
            <w:noProof/>
          </w:rPr>
          <w:t>4</w:t>
        </w:r>
      </w:fldSimple>
      <w:r>
        <w:t xml:space="preserve"> </w:t>
      </w:r>
      <w:r w:rsidR="00D0235F">
        <w:t xml:space="preserve">: </w:t>
      </w:r>
      <w:r>
        <w:t>Sơ đồ Activity – Đăng Nhập</w:t>
      </w:r>
      <w:bookmarkEnd w:id="13"/>
    </w:p>
    <w:p w14:paraId="60AB6AB9" w14:textId="77777777" w:rsidR="00250A3A" w:rsidRDefault="00250A3A" w:rsidP="00250A3A">
      <w:pPr>
        <w:keepNext/>
        <w:jc w:val="center"/>
      </w:pPr>
      <w:r>
        <w:rPr>
          <w:noProof/>
          <w:lang w:val="vi-VN" w:eastAsia="vi-VN"/>
        </w:rPr>
        <w:lastRenderedPageBreak/>
        <w:drawing>
          <wp:inline distT="0" distB="0" distL="0" distR="0" wp14:anchorId="4DB2786F" wp14:editId="4763A852">
            <wp:extent cx="5120640" cy="3387949"/>
            <wp:effectExtent l="0" t="0" r="381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640" cy="3387949"/>
                    </a:xfrm>
                    <a:prstGeom prst="rect">
                      <a:avLst/>
                    </a:prstGeom>
                  </pic:spPr>
                </pic:pic>
              </a:graphicData>
            </a:graphic>
          </wp:inline>
        </w:drawing>
      </w:r>
    </w:p>
    <w:p w14:paraId="725855BD" w14:textId="175D3CA3" w:rsidR="00250A3A" w:rsidRDefault="00250A3A" w:rsidP="00250A3A">
      <w:pPr>
        <w:pStyle w:val="Caption"/>
      </w:pPr>
      <w:bookmarkStart w:id="14" w:name="_Toc126403618"/>
      <w:r>
        <w:t xml:space="preserve">Hình </w:t>
      </w:r>
      <w:fldSimple w:instr=" STYLEREF 1 \s ">
        <w:r w:rsidR="009E78EA">
          <w:rPr>
            <w:noProof/>
          </w:rPr>
          <w:t>0</w:t>
        </w:r>
      </w:fldSimple>
      <w:r w:rsidR="009E78EA">
        <w:t>.</w:t>
      </w:r>
      <w:fldSimple w:instr=" SEQ Hình \* ARABIC \s 1 ">
        <w:r w:rsidR="009E78EA">
          <w:rPr>
            <w:noProof/>
          </w:rPr>
          <w:t>5</w:t>
        </w:r>
      </w:fldSimple>
      <w:r>
        <w:t xml:space="preserve"> </w:t>
      </w:r>
      <w:r w:rsidR="003019E3">
        <w:t xml:space="preserve">: </w:t>
      </w:r>
      <w:r>
        <w:t>Sơ đồ Activity – Tìm Kiếm</w:t>
      </w:r>
      <w:bookmarkEnd w:id="14"/>
    </w:p>
    <w:p w14:paraId="5A971E5F" w14:textId="77777777" w:rsidR="00732123" w:rsidRDefault="00250A3A" w:rsidP="00732123">
      <w:pPr>
        <w:keepNext/>
        <w:jc w:val="center"/>
      </w:pPr>
      <w:r>
        <w:rPr>
          <w:noProof/>
          <w:lang w:val="vi-VN" w:eastAsia="vi-VN"/>
        </w:rPr>
        <w:drawing>
          <wp:inline distT="0" distB="0" distL="0" distR="0" wp14:anchorId="192EE8F3" wp14:editId="394556A3">
            <wp:extent cx="5120640" cy="3431716"/>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3431716"/>
                    </a:xfrm>
                    <a:prstGeom prst="rect">
                      <a:avLst/>
                    </a:prstGeom>
                  </pic:spPr>
                </pic:pic>
              </a:graphicData>
            </a:graphic>
          </wp:inline>
        </w:drawing>
      </w:r>
    </w:p>
    <w:p w14:paraId="22B5BADA" w14:textId="48AC541C" w:rsidR="00250A3A" w:rsidRDefault="00732123" w:rsidP="00732123">
      <w:pPr>
        <w:pStyle w:val="Caption"/>
      </w:pPr>
      <w:bookmarkStart w:id="15" w:name="_Toc126403619"/>
      <w:r>
        <w:t xml:space="preserve">Hình </w:t>
      </w:r>
      <w:r w:rsidR="00C17519">
        <w:t>1</w:t>
      </w:r>
      <w:r w:rsidR="009E78EA">
        <w:t>.</w:t>
      </w:r>
      <w:fldSimple w:instr=" SEQ Hình \* ARABIC \s 1 ">
        <w:r w:rsidR="009E78EA">
          <w:rPr>
            <w:noProof/>
          </w:rPr>
          <w:t>6</w:t>
        </w:r>
      </w:fldSimple>
      <w:r w:rsidR="00B35553">
        <w:t xml:space="preserve"> :</w:t>
      </w:r>
      <w:r>
        <w:t xml:space="preserve"> Sơ đồ Activity – Đăng tải CV</w:t>
      </w:r>
      <w:bookmarkEnd w:id="15"/>
    </w:p>
    <w:p w14:paraId="3A30D238" w14:textId="77777777" w:rsidR="00732123" w:rsidRDefault="00732123" w:rsidP="00732123">
      <w:pPr>
        <w:jc w:val="center"/>
      </w:pPr>
      <w:r>
        <w:rPr>
          <w:noProof/>
          <w:lang w:val="vi-VN" w:eastAsia="vi-VN"/>
        </w:rPr>
        <w:lastRenderedPageBreak/>
        <w:drawing>
          <wp:inline distT="0" distB="0" distL="0" distR="0" wp14:anchorId="139F7FA8" wp14:editId="28396BDA">
            <wp:extent cx="5120640" cy="3048556"/>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048556"/>
                    </a:xfrm>
                    <a:prstGeom prst="rect">
                      <a:avLst/>
                    </a:prstGeom>
                  </pic:spPr>
                </pic:pic>
              </a:graphicData>
            </a:graphic>
          </wp:inline>
        </w:drawing>
      </w:r>
    </w:p>
    <w:p w14:paraId="78A906B1" w14:textId="2C595C22" w:rsidR="00732123" w:rsidRDefault="00732123" w:rsidP="00732123">
      <w:pPr>
        <w:pStyle w:val="Caption"/>
      </w:pPr>
      <w:bookmarkStart w:id="16" w:name="_Toc126403620"/>
      <w:r>
        <w:t xml:space="preserve">Hình </w:t>
      </w:r>
      <w:r w:rsidR="00C17519">
        <w:t>1</w:t>
      </w:r>
      <w:r w:rsidR="009E78EA">
        <w:t>.</w:t>
      </w:r>
      <w:fldSimple w:instr=" SEQ Hình \* ARABIC \s 1 ">
        <w:r w:rsidR="009E78EA">
          <w:rPr>
            <w:noProof/>
          </w:rPr>
          <w:t>7</w:t>
        </w:r>
      </w:fldSimple>
      <w:r w:rsidR="001168DD">
        <w:t xml:space="preserve"> :</w:t>
      </w:r>
      <w:r>
        <w:t xml:space="preserve"> Sơ đồ Activity – Xóa CV</w:t>
      </w:r>
      <w:bookmarkEnd w:id="16"/>
    </w:p>
    <w:p w14:paraId="27D5D0B2" w14:textId="77777777" w:rsidR="00732123" w:rsidRDefault="00732123" w:rsidP="00732123">
      <w:pPr>
        <w:keepNext/>
        <w:jc w:val="center"/>
      </w:pPr>
      <w:r>
        <w:rPr>
          <w:noProof/>
          <w:lang w:val="vi-VN" w:eastAsia="vi-VN"/>
        </w:rPr>
        <w:drawing>
          <wp:inline distT="0" distB="0" distL="0" distR="0" wp14:anchorId="51499369" wp14:editId="4BBEE99E">
            <wp:extent cx="5120640" cy="3434521"/>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434521"/>
                    </a:xfrm>
                    <a:prstGeom prst="rect">
                      <a:avLst/>
                    </a:prstGeom>
                  </pic:spPr>
                </pic:pic>
              </a:graphicData>
            </a:graphic>
          </wp:inline>
        </w:drawing>
      </w:r>
    </w:p>
    <w:p w14:paraId="332B55B3" w14:textId="614C965A" w:rsidR="00732123" w:rsidRDefault="00732123" w:rsidP="00732123">
      <w:pPr>
        <w:pStyle w:val="Caption"/>
      </w:pPr>
      <w:bookmarkStart w:id="17" w:name="_Toc126403621"/>
      <w:r>
        <w:t xml:space="preserve">Hình </w:t>
      </w:r>
      <w:r w:rsidR="00C17519">
        <w:t>1</w:t>
      </w:r>
      <w:r w:rsidR="009E78EA">
        <w:t>.</w:t>
      </w:r>
      <w:fldSimple w:instr=" SEQ Hình \* ARABIC \s 1 ">
        <w:r w:rsidR="009E78EA">
          <w:rPr>
            <w:noProof/>
          </w:rPr>
          <w:t>8</w:t>
        </w:r>
      </w:fldSimple>
      <w:r w:rsidR="00583954">
        <w:t xml:space="preserve"> :</w:t>
      </w:r>
      <w:r>
        <w:t xml:space="preserve"> Sơ đồ Activity – Đổi Tên CV</w:t>
      </w:r>
      <w:bookmarkEnd w:id="17"/>
    </w:p>
    <w:p w14:paraId="2023F20D" w14:textId="77777777" w:rsidR="00732123" w:rsidRDefault="00732123" w:rsidP="00732123">
      <w:pPr>
        <w:keepNext/>
        <w:jc w:val="center"/>
      </w:pPr>
      <w:r>
        <w:rPr>
          <w:noProof/>
          <w:lang w:val="vi-VN" w:eastAsia="vi-VN"/>
        </w:rPr>
        <w:lastRenderedPageBreak/>
        <w:drawing>
          <wp:inline distT="0" distB="0" distL="0" distR="0" wp14:anchorId="0DE0328F" wp14:editId="48E8A25E">
            <wp:extent cx="5120640" cy="340085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400855"/>
                    </a:xfrm>
                    <a:prstGeom prst="rect">
                      <a:avLst/>
                    </a:prstGeom>
                  </pic:spPr>
                </pic:pic>
              </a:graphicData>
            </a:graphic>
          </wp:inline>
        </w:drawing>
      </w:r>
    </w:p>
    <w:p w14:paraId="4CF830C1" w14:textId="2081683D" w:rsidR="00732123" w:rsidRDefault="00C17519" w:rsidP="00732123">
      <w:pPr>
        <w:pStyle w:val="Caption"/>
      </w:pPr>
      <w:bookmarkStart w:id="18" w:name="_Toc126403622"/>
      <w:r>
        <w:t>Hình 1</w:t>
      </w:r>
      <w:r w:rsidR="009E78EA">
        <w:t>.</w:t>
      </w:r>
      <w:fldSimple w:instr=" SEQ Hình \* ARABIC \s 1 ">
        <w:r w:rsidR="009E78EA">
          <w:rPr>
            <w:noProof/>
          </w:rPr>
          <w:t>9</w:t>
        </w:r>
      </w:fldSimple>
      <w:r w:rsidR="001902BC">
        <w:t xml:space="preserve"> :</w:t>
      </w:r>
      <w:r w:rsidR="00732123">
        <w:t xml:space="preserve"> Sơ đồ Activity – Nộp CV</w:t>
      </w:r>
      <w:bookmarkEnd w:id="18"/>
    </w:p>
    <w:p w14:paraId="46E1474E" w14:textId="77777777" w:rsidR="00732123" w:rsidRDefault="00732123" w:rsidP="00732123">
      <w:pPr>
        <w:keepNext/>
        <w:jc w:val="center"/>
      </w:pPr>
      <w:r>
        <w:rPr>
          <w:noProof/>
          <w:lang w:val="vi-VN" w:eastAsia="vi-VN"/>
        </w:rPr>
        <w:drawing>
          <wp:inline distT="0" distB="0" distL="0" distR="0" wp14:anchorId="1B0AF4CD" wp14:editId="4F66310A">
            <wp:extent cx="5120640" cy="340085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3400855"/>
                    </a:xfrm>
                    <a:prstGeom prst="rect">
                      <a:avLst/>
                    </a:prstGeom>
                  </pic:spPr>
                </pic:pic>
              </a:graphicData>
            </a:graphic>
          </wp:inline>
        </w:drawing>
      </w:r>
    </w:p>
    <w:p w14:paraId="718C0A45" w14:textId="4262D182" w:rsidR="00732123" w:rsidRDefault="00732123" w:rsidP="00732123">
      <w:pPr>
        <w:pStyle w:val="Caption"/>
      </w:pPr>
      <w:bookmarkStart w:id="19" w:name="_Toc126403623"/>
      <w:r>
        <w:t xml:space="preserve">Hình </w:t>
      </w:r>
      <w:r w:rsidR="00C17519">
        <w:t>1</w:t>
      </w:r>
      <w:r w:rsidR="009E78EA">
        <w:t>.</w:t>
      </w:r>
      <w:fldSimple w:instr=" SEQ Hình \* ARABIC \s 1 ">
        <w:r w:rsidR="009E78EA">
          <w:rPr>
            <w:noProof/>
          </w:rPr>
          <w:t>10</w:t>
        </w:r>
      </w:fldSimple>
      <w:r w:rsidR="00EE4A77">
        <w:t xml:space="preserve"> :</w:t>
      </w:r>
      <w:r>
        <w:t xml:space="preserve"> Sơ đồ Activity – Rút CV</w:t>
      </w:r>
      <w:bookmarkEnd w:id="19"/>
    </w:p>
    <w:p w14:paraId="4FC6406F" w14:textId="77777777" w:rsidR="00A65C50" w:rsidRDefault="00732123" w:rsidP="00A65C50">
      <w:pPr>
        <w:keepNext/>
        <w:jc w:val="center"/>
      </w:pPr>
      <w:r>
        <w:rPr>
          <w:noProof/>
          <w:lang w:val="vi-VN" w:eastAsia="vi-VN"/>
        </w:rPr>
        <w:lastRenderedPageBreak/>
        <w:drawing>
          <wp:inline distT="0" distB="0" distL="0" distR="0" wp14:anchorId="2147933C" wp14:editId="1FB79A4B">
            <wp:extent cx="5120640" cy="331837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3318372"/>
                    </a:xfrm>
                    <a:prstGeom prst="rect">
                      <a:avLst/>
                    </a:prstGeom>
                  </pic:spPr>
                </pic:pic>
              </a:graphicData>
            </a:graphic>
          </wp:inline>
        </w:drawing>
      </w:r>
    </w:p>
    <w:p w14:paraId="49ED228B" w14:textId="5A09F987" w:rsidR="00732123" w:rsidRPr="00732123" w:rsidRDefault="00A65C50" w:rsidP="00A65C50">
      <w:pPr>
        <w:pStyle w:val="Caption"/>
      </w:pPr>
      <w:bookmarkStart w:id="20" w:name="_Toc126403624"/>
      <w:r>
        <w:t xml:space="preserve">Hình </w:t>
      </w:r>
      <w:r w:rsidR="00C17519">
        <w:t>1</w:t>
      </w:r>
      <w:r w:rsidR="009E78EA">
        <w:t>.</w:t>
      </w:r>
      <w:fldSimple w:instr=" SEQ Hình \* ARABIC \s 1 ">
        <w:r w:rsidR="009E78EA">
          <w:rPr>
            <w:noProof/>
          </w:rPr>
          <w:t>11</w:t>
        </w:r>
      </w:fldSimple>
      <w:r w:rsidR="00CF086C">
        <w:t xml:space="preserve"> :</w:t>
      </w:r>
      <w:r>
        <w:t xml:space="preserve"> Sơ đồ Activity – Đánh Dấu Bài Đăng</w:t>
      </w:r>
      <w:bookmarkEnd w:id="20"/>
    </w:p>
    <w:p w14:paraId="1B69328F" w14:textId="77777777" w:rsidR="008A46CC" w:rsidRDefault="008A46CC" w:rsidP="008A46CC">
      <w:pPr>
        <w:keepNext/>
        <w:jc w:val="center"/>
      </w:pPr>
      <w:r>
        <w:rPr>
          <w:noProof/>
          <w:lang w:val="vi-VN" w:eastAsia="vi-VN"/>
        </w:rPr>
        <w:drawing>
          <wp:inline distT="0" distB="0" distL="0" distR="0" wp14:anchorId="64A2F50D" wp14:editId="668DEFC3">
            <wp:extent cx="5120640" cy="3289756"/>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289756"/>
                    </a:xfrm>
                    <a:prstGeom prst="rect">
                      <a:avLst/>
                    </a:prstGeom>
                  </pic:spPr>
                </pic:pic>
              </a:graphicData>
            </a:graphic>
          </wp:inline>
        </w:drawing>
      </w:r>
    </w:p>
    <w:p w14:paraId="0C5CD344" w14:textId="741DB5A5" w:rsidR="008A46CC" w:rsidRPr="00732123" w:rsidRDefault="00C17519" w:rsidP="008A46CC">
      <w:pPr>
        <w:pStyle w:val="Caption"/>
      </w:pPr>
      <w:bookmarkStart w:id="21" w:name="_Toc126403625"/>
      <w:r>
        <w:t>Hình 1</w:t>
      </w:r>
      <w:r w:rsidR="009E78EA">
        <w:t>.</w:t>
      </w:r>
      <w:fldSimple w:instr=" SEQ Hình \* ARABIC \s 1 ">
        <w:r w:rsidR="009E78EA">
          <w:rPr>
            <w:noProof/>
          </w:rPr>
          <w:t>12</w:t>
        </w:r>
      </w:fldSimple>
      <w:r w:rsidR="00F773F3">
        <w:t xml:space="preserve"> :</w:t>
      </w:r>
      <w:r w:rsidR="008A46CC">
        <w:t xml:space="preserve"> Sơ đồ Activity – Hủy Đánh Dấu Bài Đăng</w:t>
      </w:r>
      <w:bookmarkEnd w:id="21"/>
    </w:p>
    <w:p w14:paraId="692E2554" w14:textId="72F7FD25" w:rsidR="008B598C" w:rsidRDefault="008B598C" w:rsidP="008B598C">
      <w:pPr>
        <w:pStyle w:val="Caption"/>
        <w:keepNext/>
      </w:pPr>
      <w:r>
        <w:rPr>
          <w:noProof/>
          <w:lang w:val="vi-VN" w:eastAsia="vi-VN"/>
        </w:rPr>
        <w:lastRenderedPageBreak/>
        <w:drawing>
          <wp:inline distT="0" distB="0" distL="0" distR="0" wp14:anchorId="79F2896D" wp14:editId="6CFEC949">
            <wp:extent cx="5120640" cy="215576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155764"/>
                    </a:xfrm>
                    <a:prstGeom prst="rect">
                      <a:avLst/>
                    </a:prstGeom>
                  </pic:spPr>
                </pic:pic>
              </a:graphicData>
            </a:graphic>
          </wp:inline>
        </w:drawing>
      </w:r>
      <w:r>
        <w:rPr>
          <w:noProof/>
          <w:lang w:val="vi-VN" w:eastAsia="vi-VN"/>
        </w:rPr>
        <w:t xml:space="preserve"> </w:t>
      </w:r>
    </w:p>
    <w:p w14:paraId="2F494335" w14:textId="52F57476" w:rsidR="00732123" w:rsidRDefault="008B598C" w:rsidP="008B598C">
      <w:pPr>
        <w:pStyle w:val="Caption"/>
      </w:pPr>
      <w:bookmarkStart w:id="22" w:name="_Toc126403626"/>
      <w:r>
        <w:t xml:space="preserve">Hình </w:t>
      </w:r>
      <w:r w:rsidR="00C17519">
        <w:t>1</w:t>
      </w:r>
      <w:r w:rsidR="009E78EA">
        <w:t>.</w:t>
      </w:r>
      <w:fldSimple w:instr=" SEQ Hình \* ARABIC \s 1 ">
        <w:r w:rsidR="009E78EA">
          <w:rPr>
            <w:noProof/>
          </w:rPr>
          <w:t>13</w:t>
        </w:r>
      </w:fldSimple>
      <w:r w:rsidR="00517BF3">
        <w:t xml:space="preserve"> :</w:t>
      </w:r>
      <w:r>
        <w:t xml:space="preserve"> Sơ đồ Activity – Xem Các Bài Viết Đã Nộp CV</w:t>
      </w:r>
      <w:bookmarkEnd w:id="22"/>
    </w:p>
    <w:p w14:paraId="59FFED15" w14:textId="77777777" w:rsidR="008B598C" w:rsidRDefault="008B598C" w:rsidP="008B598C">
      <w:pPr>
        <w:keepNext/>
        <w:jc w:val="center"/>
      </w:pPr>
      <w:r>
        <w:rPr>
          <w:noProof/>
          <w:lang w:val="vi-VN" w:eastAsia="vi-VN"/>
        </w:rPr>
        <w:drawing>
          <wp:inline distT="0" distB="0" distL="0" distR="0" wp14:anchorId="0F757AE7" wp14:editId="36E10BD5">
            <wp:extent cx="5120640" cy="2099092"/>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099092"/>
                    </a:xfrm>
                    <a:prstGeom prst="rect">
                      <a:avLst/>
                    </a:prstGeom>
                  </pic:spPr>
                </pic:pic>
              </a:graphicData>
            </a:graphic>
          </wp:inline>
        </w:drawing>
      </w:r>
    </w:p>
    <w:p w14:paraId="6630AFA8" w14:textId="0CA8E546" w:rsidR="008B598C" w:rsidRPr="008B598C" w:rsidRDefault="008B598C" w:rsidP="008B598C">
      <w:pPr>
        <w:pStyle w:val="Caption"/>
      </w:pPr>
      <w:bookmarkStart w:id="23" w:name="_Toc126403627"/>
      <w:r>
        <w:t xml:space="preserve">Hình </w:t>
      </w:r>
      <w:r w:rsidR="00C17519">
        <w:t>1</w:t>
      </w:r>
      <w:r w:rsidR="009E78EA">
        <w:t>.</w:t>
      </w:r>
      <w:fldSimple w:instr=" SEQ Hình \* ARABIC \s 1 ">
        <w:r w:rsidR="009E78EA">
          <w:rPr>
            <w:noProof/>
          </w:rPr>
          <w:t>14</w:t>
        </w:r>
      </w:fldSimple>
      <w:r w:rsidR="00774536">
        <w:t xml:space="preserve"> :</w:t>
      </w:r>
      <w:r>
        <w:t xml:space="preserve"> Sơ đồ Activity – Xem Các Bài Viết Đã Đánh Dấu</w:t>
      </w:r>
      <w:bookmarkEnd w:id="23"/>
    </w:p>
    <w:p w14:paraId="7B0CE0D9" w14:textId="77777777" w:rsidR="005D2D6B" w:rsidRDefault="005D2D6B" w:rsidP="005D2D6B">
      <w:pPr>
        <w:keepNext/>
        <w:spacing w:after="200" w:line="276" w:lineRule="auto"/>
        <w:jc w:val="center"/>
      </w:pPr>
      <w:r>
        <w:rPr>
          <w:noProof/>
          <w:lang w:val="vi-VN" w:eastAsia="vi-VN"/>
        </w:rPr>
        <w:lastRenderedPageBreak/>
        <w:drawing>
          <wp:inline distT="0" distB="0" distL="0" distR="0" wp14:anchorId="6C935783" wp14:editId="5AF7C6A6">
            <wp:extent cx="5042650" cy="4017314"/>
            <wp:effectExtent l="0" t="0" r="571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6051" cy="4027990"/>
                    </a:xfrm>
                    <a:prstGeom prst="rect">
                      <a:avLst/>
                    </a:prstGeom>
                  </pic:spPr>
                </pic:pic>
              </a:graphicData>
            </a:graphic>
          </wp:inline>
        </w:drawing>
      </w:r>
    </w:p>
    <w:p w14:paraId="381AF1EC" w14:textId="435C0AF3" w:rsidR="005D2D6B" w:rsidRDefault="005D2D6B" w:rsidP="005D2D6B">
      <w:pPr>
        <w:pStyle w:val="Caption"/>
      </w:pPr>
      <w:bookmarkStart w:id="24" w:name="_Toc126403628"/>
      <w:r>
        <w:t xml:space="preserve">Hình </w:t>
      </w:r>
      <w:r w:rsidR="00C17519">
        <w:t>1</w:t>
      </w:r>
      <w:r w:rsidR="009E78EA">
        <w:t>.</w:t>
      </w:r>
      <w:fldSimple w:instr=" SEQ Hình \* ARABIC \s 1 ">
        <w:r w:rsidR="009E78EA">
          <w:rPr>
            <w:noProof/>
          </w:rPr>
          <w:t>15</w:t>
        </w:r>
      </w:fldSimple>
      <w:r>
        <w:t xml:space="preserve"> : </w:t>
      </w:r>
      <w:r w:rsidR="003E7CC4">
        <w:t>Sơ đồ Activity –</w:t>
      </w:r>
      <w:r>
        <w:t xml:space="preserve"> xóa bài đăng tuyển dụng</w:t>
      </w:r>
      <w:bookmarkEnd w:id="24"/>
    </w:p>
    <w:p w14:paraId="478C8BA6" w14:textId="77777777" w:rsidR="003E7CC4" w:rsidRDefault="003E7CC4" w:rsidP="00844128">
      <w:pPr>
        <w:keepNext/>
        <w:spacing w:after="200" w:line="276" w:lineRule="auto"/>
        <w:ind w:left="540" w:right="666"/>
        <w:jc w:val="center"/>
      </w:pPr>
      <w:r>
        <w:rPr>
          <w:noProof/>
          <w:lang w:val="vi-VN" w:eastAsia="vi-VN"/>
        </w:rPr>
        <w:lastRenderedPageBreak/>
        <w:drawing>
          <wp:inline distT="0" distB="0" distL="0" distR="0" wp14:anchorId="1499FB2D" wp14:editId="5D0E491D">
            <wp:extent cx="5063836" cy="373697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438" cy="3740371"/>
                    </a:xfrm>
                    <a:prstGeom prst="rect">
                      <a:avLst/>
                    </a:prstGeom>
                  </pic:spPr>
                </pic:pic>
              </a:graphicData>
            </a:graphic>
          </wp:inline>
        </w:drawing>
      </w:r>
    </w:p>
    <w:p w14:paraId="75D64A00" w14:textId="43D9C84D" w:rsidR="003E7CC4" w:rsidRDefault="003E7CC4" w:rsidP="00DC0BB9">
      <w:pPr>
        <w:pStyle w:val="Caption"/>
      </w:pPr>
      <w:bookmarkStart w:id="25" w:name="_Toc126403629"/>
      <w:r>
        <w:t xml:space="preserve">Hình </w:t>
      </w:r>
      <w:r w:rsidR="00C17519">
        <w:t>1</w:t>
      </w:r>
      <w:r w:rsidR="009E78EA">
        <w:t>.</w:t>
      </w:r>
      <w:fldSimple w:instr=" SEQ Hình \* ARABIC \s 1 ">
        <w:r w:rsidR="009E78EA">
          <w:rPr>
            <w:noProof/>
          </w:rPr>
          <w:t>16</w:t>
        </w:r>
      </w:fldSimple>
      <w:r>
        <w:t xml:space="preserve"> : Sơ đồ Activity –</w:t>
      </w:r>
      <w:r w:rsidR="00DC0BB9">
        <w:t xml:space="preserve"> sửa bài đăng tuyển dụng</w:t>
      </w:r>
      <w:bookmarkEnd w:id="25"/>
    </w:p>
    <w:p w14:paraId="3206F305" w14:textId="77777777" w:rsidR="00E16BE0" w:rsidRDefault="00E16BE0" w:rsidP="00B85AFA">
      <w:pPr>
        <w:keepNext/>
        <w:spacing w:after="200" w:line="276" w:lineRule="auto"/>
        <w:ind w:left="540" w:right="666"/>
        <w:jc w:val="center"/>
      </w:pPr>
      <w:r>
        <w:rPr>
          <w:noProof/>
          <w:lang w:val="vi-VN" w:eastAsia="vi-VN"/>
        </w:rPr>
        <w:lastRenderedPageBreak/>
        <w:drawing>
          <wp:inline distT="0" distB="0" distL="0" distR="0" wp14:anchorId="7388569B" wp14:editId="77051F6C">
            <wp:extent cx="5008418" cy="4110990"/>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6301" cy="4133877"/>
                    </a:xfrm>
                    <a:prstGeom prst="rect">
                      <a:avLst/>
                    </a:prstGeom>
                  </pic:spPr>
                </pic:pic>
              </a:graphicData>
            </a:graphic>
          </wp:inline>
        </w:drawing>
      </w:r>
    </w:p>
    <w:p w14:paraId="4FA5E7B3" w14:textId="548E29D8" w:rsidR="00E16BE0" w:rsidRDefault="00E16BE0" w:rsidP="00E16BE0">
      <w:pPr>
        <w:pStyle w:val="Caption"/>
      </w:pPr>
      <w:bookmarkStart w:id="26" w:name="_Toc126403630"/>
      <w:r>
        <w:t xml:space="preserve">Hình </w:t>
      </w:r>
      <w:r w:rsidR="00C17519">
        <w:t>1</w:t>
      </w:r>
      <w:r w:rsidR="009E78EA">
        <w:t>.</w:t>
      </w:r>
      <w:fldSimple w:instr=" SEQ Hình \* ARABIC \s 1 ">
        <w:r w:rsidR="009E78EA">
          <w:rPr>
            <w:noProof/>
          </w:rPr>
          <w:t>17</w:t>
        </w:r>
      </w:fldSimple>
      <w:r>
        <w:t xml:space="preserve"> : Sơ đồ Activity – xem các đơn ứng tuyển của ứng viên</w:t>
      </w:r>
      <w:bookmarkEnd w:id="26"/>
    </w:p>
    <w:p w14:paraId="2E719692" w14:textId="77777777" w:rsidR="00BF3260" w:rsidRDefault="00BF3260" w:rsidP="00C10EAE">
      <w:pPr>
        <w:keepNext/>
        <w:spacing w:after="200" w:line="276" w:lineRule="auto"/>
        <w:ind w:left="540" w:right="666"/>
        <w:jc w:val="center"/>
      </w:pPr>
      <w:r>
        <w:rPr>
          <w:noProof/>
          <w:lang w:val="vi-VN" w:eastAsia="vi-VN"/>
        </w:rPr>
        <w:lastRenderedPageBreak/>
        <w:drawing>
          <wp:inline distT="0" distB="0" distL="0" distR="0" wp14:anchorId="253334AF" wp14:editId="6D6713CB">
            <wp:extent cx="5112327" cy="4438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6412" cy="4442197"/>
                    </a:xfrm>
                    <a:prstGeom prst="rect">
                      <a:avLst/>
                    </a:prstGeom>
                  </pic:spPr>
                </pic:pic>
              </a:graphicData>
            </a:graphic>
          </wp:inline>
        </w:drawing>
      </w:r>
    </w:p>
    <w:p w14:paraId="56AA391A" w14:textId="205755BD" w:rsidR="00BF3260" w:rsidRDefault="00BF3260" w:rsidP="00BF3260">
      <w:pPr>
        <w:pStyle w:val="Caption"/>
      </w:pPr>
      <w:bookmarkStart w:id="27" w:name="_Toc126403631"/>
      <w:r>
        <w:t xml:space="preserve">Hình </w:t>
      </w:r>
      <w:r w:rsidR="00C17519">
        <w:t>1</w:t>
      </w:r>
      <w:r w:rsidR="009E78EA">
        <w:t>.</w:t>
      </w:r>
      <w:fldSimple w:instr=" SEQ Hình \* ARABIC \s 1 ">
        <w:r w:rsidR="009E78EA">
          <w:rPr>
            <w:noProof/>
          </w:rPr>
          <w:t>18</w:t>
        </w:r>
      </w:fldSimple>
      <w:r>
        <w:t xml:space="preserve"> : Sơ đồ Activity – cập nhật lại mật khẩu mới</w:t>
      </w:r>
      <w:bookmarkEnd w:id="27"/>
    </w:p>
    <w:p w14:paraId="6259CF25" w14:textId="77777777" w:rsidR="00844128" w:rsidRDefault="00844128" w:rsidP="007F5D4B">
      <w:pPr>
        <w:keepNext/>
        <w:spacing w:after="200" w:line="276" w:lineRule="auto"/>
        <w:ind w:left="540" w:right="666"/>
        <w:jc w:val="center"/>
      </w:pPr>
      <w:r>
        <w:rPr>
          <w:noProof/>
          <w:lang w:val="vi-VN" w:eastAsia="vi-VN"/>
        </w:rPr>
        <w:lastRenderedPageBreak/>
        <w:drawing>
          <wp:inline distT="0" distB="0" distL="0" distR="0" wp14:anchorId="697016F5" wp14:editId="4E9F9316">
            <wp:extent cx="5015345" cy="40620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8322" cy="4064506"/>
                    </a:xfrm>
                    <a:prstGeom prst="rect">
                      <a:avLst/>
                    </a:prstGeom>
                  </pic:spPr>
                </pic:pic>
              </a:graphicData>
            </a:graphic>
          </wp:inline>
        </w:drawing>
      </w:r>
    </w:p>
    <w:p w14:paraId="2A6C9DC0" w14:textId="15B174E8" w:rsidR="00844128" w:rsidRDefault="00844128" w:rsidP="00844128">
      <w:pPr>
        <w:pStyle w:val="Caption"/>
      </w:pPr>
      <w:bookmarkStart w:id="28" w:name="_Toc126403632"/>
      <w:r>
        <w:t xml:space="preserve">Hình </w:t>
      </w:r>
      <w:r w:rsidR="00C17519">
        <w:t>1</w:t>
      </w:r>
      <w:r w:rsidR="009E78EA">
        <w:t>.</w:t>
      </w:r>
      <w:fldSimple w:instr=" SEQ Hình \* ARABIC \s 1 ">
        <w:r w:rsidR="009E78EA">
          <w:rPr>
            <w:noProof/>
          </w:rPr>
          <w:t>19</w:t>
        </w:r>
      </w:fldSimple>
      <w:r>
        <w:t xml:space="preserve"> : Sơ đồ Activity – cập nhật lại thông tin của người dùng</w:t>
      </w:r>
      <w:bookmarkEnd w:id="28"/>
    </w:p>
    <w:p w14:paraId="4E4CBA0D" w14:textId="77777777" w:rsidR="00213D3B" w:rsidRDefault="00213D3B" w:rsidP="005B700F">
      <w:pPr>
        <w:keepNext/>
        <w:spacing w:after="200" w:line="276" w:lineRule="auto"/>
        <w:ind w:left="540" w:right="666"/>
        <w:jc w:val="center"/>
      </w:pPr>
      <w:r>
        <w:rPr>
          <w:noProof/>
          <w:lang w:val="vi-VN" w:eastAsia="vi-VN"/>
        </w:rPr>
        <w:lastRenderedPageBreak/>
        <w:drawing>
          <wp:inline distT="0" distB="0" distL="0" distR="0" wp14:anchorId="4F159C87" wp14:editId="55385874">
            <wp:extent cx="5015345" cy="3751877"/>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4297" cy="3758574"/>
                    </a:xfrm>
                    <a:prstGeom prst="rect">
                      <a:avLst/>
                    </a:prstGeom>
                  </pic:spPr>
                </pic:pic>
              </a:graphicData>
            </a:graphic>
          </wp:inline>
        </w:drawing>
      </w:r>
    </w:p>
    <w:p w14:paraId="708A67C6" w14:textId="646A7A5D" w:rsidR="00213D3B" w:rsidRDefault="00213D3B" w:rsidP="005B700F">
      <w:pPr>
        <w:pStyle w:val="Caption"/>
      </w:pPr>
      <w:bookmarkStart w:id="29" w:name="_Toc126403633"/>
      <w:r>
        <w:t xml:space="preserve">Hình </w:t>
      </w:r>
      <w:r w:rsidR="00C17519">
        <w:t>1</w:t>
      </w:r>
      <w:r w:rsidR="009E78EA">
        <w:t>.</w:t>
      </w:r>
      <w:fldSimple w:instr=" SEQ Hình \* ARABIC \s 1 ">
        <w:r w:rsidR="009E78EA">
          <w:rPr>
            <w:noProof/>
          </w:rPr>
          <w:t>20</w:t>
        </w:r>
      </w:fldSimple>
      <w:r>
        <w:t xml:space="preserve"> : Sơ đồ Activity – xem danh sách người dùng trong hệ thống</w:t>
      </w:r>
      <w:bookmarkEnd w:id="29"/>
    </w:p>
    <w:p w14:paraId="7F5069BB" w14:textId="77777777" w:rsidR="0077617B" w:rsidRDefault="0077617B" w:rsidP="0077617B">
      <w:pPr>
        <w:keepNext/>
        <w:spacing w:after="200" w:line="276" w:lineRule="auto"/>
        <w:ind w:left="540" w:right="666"/>
        <w:jc w:val="center"/>
      </w:pPr>
      <w:r>
        <w:rPr>
          <w:noProof/>
          <w:lang w:val="vi-VN" w:eastAsia="vi-VN"/>
        </w:rPr>
        <w:lastRenderedPageBreak/>
        <w:drawing>
          <wp:inline distT="0" distB="0" distL="0" distR="0" wp14:anchorId="6B480ADC" wp14:editId="6078C323">
            <wp:extent cx="5029200" cy="3718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1877" cy="3720539"/>
                    </a:xfrm>
                    <a:prstGeom prst="rect">
                      <a:avLst/>
                    </a:prstGeom>
                  </pic:spPr>
                </pic:pic>
              </a:graphicData>
            </a:graphic>
          </wp:inline>
        </w:drawing>
      </w:r>
    </w:p>
    <w:p w14:paraId="4AF52CEF" w14:textId="0E86251D" w:rsidR="0077617B" w:rsidRDefault="0077617B" w:rsidP="0077617B">
      <w:pPr>
        <w:pStyle w:val="Caption"/>
      </w:pPr>
      <w:bookmarkStart w:id="30" w:name="_Toc126403634"/>
      <w:r>
        <w:t xml:space="preserve">Hình </w:t>
      </w:r>
      <w:r w:rsidR="00C17519">
        <w:t>1</w:t>
      </w:r>
      <w:r w:rsidR="009E78EA">
        <w:t>.</w:t>
      </w:r>
      <w:fldSimple w:instr=" SEQ Hình \* ARABIC \s 1 ">
        <w:r w:rsidR="009E78EA">
          <w:rPr>
            <w:noProof/>
          </w:rPr>
          <w:t>21</w:t>
        </w:r>
      </w:fldSimple>
      <w:r>
        <w:t xml:space="preserve"> : Sơ đồ Activity – xem danh sách bài đăng tuyển dụng của tất cả nhà tuyển dụng</w:t>
      </w:r>
      <w:bookmarkEnd w:id="30"/>
    </w:p>
    <w:p w14:paraId="238FC6E4" w14:textId="77777777" w:rsidR="006967FC" w:rsidRDefault="006967FC" w:rsidP="006967FC">
      <w:pPr>
        <w:keepNext/>
        <w:spacing w:after="200" w:line="276" w:lineRule="auto"/>
        <w:ind w:left="540" w:right="666"/>
        <w:jc w:val="center"/>
      </w:pPr>
      <w:r>
        <w:rPr>
          <w:noProof/>
          <w:lang w:val="vi-VN" w:eastAsia="vi-VN"/>
        </w:rPr>
        <w:lastRenderedPageBreak/>
        <w:drawing>
          <wp:inline distT="0" distB="0" distL="0" distR="0" wp14:anchorId="503B8959" wp14:editId="3D202FF7">
            <wp:extent cx="5015345" cy="5118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045" cy="5121876"/>
                    </a:xfrm>
                    <a:prstGeom prst="rect">
                      <a:avLst/>
                    </a:prstGeom>
                  </pic:spPr>
                </pic:pic>
              </a:graphicData>
            </a:graphic>
          </wp:inline>
        </w:drawing>
      </w:r>
    </w:p>
    <w:p w14:paraId="5DCDD4D8" w14:textId="3705B99C" w:rsidR="006967FC" w:rsidRDefault="00C17519" w:rsidP="006967FC">
      <w:pPr>
        <w:pStyle w:val="Caption"/>
      </w:pPr>
      <w:bookmarkStart w:id="31" w:name="_Toc126403635"/>
      <w:r>
        <w:t>Hình 1</w:t>
      </w:r>
      <w:r w:rsidR="009E78EA">
        <w:t>.</w:t>
      </w:r>
      <w:fldSimple w:instr=" SEQ Hình \* ARABIC \s 1 ">
        <w:r w:rsidR="009E78EA">
          <w:rPr>
            <w:noProof/>
          </w:rPr>
          <w:t>22</w:t>
        </w:r>
      </w:fldSimple>
      <w:r w:rsidR="006967FC">
        <w:t xml:space="preserve"> : Sơ đồ Activity – cập nhật thông tin nhóm tài khoản</w:t>
      </w:r>
      <w:bookmarkEnd w:id="31"/>
    </w:p>
    <w:p w14:paraId="40F7D439" w14:textId="77777777" w:rsidR="00613B03" w:rsidRDefault="00613B03" w:rsidP="00613B03">
      <w:pPr>
        <w:keepNext/>
        <w:spacing w:after="200" w:line="276" w:lineRule="auto"/>
        <w:ind w:left="540" w:right="666"/>
        <w:jc w:val="center"/>
      </w:pPr>
      <w:r>
        <w:rPr>
          <w:noProof/>
          <w:lang w:val="vi-VN" w:eastAsia="vi-VN"/>
        </w:rPr>
        <w:lastRenderedPageBreak/>
        <w:drawing>
          <wp:inline distT="0" distB="0" distL="0" distR="0" wp14:anchorId="50B54EA9" wp14:editId="73BCDF42">
            <wp:extent cx="5015345" cy="50717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8125" cy="5074556"/>
                    </a:xfrm>
                    <a:prstGeom prst="rect">
                      <a:avLst/>
                    </a:prstGeom>
                  </pic:spPr>
                </pic:pic>
              </a:graphicData>
            </a:graphic>
          </wp:inline>
        </w:drawing>
      </w:r>
    </w:p>
    <w:p w14:paraId="7E956BB1" w14:textId="2CA43A1A" w:rsidR="00613B03" w:rsidRDefault="00613B03" w:rsidP="00613B03">
      <w:pPr>
        <w:pStyle w:val="Caption"/>
      </w:pPr>
      <w:bookmarkStart w:id="32" w:name="_Toc126403636"/>
      <w:r>
        <w:t xml:space="preserve">Hình </w:t>
      </w:r>
      <w:r w:rsidR="00C17519">
        <w:t>1</w:t>
      </w:r>
      <w:r w:rsidR="009E78EA">
        <w:t>.</w:t>
      </w:r>
      <w:fldSimple w:instr=" SEQ Hình \* ARABIC \s 1 ">
        <w:r w:rsidR="009E78EA">
          <w:rPr>
            <w:noProof/>
          </w:rPr>
          <w:t>23</w:t>
        </w:r>
      </w:fldSimple>
      <w:r>
        <w:t xml:space="preserve"> : Sơ đồ Activity – thêm mới loại nghề nghiệp</w:t>
      </w:r>
      <w:bookmarkEnd w:id="32"/>
    </w:p>
    <w:p w14:paraId="46054907" w14:textId="77777777" w:rsidR="00B45425" w:rsidRDefault="00B45425" w:rsidP="00B45425">
      <w:pPr>
        <w:keepNext/>
        <w:spacing w:after="200" w:line="276" w:lineRule="auto"/>
        <w:ind w:left="540" w:right="666"/>
        <w:jc w:val="center"/>
      </w:pPr>
      <w:r>
        <w:rPr>
          <w:noProof/>
          <w:lang w:val="vi-VN" w:eastAsia="vi-VN"/>
        </w:rPr>
        <w:lastRenderedPageBreak/>
        <w:drawing>
          <wp:inline distT="0" distB="0" distL="0" distR="0" wp14:anchorId="699F83B8" wp14:editId="5C48AC11">
            <wp:extent cx="5001491" cy="51066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3930" cy="5109160"/>
                    </a:xfrm>
                    <a:prstGeom prst="rect">
                      <a:avLst/>
                    </a:prstGeom>
                  </pic:spPr>
                </pic:pic>
              </a:graphicData>
            </a:graphic>
          </wp:inline>
        </w:drawing>
      </w:r>
    </w:p>
    <w:p w14:paraId="53CF5A73" w14:textId="346C88D4" w:rsidR="00B45425" w:rsidRDefault="00B45425" w:rsidP="00B45425">
      <w:pPr>
        <w:pStyle w:val="Caption"/>
      </w:pPr>
      <w:bookmarkStart w:id="33" w:name="_Toc126403637"/>
      <w:r>
        <w:t xml:space="preserve">Hình </w:t>
      </w:r>
      <w:r w:rsidR="00C17519">
        <w:t>1</w:t>
      </w:r>
      <w:r w:rsidR="009E78EA">
        <w:t>.</w:t>
      </w:r>
      <w:fldSimple w:instr=" SEQ Hình \* ARABIC \s 1 ">
        <w:r w:rsidR="009E78EA">
          <w:rPr>
            <w:noProof/>
          </w:rPr>
          <w:t>24</w:t>
        </w:r>
      </w:fldSimple>
      <w:r>
        <w:t xml:space="preserve"> : Sơ đồ Activity – cập nhật lại loại nghề nghiệp</w:t>
      </w:r>
      <w:bookmarkEnd w:id="33"/>
    </w:p>
    <w:p w14:paraId="0AF2B4A0" w14:textId="77777777" w:rsidR="00E21C47" w:rsidRDefault="00E21C47" w:rsidP="00E21C47">
      <w:pPr>
        <w:keepNext/>
        <w:spacing w:after="200" w:line="276" w:lineRule="auto"/>
        <w:ind w:left="540" w:right="666"/>
        <w:jc w:val="center"/>
      </w:pPr>
      <w:r>
        <w:rPr>
          <w:noProof/>
          <w:lang w:val="vi-VN" w:eastAsia="vi-VN"/>
        </w:rPr>
        <w:lastRenderedPageBreak/>
        <w:drawing>
          <wp:inline distT="0" distB="0" distL="0" distR="0" wp14:anchorId="42979CA8" wp14:editId="78943636">
            <wp:extent cx="5036127" cy="49968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3035" cy="5003669"/>
                    </a:xfrm>
                    <a:prstGeom prst="rect">
                      <a:avLst/>
                    </a:prstGeom>
                  </pic:spPr>
                </pic:pic>
              </a:graphicData>
            </a:graphic>
          </wp:inline>
        </w:drawing>
      </w:r>
    </w:p>
    <w:p w14:paraId="1C080A7C" w14:textId="43D7F5D4" w:rsidR="00E21C47" w:rsidRDefault="00E21C47" w:rsidP="00E21C47">
      <w:pPr>
        <w:pStyle w:val="Caption"/>
      </w:pPr>
      <w:bookmarkStart w:id="34" w:name="_Toc126403638"/>
      <w:r>
        <w:t xml:space="preserve">Hình </w:t>
      </w:r>
      <w:r w:rsidR="00C17519">
        <w:t>1</w:t>
      </w:r>
      <w:r w:rsidR="009E78EA">
        <w:t>.</w:t>
      </w:r>
      <w:fldSimple w:instr=" SEQ Hình \* ARABIC \s 1 ">
        <w:r w:rsidR="009E78EA">
          <w:rPr>
            <w:noProof/>
          </w:rPr>
          <w:t>25</w:t>
        </w:r>
      </w:fldSimple>
      <w:r>
        <w:t xml:space="preserve"> : Sơ đồ Activity – xóa loại nghề nghiệp</w:t>
      </w:r>
      <w:bookmarkEnd w:id="34"/>
    </w:p>
    <w:p w14:paraId="0E3033E2" w14:textId="77777777" w:rsidR="00E424B1" w:rsidRDefault="00E424B1" w:rsidP="00E424B1">
      <w:pPr>
        <w:keepNext/>
        <w:spacing w:after="200" w:line="276" w:lineRule="auto"/>
        <w:ind w:left="540" w:right="666"/>
        <w:jc w:val="center"/>
      </w:pPr>
      <w:r>
        <w:rPr>
          <w:noProof/>
          <w:lang w:val="vi-VN" w:eastAsia="vi-VN"/>
        </w:rPr>
        <w:lastRenderedPageBreak/>
        <w:drawing>
          <wp:inline distT="0" distB="0" distL="0" distR="0" wp14:anchorId="462600D0" wp14:editId="65732DB9">
            <wp:extent cx="5015345" cy="50819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0564" cy="5087193"/>
                    </a:xfrm>
                    <a:prstGeom prst="rect">
                      <a:avLst/>
                    </a:prstGeom>
                  </pic:spPr>
                </pic:pic>
              </a:graphicData>
            </a:graphic>
          </wp:inline>
        </w:drawing>
      </w:r>
    </w:p>
    <w:p w14:paraId="6A432982" w14:textId="7E258A71" w:rsidR="00E424B1" w:rsidRDefault="00E424B1" w:rsidP="00E424B1">
      <w:pPr>
        <w:pStyle w:val="Caption"/>
      </w:pPr>
      <w:bookmarkStart w:id="35" w:name="_Toc126403639"/>
      <w:r>
        <w:t xml:space="preserve">Hình </w:t>
      </w:r>
      <w:r w:rsidR="00C17519">
        <w:t>1</w:t>
      </w:r>
      <w:r w:rsidR="009E78EA">
        <w:t>.</w:t>
      </w:r>
      <w:fldSimple w:instr=" SEQ Hình \* ARABIC \s 1 ">
        <w:r w:rsidR="009E78EA">
          <w:rPr>
            <w:noProof/>
          </w:rPr>
          <w:t>26</w:t>
        </w:r>
      </w:fldSimple>
      <w:r>
        <w:t xml:space="preserve"> : Sơ đồ Activity – thêm mới chuyên ngành</w:t>
      </w:r>
      <w:bookmarkEnd w:id="35"/>
    </w:p>
    <w:p w14:paraId="794CC483" w14:textId="77777777" w:rsidR="0016329C" w:rsidRDefault="0016329C" w:rsidP="0016329C">
      <w:pPr>
        <w:keepNext/>
        <w:spacing w:after="200" w:line="276" w:lineRule="auto"/>
        <w:ind w:left="540" w:right="666"/>
        <w:jc w:val="center"/>
      </w:pPr>
      <w:r>
        <w:rPr>
          <w:noProof/>
          <w:lang w:val="vi-VN" w:eastAsia="vi-VN"/>
        </w:rPr>
        <w:lastRenderedPageBreak/>
        <w:drawing>
          <wp:inline distT="0" distB="0" distL="0" distR="0" wp14:anchorId="2D2ABC3F" wp14:editId="02C31465">
            <wp:extent cx="5001491" cy="5273675"/>
            <wp:effectExtent l="0" t="0" r="889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5234" cy="5277622"/>
                    </a:xfrm>
                    <a:prstGeom prst="rect">
                      <a:avLst/>
                    </a:prstGeom>
                  </pic:spPr>
                </pic:pic>
              </a:graphicData>
            </a:graphic>
          </wp:inline>
        </w:drawing>
      </w:r>
    </w:p>
    <w:p w14:paraId="111BBE4E" w14:textId="34033857" w:rsidR="0016329C" w:rsidRDefault="0016329C" w:rsidP="0016329C">
      <w:pPr>
        <w:pStyle w:val="Caption"/>
      </w:pPr>
      <w:bookmarkStart w:id="36" w:name="_Toc126403640"/>
      <w:r>
        <w:t xml:space="preserve">Hình </w:t>
      </w:r>
      <w:r w:rsidR="00C17519">
        <w:t>1</w:t>
      </w:r>
      <w:r w:rsidR="009E78EA">
        <w:t>.</w:t>
      </w:r>
      <w:fldSimple w:instr=" SEQ Hình \* ARABIC \s 1 ">
        <w:r w:rsidR="009E78EA">
          <w:rPr>
            <w:noProof/>
          </w:rPr>
          <w:t>27</w:t>
        </w:r>
      </w:fldSimple>
      <w:r>
        <w:t xml:space="preserve"> : Sơ đồ Activity – cập nhật lại thông tin chuyên ngành</w:t>
      </w:r>
      <w:bookmarkEnd w:id="36"/>
    </w:p>
    <w:p w14:paraId="4821E699" w14:textId="77777777" w:rsidR="00860C39" w:rsidRDefault="00860C39" w:rsidP="00860C39">
      <w:pPr>
        <w:keepNext/>
        <w:spacing w:after="200" w:line="276" w:lineRule="auto"/>
        <w:ind w:left="540" w:right="666"/>
        <w:jc w:val="center"/>
      </w:pPr>
      <w:r>
        <w:rPr>
          <w:noProof/>
          <w:lang w:val="vi-VN" w:eastAsia="vi-VN"/>
        </w:rPr>
        <w:lastRenderedPageBreak/>
        <w:drawing>
          <wp:inline distT="0" distB="0" distL="0" distR="0" wp14:anchorId="67D09BF5" wp14:editId="76F79FBF">
            <wp:extent cx="5015345" cy="52184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269" cy="5222513"/>
                    </a:xfrm>
                    <a:prstGeom prst="rect">
                      <a:avLst/>
                    </a:prstGeom>
                  </pic:spPr>
                </pic:pic>
              </a:graphicData>
            </a:graphic>
          </wp:inline>
        </w:drawing>
      </w:r>
    </w:p>
    <w:p w14:paraId="57984C0E" w14:textId="3BAED63D" w:rsidR="00860C39" w:rsidRDefault="00860C39" w:rsidP="00860C39">
      <w:pPr>
        <w:pStyle w:val="Caption"/>
      </w:pPr>
      <w:bookmarkStart w:id="37" w:name="_Toc126403641"/>
      <w:r>
        <w:t xml:space="preserve">Hình </w:t>
      </w:r>
      <w:r w:rsidR="00C17519">
        <w:t>1</w:t>
      </w:r>
      <w:r w:rsidR="009E78EA">
        <w:t>.</w:t>
      </w:r>
      <w:fldSimple w:instr=" SEQ Hình \* ARABIC \s 1 ">
        <w:r w:rsidR="009E78EA">
          <w:rPr>
            <w:noProof/>
          </w:rPr>
          <w:t>28</w:t>
        </w:r>
      </w:fldSimple>
      <w:r>
        <w:t xml:space="preserve"> : Sơ đồ Activity – xóa loại nghề nghiệp</w:t>
      </w:r>
      <w:bookmarkEnd w:id="37"/>
    </w:p>
    <w:p w14:paraId="6FE69FB1" w14:textId="77777777" w:rsidR="00842313" w:rsidRDefault="00842313" w:rsidP="00842313">
      <w:pPr>
        <w:keepNext/>
        <w:spacing w:after="200" w:line="276" w:lineRule="auto"/>
        <w:ind w:left="540" w:right="666"/>
        <w:jc w:val="center"/>
      </w:pPr>
      <w:r>
        <w:rPr>
          <w:noProof/>
          <w:lang w:val="vi-VN" w:eastAsia="vi-VN"/>
        </w:rPr>
        <w:lastRenderedPageBreak/>
        <w:drawing>
          <wp:inline distT="0" distB="0" distL="0" distR="0" wp14:anchorId="70B4F49A" wp14:editId="3B778E01">
            <wp:extent cx="4994564" cy="6573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8831" cy="6579136"/>
                    </a:xfrm>
                    <a:prstGeom prst="rect">
                      <a:avLst/>
                    </a:prstGeom>
                  </pic:spPr>
                </pic:pic>
              </a:graphicData>
            </a:graphic>
          </wp:inline>
        </w:drawing>
      </w:r>
    </w:p>
    <w:p w14:paraId="7D893DE3" w14:textId="206D9713" w:rsidR="00842313" w:rsidRDefault="00842313" w:rsidP="00842313">
      <w:pPr>
        <w:pStyle w:val="Caption"/>
      </w:pPr>
      <w:bookmarkStart w:id="38" w:name="_Toc126403642"/>
      <w:r>
        <w:t xml:space="preserve">Hình </w:t>
      </w:r>
      <w:r w:rsidR="00C17519">
        <w:t>1</w:t>
      </w:r>
      <w:r w:rsidR="009E78EA">
        <w:t>.</w:t>
      </w:r>
      <w:fldSimple w:instr=" SEQ Hình \* ARABIC \s 1 ">
        <w:r w:rsidR="009E78EA">
          <w:rPr>
            <w:noProof/>
          </w:rPr>
          <w:t>29</w:t>
        </w:r>
      </w:fldSimple>
      <w:r>
        <w:t xml:space="preserve"> : Sơ đồ Activity – quên mật khẩu</w:t>
      </w:r>
      <w:bookmarkEnd w:id="38"/>
    </w:p>
    <w:p w14:paraId="28DCFDF5" w14:textId="492A1EA6" w:rsidR="00250A3A" w:rsidRDefault="00250A3A" w:rsidP="00213D3B">
      <w:pPr>
        <w:spacing w:after="200" w:line="276" w:lineRule="auto"/>
        <w:ind w:left="540" w:right="666"/>
      </w:pPr>
      <w:r>
        <w:br w:type="page"/>
      </w:r>
    </w:p>
    <w:p w14:paraId="6B5C9876" w14:textId="77777777" w:rsidR="00250A3A" w:rsidRPr="00250A3A" w:rsidRDefault="00250A3A" w:rsidP="00250A3A">
      <w:pPr>
        <w:jc w:val="center"/>
      </w:pPr>
    </w:p>
    <w:p w14:paraId="3C4D6D4B" w14:textId="62799FBA" w:rsidR="00E64A70" w:rsidRPr="005033E8" w:rsidRDefault="00FE33D6">
      <w:pPr>
        <w:pStyle w:val="Tiumccp1"/>
        <w:numPr>
          <w:ilvl w:val="1"/>
          <w:numId w:val="2"/>
        </w:numPr>
      </w:pPr>
      <w:bookmarkStart w:id="39" w:name="_Toc126412871"/>
      <w:r w:rsidRPr="005033E8">
        <w:t>GIỚI THIỆU VỀ CÔNG NGHỆ VÀ THUẬT NGỮ</w:t>
      </w:r>
      <w:bookmarkEnd w:id="39"/>
    </w:p>
    <w:p w14:paraId="7E53DB17" w14:textId="14E024BF" w:rsidR="002A72F0" w:rsidRPr="005033E8" w:rsidRDefault="002A72F0">
      <w:pPr>
        <w:pStyle w:val="Tiumccp2"/>
        <w:numPr>
          <w:ilvl w:val="2"/>
          <w:numId w:val="2"/>
        </w:numPr>
        <w:tabs>
          <w:tab w:val="clear" w:pos="6379"/>
        </w:tabs>
      </w:pPr>
      <w:bookmarkStart w:id="40" w:name="_Toc126412872"/>
      <w:r w:rsidRPr="005033E8">
        <w:t>Docker</w:t>
      </w:r>
      <w:bookmarkEnd w:id="40"/>
    </w:p>
    <w:p w14:paraId="0440E8C0" w14:textId="77777777" w:rsidR="002A72F0" w:rsidRPr="005033E8" w:rsidRDefault="002A72F0" w:rsidP="00B5729B">
      <w:pPr>
        <w:pStyle w:val="Nidungvnbn"/>
      </w:pPr>
      <w:r w:rsidRPr="005033E8">
        <w:t>Để một source code được khởi động và hoạt động trơn tru ở một máy tính đòi hỏi máy tính đó phải có đầy đủ tài nguyên như môi trường , các biến , một số thư viện , cũng như một số công cụ để hỗ trợ cho ngôn ngữ và công nghệ đó hoạt động. Với Docker bạn có thể quản lý các tài nguyên của source code một cách dễ dàng và giảm độ trễ giữ việc viết code với việc chạy chúng trong sản phẩm của bản thân.</w:t>
      </w:r>
    </w:p>
    <w:p w14:paraId="492DB4DD" w14:textId="77777777" w:rsidR="002A72F0" w:rsidRPr="005033E8" w:rsidRDefault="002A72F0" w:rsidP="00B5729B">
      <w:pPr>
        <w:pStyle w:val="Nidungvnbn"/>
      </w:pPr>
      <w:r w:rsidRPr="005033E8">
        <w:t xml:space="preserve"> VD: Nếu một máy tính đang chạy một phiên bản môi trường ví dụ như NodeJs ở phiên bản 16 nhưng ở một máy của người đồng nghiệp lại chạy NodeJs ở phiên bản cao hơn hoặc thấp hơn điều này sẽ dẫn đến việc là khi source code chạy ở máy mình hoạt động bình thường nhưng khi sang máy của bạn hoặc đồng nghiệp lại không được vì không hỗ trợ cách viết JS đó hoặc thiếu gì đó và dẫn đến mấy thời gian rất nhiều</w:t>
      </w:r>
    </w:p>
    <w:p w14:paraId="79805514" w14:textId="77777777" w:rsidR="002A72F0" w:rsidRPr="005033E8" w:rsidRDefault="002A72F0" w:rsidP="00B5729B">
      <w:pPr>
        <w:pStyle w:val="Nidungvnbn"/>
      </w:pPr>
      <w:r w:rsidRPr="005033E8">
        <w:t xml:space="preserve">Chính vì thế thì Docker( Container ) được sinh ra để giải quyết những vấn đề này </w:t>
      </w:r>
    </w:p>
    <w:p w14:paraId="4B4CD574" w14:textId="26C5D2D5" w:rsidR="002A72F0" w:rsidRPr="005033E8" w:rsidRDefault="002A72F0">
      <w:pPr>
        <w:pStyle w:val="Nidungvnbn"/>
        <w:numPr>
          <w:ilvl w:val="0"/>
          <w:numId w:val="39"/>
        </w:numPr>
      </w:pPr>
      <w:r w:rsidRPr="005033E8">
        <w:t>Docker là một công cụ để cung cấp cho việc Build , Deploy, và Run source code ứng dụng hay là một trang web nào đó một cách dễ dàng. Và docker ban đầu được viết bằng ngôn ngữ Python và sau này là GoLang</w:t>
      </w:r>
    </w:p>
    <w:p w14:paraId="5DA5A046" w14:textId="4133EBB1" w:rsidR="002A72F0" w:rsidRPr="005033E8" w:rsidRDefault="002A72F0">
      <w:pPr>
        <w:pStyle w:val="Nidungvnbn"/>
        <w:numPr>
          <w:ilvl w:val="0"/>
          <w:numId w:val="39"/>
        </w:numPr>
      </w:pPr>
      <w:r w:rsidRPr="005033E8">
        <w:t>Để thực hiện các việc như Build , Deploy , Run như thế thì Docker áp dụng 1 thuật ngữ là Containers . Containers cho phép người lập trình viên đóng gói source code với tất cả các điều kiện mà source code cần để chạy được như là thư viện , môi trường , hay là công cụ hỗ trợ.</w:t>
      </w:r>
    </w:p>
    <w:p w14:paraId="3602952B" w14:textId="1397D28B" w:rsidR="002A72F0" w:rsidRPr="005033E8" w:rsidRDefault="002A72F0">
      <w:pPr>
        <w:pStyle w:val="Nidungvnbn"/>
        <w:numPr>
          <w:ilvl w:val="0"/>
          <w:numId w:val="3"/>
        </w:numPr>
      </w:pPr>
      <w:r w:rsidRPr="005033E8">
        <w:t>Dựa vào Container sau khi ta khai báo và đóng gói các package cần thiết thì ta có thể đưa nó vào máy chủ chạy bất kì hệ điều hành nào cũng được và phổ biến nhất ở đấy là Linux, Ubuntu , Centos,…. Và có thể là Windows của Microsoft tùy thuộc vào máy chủ mà người tập trình viên đó thao tác với nó</w:t>
      </w:r>
    </w:p>
    <w:p w14:paraId="1C215024" w14:textId="09A55670" w:rsidR="002A72F0" w:rsidRPr="005033E8" w:rsidRDefault="002A72F0">
      <w:pPr>
        <w:pStyle w:val="Nidungvnbn"/>
        <w:numPr>
          <w:ilvl w:val="0"/>
          <w:numId w:val="3"/>
        </w:numPr>
      </w:pPr>
      <w:r w:rsidRPr="005033E8">
        <w:lastRenderedPageBreak/>
        <w:t>Sự độc lập và bảo mật cho phép bạn chạy riêng biệt nhiều Container cùng một máy chủ. Các container hoạt động chiếm một lượng dung lượng của máy chủ tùy theo độ lớn nhỏ của dự án mà ta đưa vào nó.</w:t>
      </w:r>
    </w:p>
    <w:p w14:paraId="450C2D6D" w14:textId="7260B312" w:rsidR="002A72F0" w:rsidRPr="005033E8" w:rsidRDefault="002A72F0">
      <w:pPr>
        <w:pStyle w:val="Nidungvnbn"/>
        <w:numPr>
          <w:ilvl w:val="0"/>
          <w:numId w:val="3"/>
        </w:numPr>
      </w:pPr>
      <w:r w:rsidRPr="005033E8">
        <w:t>Docker cung cấp các công cụ và nền tảng để quản lý quá trình hoạt động và vòng đời container của bạn.</w:t>
      </w:r>
    </w:p>
    <w:p w14:paraId="7F3778D9" w14:textId="361A88AD" w:rsidR="002A72F0" w:rsidRPr="005033E8" w:rsidRDefault="002A72F0">
      <w:pPr>
        <w:pStyle w:val="Nidungvnbn"/>
        <w:numPr>
          <w:ilvl w:val="1"/>
          <w:numId w:val="3"/>
        </w:numPr>
      </w:pPr>
      <w:r w:rsidRPr="005033E8">
        <w:t>Phát triển ứng dụng của bạn và các thành phần hỗ trợ trong contrainers</w:t>
      </w:r>
    </w:p>
    <w:p w14:paraId="0E241D43" w14:textId="2F278809" w:rsidR="002A72F0" w:rsidRPr="005033E8" w:rsidRDefault="002A72F0">
      <w:pPr>
        <w:pStyle w:val="Nidungvnbn"/>
        <w:numPr>
          <w:ilvl w:val="1"/>
          <w:numId w:val="3"/>
        </w:numPr>
      </w:pPr>
      <w:r w:rsidRPr="005033E8">
        <w:t>Container cũng đóng vai trò là đơn vị cung cấp và thử nghiệm ứng dụng hay trang web của bạn</w:t>
      </w:r>
    </w:p>
    <w:p w14:paraId="1A8353B5" w14:textId="43072BBC" w:rsidR="002A72F0" w:rsidRPr="005033E8" w:rsidRDefault="002A72F0">
      <w:pPr>
        <w:pStyle w:val="Nidungvnbn"/>
        <w:numPr>
          <w:ilvl w:val="1"/>
          <w:numId w:val="3"/>
        </w:numPr>
      </w:pPr>
      <w:r w:rsidRPr="005033E8">
        <w:t>Nếu bạn có nhu cầu đưa ứng dụng hay trạng web của mình lên môi trường sản phẩm và đưa ra cho mọi người sử dụng dưới dạng là 1 container hoặc là một dịch vụ nào đó cho dù môi trường đó là nằm ở máy của bạn hay là nằm trên một máy chủ khác ở điện toán đám mây hoặc có thể là sử dụng cả hai.</w:t>
      </w:r>
    </w:p>
    <w:p w14:paraId="533C3E4A" w14:textId="77777777" w:rsidR="00BB7479" w:rsidRPr="005033E8" w:rsidRDefault="00BB7479" w:rsidP="00B52E0C">
      <w:pPr>
        <w:pStyle w:val="Nidungvnbn"/>
      </w:pPr>
      <w:r w:rsidRPr="005033E8">
        <w:t xml:space="preserve">Docker Engine là gì ? </w:t>
      </w:r>
    </w:p>
    <w:p w14:paraId="492E8FF9" w14:textId="77777777" w:rsidR="00BB7479" w:rsidRPr="005033E8" w:rsidRDefault="00BB7479" w:rsidP="00B52E0C">
      <w:pPr>
        <w:pStyle w:val="Nidungvnbn"/>
      </w:pPr>
      <w:r w:rsidRPr="005033E8">
        <w:t xml:space="preserve">Một tiến trình Docker daemon có nhiệm vụ các bước ban đầu để tạo và quản lý các container, image , volume , network </w:t>
      </w:r>
    </w:p>
    <w:p w14:paraId="1A561D4C" w14:textId="77777777" w:rsidR="00BB7479" w:rsidRPr="005033E8" w:rsidRDefault="00BB7479" w:rsidP="00B52E0C">
      <w:pPr>
        <w:pStyle w:val="Nidungvnbn"/>
      </w:pPr>
      <w:r w:rsidRPr="005033E8">
        <w:t>Docker Client sẽ giao tiếp với Docker daemon thông qua API theo chuẩn REST ( tức có nghĩa sẽ có các phương thức GET , POST , PUT , DELETE ) để yêu cầu Docker daemon thực thi các lệnh mà người dùng gọi đến</w:t>
      </w:r>
    </w:p>
    <w:p w14:paraId="74AEBE47" w14:textId="77777777" w:rsidR="00BB7479" w:rsidRPr="005033E8" w:rsidRDefault="00BB7479" w:rsidP="00B52E0C">
      <w:pPr>
        <w:pStyle w:val="Nidungvnbn"/>
      </w:pPr>
      <w:r w:rsidRPr="005033E8">
        <w:t>Docker CLI được xem là Client hay được hiểu là giao diện tương tác giữa người dùng ở đây là sử dụng các công cụ hỗ trợ như là Command Line (CMD), Window Terminal, …. Để gửi các yêu cầu tương ứng đến docker daemon thông qua API</w:t>
      </w:r>
    </w:p>
    <w:p w14:paraId="55BCCD2C" w14:textId="77777777" w:rsidR="00410F7D" w:rsidRPr="005033E8" w:rsidRDefault="00410F7D" w:rsidP="00AD0347">
      <w:pPr>
        <w:pStyle w:val="Nidungvnbn"/>
        <w:ind w:firstLine="0"/>
      </w:pPr>
      <w:r w:rsidRPr="005033E8">
        <w:rPr>
          <w:noProof/>
          <w:lang w:val="vi-VN" w:eastAsia="vi-VN"/>
        </w:rPr>
        <w:lastRenderedPageBreak/>
        <w:drawing>
          <wp:inline distT="0" distB="0" distL="0" distR="0" wp14:anchorId="49F66522" wp14:editId="400B62C9">
            <wp:extent cx="5781675" cy="3505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7592" cy="3508787"/>
                    </a:xfrm>
                    <a:prstGeom prst="rect">
                      <a:avLst/>
                    </a:prstGeom>
                  </pic:spPr>
                </pic:pic>
              </a:graphicData>
            </a:graphic>
          </wp:inline>
        </w:drawing>
      </w:r>
    </w:p>
    <w:p w14:paraId="4717F085" w14:textId="2CCBECC0" w:rsidR="00410F7D" w:rsidRPr="005033E8" w:rsidRDefault="00410F7D" w:rsidP="002002D3">
      <w:pPr>
        <w:pStyle w:val="Caption"/>
      </w:pPr>
      <w:bookmarkStart w:id="41" w:name="_Toc126403643"/>
      <w:r w:rsidRPr="005033E8">
        <w:t xml:space="preserve">Hình </w:t>
      </w:r>
      <w:r w:rsidR="00C17519">
        <w:t>1</w:t>
      </w:r>
      <w:r w:rsidR="009E78EA">
        <w:t>.</w:t>
      </w:r>
      <w:fldSimple w:instr=" SEQ Hình \* ARABIC \s 1 ">
        <w:r w:rsidR="009E78EA">
          <w:rPr>
            <w:noProof/>
          </w:rPr>
          <w:t>30</w:t>
        </w:r>
      </w:fldSimple>
      <w:r w:rsidRPr="005033E8">
        <w:t xml:space="preserve">: </w:t>
      </w:r>
      <w:r w:rsidR="002002D3" w:rsidRPr="005033E8">
        <w:t xml:space="preserve">Sơ đồ về </w:t>
      </w:r>
      <w:r w:rsidR="002161A8" w:rsidRPr="005033E8">
        <w:t>kiến</w:t>
      </w:r>
      <w:r w:rsidR="002002D3" w:rsidRPr="005033E8">
        <w:t xml:space="preserve"> trúc của docker</w:t>
      </w:r>
      <w:bookmarkEnd w:id="41"/>
    </w:p>
    <w:p w14:paraId="5820AC73" w14:textId="1A6B648F" w:rsidR="00F8174E" w:rsidRPr="005033E8" w:rsidRDefault="00F8174E" w:rsidP="007D511F">
      <w:pPr>
        <w:pStyle w:val="Nidungvnbn"/>
      </w:pPr>
      <w:r w:rsidRPr="005033E8">
        <w:t>Kiến trúc của Docker</w:t>
      </w:r>
      <w:r w:rsidR="007D511F">
        <w:t xml:space="preserve"> </w:t>
      </w:r>
      <w:r w:rsidRPr="005033E8">
        <w:t>là Client – Server và giao tiếp qua REST API (Cổng mạng và một số phương thức khác) để có thể gửi các yêu cầu đến Docker daemon. Việc giao tiếp này thực hiện các công việc như Run , Deploy  , Build các docker container. Ta có thể cấu hình cho Docker Client – Docker Daemon trên cùng 1 máy , hoặc có thể dùng Docker Client để giao tiếp từ xa với Docker Daemon. Và minh họa cho kiến trúc của docker như sau</w:t>
      </w:r>
    </w:p>
    <w:p w14:paraId="1F5DDCC2" w14:textId="77777777" w:rsidR="009C726E" w:rsidRPr="005033E8" w:rsidRDefault="009C726E" w:rsidP="006E1D98">
      <w:pPr>
        <w:pStyle w:val="Nidungvnbn"/>
        <w:ind w:firstLine="0"/>
      </w:pPr>
      <w:r w:rsidRPr="005033E8">
        <w:rPr>
          <w:noProof/>
          <w:lang w:val="vi-VN" w:eastAsia="vi-VN"/>
        </w:rPr>
        <w:lastRenderedPageBreak/>
        <w:drawing>
          <wp:inline distT="0" distB="0" distL="0" distR="0" wp14:anchorId="7204D64A" wp14:editId="7D1E99A4">
            <wp:extent cx="581025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8043" cy="2388259"/>
                    </a:xfrm>
                    <a:prstGeom prst="rect">
                      <a:avLst/>
                    </a:prstGeom>
                  </pic:spPr>
                </pic:pic>
              </a:graphicData>
            </a:graphic>
          </wp:inline>
        </w:drawing>
      </w:r>
    </w:p>
    <w:p w14:paraId="51067EF5" w14:textId="13701C3D" w:rsidR="00C65083" w:rsidRPr="005033E8" w:rsidRDefault="009C726E" w:rsidP="00C65083">
      <w:pPr>
        <w:pStyle w:val="Caption"/>
      </w:pPr>
      <w:bookmarkStart w:id="42" w:name="_Toc126403644"/>
      <w:r w:rsidRPr="005033E8">
        <w:t xml:space="preserve">Hình </w:t>
      </w:r>
      <w:r w:rsidR="00C17519">
        <w:t>1</w:t>
      </w:r>
      <w:r w:rsidR="009E78EA">
        <w:t>.</w:t>
      </w:r>
      <w:fldSimple w:instr=" SEQ Hình \* ARABIC \s 1 ">
        <w:r w:rsidR="009E78EA">
          <w:rPr>
            <w:noProof/>
          </w:rPr>
          <w:t>31</w:t>
        </w:r>
      </w:fldSimple>
      <w:r w:rsidRPr="005033E8">
        <w:t>: Chi tiết và cách hoạt động và thao tác với docker</w:t>
      </w:r>
      <w:bookmarkEnd w:id="42"/>
    </w:p>
    <w:p w14:paraId="6A528152" w14:textId="2A3DC1C2" w:rsidR="00C65083" w:rsidRPr="005033E8" w:rsidRDefault="00D544A5" w:rsidP="00425534">
      <w:pPr>
        <w:pStyle w:val="Nidungvnbn"/>
      </w:pPr>
      <w:r w:rsidRPr="005033E8">
        <w:t>Một số thành phần khác của docker</w:t>
      </w:r>
    </w:p>
    <w:p w14:paraId="196771E4" w14:textId="47DD37FC" w:rsidR="00D544A5" w:rsidRPr="00CA65E6" w:rsidRDefault="00D544A5">
      <w:pPr>
        <w:pStyle w:val="Nidungvnbn"/>
        <w:numPr>
          <w:ilvl w:val="0"/>
          <w:numId w:val="3"/>
        </w:numPr>
      </w:pPr>
      <w:r w:rsidRPr="005033E8">
        <w:t>Daemon Docker (dockerd) lắng nghe các yêu cầu của người dùng thông qua Docker API và quản lý các Docker đối tượng như image, container, network và volume. Một daemon cũng có thể giao tiếp với các daemon khác để quản lý dịch vụ Docker.</w:t>
      </w:r>
    </w:p>
    <w:p w14:paraId="118F4BCD" w14:textId="5BB7D869" w:rsidR="00D544A5" w:rsidRPr="005033E8" w:rsidRDefault="00D544A5">
      <w:pPr>
        <w:pStyle w:val="Nidungvnbn"/>
        <w:numPr>
          <w:ilvl w:val="0"/>
          <w:numId w:val="3"/>
        </w:numPr>
      </w:pPr>
      <w:r w:rsidRPr="005033E8">
        <w:t>Docker client (docker) là cách tốt nhất để người thiết lập docker giao tiếp với no. Khi bạn sử dụng các câu lệnh như docker run, client thông qua Docker API sẽ gửi các câu lệnh này đến dockerd, thực hiện chúng. Docker client có thể giao tiếp với nhiều hơn một daemon Docker.</w:t>
      </w:r>
    </w:p>
    <w:p w14:paraId="76DC2560" w14:textId="57FA28CF" w:rsidR="00D544A5" w:rsidRPr="00040C25" w:rsidRDefault="00D544A5">
      <w:pPr>
        <w:pStyle w:val="Nidungvnbn"/>
        <w:numPr>
          <w:ilvl w:val="0"/>
          <w:numId w:val="3"/>
        </w:numPr>
      </w:pPr>
      <w:r w:rsidRPr="00040C25">
        <w:t>Docker registry sẽ là nơi lưu trữ các hình ảnh Docker. Docker Hub là nơi lưu trữ Docker image public (public registry) mà bất kỳ ai cũng có thể sử dụng và Docker được định cấu hình mặc định để tìm kiếm hình ảnh trên Docker Hub. Ngoài ra, người dùng có thể cấu hình các tư vấn đăng ký khác nhau để lưu trữ hình ảnh Docker.</w:t>
      </w:r>
    </w:p>
    <w:p w14:paraId="7692C3E4" w14:textId="77777777" w:rsidR="00D544A5" w:rsidRPr="005033E8" w:rsidRDefault="00D544A5" w:rsidP="00E778EA">
      <w:pPr>
        <w:pStyle w:val="Nidungvnbn"/>
      </w:pPr>
      <w:r w:rsidRPr="005033E8">
        <w:t xml:space="preserve">Khi người dùng sử dụng câu lệnh “docker pull” hoặc “docker run”, các image only sẽ được tải về dựa trên registry đã được cấu hình trước đó. Khi người dùng sử dụng </w:t>
      </w:r>
      <w:r w:rsidRPr="005033E8">
        <w:lastRenderedPageBreak/>
        <w:t>câu lệnh “docker push”, image cũng sẽ được tải lên registry mà người dùng đã cấu hình từ trước đó.</w:t>
      </w:r>
    </w:p>
    <w:p w14:paraId="69355C23" w14:textId="36B90081" w:rsidR="00D544A5" w:rsidRPr="005033E8" w:rsidRDefault="00D544A5">
      <w:pPr>
        <w:pStyle w:val="Nidungvnbn"/>
        <w:numPr>
          <w:ilvl w:val="0"/>
          <w:numId w:val="3"/>
        </w:numPr>
      </w:pPr>
      <w:r w:rsidRPr="005033E8">
        <w:t>Docker Image là template read-only (chỉ cho phép đọc) với các hướng dẫn để tạo Docker container. Image sẽ được sử dụng để đóng gói các ứng dụng và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47E76149" w14:textId="1D3ED93F" w:rsidR="00D544A5" w:rsidRPr="00E778EA" w:rsidRDefault="00D544A5">
      <w:pPr>
        <w:pStyle w:val="Nidungvnbn"/>
        <w:numPr>
          <w:ilvl w:val="0"/>
          <w:numId w:val="3"/>
        </w:numPr>
      </w:pPr>
      <w:r w:rsidRPr="005033E8">
        <w:t xml:space="preserve">Docker </w:t>
      </w:r>
      <w:r w:rsidRPr="00E778EA">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23AF4751" w14:textId="3560BF7C" w:rsidR="00D544A5" w:rsidRPr="00AF2EFF" w:rsidRDefault="00D544A5">
      <w:pPr>
        <w:pStyle w:val="Nidungvnbn"/>
        <w:numPr>
          <w:ilvl w:val="0"/>
          <w:numId w:val="3"/>
        </w:numPr>
      </w:pPr>
      <w:r w:rsidRPr="005033E8">
        <w:t>Docker volume</w:t>
      </w:r>
      <w:r w:rsidR="00AF2EFF">
        <w:t xml:space="preserve"> </w:t>
      </w:r>
      <w:r w:rsidRPr="00AF2EFF">
        <w:t>được thiết kể để làm nơi lưu trữ các dữ liệu độc lập với vòng đời của container.</w:t>
      </w:r>
    </w:p>
    <w:p w14:paraId="0A6FD0A9" w14:textId="37921F6D" w:rsidR="00D544A5" w:rsidRPr="00CF798B" w:rsidRDefault="00D544A5">
      <w:pPr>
        <w:pStyle w:val="Nidungvnbn"/>
        <w:numPr>
          <w:ilvl w:val="0"/>
          <w:numId w:val="3"/>
        </w:numPr>
      </w:pPr>
      <w:r w:rsidRPr="005033E8">
        <w:t>Docker network</w:t>
      </w:r>
      <w:r w:rsidR="00CF798B">
        <w:t xml:space="preserve"> : </w:t>
      </w:r>
      <w:r w:rsidRPr="00CF798B">
        <w:t>Cung cấp một private network mà chỉ tồn tại giữa container và server, giúp các container có thể giao tiếp được với nhau một cách dễ dàng.</w:t>
      </w:r>
    </w:p>
    <w:p w14:paraId="09DF929B" w14:textId="2898148E" w:rsidR="002A72F0" w:rsidRPr="00461706" w:rsidRDefault="00D544A5">
      <w:pPr>
        <w:pStyle w:val="Nidungvnbn"/>
        <w:numPr>
          <w:ilvl w:val="0"/>
          <w:numId w:val="3"/>
        </w:numPr>
      </w:pPr>
      <w:r w:rsidRPr="00461706">
        <w:t>Docker Service cho phép bạn mở rộng các contaner thông qua nhiều Docker daemon, chúng giao tiếp với nhau thông qua swarm cluster bao gồm nhiều manager và worker. Mỗi một node của swarm là 1 Docker daemon giao tiếp với nhau bằng cách sử dụng Docker API. Theo mặc định thì service được cân bằng tải trên các node.</w:t>
      </w:r>
    </w:p>
    <w:p w14:paraId="180998C9" w14:textId="02F6E1EA" w:rsidR="001227AE" w:rsidRPr="006939C4" w:rsidRDefault="001227AE">
      <w:pPr>
        <w:pStyle w:val="Tiumccp2"/>
        <w:numPr>
          <w:ilvl w:val="2"/>
          <w:numId w:val="2"/>
        </w:numPr>
        <w:tabs>
          <w:tab w:val="clear" w:pos="6379"/>
        </w:tabs>
      </w:pPr>
      <w:bookmarkStart w:id="43" w:name="_Toc126412873"/>
      <w:r w:rsidRPr="006939C4">
        <w:t>CI/</w:t>
      </w:r>
      <w:bookmarkStart w:id="44" w:name="_Toc126394807"/>
      <w:r w:rsidR="006939C4" w:rsidRPr="006939C4">
        <w:t xml:space="preserve"> </w:t>
      </w:r>
      <w:bookmarkEnd w:id="44"/>
      <w:r w:rsidR="006939C4" w:rsidRPr="006939C4">
        <w:t>CD</w:t>
      </w:r>
      <w:bookmarkEnd w:id="43"/>
    </w:p>
    <w:p w14:paraId="0073FF65" w14:textId="77777777" w:rsidR="00853FF9" w:rsidRPr="005033E8" w:rsidRDefault="00853FF9" w:rsidP="00853FF9">
      <w:pPr>
        <w:pStyle w:val="Nidungvnbn"/>
        <w:keepNext/>
        <w:jc w:val="center"/>
      </w:pPr>
      <w:r w:rsidRPr="005033E8">
        <w:rPr>
          <w:noProof/>
          <w:lang w:val="vi-VN" w:eastAsia="vi-VN"/>
        </w:rPr>
        <w:lastRenderedPageBreak/>
        <w:drawing>
          <wp:inline distT="0" distB="0" distL="0" distR="0" wp14:anchorId="56164E6D" wp14:editId="290116FA">
            <wp:extent cx="5791835" cy="339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391565"/>
                    </a:xfrm>
                    <a:prstGeom prst="rect">
                      <a:avLst/>
                    </a:prstGeom>
                  </pic:spPr>
                </pic:pic>
              </a:graphicData>
            </a:graphic>
          </wp:inline>
        </w:drawing>
      </w:r>
    </w:p>
    <w:p w14:paraId="0C371E44" w14:textId="044F6859" w:rsidR="00853FF9" w:rsidRPr="005033E8" w:rsidRDefault="00853FF9" w:rsidP="00853FF9">
      <w:pPr>
        <w:pStyle w:val="Caption"/>
      </w:pPr>
      <w:bookmarkStart w:id="45" w:name="_Toc126403645"/>
      <w:r w:rsidRPr="005033E8">
        <w:t xml:space="preserve">Hình </w:t>
      </w:r>
      <w:r w:rsidR="00075BE4">
        <w:t>1</w:t>
      </w:r>
      <w:r w:rsidR="009E78EA">
        <w:t>.</w:t>
      </w:r>
      <w:fldSimple w:instr=" SEQ Hình \* ARABIC \s 1 ">
        <w:r w:rsidR="009E78EA">
          <w:rPr>
            <w:noProof/>
          </w:rPr>
          <w:t>32</w:t>
        </w:r>
      </w:fldSimple>
      <w:r w:rsidRPr="005033E8">
        <w:t>: Quá trình hoạt động của CI/CD</w:t>
      </w:r>
      <w:bookmarkEnd w:id="45"/>
    </w:p>
    <w:p w14:paraId="317D3E39" w14:textId="77777777" w:rsidR="00B35865" w:rsidRPr="004D4D42" w:rsidRDefault="00B35865" w:rsidP="004D4D42">
      <w:pPr>
        <w:pStyle w:val="Nidungvnbn"/>
      </w:pPr>
      <w:r w:rsidRPr="004D4D42">
        <w:rPr>
          <w:rStyle w:val="NidungvnbnChar"/>
        </w:rPr>
        <w:t>CI ( Continous Integration ) là cách thức phát triển phần mềm bằng cách tích hợp liên tục có nghĩa là nếu trong một nhóm những người cùng một dự án khi thực hiện một tính năng hay tham gia vào việc bảo trì một tính năng nào đó và sinh ra các đoạn mã mới thay cho đoạn mã cũ và đưa đoạn mã trên nhánh của người đó lên nhánh tổng ( master ) hoặc là nhánh develop thì ở đây CI sẽ thực hiện công việc của nó là tự động chạy toàn bộ source code cùng với đoạn mã của người viết đoạn mã vừa mới đưa lên và kiểm tra và check xem độ chính xác về mặt quy tắc viết mã của ngôn ngữ mà source đó sử dụng hay không. Nếu không thì sẽ tiếp tục bước tiếp theo nhưng khi có vẫn đề xảy ra thì sẽ báo lỗi cho người viết đoạn mã đó chưa khớp với đoạn mã trên nơi tổng mà các nhánh của các thành viên đổ về đó, và cũng như đưa ra những gợi ý cho người viết mã là một đề xuất để sửa. CI cũng đảm bảo source code của bạn sau gom mã của  thành viên trong nhóm lại sẽ có thể hoạt động ở bất kì điều kiện nào và không</w:t>
      </w:r>
      <w:r w:rsidRPr="004D4D42">
        <w:t xml:space="preserve"> xảy ra lỗi. Quá trình Build Run và Deploy sẽ được chạy và cho người quản lý source code tiến trình nó xảy ra như thế nào.</w:t>
      </w:r>
    </w:p>
    <w:p w14:paraId="2CC8D62B" w14:textId="501C778F" w:rsidR="00B35865" w:rsidRPr="005033E8" w:rsidRDefault="00B35865" w:rsidP="004D4D42">
      <w:pPr>
        <w:pStyle w:val="Nidungvnbn"/>
      </w:pPr>
      <w:r w:rsidRPr="005033E8">
        <w:lastRenderedPageBreak/>
        <w:t>Quá trình đưa mã code từ nhánh cá nhân lên nhánh chính ( develop hoặc master) thì quá trình CI hoạt động sẽ được hoạt động tự động nếu người quản lý source code cấu hình và cài đặt trước . Nến quá trình gom source code -&gt; kiểm tra -&gt; phản hồi sẽ diễn ra liền mạch và tự động. Người xây dựng mã người có thể tiết kiệm thời gian để xây dựng tính năng khác hoặc sửa lỗi nếu có và sau khi quá trình kết thúc thì người quản lý có thể xem được quá trình build và test.</w:t>
      </w:r>
    </w:p>
    <w:p w14:paraId="4405C86F" w14:textId="77777777" w:rsidR="00B35865" w:rsidRPr="005033E8" w:rsidRDefault="00B35865" w:rsidP="00B35865">
      <w:pPr>
        <w:keepNext/>
        <w:spacing w:after="160" w:line="360" w:lineRule="auto"/>
        <w:ind w:left="360"/>
        <w:jc w:val="center"/>
      </w:pPr>
      <w:r w:rsidRPr="005033E8">
        <w:rPr>
          <w:noProof/>
          <w:sz w:val="26"/>
          <w:szCs w:val="26"/>
          <w:lang w:val="vi-VN" w:eastAsia="vi-VN"/>
        </w:rPr>
        <w:drawing>
          <wp:inline distT="0" distB="0" distL="0" distR="0" wp14:anchorId="388CF969" wp14:editId="76351356">
            <wp:extent cx="5791835" cy="423992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4239920"/>
                    </a:xfrm>
                    <a:prstGeom prst="rect">
                      <a:avLst/>
                    </a:prstGeom>
                  </pic:spPr>
                </pic:pic>
              </a:graphicData>
            </a:graphic>
          </wp:inline>
        </w:drawing>
      </w:r>
    </w:p>
    <w:p w14:paraId="7492EBC3" w14:textId="6792A7A6" w:rsidR="009B09CB" w:rsidRPr="005033E8" w:rsidRDefault="00B35865" w:rsidP="009B09CB">
      <w:pPr>
        <w:pStyle w:val="Caption"/>
      </w:pPr>
      <w:bookmarkStart w:id="46" w:name="_Toc126403646"/>
      <w:r w:rsidRPr="005033E8">
        <w:t xml:space="preserve">Hình </w:t>
      </w:r>
      <w:r w:rsidR="00C17519">
        <w:t>1</w:t>
      </w:r>
      <w:r w:rsidR="009E78EA">
        <w:t>.</w:t>
      </w:r>
      <w:fldSimple w:instr=" SEQ Hình \* ARABIC \s 1 ">
        <w:r w:rsidR="009E78EA">
          <w:rPr>
            <w:noProof/>
          </w:rPr>
          <w:t>33</w:t>
        </w:r>
      </w:fldSimple>
      <w:r w:rsidRPr="005033E8">
        <w:t>: Quá trình phát triển ứng dụng.</w:t>
      </w:r>
      <w:bookmarkEnd w:id="46"/>
    </w:p>
    <w:p w14:paraId="753B2FDA" w14:textId="7AA7A585" w:rsidR="009B09CB" w:rsidRPr="005033E8" w:rsidRDefault="009B09CB" w:rsidP="009B09CB"/>
    <w:p w14:paraId="0C85CBBE" w14:textId="03E5E536" w:rsidR="009B09CB" w:rsidRPr="005033E8" w:rsidRDefault="009B09CB" w:rsidP="009B09CB"/>
    <w:p w14:paraId="72B61993" w14:textId="77777777" w:rsidR="009B09CB" w:rsidRPr="005033E8" w:rsidRDefault="009B09CB" w:rsidP="004D4D42">
      <w:pPr>
        <w:pStyle w:val="Nidungvnbn"/>
      </w:pPr>
      <w:r w:rsidRPr="005033E8">
        <w:t xml:space="preserve">Lợi ích của việc sử dụng CI </w:t>
      </w:r>
    </w:p>
    <w:p w14:paraId="4F0008AC" w14:textId="37F2B196" w:rsidR="009B09CB" w:rsidRPr="005033E8" w:rsidRDefault="009B09CB">
      <w:pPr>
        <w:pStyle w:val="Nidungvnbn"/>
        <w:numPr>
          <w:ilvl w:val="0"/>
          <w:numId w:val="3"/>
        </w:numPr>
      </w:pPr>
      <w:r w:rsidRPr="005033E8">
        <w:t xml:space="preserve">Giảm thiểu rủi ro nhờ việc phát hiện lỗi và fix sớm, tăng chất lượng phần mềm nhờ việc tự động test và inspect (đây cũng là một trong những lợi ích của CI, </w:t>
      </w:r>
      <w:r w:rsidRPr="005033E8">
        <w:lastRenderedPageBreak/>
        <w:t>code được inspect tự động dựa theo config đã cài đặt, đảm bảo coding style, chẳng hạn một function chỉ được dài không quá 10 dòng code ...)</w:t>
      </w:r>
    </w:p>
    <w:p w14:paraId="4F599A75" w14:textId="61E3E873" w:rsidR="009B09CB" w:rsidRPr="005033E8" w:rsidRDefault="009B09CB">
      <w:pPr>
        <w:pStyle w:val="Nidungvnbn"/>
        <w:numPr>
          <w:ilvl w:val="0"/>
          <w:numId w:val="3"/>
        </w:numPr>
      </w:pPr>
      <w:r w:rsidRPr="005033E8">
        <w:t>Giảm thiểu những quy trình thủ công lặp đi lặp lại (build css, js, migrate, test...), thay vì đó là build tự động, chạy test tự động</w:t>
      </w:r>
    </w:p>
    <w:p w14:paraId="3B874A87" w14:textId="7C613663" w:rsidR="009B09CB" w:rsidRPr="005033E8" w:rsidRDefault="009B09CB">
      <w:pPr>
        <w:pStyle w:val="Nidungvnbn"/>
        <w:numPr>
          <w:ilvl w:val="0"/>
          <w:numId w:val="3"/>
        </w:numPr>
      </w:pPr>
      <w:r w:rsidRPr="005033E8">
        <w:t>Sinh ra phần mềm có thể deploy ở bất kì thời gian, địa điểm</w:t>
      </w:r>
    </w:p>
    <w:p w14:paraId="5042F695" w14:textId="77777777" w:rsidR="009B09CB" w:rsidRPr="005033E8" w:rsidRDefault="009B09CB" w:rsidP="00095713">
      <w:pPr>
        <w:pStyle w:val="Nidungvnbn"/>
      </w:pPr>
      <w:r w:rsidRPr="005033E8">
        <w:t>CD là gì : Thì đi kèm với CI là việc tích hợp liên tục thì còn một quá trình nữa gọi là chuyển giao liên tục thì nếu source code qua quá trình CI không có lỗi xảy ra thì sẽ sang một giai đoạn gọi là CD để tiến hành kiểm tra những thay đổi về mã nguồn đã được build lên và mã nguồn trong môi trường kiểm thử trước đó. CD cho phép người viết mã nguồn cài đặt những chu kì tự động ngắn và liên tục . Từ đó nhanh chống phát  hiện ra lỗi sai và tiến hành chỉnh sửa ngay trong những phần tương tự.</w:t>
      </w:r>
    </w:p>
    <w:p w14:paraId="33FA8E4B" w14:textId="77777777" w:rsidR="009B09CB" w:rsidRPr="005033E8" w:rsidRDefault="009B09CB" w:rsidP="00095713">
      <w:pPr>
        <w:pStyle w:val="Nidungvnbn"/>
      </w:pPr>
      <w:r w:rsidRPr="005033E8">
        <w:t>Do sự tiện lợi của 2 quá trình này thì người quản lý mã nguồn thường tích hợp cả hai CI/CD với nhau để tiết kiệm thời gian , chi phí và tài nguyên bộ nhớ cho 2 quá trình này, CD sẽ sử dụng giai đoạn cuối cùng của CI để bắt đầu quá trình chuyển giao của chính nó</w:t>
      </w:r>
    </w:p>
    <w:p w14:paraId="2E3196C2" w14:textId="77777777" w:rsidR="009B09CB" w:rsidRPr="005033E8" w:rsidRDefault="009B09CB" w:rsidP="00095713">
      <w:pPr>
        <w:pStyle w:val="Nidungvnbn"/>
      </w:pPr>
      <w:r w:rsidRPr="005033E8">
        <w:t>Trong quá trình CD thực hiện tiến trình của mình thì có thể mã nguồn sẽ trải qua một số phần testing được người quản lý mã nguồn thiết lập và một số bài test bao gồm UI Testing , API Testing, …. CD sử dụng một thuật ngữ được gọi là Deployment Pipeline giúp chia quy trình chuyển giao thành các giao đoạn. Mỗi giai đoạn sẽ đáp ứng những mục đích riêng bao gồm xác minh chất lượng của các tính năng từ một số góc độ khác nhau để kiểm định chức năng và tránh lỗi ảnh hưởng đến người dùng. Pipeline sẽ thể hiện phản hồi cho nhóm trong việc cung cấp tính năng mới  hoặc sửa chữa các tính năng đã có sẵn. Deployment Pipelien là quy trình để chuyển phần mềm từ version control đến tay người dùng.</w:t>
      </w:r>
    </w:p>
    <w:p w14:paraId="3F715D34" w14:textId="77777777" w:rsidR="009B09CB" w:rsidRPr="005033E8" w:rsidRDefault="009B09CB" w:rsidP="00095713">
      <w:pPr>
        <w:pStyle w:val="Nidungvnbn"/>
      </w:pPr>
      <w:r w:rsidRPr="005033E8">
        <w:t>Việc kết hợp 2 quá trình này thì ta sẽ được chu trình hoạt động của CICD gói gọn trong 3 bước là Xây dựng -&gt; Kiểm tra -&gt; Triển khai</w:t>
      </w:r>
    </w:p>
    <w:p w14:paraId="598CC41F" w14:textId="77777777" w:rsidR="009B09CB" w:rsidRPr="005033E8" w:rsidRDefault="009B09CB" w:rsidP="009B09CB">
      <w:pPr>
        <w:keepNext/>
        <w:spacing w:line="360" w:lineRule="auto"/>
        <w:ind w:left="360"/>
        <w:jc w:val="center"/>
      </w:pPr>
      <w:r w:rsidRPr="005033E8">
        <w:rPr>
          <w:noProof/>
          <w:sz w:val="26"/>
          <w:szCs w:val="26"/>
          <w:lang w:val="vi-VN" w:eastAsia="vi-VN"/>
        </w:rPr>
        <w:lastRenderedPageBreak/>
        <w:drawing>
          <wp:inline distT="0" distB="0" distL="0" distR="0" wp14:anchorId="66AB709A" wp14:editId="5A0BC3D9">
            <wp:extent cx="5943600" cy="4192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5943600" cy="4192905"/>
                    </a:xfrm>
                    <a:prstGeom prst="rect">
                      <a:avLst/>
                    </a:prstGeom>
                  </pic:spPr>
                </pic:pic>
              </a:graphicData>
            </a:graphic>
          </wp:inline>
        </w:drawing>
      </w:r>
    </w:p>
    <w:p w14:paraId="7B116DBA" w14:textId="0E12EA27" w:rsidR="009B09CB" w:rsidRPr="005033E8" w:rsidRDefault="009B09CB" w:rsidP="009B09CB">
      <w:pPr>
        <w:pStyle w:val="Caption"/>
      </w:pPr>
      <w:bookmarkStart w:id="47" w:name="_Toc126403647"/>
      <w:r w:rsidRPr="005033E8">
        <w:t xml:space="preserve">Hình </w:t>
      </w:r>
      <w:r w:rsidR="00C17519">
        <w:t>1</w:t>
      </w:r>
      <w:r w:rsidR="009E78EA">
        <w:t>.</w:t>
      </w:r>
      <w:fldSimple w:instr=" SEQ Hình \* ARABIC \s 1 ">
        <w:r w:rsidR="009E78EA">
          <w:rPr>
            <w:noProof/>
          </w:rPr>
          <w:t>34</w:t>
        </w:r>
      </w:fldSimple>
      <w:r w:rsidRPr="005033E8">
        <w:t>: Cách hoạt động của CI/CD</w:t>
      </w:r>
      <w:bookmarkEnd w:id="47"/>
    </w:p>
    <w:p w14:paraId="3142F14E" w14:textId="77777777" w:rsidR="004C7A29" w:rsidRPr="005033E8" w:rsidRDefault="004C7A29" w:rsidP="007D0BE9">
      <w:pPr>
        <w:pStyle w:val="Nidungvnbn"/>
      </w:pPr>
      <w:r w:rsidRPr="005033E8">
        <w:t>Lợi ích của CI/CD</w:t>
      </w:r>
    </w:p>
    <w:p w14:paraId="003DC7CA" w14:textId="638C547C" w:rsidR="004C7A29" w:rsidRPr="005C230A" w:rsidRDefault="004C7A29" w:rsidP="005C230A">
      <w:pPr>
        <w:pStyle w:val="Nidungvnbn"/>
        <w:rPr>
          <w:b/>
          <w:bCs/>
        </w:rPr>
      </w:pPr>
      <w:r w:rsidRPr="007D0BE9">
        <w:rPr>
          <w:b/>
          <w:bCs/>
        </w:rPr>
        <w:t>Giảm thiểu rủi ro không đáng có</w:t>
      </w:r>
      <w:r w:rsidR="005C230A">
        <w:rPr>
          <w:b/>
          <w:bCs/>
        </w:rPr>
        <w:t xml:space="preserve"> :  </w:t>
      </w:r>
      <w:r w:rsidRPr="005033E8">
        <w:t>là một lợi ích vô cùng hữu ích của CI/CD, nó cho phép làm giảm thiểu đi những rủi ro nhờ việc phát hiện và sửa lỗi sớm, giúp tăng chất lượng sản phẩm nhờ khả năng tự động kiểm tra và quan sát. Không những vậy, những quy trình thủ công lặp đi lặp lại hằng ngày cũng được giảm tải, thay vào đó là xây dựng và kiểm thử tự động mà không cần đến sự giúp đỡ của con người. Một đặc điểm nữa của CI CD chính là có thể deploy, triển khai phần mềm ở bất cứ địa điểm và thời gian nào</w:t>
      </w:r>
    </w:p>
    <w:p w14:paraId="5D264F8C" w14:textId="77777777" w:rsidR="004C7A29" w:rsidRPr="005033E8" w:rsidRDefault="004C7A29" w:rsidP="004C7A29">
      <w:pPr>
        <w:pStyle w:val="ListParagraph"/>
        <w:spacing w:line="360" w:lineRule="auto"/>
        <w:rPr>
          <w:sz w:val="26"/>
          <w:szCs w:val="26"/>
        </w:rPr>
      </w:pPr>
    </w:p>
    <w:p w14:paraId="5905D5F0" w14:textId="3E606C59" w:rsidR="004C7A29" w:rsidRPr="005C230A" w:rsidRDefault="005C230A" w:rsidP="005C230A">
      <w:pPr>
        <w:pStyle w:val="Nidungvnbn"/>
        <w:rPr>
          <w:b/>
          <w:bCs/>
        </w:rPr>
      </w:pPr>
      <w:r w:rsidRPr="005C230A">
        <w:rPr>
          <w:b/>
          <w:bCs/>
        </w:rPr>
        <w:t>Thay đổi code nhỏ</w:t>
      </w:r>
      <w:r>
        <w:rPr>
          <w:b/>
          <w:bCs/>
        </w:rPr>
        <w:t xml:space="preserve"> : </w:t>
      </w:r>
      <w:r w:rsidR="004C7A29" w:rsidRPr="005033E8">
        <w:t xml:space="preserve">Một lợi ích vô cùng lớn của CI/CD chính là cho phép chúng ta tích hợp nhiều loại mã nhỏ cùng một lúc. Những thay đổi mã này được thực hiện một </w:t>
      </w:r>
      <w:r w:rsidR="004C7A29" w:rsidRPr="005033E8">
        <w:lastRenderedPageBreak/>
        <w:t>cách đơn giản và xử lý nhanh hơn so với những đoạn mã khổng lồ, từ đó làm giảm đi khả năng sinh ra những vấn đề liên quan đến việc thay đổi sau này.</w:t>
      </w:r>
    </w:p>
    <w:p w14:paraId="4FED35B3" w14:textId="77777777" w:rsidR="004C7A29" w:rsidRPr="005033E8" w:rsidRDefault="004C7A29" w:rsidP="005C230A">
      <w:pPr>
        <w:pStyle w:val="Nidungvnbn"/>
      </w:pPr>
      <w:r w:rsidRPr="005033E8">
        <w:t>Những sự thay đổi mã nhỏ này có thể được thực kiểm tra ngay sau khi chúng được tích hợp vào kho mã. Các nhà phát triển có thể dễ dàng nhận ra vấn đề trước khi lượng lớn công việc tăng lên một cách chóng mặt. Đây thực sự là một lợi thế đối với những nhóm phát triển lớn hoặc người làm việc từ xa giao tiếp được hiệu quả hơn.</w:t>
      </w:r>
    </w:p>
    <w:p w14:paraId="5A31E1E0" w14:textId="77777777" w:rsidR="004C7A29" w:rsidRPr="005033E8" w:rsidRDefault="004C7A29" w:rsidP="004C7A29">
      <w:pPr>
        <w:pStyle w:val="ListParagraph"/>
        <w:spacing w:line="360" w:lineRule="auto"/>
        <w:rPr>
          <w:sz w:val="26"/>
          <w:szCs w:val="26"/>
        </w:rPr>
      </w:pPr>
    </w:p>
    <w:p w14:paraId="664507AC" w14:textId="3DC89936" w:rsidR="004C7A29" w:rsidRPr="000F3CB4" w:rsidRDefault="004C7A29" w:rsidP="000F3CB4">
      <w:pPr>
        <w:pStyle w:val="Nidungvnbn"/>
        <w:rPr>
          <w:b/>
          <w:bCs/>
        </w:rPr>
      </w:pPr>
      <w:r w:rsidRPr="000F3CB4">
        <w:rPr>
          <w:b/>
          <w:bCs/>
        </w:rPr>
        <w:t>Hạn chế những ảnh hưởng của lỗi</w:t>
      </w:r>
      <w:r w:rsidR="000F3CB4">
        <w:rPr>
          <w:b/>
          <w:bCs/>
        </w:rPr>
        <w:t>:</w:t>
      </w:r>
      <w:r w:rsidR="00856A90">
        <w:rPr>
          <w:b/>
          <w:bCs/>
        </w:rPr>
        <w:t xml:space="preserve"> </w:t>
      </w:r>
      <w:r w:rsidRPr="000F3CB4">
        <w:t>CI/CD được thiết kế với hệ thống sao cho khi có lỗi nào đó xảy ra thì những kết quả tiêu cực sẽ bị giới hạn trong phạm vi ảnh hưởng nhất định nào đó. Việc hạn chế các vấn đề này giúp làm giảm khả năng hư hỏng từ đó làm cho hệ thống được bảo trì và xử lý một cách dễ dàng hơn.Với hệ thống CI CD, có thể đảm bảo cho việc cách ly lỗi sẽ được phát hiện một cách nhanh chóng và dễ dàng thực hiện hơn. Chính vì vậy, hậu quả của các lỗi trong ứng dụng sẽ được giới hạn trong phạm vi ảnh hưởng của nó.</w:t>
      </w:r>
    </w:p>
    <w:p w14:paraId="16D81487" w14:textId="77777777" w:rsidR="004C7A29" w:rsidRPr="005033E8" w:rsidRDefault="004C7A29" w:rsidP="004C7A29">
      <w:pPr>
        <w:keepNext/>
        <w:spacing w:line="360" w:lineRule="auto"/>
        <w:jc w:val="center"/>
      </w:pPr>
      <w:r w:rsidRPr="005033E8">
        <w:rPr>
          <w:noProof/>
          <w:sz w:val="26"/>
          <w:szCs w:val="26"/>
          <w:lang w:val="vi-VN" w:eastAsia="vi-VN"/>
        </w:rPr>
        <w:drawing>
          <wp:inline distT="0" distB="0" distL="0" distR="0" wp14:anchorId="417CFB8B" wp14:editId="72CACA13">
            <wp:extent cx="5943600" cy="2751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1455"/>
                    </a:xfrm>
                    <a:prstGeom prst="rect">
                      <a:avLst/>
                    </a:prstGeom>
                  </pic:spPr>
                </pic:pic>
              </a:graphicData>
            </a:graphic>
          </wp:inline>
        </w:drawing>
      </w:r>
    </w:p>
    <w:p w14:paraId="0144307F" w14:textId="6909879B" w:rsidR="004C7A29" w:rsidRPr="005033E8" w:rsidRDefault="004C7A29" w:rsidP="004C7A29">
      <w:pPr>
        <w:pStyle w:val="Caption"/>
        <w:rPr>
          <w:b/>
          <w:bCs w:val="0"/>
        </w:rPr>
      </w:pPr>
      <w:bookmarkStart w:id="48" w:name="_Toc126403648"/>
      <w:r w:rsidRPr="005033E8">
        <w:t xml:space="preserve">Hình </w:t>
      </w:r>
      <w:r w:rsidR="00C17519">
        <w:t>1</w:t>
      </w:r>
      <w:r w:rsidR="009E78EA">
        <w:t>.</w:t>
      </w:r>
      <w:fldSimple w:instr=" SEQ Hình \* ARABIC \s 1 ">
        <w:r w:rsidR="009E78EA">
          <w:rPr>
            <w:noProof/>
          </w:rPr>
          <w:t>35</w:t>
        </w:r>
      </w:fldSimple>
      <w:r w:rsidRPr="005033E8">
        <w:t>: Tổng quan về quá trình hoạt động với CI/CD</w:t>
      </w:r>
      <w:bookmarkEnd w:id="48"/>
    </w:p>
    <w:p w14:paraId="300537E7" w14:textId="77777777" w:rsidR="004C7A29" w:rsidRPr="005033E8" w:rsidRDefault="004C7A29" w:rsidP="000C4FC1">
      <w:pPr>
        <w:pStyle w:val="Nidungvnbn"/>
      </w:pPr>
      <w:r w:rsidRPr="005033E8">
        <w:t>Nhược điểm của CI/CD là gì ?</w:t>
      </w:r>
    </w:p>
    <w:p w14:paraId="533E627F" w14:textId="1E1B48EC" w:rsidR="004C7A29" w:rsidRPr="005033E8" w:rsidRDefault="004C7A29">
      <w:pPr>
        <w:pStyle w:val="Nidungvnbn"/>
        <w:numPr>
          <w:ilvl w:val="0"/>
          <w:numId w:val="3"/>
        </w:numPr>
      </w:pPr>
      <w:r w:rsidRPr="005033E8">
        <w:lastRenderedPageBreak/>
        <w:t>Bên cạnh các ưu điểm thì hệ thống CI và CD vẫn tồn tại một số điểm trừ nhất định. Vì CI/CD thường xuyên được nâng cấp để tối ưu hơn nên đòi hỏi các nhà lập trình phải nhanh chóng học hỏi các kiến thức mới.</w:t>
      </w:r>
    </w:p>
    <w:p w14:paraId="1B5595B7" w14:textId="573320BE" w:rsidR="004C7A29" w:rsidRPr="005033E8" w:rsidRDefault="004C7A29">
      <w:pPr>
        <w:pStyle w:val="Nidungvnbn"/>
        <w:numPr>
          <w:ilvl w:val="0"/>
          <w:numId w:val="3"/>
        </w:numPr>
      </w:pPr>
      <w:r w:rsidRPr="005033E8">
        <w:t>Ngoài ra, để quá trình tự động hóa diễn ra trơn tu, người sử dụng phải hiểu rõ cách vận hành của chương trình. Và điều này hoàn toàn không đơn giản bởi CI và CD sở hữu bộ kỹ năng khá phức tạp. Để hoàn toàn sử dụng trơn tru được CI/CD đòi hỏi quá trình rèn luyện lâu dài.</w:t>
      </w:r>
    </w:p>
    <w:p w14:paraId="2596EA0A" w14:textId="2733AFF5" w:rsidR="009B09CB" w:rsidRPr="005033E8" w:rsidRDefault="004C7A29">
      <w:pPr>
        <w:pStyle w:val="Nidungvnbn"/>
        <w:numPr>
          <w:ilvl w:val="0"/>
          <w:numId w:val="3"/>
        </w:numPr>
      </w:pPr>
      <w:r w:rsidRPr="005033E8">
        <w:t>Để có thể ứng dụng được CI và CD vào công việc đòi hỏi nhà sản xuất phải đầu tư trước một khoản phí khá lớn. Không nhiều công ty dám mạo hiểm bởi như đã nói ở trên, việc sử dụng CI và CD không dễ dàng. Và nhược điểm cuối cùng là một số hệ thống lập trình không cho phép hỗ trợ thêm CI và CD. Nếu không thể thay đổi hệ thống thì khó lòng sử dụng được chương trình này.</w:t>
      </w:r>
    </w:p>
    <w:p w14:paraId="4387834B" w14:textId="58E2E094" w:rsidR="00853FF9" w:rsidRPr="005033E8" w:rsidRDefault="00853FF9" w:rsidP="00B35865"/>
    <w:p w14:paraId="481F76DC" w14:textId="05EA3A2F" w:rsidR="006939C4" w:rsidRPr="005033E8" w:rsidRDefault="006939C4">
      <w:pPr>
        <w:pStyle w:val="Tiumccp2"/>
        <w:numPr>
          <w:ilvl w:val="2"/>
          <w:numId w:val="2"/>
        </w:numPr>
        <w:tabs>
          <w:tab w:val="clear" w:pos="6379"/>
        </w:tabs>
      </w:pPr>
      <w:bookmarkStart w:id="49" w:name="_Toc126412874"/>
      <w:r>
        <w:t>VPS</w:t>
      </w:r>
      <w:bookmarkEnd w:id="49"/>
    </w:p>
    <w:p w14:paraId="1C9CEA0B" w14:textId="55F7F14D" w:rsidR="003E05E4" w:rsidRPr="005033E8" w:rsidRDefault="003E05E4" w:rsidP="00B35C3A">
      <w:pPr>
        <w:pStyle w:val="Nidungvnbn"/>
      </w:pPr>
      <w:r w:rsidRPr="005033E8">
        <w:t xml:space="preserve">VPS là viết tắt của ( Virtual Private Server) hay còn gọi là máy chủ riêng ảo. Được cung cấp và cho thuê bởi các công ty dịch vụ Internet Hosting được tạo ra bới công nghệ ảo hóa. </w:t>
      </w:r>
    </w:p>
    <w:p w14:paraId="4ACB6177" w14:textId="10B0F18E" w:rsidR="003E05E4" w:rsidRPr="005033E8" w:rsidRDefault="003E05E4" w:rsidP="00B35C3A">
      <w:pPr>
        <w:pStyle w:val="Nidungvnbn"/>
      </w:pPr>
      <w:r w:rsidRPr="005033E8">
        <w:t xml:space="preserve">VPS hoạt động như một server để người dùng tạo ra trang web hay ứng dụng trên các tài nguyên ta cài đặt được giành riêng </w:t>
      </w:r>
    </w:p>
    <w:p w14:paraId="734D2098" w14:textId="77777777" w:rsidR="003E05E4" w:rsidRPr="005033E8" w:rsidRDefault="003E05E4" w:rsidP="00B35C3A">
      <w:pPr>
        <w:pStyle w:val="Nidungvnbn"/>
      </w:pPr>
      <w:r w:rsidRPr="005033E8">
        <w:t xml:space="preserve">Người cài đặt VPS có toàn quyền kiểm soát bằng superuser ( Root , quyền admin ), và thông qua SSH key để điều khiển cài đặt các thư viện, hoặc cấu hình VPS theo ý muốn của người cài đặt. </w:t>
      </w:r>
    </w:p>
    <w:p w14:paraId="70E85390" w14:textId="77777777" w:rsidR="003E05E4" w:rsidRPr="005033E8" w:rsidRDefault="003E05E4" w:rsidP="00B35C3A">
      <w:pPr>
        <w:pStyle w:val="Nidungvnbn"/>
      </w:pPr>
      <w:r w:rsidRPr="005033E8">
        <w:t>Thường thì VPS sẽ được thuê và có những option các hệ điều hành có sẵn khi người muốn thuê lựa chọn các  dịch vụ và trả tiền để thành toán phí duy trì của cái máy ảo đó ở máy chủ của công ty hosting đó một số hosting phổ biến như AWS , Digital Ocean , Microsoft Azure , Ở Việt Nam thì có Mắt Bão , ….. trên điện toán đám mây</w:t>
      </w:r>
    </w:p>
    <w:p w14:paraId="1BDAAE54" w14:textId="77777777" w:rsidR="003E05E4" w:rsidRPr="005033E8" w:rsidRDefault="003E05E4" w:rsidP="00B35C3A">
      <w:pPr>
        <w:pStyle w:val="Nidungvnbn"/>
      </w:pPr>
      <w:r w:rsidRPr="005033E8">
        <w:lastRenderedPageBreak/>
        <w:t>VPS an toàn và ổn định tùy theo tình trạng mạng của bạn kết nối và ổn định hơn so với host website vì bạn không chia sẻ không gian lưu trữ với người khác. Và nó cũng có giá thành thấp hơn so với thuê một server riêng</w:t>
      </w:r>
    </w:p>
    <w:p w14:paraId="2F5E9F76" w14:textId="77777777" w:rsidR="003E05E4" w:rsidRPr="005033E8" w:rsidRDefault="003E05E4" w:rsidP="003E05E4">
      <w:pPr>
        <w:spacing w:line="360" w:lineRule="auto"/>
        <w:ind w:left="720"/>
        <w:rPr>
          <w:sz w:val="26"/>
          <w:szCs w:val="26"/>
        </w:rPr>
      </w:pPr>
      <w:r w:rsidRPr="005033E8">
        <w:rPr>
          <w:noProof/>
          <w:sz w:val="26"/>
          <w:szCs w:val="26"/>
          <w:lang w:val="vi-VN" w:eastAsia="vi-VN"/>
        </w:rPr>
        <w:drawing>
          <wp:inline distT="0" distB="0" distL="0" distR="0" wp14:anchorId="3B573BA7" wp14:editId="1C984EC3">
            <wp:extent cx="5943600" cy="2301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01240"/>
                    </a:xfrm>
                    <a:prstGeom prst="rect">
                      <a:avLst/>
                    </a:prstGeom>
                  </pic:spPr>
                </pic:pic>
              </a:graphicData>
            </a:graphic>
          </wp:inline>
        </w:drawing>
      </w:r>
    </w:p>
    <w:p w14:paraId="5C184EA1" w14:textId="77777777" w:rsidR="003E05E4" w:rsidRPr="005033E8" w:rsidRDefault="003E05E4" w:rsidP="0011356F">
      <w:pPr>
        <w:pStyle w:val="Nidungvnbn"/>
      </w:pPr>
      <w:r w:rsidRPr="005033E8">
        <w:t>Thường thì các máy chủ ảo sẽ không có tên miền để thay thế cho việc truy cập đến máy chủ đó mà phải truy cập qua IP của VPS đó được sinh ra khi bạn tiến hành thuê VPS đó</w:t>
      </w:r>
    </w:p>
    <w:p w14:paraId="2B8D4B62" w14:textId="77777777" w:rsidR="003E05E4" w:rsidRPr="005033E8" w:rsidRDefault="003E05E4" w:rsidP="0011356F">
      <w:pPr>
        <w:pStyle w:val="Nidungvnbn"/>
      </w:pPr>
      <w:r w:rsidRPr="005033E8">
        <w:t>VPS là một server ảo hoạt động tương tự như một máy chủ vật lý. Máy chủ , hay server, là một máy tinh chứa source code và cơ sở dữ liệu cho ứng dụng của bạn , Môi trường và các thư viện cần thiết. Bất kể khi nào người dùng truy cập vào ứng dụng của bạn trên trình duyệt thì sẽ gửi yêu cầu đến con server của bạn và lúc này dựa vào đường truyền internet các file cần thiết để chạy 1 trang web sẽ được truyền xuống máy tính của người dùng và hiện thị nó trên tình duyệt</w:t>
      </w:r>
    </w:p>
    <w:p w14:paraId="6691C0B9" w14:textId="77777777" w:rsidR="003E05E4" w:rsidRPr="005033E8" w:rsidRDefault="003E05E4" w:rsidP="0011356F">
      <w:pPr>
        <w:pStyle w:val="Nidungvnbn"/>
      </w:pPr>
      <w:r w:rsidRPr="005033E8">
        <w:t xml:space="preserve">Trên thực tế thì VPS là máy chủ ảo được cấu hình qua mạng như nó sẽ được hình thành trên một server vật lý, và mỗi VPS là sẽ có phần tài nguyên riêng biệt của nó và không bị ảnh hưởng bởi các VPS khác </w:t>
      </w:r>
    </w:p>
    <w:p w14:paraId="6240BFDB" w14:textId="77777777" w:rsidR="003E05E4" w:rsidRPr="00067450" w:rsidRDefault="003E05E4" w:rsidP="00067450">
      <w:pPr>
        <w:spacing w:line="360" w:lineRule="auto"/>
        <w:rPr>
          <w:sz w:val="26"/>
          <w:szCs w:val="26"/>
        </w:rPr>
      </w:pPr>
    </w:p>
    <w:p w14:paraId="690D28EC" w14:textId="77777777" w:rsidR="003E05E4" w:rsidRPr="005033E8" w:rsidRDefault="003E05E4" w:rsidP="00FF3DE1">
      <w:pPr>
        <w:pStyle w:val="Nidungvnbn"/>
      </w:pPr>
      <w:r w:rsidRPr="005033E8">
        <w:t xml:space="preserve">Các yếu tố lưu ý đến VPS khi tiến hành thuê </w:t>
      </w:r>
    </w:p>
    <w:p w14:paraId="38E7CE69" w14:textId="1C1C1A2E" w:rsidR="003E05E4" w:rsidRPr="005033E8" w:rsidRDefault="003E05E4">
      <w:pPr>
        <w:pStyle w:val="Nidungvnbn"/>
        <w:numPr>
          <w:ilvl w:val="0"/>
          <w:numId w:val="3"/>
        </w:numPr>
      </w:pPr>
      <w:r w:rsidRPr="005033E8">
        <w:rPr>
          <w:b/>
          <w:bCs/>
        </w:rPr>
        <w:lastRenderedPageBreak/>
        <w:t>Ram</w:t>
      </w:r>
      <w:r w:rsidRPr="005033E8">
        <w:t xml:space="preserve"> : Trong máy tính, RAM là loại bộ nhớ chính, nếu VPS của bạn có nhiều RAM thì khả năng truy xuất dữ liệu càng tốt. Bởi vì khi sử dụng VPS bạn sẽ cần RAM để xử lý các vấn đề như xử lý truy vấn nhập xuất của database</w:t>
      </w:r>
    </w:p>
    <w:p w14:paraId="2FE66278" w14:textId="079F73CF" w:rsidR="003E05E4" w:rsidRPr="005033E8" w:rsidRDefault="003E05E4">
      <w:pPr>
        <w:pStyle w:val="Nidungvnbn"/>
        <w:numPr>
          <w:ilvl w:val="0"/>
          <w:numId w:val="3"/>
        </w:numPr>
      </w:pPr>
      <w:r w:rsidRPr="005033E8">
        <w:rPr>
          <w:b/>
          <w:bCs/>
        </w:rPr>
        <w:t>SWAP</w:t>
      </w:r>
      <w:r w:rsidRPr="005033E8">
        <w:t xml:space="preserve"> hay là bộ nhớ ảo có nhiệm vụ lưu lại các hành động</w:t>
      </w:r>
      <w:r w:rsidR="007A568A" w:rsidRPr="005033E8">
        <w:tab/>
      </w:r>
      <w:r w:rsidRPr="005033E8">
        <w:t>trong quá khứ trong trường hợp bộ nhớ RAM bị quá tải (overload). Hay nói cách dễ hiểu hơn, SWAP là nơi lưu trữ trên ổ cứng thay vì một bộ nhớ độc lập. Tuy nhiên, không phải VPS nào cũng hỗ trợ SWAP</w:t>
      </w:r>
    </w:p>
    <w:p w14:paraId="345C64A5" w14:textId="171601DA" w:rsidR="003E05E4" w:rsidRPr="005033E8" w:rsidRDefault="003E05E4">
      <w:pPr>
        <w:pStyle w:val="Nidungvnbn"/>
        <w:numPr>
          <w:ilvl w:val="0"/>
          <w:numId w:val="3"/>
        </w:numPr>
      </w:pPr>
      <w:r w:rsidRPr="005033E8">
        <w:rPr>
          <w:b/>
          <w:bCs/>
        </w:rPr>
        <w:t>Disk</w:t>
      </w:r>
      <w:r w:rsidRPr="005033E8">
        <w:t xml:space="preserve"> : Ổ cứng/Ổ đĩa cứng hay còn gọi là Disk là không gian lưu trữ được sử dụng để lưu các file cài đặt của hệ điều hành và các file của mã nguồn website. Có 2 loại ổ đĩa được sử dụng phổ biến, đó là:</w:t>
      </w:r>
    </w:p>
    <w:p w14:paraId="578DD99E" w14:textId="6F64CB9C" w:rsidR="003E05E4" w:rsidRPr="005033E8" w:rsidRDefault="003E05E4">
      <w:pPr>
        <w:pStyle w:val="Nidungvnbn"/>
        <w:numPr>
          <w:ilvl w:val="1"/>
          <w:numId w:val="3"/>
        </w:numPr>
      </w:pPr>
      <w:r w:rsidRPr="005033E8">
        <w:t>HDD (Hard Disk Drive): Là loại ổ đĩa thông dụng được sử dụng trên máy tính.</w:t>
      </w:r>
    </w:p>
    <w:p w14:paraId="77E26DC5" w14:textId="1BAD9A25" w:rsidR="003E05E4" w:rsidRPr="005033E8" w:rsidRDefault="003E05E4">
      <w:pPr>
        <w:pStyle w:val="Nidungvnbn"/>
        <w:numPr>
          <w:ilvl w:val="1"/>
          <w:numId w:val="3"/>
        </w:numPr>
      </w:pPr>
      <w:r w:rsidRPr="005033E8">
        <w:t>SSD (Solid State Drive): SSD hay còn gọi là ổ cứng bán dẫn được sử dụng để lưu trữ dữ liệu nhưng tốc độ truy xuất dữ liệu nhanh hơn so với HDD 300 lần.</w:t>
      </w:r>
    </w:p>
    <w:p w14:paraId="449A0392" w14:textId="77777777" w:rsidR="003E05E4" w:rsidRPr="005033E8" w:rsidRDefault="003E05E4" w:rsidP="00AD61EC">
      <w:pPr>
        <w:pStyle w:val="Nidungvnbn"/>
        <w:ind w:left="360"/>
      </w:pPr>
      <w:r w:rsidRPr="005033E8">
        <w:t>Do vậy, giá thành của ổ cứng SSD sẽ có đắt hơn so với loại ổ HDD.</w:t>
      </w:r>
    </w:p>
    <w:p w14:paraId="6387CC2F" w14:textId="7F64974A" w:rsidR="003E05E4" w:rsidRPr="005033E8" w:rsidRDefault="003E05E4">
      <w:pPr>
        <w:pStyle w:val="Nidungvnbn"/>
        <w:numPr>
          <w:ilvl w:val="0"/>
          <w:numId w:val="3"/>
        </w:numPr>
      </w:pPr>
      <w:r w:rsidRPr="005033E8">
        <w:rPr>
          <w:b/>
          <w:bCs/>
        </w:rPr>
        <w:t>CPU Core :</w:t>
      </w:r>
      <w:r w:rsidRPr="005033E8">
        <w:t xml:space="preserve"> là lõi xử lý của CPU. Một máy chủ riêng sẽ có lượng core nhất định và nó được chia cho các VPS. Thông thường, số core càng cao thì khả năng xử lý dữ liệu càng tốt. Số lượng core trung bình ở các gói VPS là từ 1 core đến 3 core.</w:t>
      </w:r>
    </w:p>
    <w:p w14:paraId="6BB1003D" w14:textId="3CF62CD7" w:rsidR="003E05E4" w:rsidRPr="005033E8" w:rsidRDefault="003E05E4">
      <w:pPr>
        <w:pStyle w:val="Nidungvnbn"/>
        <w:numPr>
          <w:ilvl w:val="0"/>
          <w:numId w:val="3"/>
        </w:numPr>
      </w:pPr>
      <w:r w:rsidRPr="005033E8">
        <w:rPr>
          <w:b/>
          <w:bCs/>
        </w:rPr>
        <w:t xml:space="preserve">Bandwidth và transfer : </w:t>
      </w:r>
      <w:r w:rsidRPr="005033E8">
        <w:t xml:space="preserve"> đều có nghĩa là băng thông, chính là lưu lượng được phép truyền tải dữ liệu đi.</w:t>
      </w:r>
    </w:p>
    <w:p w14:paraId="006303D9" w14:textId="028BCCC7" w:rsidR="003E05E4" w:rsidRPr="005033E8" w:rsidRDefault="003E05E4">
      <w:pPr>
        <w:pStyle w:val="Nidungvnbn"/>
        <w:numPr>
          <w:ilvl w:val="0"/>
          <w:numId w:val="3"/>
        </w:numPr>
      </w:pPr>
      <w:r w:rsidRPr="005033E8">
        <w:rPr>
          <w:b/>
          <w:bCs/>
        </w:rPr>
        <w:t>IP (Internet Protocol) :</w:t>
      </w:r>
      <w:r w:rsidRPr="005033E8">
        <w:t xml:space="preserve"> là số lượng địa chỉ IP mà nhà cung cấp dịch vụ VPS sẽ cấp cho bạn.</w:t>
      </w:r>
    </w:p>
    <w:p w14:paraId="71974DA8" w14:textId="04F40FC8" w:rsidR="003E05E4" w:rsidRPr="005033E8" w:rsidRDefault="00F07A31" w:rsidP="00F07A31">
      <w:pPr>
        <w:pStyle w:val="Nidungvnbn"/>
      </w:pPr>
      <w:r>
        <w:t>C</w:t>
      </w:r>
      <w:r w:rsidR="003E05E4" w:rsidRPr="005033E8">
        <w:t xml:space="preserve">ác công ty cho thuê dịch vụ máy chủ ảo riêng biệt như thế sẽ cho người thuê toàn quyền quyết định về hệ điều hành, cũng như cho phép chọn cấu hình của phân vùng VPS đó như sử dụng bao nhiều RAM xử lý , Bao nhiêu GB bộ nhớ , Thì Ram và bộ nhớ </w:t>
      </w:r>
      <w:r w:rsidR="003E05E4" w:rsidRPr="005033E8">
        <w:lastRenderedPageBreak/>
        <w:t>càng cao ứng dụng của bạn sẽ hoạt động một cách trơn tru hơn nhưng bù lại chi phí của của người thuê bỏ ra để duy trì nó sẽ càng cao hơn.</w:t>
      </w:r>
    </w:p>
    <w:p w14:paraId="548B1E37" w14:textId="77777777" w:rsidR="003E05E4" w:rsidRPr="005033E8" w:rsidRDefault="003E05E4" w:rsidP="003E05E4">
      <w:pPr>
        <w:spacing w:line="360" w:lineRule="auto"/>
        <w:rPr>
          <w:sz w:val="26"/>
          <w:szCs w:val="26"/>
        </w:rPr>
      </w:pPr>
      <w:r w:rsidRPr="005033E8">
        <w:rPr>
          <w:noProof/>
          <w:sz w:val="26"/>
          <w:szCs w:val="26"/>
          <w:lang w:val="vi-VN" w:eastAsia="vi-VN"/>
        </w:rPr>
        <w:drawing>
          <wp:inline distT="0" distB="0" distL="0" distR="0" wp14:anchorId="1A124132" wp14:editId="495BD10A">
            <wp:extent cx="5943600" cy="350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14:paraId="781319B1" w14:textId="77777777" w:rsidR="003E05E4" w:rsidRPr="005033E8" w:rsidRDefault="003E05E4" w:rsidP="000C797B">
      <w:pPr>
        <w:pStyle w:val="Nidungvnbn"/>
      </w:pPr>
      <w:r w:rsidRPr="005033E8">
        <w:t>Ưu điểm của VPS là gì ?</w:t>
      </w:r>
    </w:p>
    <w:p w14:paraId="0FCD82DB" w14:textId="6F1A59F8" w:rsidR="003E05E4" w:rsidRPr="005033E8" w:rsidRDefault="003E05E4">
      <w:pPr>
        <w:pStyle w:val="Nidungvnbn"/>
        <w:numPr>
          <w:ilvl w:val="0"/>
          <w:numId w:val="3"/>
        </w:numPr>
      </w:pPr>
      <w:r w:rsidRPr="005033E8">
        <w:t>Nhanh và đáng tin cậy hơn server shared hosting.</w:t>
      </w:r>
    </w:p>
    <w:p w14:paraId="5A21C03B" w14:textId="2555ECC5" w:rsidR="003E05E4" w:rsidRPr="005033E8" w:rsidRDefault="003E05E4">
      <w:pPr>
        <w:pStyle w:val="Nidungvnbn"/>
        <w:numPr>
          <w:ilvl w:val="0"/>
          <w:numId w:val="3"/>
        </w:numPr>
      </w:pPr>
      <w:r w:rsidRPr="005033E8">
        <w:t>Vì được đảm bảo về thông số server như bộ nhớ và sức mạnh vi xử lý, bạn sẽ không gặp phải vấn đề tài nguyên bị người khác dùng hết.</w:t>
      </w:r>
    </w:p>
    <w:p w14:paraId="5BD88BDF" w14:textId="47B7DBED" w:rsidR="003E05E4" w:rsidRPr="005033E8" w:rsidRDefault="003E05E4">
      <w:pPr>
        <w:pStyle w:val="Nidungvnbn"/>
        <w:numPr>
          <w:ilvl w:val="0"/>
          <w:numId w:val="3"/>
        </w:numPr>
      </w:pPr>
      <w:r w:rsidRPr="005033E8">
        <w:t>Các vấn đề về lượng truy cập đột biến tăng cao không ảnh hưởng đến site của bạn.</w:t>
      </w:r>
    </w:p>
    <w:p w14:paraId="1D7ACE31" w14:textId="546E0C5F" w:rsidR="003E05E4" w:rsidRPr="005033E8" w:rsidRDefault="003E05E4">
      <w:pPr>
        <w:pStyle w:val="Nidungvnbn"/>
        <w:numPr>
          <w:ilvl w:val="0"/>
          <w:numId w:val="3"/>
        </w:numPr>
      </w:pPr>
      <w:r w:rsidRPr="005033E8">
        <w:t>Bạn có quyền superuser (root) trên server.</w:t>
      </w:r>
    </w:p>
    <w:p w14:paraId="0B450206" w14:textId="78D7853C" w:rsidR="003E05E4" w:rsidRPr="005033E8" w:rsidRDefault="003E05E4">
      <w:pPr>
        <w:pStyle w:val="Nidungvnbn"/>
        <w:numPr>
          <w:ilvl w:val="0"/>
          <w:numId w:val="3"/>
        </w:numPr>
      </w:pPr>
      <w:r w:rsidRPr="005033E8">
        <w:t>Có độ riêng tư cao hơn, vì files và databases bị khóa khỏi hệ thống server của các người dùng khác.</w:t>
      </w:r>
    </w:p>
    <w:p w14:paraId="716B59F2" w14:textId="6356A710" w:rsidR="003E05E4" w:rsidRPr="005033E8" w:rsidRDefault="003E05E4">
      <w:pPr>
        <w:pStyle w:val="Nidungvnbn"/>
        <w:numPr>
          <w:ilvl w:val="0"/>
          <w:numId w:val="3"/>
        </w:numPr>
      </w:pPr>
      <w:r w:rsidRPr="005033E8">
        <w:t>Dễ dàng nâng cấp. Ngay khi website tăng trưởng, bạn chỉ cần nâng cấp gói hosting để nâng tài nguyên lên mà không phải tốn công chuyển dữ liệu hay chuyển server (RAM, CPU, disk space, bandwidth,…).</w:t>
      </w:r>
    </w:p>
    <w:p w14:paraId="3E669AD7" w14:textId="6F41A9EE" w:rsidR="003E05E4" w:rsidRPr="005033E8" w:rsidRDefault="003E05E4">
      <w:pPr>
        <w:pStyle w:val="Nidungvnbn"/>
        <w:numPr>
          <w:ilvl w:val="0"/>
          <w:numId w:val="3"/>
        </w:numPr>
      </w:pPr>
      <w:r w:rsidRPr="005033E8">
        <w:lastRenderedPageBreak/>
        <w:t>IP riêng. Chính vì điều này khả năng chống DDoS cũng cao hơn.</w:t>
      </w:r>
    </w:p>
    <w:p w14:paraId="014F02C0" w14:textId="77777777" w:rsidR="003E05E4" w:rsidRPr="005033E8" w:rsidRDefault="003E05E4" w:rsidP="000C797B">
      <w:pPr>
        <w:pStyle w:val="Nidungvnbn"/>
      </w:pPr>
      <w:r w:rsidRPr="005033E8">
        <w:t xml:space="preserve">Nhược điểm </w:t>
      </w:r>
    </w:p>
    <w:p w14:paraId="4F292EA8" w14:textId="2A267DA1" w:rsidR="003E05E4" w:rsidRPr="005033E8" w:rsidRDefault="003E05E4">
      <w:pPr>
        <w:pStyle w:val="Nidungvnbn"/>
        <w:numPr>
          <w:ilvl w:val="0"/>
          <w:numId w:val="3"/>
        </w:numPr>
      </w:pPr>
      <w:r w:rsidRPr="005033E8">
        <w:t>Giá cao hơn shared hosting.</w:t>
      </w:r>
    </w:p>
    <w:p w14:paraId="1F8E3BD5" w14:textId="6C3ABB37" w:rsidR="00F03AA1" w:rsidRPr="005033E8" w:rsidRDefault="003E05E4">
      <w:pPr>
        <w:pStyle w:val="Nidungvnbn"/>
        <w:numPr>
          <w:ilvl w:val="0"/>
          <w:numId w:val="3"/>
        </w:numPr>
      </w:pPr>
      <w:r w:rsidRPr="005033E8">
        <w:t>Cần ít nhiều kiến thức kỹ thuật để quản lý.</w:t>
      </w:r>
    </w:p>
    <w:p w14:paraId="7C852378" w14:textId="723C3E17" w:rsidR="006C1C06" w:rsidRDefault="003E05E4">
      <w:pPr>
        <w:pStyle w:val="Nidungvnbn"/>
        <w:numPr>
          <w:ilvl w:val="0"/>
          <w:numId w:val="3"/>
        </w:numPr>
      </w:pPr>
      <w:r w:rsidRPr="005033E8">
        <w:t>Cấu hình server không đúng có thể tạo ra lỗ hổng bảo mật.</w:t>
      </w:r>
    </w:p>
    <w:p w14:paraId="0C26F1D1" w14:textId="77777777" w:rsidR="00C212B8" w:rsidRPr="006C1C06" w:rsidRDefault="00C212B8" w:rsidP="00C212B8">
      <w:pPr>
        <w:pStyle w:val="Nidungvnbn"/>
      </w:pPr>
    </w:p>
    <w:p w14:paraId="4D17A356" w14:textId="15D5728A" w:rsidR="00C212B8" w:rsidRPr="005033E8" w:rsidRDefault="00C212B8">
      <w:pPr>
        <w:pStyle w:val="Tiumccp2"/>
        <w:numPr>
          <w:ilvl w:val="2"/>
          <w:numId w:val="2"/>
        </w:numPr>
        <w:tabs>
          <w:tab w:val="clear" w:pos="6379"/>
        </w:tabs>
      </w:pPr>
      <w:bookmarkStart w:id="50" w:name="_Toc126412875"/>
      <w:r>
        <w:t>Nginx</w:t>
      </w:r>
      <w:bookmarkEnd w:id="50"/>
    </w:p>
    <w:p w14:paraId="0143917C" w14:textId="24D2F3B5" w:rsidR="00084ECD" w:rsidRPr="009C08B8" w:rsidRDefault="007524F3" w:rsidP="009C08B8">
      <w:pPr>
        <w:pStyle w:val="Nidungvnbn"/>
      </w:pPr>
      <w:r w:rsidRPr="009C08B8">
        <w:t>Để đưa trang ứng dụng dịch vụ của mình cho mọi người sử dụng mạng có thể tìm thấy và sử dụng trang web của mình thì công cụ hỗ trợ và cần phải được người cấu hình trang web cài đặt và sử dụng đó là Nginx hoặc là Apache</w:t>
      </w:r>
      <w:r w:rsidR="00084ECD" w:rsidRPr="009C08B8">
        <w:t xml:space="preserve"> và các công cụ này gọi chung là web server chúng giúp cho trang web của ta có thể được mọi người tìm kiếm hoặc truy cập thông qua các trình duyệt như goolge chrome hay cốc cốc</w:t>
      </w:r>
      <w:r w:rsidR="005466B8" w:rsidRPr="009C08B8">
        <w:t xml:space="preserve">, … </w:t>
      </w:r>
    </w:p>
    <w:p w14:paraId="560C906D" w14:textId="77777777" w:rsidR="004E0433" w:rsidRDefault="004E0433" w:rsidP="00BF6010">
      <w:pPr>
        <w:pStyle w:val="Nidungvnbn"/>
        <w:keepNext/>
        <w:ind w:left="720" w:firstLine="0"/>
        <w:jc w:val="center"/>
      </w:pPr>
      <w:r>
        <w:rPr>
          <w:noProof/>
          <w:lang w:val="vi-VN" w:eastAsia="vi-VN"/>
        </w:rPr>
        <w:drawing>
          <wp:inline distT="0" distB="0" distL="0" distR="0" wp14:anchorId="11E9E5D3" wp14:editId="552293E9">
            <wp:extent cx="5327072" cy="337185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2">
                      <a:extLst>
                        <a:ext uri="{28A0092B-C50C-407E-A947-70E740481C1C}">
                          <a14:useLocalDpi xmlns:a14="http://schemas.microsoft.com/office/drawing/2010/main" val="0"/>
                        </a:ext>
                      </a:extLst>
                    </a:blip>
                    <a:stretch>
                      <a:fillRect/>
                    </a:stretch>
                  </pic:blipFill>
                  <pic:spPr>
                    <a:xfrm>
                      <a:off x="0" y="0"/>
                      <a:ext cx="5328863" cy="3372984"/>
                    </a:xfrm>
                    <a:prstGeom prst="rect">
                      <a:avLst/>
                    </a:prstGeom>
                  </pic:spPr>
                </pic:pic>
              </a:graphicData>
            </a:graphic>
          </wp:inline>
        </w:drawing>
      </w:r>
    </w:p>
    <w:p w14:paraId="4BDC1B35" w14:textId="17909953" w:rsidR="004E0433" w:rsidRDefault="004E0433" w:rsidP="00BF6010">
      <w:pPr>
        <w:pStyle w:val="Caption"/>
        <w:ind w:left="1080"/>
      </w:pPr>
      <w:bookmarkStart w:id="51" w:name="_Toc126403649"/>
      <w:r>
        <w:t xml:space="preserve">Hình </w:t>
      </w:r>
      <w:r w:rsidR="00C17519">
        <w:t>1</w:t>
      </w:r>
      <w:r w:rsidR="009E78EA">
        <w:t>.</w:t>
      </w:r>
      <w:fldSimple w:instr=" SEQ Hình \* ARABIC \s 1 ">
        <w:r w:rsidR="009E78EA">
          <w:rPr>
            <w:noProof/>
          </w:rPr>
          <w:t>36</w:t>
        </w:r>
      </w:fldSimple>
      <w:r>
        <w:t xml:space="preserve"> : Nginx là gì</w:t>
      </w:r>
      <w:bookmarkEnd w:id="51"/>
    </w:p>
    <w:p w14:paraId="73702B9A" w14:textId="6D779B45" w:rsidR="005466B8" w:rsidRPr="00B62980" w:rsidRDefault="005466B8" w:rsidP="00B62980">
      <w:pPr>
        <w:pStyle w:val="Nidungvnbn"/>
      </w:pPr>
      <w:r w:rsidRPr="00B62980">
        <w:t xml:space="preserve">Nginx là được biết là một web server mã nguồn mở. Nginx sử dụng kiến trúc đơn luồng với mục đích là tối đa hiệu năng và sự ổn định. Ngoài việc nginx có thể tận dụng </w:t>
      </w:r>
      <w:r w:rsidRPr="00B62980">
        <w:lastRenderedPageBreak/>
        <w:t xml:space="preserve">được khả năng của máy chủ HTTP còn có thể hoạt động như một proxy server cho email ( với các kiểu gửi mail như IMAP , POP3  và SMTP), reverse proxy, cân bằng tải cho server (load </w:t>
      </w:r>
      <w:r w:rsidR="00C27B98" w:rsidRPr="00B62980">
        <w:t>balancing), Lưu lại thao tác với trang web thông qua trình duyệt (HTTP caching). Nginx là một công cụ và thao tác với nginx là một kiến thức cần có đối với những lập trình viên liên quan đến web , quản trị hệ thống (system administrator) , Devops</w:t>
      </w:r>
    </w:p>
    <w:p w14:paraId="208C908B" w14:textId="1CDFB966" w:rsidR="00C27B98" w:rsidRPr="00B62980" w:rsidRDefault="00A228FB" w:rsidP="00B62980">
      <w:pPr>
        <w:pStyle w:val="Nidungvnbn"/>
      </w:pPr>
      <w:r w:rsidRPr="00B62980">
        <w:t>Một số công ty lớn cũng sử dụng Nginx làm web server cho các trang ứng dụng của họ như Linkedln, Facebook , Cisco , Twitter</w:t>
      </w:r>
    </w:p>
    <w:p w14:paraId="4DD83E45" w14:textId="38B547B8" w:rsidR="00A228FB" w:rsidRPr="00B62980" w:rsidRDefault="007B2E36" w:rsidP="00B62980">
      <w:pPr>
        <w:pStyle w:val="Nidungvnbn"/>
      </w:pPr>
      <w:r w:rsidRPr="00B62980">
        <w:t>Nginx giúp tối ưu hóa về năng suất cho trang web của người lập trình. Đối với các web server truyền thống cứ với mỗi yêu cầu cho trang web thì server sẽ sinh ra 1 luồng xử lý dành riêng cho yêu cầu đó nhưng khi ta tăng số lượng yêu cầu cho server lên rất nhiều thì sẽ sinh ra rất nhiều luồng và khi đó server sẽ dẫn đến việc là thiếu tài nguyên để đáp ứng cho một yêu cầu.</w:t>
      </w:r>
    </w:p>
    <w:p w14:paraId="1D8D3463" w14:textId="12DEBE4A" w:rsidR="007B2E36" w:rsidRPr="00B62980" w:rsidRDefault="00977487" w:rsidP="00B62980">
      <w:pPr>
        <w:pStyle w:val="Nidungvnbn"/>
      </w:pPr>
      <w:r w:rsidRPr="00B62980">
        <w:t>Còn riêng đối với nginx là web server sẽ hoạt động không dựa trên luồng mà Nginx được xây dựng trên kiến trúc xử lý bất đồng bộ và điều hướng tài nguyên cho các yêu cầu một cách linh hoạt.</w:t>
      </w:r>
    </w:p>
    <w:p w14:paraId="2C796545" w14:textId="1C926629" w:rsidR="00FE3DB4" w:rsidRPr="000F3802" w:rsidRDefault="00FE3DB4" w:rsidP="000F3802">
      <w:pPr>
        <w:pStyle w:val="Nidungvnbn"/>
      </w:pPr>
      <w:r w:rsidRPr="000F3802">
        <w:t>Một số tiện ích của nginx như</w:t>
      </w:r>
    </w:p>
    <w:p w14:paraId="04265297" w14:textId="17A4E3B0" w:rsidR="00FE3DB4" w:rsidRPr="000F3802" w:rsidRDefault="00FE3DB4">
      <w:pPr>
        <w:pStyle w:val="Nidungvnbn"/>
        <w:numPr>
          <w:ilvl w:val="0"/>
          <w:numId w:val="3"/>
        </w:numPr>
      </w:pPr>
      <w:r w:rsidRPr="000F3802">
        <w:t>Tạo ra khả năng xử lý hơn đến 10.000 kết nối cùng một lúc với các bộ nhớ thấp.</w:t>
      </w:r>
    </w:p>
    <w:p w14:paraId="4D3B1809" w14:textId="709A5F33" w:rsidR="00FE3DB4" w:rsidRPr="000F3802" w:rsidRDefault="00FE3DB4">
      <w:pPr>
        <w:pStyle w:val="Nidungvnbn"/>
        <w:numPr>
          <w:ilvl w:val="0"/>
          <w:numId w:val="3"/>
        </w:numPr>
      </w:pPr>
      <w:r w:rsidRPr="000F3802">
        <w:t>Hỗ trợ phục vụ các tập tin tĩnh và lập ra các chỉ mục tập tin phù hợp.</w:t>
      </w:r>
    </w:p>
    <w:p w14:paraId="6F15FF69" w14:textId="110626A6" w:rsidR="00FE3DB4" w:rsidRPr="000F3802" w:rsidRDefault="00FE3DB4">
      <w:pPr>
        <w:pStyle w:val="Nidungvnbn"/>
        <w:numPr>
          <w:ilvl w:val="0"/>
          <w:numId w:val="3"/>
        </w:numPr>
      </w:pPr>
      <w:r w:rsidRPr="000F3802">
        <w:t>Có khả năng tăng tốc reverse proxy bằng các bộ nhớ đệm giúp cân bằng tải đơn giản hơn với khả năng chịu lỗi vô cùng cao.</w:t>
      </w:r>
    </w:p>
    <w:p w14:paraId="39F45FCC" w14:textId="754CF2B5" w:rsidR="00FE3DB4" w:rsidRPr="000F3802" w:rsidRDefault="00FE3DB4">
      <w:pPr>
        <w:pStyle w:val="Nidungvnbn"/>
        <w:numPr>
          <w:ilvl w:val="0"/>
          <w:numId w:val="3"/>
        </w:numPr>
      </w:pPr>
      <w:r w:rsidRPr="000F3802">
        <w:t>Nginx có thể hỗ trợ tăng tốc cùng với bộ nhớ FastCGI, uwsgi, SCGI và những máy chủ memcached vô cùng hiệu quả.</w:t>
      </w:r>
    </w:p>
    <w:p w14:paraId="6F0BEA4D" w14:textId="2130490B" w:rsidR="00FE3DB4" w:rsidRPr="000F3802" w:rsidRDefault="00FE3DB4">
      <w:pPr>
        <w:pStyle w:val="Nidungvnbn"/>
        <w:numPr>
          <w:ilvl w:val="0"/>
          <w:numId w:val="3"/>
        </w:numPr>
      </w:pPr>
      <w:r w:rsidRPr="000F3802">
        <w:t>Kiến trúc modular cho phép bạn gia tăng tốc độ nạp trang bằng biện pháp nén gzip một cách tự động.</w:t>
      </w:r>
    </w:p>
    <w:p w14:paraId="372879F8" w14:textId="3EC11389" w:rsidR="00FE3DB4" w:rsidRPr="000F3802" w:rsidRDefault="00FE3DB4">
      <w:pPr>
        <w:pStyle w:val="Nidungvnbn"/>
        <w:numPr>
          <w:ilvl w:val="0"/>
          <w:numId w:val="3"/>
        </w:numPr>
      </w:pPr>
      <w:r w:rsidRPr="000F3802">
        <w:t>Nginx có khả năng hỗ trợ thực hiện mã hóa SSL và TLS.</w:t>
      </w:r>
    </w:p>
    <w:p w14:paraId="26DBEB73" w14:textId="30393596" w:rsidR="00FE3DB4" w:rsidRPr="000F3802" w:rsidRDefault="00FE3DB4">
      <w:pPr>
        <w:pStyle w:val="Nidungvnbn"/>
        <w:numPr>
          <w:ilvl w:val="0"/>
          <w:numId w:val="3"/>
        </w:numPr>
      </w:pPr>
      <w:r w:rsidRPr="000F3802">
        <w:lastRenderedPageBreak/>
        <w:t>Cấu hình của Nginx vô cùng linh hoạt giúp lưu lại nhật ký truy vấn một cách dễ dàng.</w:t>
      </w:r>
    </w:p>
    <w:p w14:paraId="5DE451C6" w14:textId="005E63BD" w:rsidR="00FE3DB4" w:rsidRPr="000F3802" w:rsidRDefault="00FE3DB4">
      <w:pPr>
        <w:pStyle w:val="Nidungvnbn"/>
        <w:numPr>
          <w:ilvl w:val="0"/>
          <w:numId w:val="3"/>
        </w:numPr>
      </w:pPr>
      <w:r w:rsidRPr="000F3802">
        <w:t>Nginx có khả năng chuyển hướng lỗi 3XX-5XX.</w:t>
      </w:r>
    </w:p>
    <w:p w14:paraId="1B21FF36" w14:textId="390D0C53" w:rsidR="00FE3DB4" w:rsidRPr="000F3802" w:rsidRDefault="00FE3DB4">
      <w:pPr>
        <w:pStyle w:val="Nidungvnbn"/>
        <w:numPr>
          <w:ilvl w:val="0"/>
          <w:numId w:val="3"/>
        </w:numPr>
      </w:pPr>
      <w:r w:rsidRPr="000F3802">
        <w:t>Rewrite URL có thể sử dụng expression.</w:t>
      </w:r>
    </w:p>
    <w:p w14:paraId="02486BC6" w14:textId="1A484923" w:rsidR="00FE3DB4" w:rsidRPr="000F3802" w:rsidRDefault="00FE3DB4">
      <w:pPr>
        <w:pStyle w:val="Nidungvnbn"/>
        <w:numPr>
          <w:ilvl w:val="0"/>
          <w:numId w:val="3"/>
        </w:numPr>
      </w:pPr>
      <w:r w:rsidRPr="000F3802">
        <w:t>Nginx có thể hạn chế tỷ lệ đáp ứng của truy vấn.</w:t>
      </w:r>
    </w:p>
    <w:p w14:paraId="2F5B4467" w14:textId="5C8FBB86" w:rsidR="00FE3DB4" w:rsidRPr="000F3802" w:rsidRDefault="00FE3DB4">
      <w:pPr>
        <w:pStyle w:val="Nidungvnbn"/>
        <w:numPr>
          <w:ilvl w:val="0"/>
          <w:numId w:val="3"/>
        </w:numPr>
      </w:pPr>
      <w:r w:rsidRPr="000F3802">
        <w:t>Nginx giúp giới hạn số kết nối đồng thời cũng như truy vấn từ 1 địa chỉ.</w:t>
      </w:r>
    </w:p>
    <w:p w14:paraId="5B5BE31C" w14:textId="7B9EE31D" w:rsidR="00FE3DB4" w:rsidRPr="000F3802" w:rsidRDefault="00FE3DB4">
      <w:pPr>
        <w:pStyle w:val="Nidungvnbn"/>
        <w:numPr>
          <w:ilvl w:val="0"/>
          <w:numId w:val="3"/>
        </w:numPr>
      </w:pPr>
      <w:r w:rsidRPr="000F3802">
        <w:t>Nginx có khả năng nhúng mã PERL một cách dễ dàng.</w:t>
      </w:r>
    </w:p>
    <w:p w14:paraId="6F2482C9" w14:textId="61806349" w:rsidR="00FE3DB4" w:rsidRPr="000F3802" w:rsidRDefault="00FE3DB4">
      <w:pPr>
        <w:pStyle w:val="Nidungvnbn"/>
        <w:numPr>
          <w:ilvl w:val="0"/>
          <w:numId w:val="3"/>
        </w:numPr>
      </w:pPr>
      <w:r w:rsidRPr="000F3802">
        <w:t>Nginx có thể hỗ trợ và tương thích hoàn toàn với IPv6.</w:t>
      </w:r>
    </w:p>
    <w:p w14:paraId="66BA3C26" w14:textId="36292726" w:rsidR="00FE3DB4" w:rsidRPr="000F3802" w:rsidRDefault="00FE3DB4">
      <w:pPr>
        <w:pStyle w:val="Nidungvnbn"/>
        <w:numPr>
          <w:ilvl w:val="0"/>
          <w:numId w:val="3"/>
        </w:numPr>
      </w:pPr>
      <w:r w:rsidRPr="000F3802">
        <w:t>Nginx có thể hỗ trợ cho websockets.</w:t>
      </w:r>
    </w:p>
    <w:p w14:paraId="0636D130" w14:textId="7A626987" w:rsidR="004117F0" w:rsidRPr="000F3802" w:rsidRDefault="00FE3DB4">
      <w:pPr>
        <w:pStyle w:val="Nidungvnbn"/>
        <w:numPr>
          <w:ilvl w:val="0"/>
          <w:numId w:val="3"/>
        </w:numPr>
      </w:pPr>
      <w:r w:rsidRPr="000F3802">
        <w:t>Nginx hỗ trợ truyền tải các file FLV và MP4.</w:t>
      </w:r>
    </w:p>
    <w:p w14:paraId="65BF8958" w14:textId="77777777" w:rsidR="00FE3DB4" w:rsidRDefault="00FE3DB4" w:rsidP="00FE3DB4">
      <w:pPr>
        <w:pStyle w:val="Nidungvnbn"/>
        <w:ind w:left="720" w:firstLine="0"/>
      </w:pPr>
    </w:p>
    <w:p w14:paraId="1619DEF5" w14:textId="221A8ADF" w:rsidR="00752402" w:rsidRPr="005033E8" w:rsidRDefault="00752402">
      <w:pPr>
        <w:pStyle w:val="Tiumccp2"/>
        <w:numPr>
          <w:ilvl w:val="2"/>
          <w:numId w:val="2"/>
        </w:numPr>
        <w:tabs>
          <w:tab w:val="clear" w:pos="6379"/>
        </w:tabs>
      </w:pPr>
      <w:bookmarkStart w:id="52" w:name="_Toc126412876"/>
      <w:r>
        <w:t>NodeJS (</w:t>
      </w:r>
      <w:r w:rsidR="0090183F">
        <w:t>ExpressJS)</w:t>
      </w:r>
      <w:bookmarkEnd w:id="52"/>
    </w:p>
    <w:p w14:paraId="65E91AA6" w14:textId="589EE8E6" w:rsidR="00C74542" w:rsidRPr="005033E8" w:rsidRDefault="00DF640F" w:rsidP="009E7F55">
      <w:pPr>
        <w:pStyle w:val="Nidungvnbn"/>
      </w:pPr>
      <w:r w:rsidRPr="005033E8">
        <w:t>NodeJS được xem là nền tảng để viết và chạy các mã nguồn thuộc về ngôn ngữ JavaScript,</w:t>
      </w:r>
      <w:r w:rsidR="00C74542" w:rsidRPr="005033E8">
        <w:t xml:space="preserve"> Nó cho biến ngôn ngữ JavaScript từ một ngôn ngữ chỉ hoạt động trên các client web thành một thứ mà các lập trình viên có thể sử dụng nó để tạo ra các ứng dụng độc lập trong các lĩnh vực như </w:t>
      </w:r>
    </w:p>
    <w:p w14:paraId="3AB03270" w14:textId="66E64381" w:rsidR="00C74542" w:rsidRPr="005033E8" w:rsidRDefault="00C74542">
      <w:pPr>
        <w:pStyle w:val="Nidungvnbn"/>
        <w:numPr>
          <w:ilvl w:val="0"/>
          <w:numId w:val="3"/>
        </w:numPr>
      </w:pPr>
      <w:r w:rsidRPr="005033E8">
        <w:t>Ứng dụng trò chuyện trong thời gian thực: Nhờ vào cấu trúc không đồng bộ đơn luồng, Node.JS rất thích hợp cho mục đích xử lý giao tiếp trong thời gian thực. Nền tảng này có thể dễ dàng mở rộng quy mô và thường dùng để tạo ra các chatbot.</w:t>
      </w:r>
    </w:p>
    <w:p w14:paraId="148BCE41" w14:textId="7A0C9190" w:rsidR="00C74542" w:rsidRPr="005033E8" w:rsidRDefault="00C74542">
      <w:pPr>
        <w:pStyle w:val="Nidungvnbn"/>
        <w:numPr>
          <w:ilvl w:val="0"/>
          <w:numId w:val="3"/>
        </w:numPr>
      </w:pPr>
      <w:r w:rsidRPr="005033E8">
        <w:t>Internet of Things (IoT): Các ứng dụng IoT thường bao gồm nhiều bộ cảm biến phức tạp để gửi những phần dữ liệu nhỏ.</w:t>
      </w:r>
    </w:p>
    <w:p w14:paraId="527445BD" w14:textId="71DA2C22" w:rsidR="00C74542" w:rsidRPr="005033E8" w:rsidRDefault="00C74542">
      <w:pPr>
        <w:pStyle w:val="Nidungvnbn"/>
        <w:numPr>
          <w:ilvl w:val="0"/>
          <w:numId w:val="3"/>
        </w:numPr>
      </w:pPr>
      <w:r w:rsidRPr="005033E8">
        <w:t>Truyền dữ liệu: Netflix là một trong số những công ty lớn trên thế giới chuyên sử dụng Node.JS cho mục đích truyền dữ liệu.</w:t>
      </w:r>
    </w:p>
    <w:p w14:paraId="51A4515B" w14:textId="6702CEF4" w:rsidR="00C74542" w:rsidRPr="005033E8" w:rsidRDefault="00C74542">
      <w:pPr>
        <w:pStyle w:val="Nidungvnbn"/>
        <w:numPr>
          <w:ilvl w:val="0"/>
          <w:numId w:val="3"/>
        </w:numPr>
      </w:pPr>
      <w:r w:rsidRPr="005033E8">
        <w:t>Các SPA (Single-page application) phức tạp: Trong SPA, toàn bộ ứng dụng được load vào trong một trang duy nhất, do đó sẽ có một số request được thực hiện trong nền.</w:t>
      </w:r>
    </w:p>
    <w:p w14:paraId="27D1E6E7" w14:textId="3653F32E" w:rsidR="00C74542" w:rsidRPr="005033E8" w:rsidRDefault="00C74542">
      <w:pPr>
        <w:pStyle w:val="Nidungvnbn"/>
        <w:numPr>
          <w:ilvl w:val="0"/>
          <w:numId w:val="3"/>
        </w:numPr>
      </w:pPr>
      <w:r w:rsidRPr="005033E8">
        <w:lastRenderedPageBreak/>
        <w:t>Các ứng dụng REST dựa trên API: JavaScript được sử dụng trong cả frontend lẫn backend của trang. Do đó một server có thể dễ dàng giao tiếp với frontend qua REST API bằng Node.js</w:t>
      </w:r>
    </w:p>
    <w:p w14:paraId="3A93F366" w14:textId="6BF07C7A" w:rsidR="00C74542" w:rsidRPr="005033E8" w:rsidRDefault="00420F3B" w:rsidP="00420F3B">
      <w:pPr>
        <w:pStyle w:val="Nidungvnbn"/>
      </w:pPr>
      <w:r>
        <w:t xml:space="preserve">ExpressJS </w:t>
      </w:r>
      <w:r w:rsidR="00C74542" w:rsidRPr="005033E8">
        <w:t>là một Framework nhỏ, nhưng linh hoạt được xây dựng trên nền tảng của Nodejs. Nó cung cấp các tính năng mạnh mẽ để phát triển web hoặc mobile</w:t>
      </w:r>
    </w:p>
    <w:p w14:paraId="58ED74D5" w14:textId="5FB18CC6" w:rsidR="00C74542" w:rsidRPr="005033E8" w:rsidRDefault="00C74542">
      <w:pPr>
        <w:pStyle w:val="Nidungvnbn"/>
        <w:numPr>
          <w:ilvl w:val="0"/>
          <w:numId w:val="3"/>
        </w:numPr>
      </w:pPr>
      <w:r w:rsidRPr="005033E8">
        <w:t>Về các package hỗ trợ: Expressjs có vô số các package hỗ trợ nên các bạn không phải lo lắng khi làm việc với Framework này.</w:t>
      </w:r>
    </w:p>
    <w:p w14:paraId="7944612B" w14:textId="72118747" w:rsidR="00DF640F" w:rsidRPr="005033E8" w:rsidRDefault="00C74542">
      <w:pPr>
        <w:pStyle w:val="Nidungvnbn"/>
        <w:numPr>
          <w:ilvl w:val="0"/>
          <w:numId w:val="3"/>
        </w:numPr>
      </w:pPr>
      <w:r w:rsidRPr="005033E8">
        <w:t>Về performance: Express cung cấp thêm về các tính năng (feature) để dev lập trình tốt hơn. Chứ không làm giảm tốc độ của NodeJS.</w:t>
      </w:r>
    </w:p>
    <w:p w14:paraId="2D24A5CF" w14:textId="4C1917F6" w:rsidR="00153EB9" w:rsidRPr="005033E8" w:rsidRDefault="00153EB9" w:rsidP="00153EB9">
      <w:pPr>
        <w:spacing w:after="160" w:line="360" w:lineRule="auto"/>
        <w:rPr>
          <w:sz w:val="26"/>
          <w:szCs w:val="26"/>
        </w:rPr>
      </w:pPr>
      <w:r w:rsidRPr="005033E8">
        <w:rPr>
          <w:noProof/>
          <w:sz w:val="26"/>
          <w:szCs w:val="26"/>
          <w:lang w:val="vi-VN" w:eastAsia="vi-VN"/>
        </w:rPr>
        <w:drawing>
          <wp:inline distT="0" distB="0" distL="0" distR="0" wp14:anchorId="79B914FA" wp14:editId="44BD7602">
            <wp:extent cx="5791835"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4953548B" w14:textId="77777777" w:rsidR="007C5CCC" w:rsidRPr="007C5CCC" w:rsidRDefault="007C5CCC" w:rsidP="007C5CCC"/>
    <w:p w14:paraId="06D83B96" w14:textId="03A14906" w:rsidR="001227AE" w:rsidRPr="005033E8" w:rsidRDefault="001227AE">
      <w:pPr>
        <w:pStyle w:val="Tiumccp2"/>
        <w:numPr>
          <w:ilvl w:val="2"/>
          <w:numId w:val="2"/>
        </w:numPr>
        <w:tabs>
          <w:tab w:val="clear" w:pos="6379"/>
        </w:tabs>
      </w:pPr>
      <w:bookmarkStart w:id="53" w:name="_Toc126412877"/>
      <w:r w:rsidRPr="005033E8">
        <w:t>ORM (PRISMA)</w:t>
      </w:r>
      <w:bookmarkEnd w:id="53"/>
    </w:p>
    <w:p w14:paraId="661F4AA8" w14:textId="00DCFDD9" w:rsidR="003561EA" w:rsidRPr="005033E8" w:rsidRDefault="003561EA" w:rsidP="000C2438">
      <w:pPr>
        <w:pStyle w:val="Nidungvnbn"/>
      </w:pPr>
      <w:r w:rsidRPr="005033E8">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464A3A95" w14:textId="77777777" w:rsidR="000C45B4" w:rsidRPr="005033E8" w:rsidRDefault="000C45B4" w:rsidP="000C2438">
      <w:pPr>
        <w:pStyle w:val="Nidungvnbn"/>
      </w:pPr>
      <w:r w:rsidRPr="005033E8">
        <w:lastRenderedPageBreak/>
        <w:t>SQL Server có khả năng cung cấp đầy đủ các công cụ cho việc quản lý từ giao diện GUI đến sử dụng ngôn ngữ cho việc truy vấn SQL. Điểm mạnh của SQL điểm mạnh của nó là có thể kết hợp và hoạt động với các nền tảng khác nhau</w:t>
      </w:r>
    </w:p>
    <w:p w14:paraId="28B63C4C" w14:textId="7DDE43B3" w:rsidR="000C45B4" w:rsidRPr="005033E8" w:rsidRDefault="000C2438" w:rsidP="000C2438">
      <w:pPr>
        <w:pStyle w:val="Nidungvnbn"/>
      </w:pPr>
      <w:r>
        <w:t>Đ</w:t>
      </w:r>
      <w:r w:rsidR="000C45B4" w:rsidRPr="005033E8">
        <w:t>ể người viết code giao tiếp với SQL server sẽ được giao tiếp với nhau thông qua một ngôn ngữ gọi là SQL , T-SQL</w:t>
      </w:r>
    </w:p>
    <w:p w14:paraId="7234051A" w14:textId="0740C445" w:rsidR="000C45B4" w:rsidRPr="005033E8" w:rsidRDefault="000C45B4">
      <w:pPr>
        <w:pStyle w:val="Nidungvnbn"/>
        <w:numPr>
          <w:ilvl w:val="0"/>
          <w:numId w:val="3"/>
        </w:numPr>
      </w:pPr>
      <w:r w:rsidRPr="005033E8">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14:paraId="50B499F3" w14:textId="056ED871" w:rsidR="000C45B4" w:rsidRPr="005033E8" w:rsidRDefault="000C45B4">
      <w:pPr>
        <w:pStyle w:val="Nidungvnbn"/>
        <w:numPr>
          <w:ilvl w:val="0"/>
          <w:numId w:val="3"/>
        </w:numPr>
      </w:pPr>
      <w:r w:rsidRPr="005033E8">
        <w:t>SQL Server Management Studio là một loại công cụ giao diện chính cho máy chủ cơ sở của chính dữ liệu SQL, thông thường thì nó hỗ trợ cho cả môi trường 64 bit và 32 bit.</w:t>
      </w:r>
    </w:p>
    <w:p w14:paraId="3B82E182" w14:textId="77777777" w:rsidR="000C45B4" w:rsidRPr="005033E8" w:rsidRDefault="000C45B4" w:rsidP="000C45B4">
      <w:pPr>
        <w:spacing w:line="360" w:lineRule="auto"/>
        <w:rPr>
          <w:sz w:val="26"/>
          <w:szCs w:val="26"/>
        </w:rPr>
      </w:pPr>
      <w:r w:rsidRPr="005033E8">
        <w:rPr>
          <w:noProof/>
          <w:lang w:val="vi-VN" w:eastAsia="vi-VN"/>
        </w:rPr>
        <w:drawing>
          <wp:inline distT="0" distB="0" distL="0" distR="0" wp14:anchorId="3D1D17EA" wp14:editId="202B53B6">
            <wp:extent cx="5943600" cy="3793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3490"/>
                    </a:xfrm>
                    <a:prstGeom prst="rect">
                      <a:avLst/>
                    </a:prstGeom>
                  </pic:spPr>
                </pic:pic>
              </a:graphicData>
            </a:graphic>
          </wp:inline>
        </w:drawing>
      </w:r>
    </w:p>
    <w:p w14:paraId="27121716" w14:textId="77777777" w:rsidR="000C45B4" w:rsidRPr="005033E8" w:rsidRDefault="000C45B4" w:rsidP="005C6327">
      <w:pPr>
        <w:pStyle w:val="Nidungvnbn"/>
      </w:pPr>
      <w:r w:rsidRPr="005033E8">
        <w:t xml:space="preserve">Thì hiện nay trong thực tế có một số cách thực hiện tạo Database mà không cần thông qua GUI của SQL server mà dùng các đối tượng được định nghĩa và nhờ vào thư </w:t>
      </w:r>
      <w:r w:rsidRPr="005033E8">
        <w:lastRenderedPageBreak/>
        <w:t xml:space="preserve">viện để ánh xạ các đối tượng đó vào trong cơ sở dữ liệu để hình thành các bảng và mối quan hệ của chúng thì kĩ thuật đó được gọi là ORM </w:t>
      </w:r>
    </w:p>
    <w:p w14:paraId="7C0C7F2E" w14:textId="77777777" w:rsidR="000C45B4" w:rsidRPr="005033E8" w:rsidRDefault="000C45B4" w:rsidP="005C6327">
      <w:pPr>
        <w:pStyle w:val="Nidungvnbn"/>
      </w:pPr>
      <w:r w:rsidRPr="005033E8">
        <w:t>Vậy ORM là từ viết tắt của (Object Relational Mapping), là một kỹ thuật/cơ chế lập trình thực hiện ánh xạ CSDL sang các đối tượng trong các ngôn ngữ lập trình hướng đối tượng như Java, C# …(các table tương ứng các class, mối ràng buộc giữa các table tương ứng quan hệ giữa các class ‘has a’ , ‘is a’).</w:t>
      </w:r>
    </w:p>
    <w:p w14:paraId="0677FFE6" w14:textId="77777777" w:rsidR="000C45B4" w:rsidRPr="005033E8" w:rsidRDefault="000C45B4" w:rsidP="005C6327">
      <w:pPr>
        <w:pStyle w:val="Nidungvnbn"/>
      </w:pPr>
      <w:r w:rsidRPr="005033E8">
        <w:t>Việc sử dụng ORM cho phép lập trình viên thao tác với database 1 cách hoàn toàn tự nhiên, dễ hiểu thông qua các đối tượng. Lập trình viên không cần tới loại database, kiểu dữ liệu trong database…</w:t>
      </w:r>
    </w:p>
    <w:p w14:paraId="44A0DB84" w14:textId="77777777" w:rsidR="000C45B4" w:rsidRPr="005033E8" w:rsidRDefault="000C45B4" w:rsidP="00374C96">
      <w:pPr>
        <w:pStyle w:val="Nidungvnbn"/>
      </w:pPr>
      <w:r w:rsidRPr="005033E8">
        <w:t>Ưu điểm của ORM:</w:t>
      </w:r>
    </w:p>
    <w:p w14:paraId="6A12434C" w14:textId="059A04ED" w:rsidR="000C45B4" w:rsidRPr="005033E8" w:rsidRDefault="000C45B4">
      <w:pPr>
        <w:pStyle w:val="Nidungvnbn"/>
        <w:numPr>
          <w:ilvl w:val="0"/>
          <w:numId w:val="3"/>
        </w:numPr>
      </w:pPr>
      <w:r w:rsidRPr="005033E8">
        <w:t>ORM giúp lập trình viên tập trung vào lập trình hướng đối tượng</w:t>
      </w:r>
    </w:p>
    <w:p w14:paraId="59ACAD79" w14:textId="27A44486" w:rsidR="000C45B4" w:rsidRPr="005033E8" w:rsidRDefault="000C45B4">
      <w:pPr>
        <w:pStyle w:val="Nidungvnbn"/>
        <w:numPr>
          <w:ilvl w:val="0"/>
          <w:numId w:val="3"/>
        </w:numPr>
      </w:pPr>
      <w:r w:rsidRPr="005033E8">
        <w:t>Tính độc lập: Làm việc được với nhiều loại database(hệ quản trị cơ sở dữ liệu), nhiều kiểu dữ liệu khác nhau. Dễ dàng thay đổi loại database hơn. Các câu lệnh SQL không phụ thuộc vào loại database.</w:t>
      </w:r>
    </w:p>
    <w:p w14:paraId="5087E641" w14:textId="6432AFAC" w:rsidR="000C45B4" w:rsidRPr="005033E8" w:rsidRDefault="000C45B4">
      <w:pPr>
        <w:pStyle w:val="Nidungvnbn"/>
        <w:numPr>
          <w:ilvl w:val="0"/>
          <w:numId w:val="3"/>
        </w:numPr>
      </w:pPr>
      <w:r w:rsidRPr="005033E8">
        <w:t>Đơn giản, dễ sử dụng: Hỗ trợ HSQL, cung cấp nhiều nhiều API truy vấn.</w:t>
      </w:r>
    </w:p>
    <w:p w14:paraId="089929A7" w14:textId="367973BE" w:rsidR="000C45B4" w:rsidRPr="005033E8" w:rsidRDefault="000C45B4">
      <w:pPr>
        <w:pStyle w:val="Nidungvnbn"/>
        <w:numPr>
          <w:ilvl w:val="0"/>
          <w:numId w:val="3"/>
        </w:numPr>
      </w:pPr>
      <w:r w:rsidRPr="005033E8">
        <w:t>Năng suất hơn: viết code ít hơn, dễ hiểu hơn. Phù hợp các case CRUD (Create, Read, Update, Delete)</w:t>
      </w:r>
    </w:p>
    <w:p w14:paraId="76DF9D91" w14:textId="300731DC" w:rsidR="000C45B4" w:rsidRPr="005033E8" w:rsidRDefault="000C45B4">
      <w:pPr>
        <w:pStyle w:val="Nidungvnbn"/>
        <w:numPr>
          <w:ilvl w:val="0"/>
          <w:numId w:val="3"/>
        </w:numPr>
      </w:pPr>
      <w:r w:rsidRPr="005033E8">
        <w:t>Khả năng sử dụng lại code.</w:t>
      </w:r>
    </w:p>
    <w:p w14:paraId="7BACC2D3" w14:textId="77777777" w:rsidR="000C45B4" w:rsidRPr="005033E8" w:rsidRDefault="000C45B4" w:rsidP="009C6AA8">
      <w:pPr>
        <w:pStyle w:val="Nidungvnbn"/>
      </w:pPr>
      <w:r w:rsidRPr="005033E8">
        <w:t>Nhược điểm của ORM:</w:t>
      </w:r>
    </w:p>
    <w:p w14:paraId="2DBB224C" w14:textId="2EC76EE9" w:rsidR="000C45B4" w:rsidRPr="005033E8" w:rsidRDefault="000C45B4">
      <w:pPr>
        <w:pStyle w:val="Nidungvnbn"/>
        <w:numPr>
          <w:ilvl w:val="0"/>
          <w:numId w:val="3"/>
        </w:numPr>
      </w:pPr>
      <w:r w:rsidRPr="005033E8">
        <w:t>Khả năng truy vấn bị hạn chế, nhiều trường hợp ta vẫn phải dùng native SQL để truy vấn database.</w:t>
      </w:r>
    </w:p>
    <w:p w14:paraId="7F1F8B02" w14:textId="3F4A40C3" w:rsidR="000C45B4" w:rsidRPr="005033E8" w:rsidRDefault="000C45B4">
      <w:pPr>
        <w:pStyle w:val="Nidungvnbn"/>
        <w:numPr>
          <w:ilvl w:val="0"/>
          <w:numId w:val="3"/>
        </w:numPr>
      </w:pPr>
      <w:r w:rsidRPr="005033E8">
        <w:t>Khó tối ưu câu lệnh SQL (do câu lệnh SQL được ORM tự động sinh ra).</w:t>
      </w:r>
    </w:p>
    <w:p w14:paraId="7824BDEA" w14:textId="77777777" w:rsidR="000C45B4" w:rsidRPr="005033E8" w:rsidRDefault="000C45B4" w:rsidP="005253C3">
      <w:pPr>
        <w:pStyle w:val="Nidungvnbn"/>
      </w:pPr>
      <w:r w:rsidRPr="005033E8">
        <w:t>Một thư viện hỗ trợ việc ánh xạ dữ liệu từ đối tượng trong khi xây dựng back-end bằng NodeJS đó là thư viện Prisma . Thư viện giúp ánh xạ các đối tượng ta khai báo từ dạng model được quy định thành các bảng trong cở sở dữ liệu mà ta muốn thì ở đây chúng em chọn SQL Server</w:t>
      </w:r>
    </w:p>
    <w:p w14:paraId="3496B351" w14:textId="77777777" w:rsidR="000C45B4" w:rsidRPr="005033E8" w:rsidRDefault="000C45B4" w:rsidP="005253C3">
      <w:pPr>
        <w:pStyle w:val="Nidungvnbn"/>
      </w:pPr>
      <w:r w:rsidRPr="005033E8">
        <w:lastRenderedPageBreak/>
        <w:t>Prisma là một Object Relational Mapping (ORMs) được dùng để xây dựng các máy chủ như GraphQL Server, SQL Server, RESTful APIs, microservice, ... Prisma đơn giản là 1 layer nằm giữa Webserver và Database. Prisma giúp chúng ta giao tiếp với db một cách dễ dàng hơn.</w:t>
      </w:r>
    </w:p>
    <w:p w14:paraId="146A0744" w14:textId="77777777" w:rsidR="000C45B4" w:rsidRPr="005033E8" w:rsidRDefault="000C45B4" w:rsidP="006653CE">
      <w:pPr>
        <w:pStyle w:val="Nidungvnbn"/>
      </w:pPr>
      <w:r w:rsidRPr="005033E8">
        <w:t>Prisma bao gồm ba phần chính:</w:t>
      </w:r>
    </w:p>
    <w:p w14:paraId="42A57134" w14:textId="7C401EE9" w:rsidR="000C45B4" w:rsidRPr="005033E8" w:rsidRDefault="000C45B4">
      <w:pPr>
        <w:pStyle w:val="Nidungvnbn"/>
        <w:numPr>
          <w:ilvl w:val="0"/>
          <w:numId w:val="3"/>
        </w:numPr>
      </w:pPr>
      <w:r w:rsidRPr="005033E8">
        <w:t>Prisma Client : Trình tạo truy vấn an toàn và được tạo tự động cho Node.js và TypeScript.</w:t>
      </w:r>
    </w:p>
    <w:p w14:paraId="5FF4A5E4" w14:textId="684720D5" w:rsidR="000C45B4" w:rsidRPr="005033E8" w:rsidRDefault="000C45B4">
      <w:pPr>
        <w:pStyle w:val="Nidungvnbn"/>
        <w:numPr>
          <w:ilvl w:val="0"/>
          <w:numId w:val="3"/>
        </w:numPr>
      </w:pPr>
      <w:r w:rsidRPr="005033E8">
        <w:t>Prisma Migrate : Một hệ thống di chuyển và mô hình hóa dữ liệu khai báo.</w:t>
      </w:r>
    </w:p>
    <w:p w14:paraId="478CF90A" w14:textId="5EAA7069" w:rsidR="000C45B4" w:rsidRPr="005033E8" w:rsidRDefault="000C45B4">
      <w:pPr>
        <w:pStyle w:val="Nidungvnbn"/>
        <w:numPr>
          <w:ilvl w:val="0"/>
          <w:numId w:val="3"/>
        </w:numPr>
      </w:pPr>
      <w:r w:rsidRPr="005033E8">
        <w:t>Prisma Studio : Một GUI để xem và chỉnh sửa dữ liệu trong cơ sở dữ liệu của bạn.</w:t>
      </w:r>
    </w:p>
    <w:p w14:paraId="063ACCFA" w14:textId="77777777" w:rsidR="000C45B4" w:rsidRPr="005033E8" w:rsidRDefault="000C45B4" w:rsidP="00D81CD1">
      <w:pPr>
        <w:pStyle w:val="Nidungvnbn"/>
      </w:pPr>
      <w:r w:rsidRPr="005033E8">
        <w:t>Cách truyền thống mà Webserver giao tiếp với Database là thông qua các câu lệnh SQL Query như SELECT, UPDATE hay DELETE. Giờ đây, nhờ vào các công cụ ORMs nói chung và Prisma nói riêng. Chúng tạo ra một tầng abstraction giữa Webserver và Database. Điều này giúp cho lập trình viên dễ dàng trong việc thao tác với Database. Thay vì viết những câu lệnh SQL khô khan, có thể sai bất cứ lúc nào thì chúng ta có thể viết các hàm tương ứng.</w:t>
      </w:r>
    </w:p>
    <w:p w14:paraId="18D64C38" w14:textId="77777777" w:rsidR="000C45B4" w:rsidRPr="005033E8" w:rsidRDefault="000C45B4" w:rsidP="000C45B4">
      <w:pPr>
        <w:spacing w:line="360" w:lineRule="auto"/>
        <w:ind w:left="360"/>
        <w:rPr>
          <w:sz w:val="26"/>
          <w:szCs w:val="26"/>
        </w:rPr>
      </w:pPr>
      <w:r w:rsidRPr="005033E8">
        <w:rPr>
          <w:noProof/>
          <w:lang w:val="vi-VN" w:eastAsia="vi-VN"/>
        </w:rPr>
        <w:drawing>
          <wp:inline distT="0" distB="0" distL="0" distR="0" wp14:anchorId="39372F94" wp14:editId="15291F07">
            <wp:extent cx="5943600"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5476" cy="3125186"/>
                    </a:xfrm>
                    <a:prstGeom prst="rect">
                      <a:avLst/>
                    </a:prstGeom>
                  </pic:spPr>
                </pic:pic>
              </a:graphicData>
            </a:graphic>
          </wp:inline>
        </w:drawing>
      </w:r>
    </w:p>
    <w:p w14:paraId="7036B910" w14:textId="77777777" w:rsidR="000C45B4" w:rsidRPr="005033E8" w:rsidRDefault="000C45B4" w:rsidP="000C45B4">
      <w:pPr>
        <w:spacing w:line="360" w:lineRule="auto"/>
        <w:rPr>
          <w:sz w:val="26"/>
          <w:szCs w:val="26"/>
        </w:rPr>
      </w:pPr>
      <w:r w:rsidRPr="005033E8">
        <w:rPr>
          <w:noProof/>
          <w:lang w:val="vi-VN" w:eastAsia="vi-VN"/>
        </w:rPr>
        <w:lastRenderedPageBreak/>
        <w:drawing>
          <wp:inline distT="0" distB="0" distL="0" distR="0" wp14:anchorId="65981659" wp14:editId="169E4720">
            <wp:extent cx="5943600" cy="3100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0070"/>
                    </a:xfrm>
                    <a:prstGeom prst="rect">
                      <a:avLst/>
                    </a:prstGeom>
                  </pic:spPr>
                </pic:pic>
              </a:graphicData>
            </a:graphic>
          </wp:inline>
        </w:drawing>
      </w:r>
    </w:p>
    <w:p w14:paraId="6986E769"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Bảng loại người dùng</w:t>
      </w:r>
    </w:p>
    <w:p w14:paraId="7768930A"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model User_Type {</w:t>
      </w:r>
    </w:p>
    <w:p w14:paraId="01DDD60E"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id             BigInt         @id @default(autoincrement())</w:t>
      </w:r>
    </w:p>
    <w:p w14:paraId="36698E75"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user_type_name String</w:t>
      </w:r>
    </w:p>
    <w:p w14:paraId="0A8B0144"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is_active      Boolean        @default(true)</w:t>
      </w:r>
    </w:p>
    <w:p w14:paraId="11BC4142"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is_delete      Boolean        @default(false)</w:t>
      </w:r>
    </w:p>
    <w:p w14:paraId="7E203340"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create_date    DateTime?</w:t>
      </w:r>
    </w:p>
    <w:p w14:paraId="345B19E2"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create_user    String?</w:t>
      </w:r>
    </w:p>
    <w:p w14:paraId="25FCC1DA"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update_date    DateTime?</w:t>
      </w:r>
    </w:p>
    <w:p w14:paraId="6CA59E5C"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update_user    String?</w:t>
      </w:r>
    </w:p>
    <w:p w14:paraId="28B92B48"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delete_date    DateTime?</w:t>
      </w:r>
    </w:p>
    <w:p w14:paraId="62BE265F"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delete_user    String?</w:t>
      </w:r>
    </w:p>
    <w:p w14:paraId="3A85DBD0" w14:textId="77777777" w:rsidR="00730E69"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account        User_Account[]</w:t>
      </w:r>
    </w:p>
    <w:p w14:paraId="28891520" w14:textId="2DB7040F" w:rsidR="00614B6E"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w:t>
      </w:r>
    </w:p>
    <w:p w14:paraId="61236BDE" w14:textId="26EE1B3C" w:rsidR="00730E69" w:rsidRDefault="00730E69" w:rsidP="00730E69">
      <w:pPr>
        <w:pStyle w:val="Code"/>
        <w:spacing w:before="0" w:after="0" w:line="360" w:lineRule="auto"/>
        <w:ind w:left="1440"/>
        <w:rPr>
          <w:rFonts w:ascii="Times New Roman" w:hAnsi="Times New Roman" w:cs="Times New Roman"/>
        </w:rPr>
      </w:pPr>
    </w:p>
    <w:p w14:paraId="1797A2BE" w14:textId="2F4B139D" w:rsidR="00730E69" w:rsidRDefault="00730E69" w:rsidP="00730E69">
      <w:pPr>
        <w:pStyle w:val="Code"/>
        <w:spacing w:before="0" w:after="0" w:line="360" w:lineRule="auto"/>
        <w:ind w:left="1440"/>
        <w:rPr>
          <w:rFonts w:ascii="Times New Roman" w:hAnsi="Times New Roman" w:cs="Times New Roman"/>
        </w:rPr>
      </w:pPr>
    </w:p>
    <w:p w14:paraId="7C632F95" w14:textId="77777777" w:rsidR="00730E69" w:rsidRPr="005033E8" w:rsidRDefault="00730E69" w:rsidP="00730E69">
      <w:pPr>
        <w:pStyle w:val="Code"/>
        <w:spacing w:before="0" w:after="0" w:line="360" w:lineRule="auto"/>
        <w:ind w:left="1440"/>
        <w:rPr>
          <w:rFonts w:ascii="Times New Roman" w:hAnsi="Times New Roman" w:cs="Times New Roman"/>
        </w:rPr>
      </w:pPr>
    </w:p>
    <w:p w14:paraId="2DFC3AED"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lastRenderedPageBreak/>
        <w:t>// Bảng tài khoản</w:t>
      </w:r>
    </w:p>
    <w:p w14:paraId="406D68D2"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model User_Account {</w:t>
      </w:r>
    </w:p>
    <w:p w14:paraId="405B0825"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id                BigInt              @id @default(autoincrement())</w:t>
      </w:r>
    </w:p>
    <w:p w14:paraId="7F5454B2"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password          String</w:t>
      </w:r>
    </w:p>
    <w:p w14:paraId="61422806"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username          String</w:t>
      </w:r>
    </w:p>
    <w:p w14:paraId="0810E1F4"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google_id         String?</w:t>
      </w:r>
    </w:p>
    <w:p w14:paraId="0AB911E7" w14:textId="60918C6B"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is_active         Boolean    @default(true)</w:t>
      </w:r>
    </w:p>
    <w:p w14:paraId="78F09099" w14:textId="3ACBD2FB"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is_delete         Boolean    @default(false)</w:t>
      </w:r>
    </w:p>
    <w:p w14:paraId="3FE83AF0" w14:textId="6BBE1EBD"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create_date       DateTime   @default(now())</w:t>
      </w:r>
    </w:p>
    <w:p w14:paraId="4B29DEAE" w14:textId="60B3ABB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user_type         User_Type  @relation(fields: [user_type_id], references: [id])</w:t>
      </w:r>
    </w:p>
    <w:p w14:paraId="20509CB8"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user_type_id      BigInt</w:t>
      </w:r>
    </w:p>
    <w:p w14:paraId="4F98FAB6"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first_name        String?</w:t>
      </w:r>
    </w:p>
    <w:p w14:paraId="3AD6F6FA"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last_name         String?</w:t>
      </w:r>
    </w:p>
    <w:p w14:paraId="63CDAD02"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full_name         String?</w:t>
      </w:r>
    </w:p>
    <w:p w14:paraId="64731DE9"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email             String?</w:t>
      </w:r>
    </w:p>
    <w:p w14:paraId="2F4F5AF9"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number_phone      String?</w:t>
      </w:r>
    </w:p>
    <w:p w14:paraId="1261C871"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age               Int?</w:t>
      </w:r>
    </w:p>
    <w:p w14:paraId="4C53638D"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gender            Int?</w:t>
      </w:r>
    </w:p>
    <w:p w14:paraId="361F0385"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address           String?</w:t>
      </w:r>
    </w:p>
    <w:p w14:paraId="43BDAC01"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avartar           String?</w:t>
      </w:r>
    </w:p>
    <w:p w14:paraId="5E7C7EC0" w14:textId="77777777" w:rsidR="00614B6E"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 xml:space="preserve">  logo              String?</w:t>
      </w:r>
    </w:p>
    <w:p w14:paraId="7E6687E8" w14:textId="7EBE03F6" w:rsidR="000C45B4" w:rsidRPr="005033E8" w:rsidRDefault="00614B6E" w:rsidP="00730E69">
      <w:pPr>
        <w:pStyle w:val="Code"/>
        <w:spacing w:before="0" w:after="0" w:line="360" w:lineRule="auto"/>
        <w:ind w:left="1440"/>
        <w:rPr>
          <w:rFonts w:ascii="Times New Roman" w:hAnsi="Times New Roman" w:cs="Times New Roman"/>
        </w:rPr>
      </w:pPr>
      <w:r w:rsidRPr="005033E8">
        <w:rPr>
          <w:rFonts w:ascii="Times New Roman" w:hAnsi="Times New Roman" w:cs="Times New Roman"/>
        </w:rPr>
        <w:t>}</w:t>
      </w:r>
    </w:p>
    <w:p w14:paraId="3E78BB1A" w14:textId="423308BB" w:rsidR="000C45B4" w:rsidRPr="005033E8" w:rsidRDefault="00C66ABB" w:rsidP="00C66ABB">
      <w:pPr>
        <w:pStyle w:val="Nidungvnbn"/>
      </w:pPr>
      <w:r>
        <w:t>T</w:t>
      </w:r>
      <w:r w:rsidR="000C45B4" w:rsidRPr="005033E8">
        <w:t>rên đây là 2 bảng được khởi tạo trong database được khởi tạo thành 2 bảng là User_type và User_Account thì các giá trị bắt buộc không được bỏ trống thì sẽ không có dấu ? sau kiểu dữ liệu</w:t>
      </w:r>
    </w:p>
    <w:p w14:paraId="38AEBCF9" w14:textId="77777777" w:rsidR="000C45B4" w:rsidRPr="005033E8" w:rsidRDefault="000C45B4" w:rsidP="00C66ABB">
      <w:pPr>
        <w:pStyle w:val="Nidungvnbn"/>
      </w:pPr>
      <w:r w:rsidRPr="005033E8">
        <w:t>Và cũng như khóa ngoại của bảng User_account sẽ là id trong bảng User_type</w:t>
      </w:r>
    </w:p>
    <w:p w14:paraId="22945ED8" w14:textId="77777777" w:rsidR="000C45B4" w:rsidRPr="005033E8" w:rsidRDefault="000C45B4" w:rsidP="00C66ABB">
      <w:pPr>
        <w:pStyle w:val="Nidungvnbn"/>
      </w:pPr>
      <w:r w:rsidRPr="005033E8">
        <w:lastRenderedPageBreak/>
        <w:t>Thì với thư viện Prisma ta có thể ánh xạ các model thành các bảng trong cở sở dữ liệu và thư viện này có hỗ trợ một số loại cơ sở dữ liệu phổ biến hiện này như: PostgreSQL , MySQL, SQLite, MongoDB, SQL Server</w:t>
      </w:r>
    </w:p>
    <w:p w14:paraId="31075BC3" w14:textId="77777777" w:rsidR="000C45B4" w:rsidRPr="005033E8" w:rsidRDefault="000C45B4" w:rsidP="004D6F06">
      <w:pPr>
        <w:pStyle w:val="Nidungvnbn"/>
      </w:pPr>
      <w:r w:rsidRPr="005033E8">
        <w:t xml:space="preserve">Để tạo bảng trong các cơ sở dữ liệu ta chỉ cần thực hiện các thao tác sau </w:t>
      </w:r>
    </w:p>
    <w:p w14:paraId="025812C6" w14:textId="68B1BD75" w:rsidR="000C45B4" w:rsidRPr="005033E8" w:rsidRDefault="000C45B4">
      <w:pPr>
        <w:pStyle w:val="Nidungvnbn"/>
        <w:numPr>
          <w:ilvl w:val="0"/>
          <w:numId w:val="3"/>
        </w:numPr>
      </w:pPr>
      <w:r w:rsidRPr="005033E8">
        <w:t>npx prisma studio : để mở GUI cho người viết code thấy được giao diện của prisma cùng với các bảng của mình</w:t>
      </w:r>
    </w:p>
    <w:p w14:paraId="07D4DB9F" w14:textId="77777777" w:rsidR="000C45B4" w:rsidRPr="005033E8" w:rsidRDefault="000C45B4" w:rsidP="000C45B4">
      <w:pPr>
        <w:spacing w:line="360" w:lineRule="auto"/>
        <w:ind w:left="1080"/>
        <w:rPr>
          <w:sz w:val="26"/>
          <w:szCs w:val="26"/>
        </w:rPr>
      </w:pPr>
    </w:p>
    <w:p w14:paraId="0BFA2441" w14:textId="77777777" w:rsidR="000C45B4" w:rsidRPr="005033E8" w:rsidRDefault="000C45B4" w:rsidP="000C45B4">
      <w:pPr>
        <w:spacing w:line="360" w:lineRule="auto"/>
        <w:ind w:left="720"/>
        <w:rPr>
          <w:sz w:val="26"/>
          <w:szCs w:val="26"/>
        </w:rPr>
      </w:pPr>
      <w:r w:rsidRPr="005033E8">
        <w:rPr>
          <w:noProof/>
          <w:lang w:val="vi-VN" w:eastAsia="vi-VN"/>
        </w:rPr>
        <w:drawing>
          <wp:inline distT="0" distB="0" distL="0" distR="0" wp14:anchorId="43DED5FB" wp14:editId="56C3DA7F">
            <wp:extent cx="5943600" cy="3208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08655"/>
                    </a:xfrm>
                    <a:prstGeom prst="rect">
                      <a:avLst/>
                    </a:prstGeom>
                  </pic:spPr>
                </pic:pic>
              </a:graphicData>
            </a:graphic>
          </wp:inline>
        </w:drawing>
      </w:r>
    </w:p>
    <w:p w14:paraId="164D92A5" w14:textId="4E49D82C" w:rsidR="000C45B4" w:rsidRPr="005033E8" w:rsidRDefault="000C45B4">
      <w:pPr>
        <w:pStyle w:val="Nidungvnbn"/>
        <w:numPr>
          <w:ilvl w:val="0"/>
          <w:numId w:val="3"/>
        </w:numPr>
      </w:pPr>
      <w:r w:rsidRPr="005033E8">
        <w:t xml:space="preserve">npx prisma migrate : Để khởi tạo các bảng lưu lại quá trình thay đổi cũng như các file có dạng SQL ứng với mỗi migrate sẽ có 1 file SQL sinh ra và Prisma sẽ dựa vào tất cả các file SQL ở từng thư mục trong migrate để khởi tạo cơ sở dữ liệu cũng như là cập nhật các thuộc tính trong quá trình ta thao tác với các model </w:t>
      </w:r>
    </w:p>
    <w:p w14:paraId="38FF81A3" w14:textId="4E929C97" w:rsidR="000C45B4" w:rsidRPr="005033E8" w:rsidRDefault="000C45B4">
      <w:pPr>
        <w:pStyle w:val="Nidungvnbn"/>
        <w:numPr>
          <w:ilvl w:val="0"/>
          <w:numId w:val="3"/>
        </w:numPr>
      </w:pPr>
      <w:r w:rsidRPr="005033E8">
        <w:t>Sau khi chạy câu lệnh này ta trong SQL Server ta khởi tạo và gán địa chỉ vào config để khi tạo từ prisma thì các bảng sẽ vào cơ sở dữ liệu đó sẽ hình thành các bản như các model mà ta đã khai báo trong Prisma ở NodeJS</w:t>
      </w:r>
    </w:p>
    <w:p w14:paraId="287CD398" w14:textId="77777777" w:rsidR="000F06CD" w:rsidRDefault="000F06CD">
      <w:pPr>
        <w:spacing w:after="200" w:line="276" w:lineRule="auto"/>
      </w:pPr>
      <w:bookmarkStart w:id="54" w:name="_Toc117801001"/>
    </w:p>
    <w:p w14:paraId="416F3036" w14:textId="53741CAC" w:rsidR="006F48AF" w:rsidRPr="005033E8" w:rsidRDefault="006F48AF">
      <w:pPr>
        <w:spacing w:after="200" w:line="276" w:lineRule="auto"/>
        <w:rPr>
          <w:b/>
          <w:sz w:val="28"/>
          <w:szCs w:val="28"/>
        </w:rPr>
      </w:pPr>
      <w:r w:rsidRPr="005033E8">
        <w:br w:type="page"/>
      </w:r>
    </w:p>
    <w:p w14:paraId="5C424D01" w14:textId="77777777" w:rsidR="000F06CD" w:rsidRPr="005306AB" w:rsidRDefault="000F06CD" w:rsidP="005306AB"/>
    <w:p w14:paraId="16C22AA3" w14:textId="3D6B665A" w:rsidR="001F0E9E" w:rsidRPr="005033E8" w:rsidRDefault="001F0E9E">
      <w:pPr>
        <w:pStyle w:val="Tiumccp2"/>
        <w:numPr>
          <w:ilvl w:val="2"/>
          <w:numId w:val="2"/>
        </w:numPr>
        <w:tabs>
          <w:tab w:val="clear" w:pos="6379"/>
        </w:tabs>
      </w:pPr>
      <w:bookmarkStart w:id="55" w:name="_Toc126412878"/>
      <w:r w:rsidRPr="005033E8">
        <w:t>ReactJS</w:t>
      </w:r>
      <w:bookmarkEnd w:id="54"/>
      <w:bookmarkEnd w:id="55"/>
      <w:r w:rsidRPr="005033E8">
        <w:t> </w:t>
      </w:r>
    </w:p>
    <w:p w14:paraId="4E7369E3" w14:textId="1E7410ED" w:rsidR="001F0E9E" w:rsidRPr="003E48A0" w:rsidRDefault="001F0E9E" w:rsidP="003E48A0">
      <w:pPr>
        <w:pStyle w:val="Nidungvnbn"/>
      </w:pPr>
      <w:r w:rsidRPr="003E48A0">
        <w:t>ReactJS là một opensource được phát triển bởi Facebook, ra mắt vào năm 2013, bản thân nó là một thư viện JavaScript chuyên giúp các nhà phát triển xây dựng giao diện người dùng hay UI, Nó được phân loại thành kiểu “V” trong mô hình MVC (Model-View-Controller). Một trong những điểm nổi bật nhất của ReactJS đó là việc render dữ liệu không chỉ thực hiện được trên tầng Server mà còn ở dưới Client nữa.</w:t>
      </w:r>
    </w:p>
    <w:p w14:paraId="5CBE214F" w14:textId="6BA1FB85" w:rsidR="00E4790C" w:rsidRPr="003E48A0" w:rsidRDefault="00E4790C" w:rsidP="003E48A0">
      <w:pPr>
        <w:pStyle w:val="Nidungvnbn"/>
      </w:pPr>
      <w:r w:rsidRPr="003E48A0">
        <w:t>React được sử dụng bởi hàng trăm công ty lớn trên thế giới, bao gồm Netflix, Airbnb, American Express, Facebook, WhatsApp, eBay, và Instagram.</w:t>
      </w:r>
    </w:p>
    <w:p w14:paraId="154C6C77" w14:textId="383ECFFE" w:rsidR="001F0E9E" w:rsidRPr="003E48A0" w:rsidRDefault="001F0E9E" w:rsidP="003E48A0">
      <w:pPr>
        <w:pStyle w:val="Nidungvnbn"/>
      </w:pPr>
      <w:r w:rsidRPr="003E48A0">
        <w:t>Hơn nữa, để tăng tốc quá trình phát triển và giảm thiểu những rủi ro có thể xảy ra trong khi coding, React còn cung cấp cho chúng ta khả năng Reusable Code (tái sử dụng code)</w:t>
      </w:r>
    </w:p>
    <w:p w14:paraId="1CD9A126" w14:textId="4EC88AD4" w:rsidR="001F0E9E" w:rsidRPr="003E7205" w:rsidRDefault="001F0E9E">
      <w:pPr>
        <w:pStyle w:val="Tiumccp3"/>
        <w:numPr>
          <w:ilvl w:val="3"/>
          <w:numId w:val="2"/>
        </w:numPr>
        <w:tabs>
          <w:tab w:val="clear" w:pos="6379"/>
        </w:tabs>
        <w:rPr>
          <w:lang w:eastAsia="vi-VN"/>
        </w:rPr>
      </w:pPr>
      <w:bookmarkStart w:id="56" w:name="_Toc117801002"/>
      <w:bookmarkStart w:id="57" w:name="_Toc126412879"/>
      <w:r w:rsidRPr="003E7205">
        <w:rPr>
          <w:lang w:eastAsia="vi-VN"/>
        </w:rPr>
        <w:t>JSX</w:t>
      </w:r>
      <w:bookmarkEnd w:id="56"/>
      <w:bookmarkEnd w:id="57"/>
    </w:p>
    <w:p w14:paraId="0D6CF66E" w14:textId="4F4BC4DA" w:rsidR="001F0E9E" w:rsidRPr="005D260F" w:rsidRDefault="001F0E9E" w:rsidP="005D260F">
      <w:pPr>
        <w:pStyle w:val="Nidungvnbn"/>
      </w:pPr>
      <w:r w:rsidRPr="005D260F">
        <w:t>JSX (nói ngắn gọn cho  JavaScript extension)   là một cú pháp mở rộng cho JavaScript. Nó giúp chúng ta dễ dàng thay đổi cây DOM bằng các HTML-style code đơn giản.</w:t>
      </w:r>
    </w:p>
    <w:p w14:paraId="28369588" w14:textId="60E44D89" w:rsidR="001F0E9E" w:rsidRPr="005D260F" w:rsidRDefault="001F0E9E" w:rsidP="005D260F">
      <w:pPr>
        <w:pStyle w:val="Nidungvnbn"/>
      </w:pPr>
      <w:r w:rsidRPr="005D260F">
        <w:t>JSX = Javascript + XML. Nó transform cú pháp dạng gần như XML về thành Javascript. Giúp người lập trình có thể code ReactJS bằng cú pháp của XML thay vì sử dụng Javascript. Các XML elements, attributes và children được chuyển đổi thành các đối số truyền vào React.createElement.</w:t>
      </w:r>
    </w:p>
    <w:p w14:paraId="51134564" w14:textId="52F7D655" w:rsidR="001F0E9E" w:rsidRPr="005D260F" w:rsidRDefault="001F0E9E" w:rsidP="005D260F">
      <w:pPr>
        <w:pStyle w:val="Nidungvnbn"/>
      </w:pPr>
      <w:r w:rsidRPr="005D260F">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6B59F600" w14:textId="264CD4EA" w:rsidR="001F0E9E" w:rsidRPr="002C4A9B" w:rsidRDefault="001F0E9E" w:rsidP="002C4A9B">
      <w:pPr>
        <w:pStyle w:val="Nidungvnbn"/>
      </w:pPr>
      <w:r w:rsidRPr="002C4A9B">
        <w:lastRenderedPageBreak/>
        <w:t>Cú pháp của tài liệu XML XML được xây dựng dựa vào cấu trúc NODE lồng nhau, mỗi node sẽ có một thẻ mở và một thẻ đóng như sau:</w:t>
      </w:r>
    </w:p>
    <w:p w14:paraId="448C055D" w14:textId="08AC62E3" w:rsidR="001F0E9E" w:rsidRPr="005033E8" w:rsidRDefault="001F0E9E" w:rsidP="005073C4">
      <w:pPr>
        <w:pStyle w:val="Nidungvnbn"/>
        <w:ind w:left="1170" w:firstLine="0"/>
      </w:pPr>
      <w:r w:rsidRPr="005033E8">
        <w:rPr>
          <w:noProof/>
          <w:lang w:val="vi-VN" w:eastAsia="vi-VN"/>
        </w:rPr>
        <w:drawing>
          <wp:inline distT="0" distB="0" distL="0" distR="0" wp14:anchorId="585A41DE" wp14:editId="1510C389">
            <wp:extent cx="5040923" cy="513037"/>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172" cy="523545"/>
                    </a:xfrm>
                    <a:prstGeom prst="rect">
                      <a:avLst/>
                    </a:prstGeom>
                  </pic:spPr>
                </pic:pic>
              </a:graphicData>
            </a:graphic>
          </wp:inline>
        </w:drawing>
      </w:r>
    </w:p>
    <w:p w14:paraId="62AA3EB7" w14:textId="15FF3B8F" w:rsidR="001F0E9E" w:rsidRPr="00F73E6C" w:rsidRDefault="001F0E9E" w:rsidP="00F73E6C">
      <w:pPr>
        <w:pStyle w:val="Nidungvnbn"/>
      </w:pPr>
      <w:r w:rsidRPr="00F73E6C">
        <w:t>Trong đó:</w:t>
      </w:r>
    </w:p>
    <w:p w14:paraId="3834DFBA" w14:textId="2F2B2048" w:rsidR="001F0E9E" w:rsidRPr="00F73E6C" w:rsidRDefault="001F0E9E">
      <w:pPr>
        <w:pStyle w:val="Nidungvnbn"/>
        <w:numPr>
          <w:ilvl w:val="1"/>
          <w:numId w:val="3"/>
        </w:numPr>
      </w:pPr>
      <w:r w:rsidRPr="00F73E6C">
        <w:t>&lt;nodename&gt; là thẻ mở, tên của thẻ này do bạn tự định nghĩa.</w:t>
      </w:r>
    </w:p>
    <w:p w14:paraId="5F77B5F7" w14:textId="008CED55" w:rsidR="001F0E9E" w:rsidRPr="00F73E6C" w:rsidRDefault="001F0E9E">
      <w:pPr>
        <w:pStyle w:val="Nidungvnbn"/>
        <w:numPr>
          <w:ilvl w:val="1"/>
          <w:numId w:val="3"/>
        </w:numPr>
      </w:pPr>
      <w:r w:rsidRPr="00F73E6C">
        <w:t>&lt;/nodename&gt; là thẻ đóng, tên của thẻ này phải trùng với tên của thẻ mở.</w:t>
      </w:r>
    </w:p>
    <w:p w14:paraId="0E8CA4F1" w14:textId="6A577DFF" w:rsidR="001F0E9E" w:rsidRPr="00F73E6C" w:rsidRDefault="001F0E9E">
      <w:pPr>
        <w:pStyle w:val="Nidungvnbn"/>
        <w:numPr>
          <w:ilvl w:val="1"/>
          <w:numId w:val="3"/>
        </w:numPr>
      </w:pPr>
      <w:r w:rsidRPr="00F73E6C">
        <w:t>content là nội dung của thẻ này</w:t>
      </w:r>
    </w:p>
    <w:p w14:paraId="44A06DB8" w14:textId="25A59AE0" w:rsidR="001F0E9E" w:rsidRPr="00F73E6C" w:rsidRDefault="001F0E9E" w:rsidP="00F73E6C">
      <w:pPr>
        <w:pStyle w:val="Nidungvnbn"/>
      </w:pPr>
      <w:r w:rsidRPr="00F73E6C">
        <w:t>Cú pháp của JSX cũng tương tự như XML.</w:t>
      </w:r>
    </w:p>
    <w:p w14:paraId="599E0036" w14:textId="477A90C0" w:rsidR="001F0E9E" w:rsidRPr="00764EBD" w:rsidRDefault="001F0E9E">
      <w:pPr>
        <w:pStyle w:val="Nidungvnbn"/>
        <w:numPr>
          <w:ilvl w:val="1"/>
          <w:numId w:val="3"/>
        </w:numPr>
      </w:pPr>
      <w:r w:rsidRPr="00764EBD">
        <w:t>Ta có thẻ mở tag:</w:t>
      </w:r>
    </w:p>
    <w:p w14:paraId="1D7B05B0" w14:textId="77777777" w:rsidR="001F0E9E" w:rsidRPr="005033E8" w:rsidRDefault="001F0E9E" w:rsidP="005073C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&lt;JSXElementName JSXAttributesopt&gt;</w:t>
      </w:r>
    </w:p>
    <w:p w14:paraId="13960443" w14:textId="30BFA4ED" w:rsidR="001F0E9E" w:rsidRPr="005033E8" w:rsidRDefault="001F0E9E">
      <w:pPr>
        <w:pStyle w:val="Nidungvnbn"/>
        <w:numPr>
          <w:ilvl w:val="1"/>
          <w:numId w:val="3"/>
        </w:numPr>
      </w:pPr>
      <w:r w:rsidRPr="005033E8">
        <w:t>Đóng tag:</w:t>
      </w:r>
    </w:p>
    <w:p w14:paraId="7D2E3136" w14:textId="77777777" w:rsidR="001F0E9E" w:rsidRPr="005033E8" w:rsidRDefault="001F0E9E" w:rsidP="005073C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&lt;/JSXElementName&gt;</w:t>
      </w:r>
    </w:p>
    <w:p w14:paraId="7022F1A1" w14:textId="6078DA9A" w:rsidR="001F0E9E" w:rsidRPr="005033E8" w:rsidRDefault="001F0E9E">
      <w:pPr>
        <w:pStyle w:val="Nidungvnbn"/>
        <w:numPr>
          <w:ilvl w:val="1"/>
          <w:numId w:val="3"/>
        </w:numPr>
      </w:pPr>
      <w:r w:rsidRPr="005033E8">
        <w:t>Ở đây lưu ý tên của thẻ mở tag và đống tag phải giống nhau. ví dụ :</w:t>
      </w:r>
    </w:p>
    <w:p w14:paraId="079CA800" w14:textId="77777777" w:rsidR="001F0E9E" w:rsidRPr="005033E8" w:rsidRDefault="001F0E9E" w:rsidP="005073C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&lt;MyButton color="blue" shadowSize={2}&gt;</w:t>
      </w:r>
    </w:p>
    <w:p w14:paraId="1FE5BAE1" w14:textId="77777777" w:rsidR="001F0E9E" w:rsidRPr="005033E8" w:rsidRDefault="001F0E9E" w:rsidP="005073C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ab/>
        <w:t>Click Me</w:t>
      </w:r>
    </w:p>
    <w:p w14:paraId="4B3F0A07" w14:textId="77777777" w:rsidR="001F0E9E" w:rsidRPr="005033E8" w:rsidRDefault="001F0E9E" w:rsidP="005073C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&lt;/MyButton&gt;</w:t>
      </w:r>
    </w:p>
    <w:p w14:paraId="4C70828A" w14:textId="572DB114" w:rsidR="001F0E9E" w:rsidRPr="005033E8" w:rsidRDefault="001F0E9E">
      <w:pPr>
        <w:pStyle w:val="Nidungvnbn"/>
        <w:numPr>
          <w:ilvl w:val="1"/>
          <w:numId w:val="3"/>
        </w:numPr>
      </w:pPr>
      <w:r w:rsidRPr="005033E8">
        <w:t>Ngoài ra JSX cũng có SelfClosingElement:</w:t>
      </w:r>
    </w:p>
    <w:p w14:paraId="134CB35D" w14:textId="77777777" w:rsidR="001F0E9E" w:rsidRPr="005033E8" w:rsidRDefault="001F0E9E" w:rsidP="009D7391">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&lt;JSXElementName JSXAttributes/&gt;</w:t>
      </w:r>
    </w:p>
    <w:p w14:paraId="0089B85A" w14:textId="4740C4B0" w:rsidR="001F0E9E" w:rsidRPr="005033E8" w:rsidRDefault="00CC26BE">
      <w:pPr>
        <w:pStyle w:val="Nidungvnbn"/>
        <w:numPr>
          <w:ilvl w:val="1"/>
          <w:numId w:val="3"/>
        </w:numPr>
      </w:pPr>
      <w:r w:rsidRPr="005033E8">
        <w:lastRenderedPageBreak/>
        <w:t>V</w:t>
      </w:r>
      <w:r w:rsidR="001F0E9E" w:rsidRPr="005033E8">
        <w:t>í dụ:</w:t>
      </w:r>
    </w:p>
    <w:p w14:paraId="3E7205B3" w14:textId="77777777" w:rsidR="001F0E9E" w:rsidRPr="005033E8" w:rsidRDefault="001F0E9E" w:rsidP="00CC26B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Fonts w:ascii="Times New Roman"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&lt;div className="sidebar" /&gt;</w:t>
      </w:r>
    </w:p>
    <w:p w14:paraId="5CA3E9FE" w14:textId="57741373" w:rsidR="00A94400" w:rsidRPr="0077414F" w:rsidRDefault="00A94400">
      <w:pPr>
        <w:pStyle w:val="Tiumccp3"/>
        <w:numPr>
          <w:ilvl w:val="3"/>
          <w:numId w:val="2"/>
        </w:numPr>
        <w:tabs>
          <w:tab w:val="clear" w:pos="6379"/>
        </w:tabs>
        <w:rPr>
          <w:lang w:eastAsia="vi-VN"/>
        </w:rPr>
      </w:pPr>
      <w:bookmarkStart w:id="58" w:name="_Toc126412880"/>
      <w:r w:rsidRPr="0077414F">
        <w:rPr>
          <w:lang w:eastAsia="vi-VN"/>
        </w:rPr>
        <w:t>Tại sao lại nên dung JSX</w:t>
      </w:r>
      <w:bookmarkEnd w:id="58"/>
    </w:p>
    <w:p w14:paraId="60DE7464" w14:textId="511F1A39" w:rsidR="001F0E9E" w:rsidRPr="0077414F" w:rsidRDefault="001F0E9E" w:rsidP="0077414F">
      <w:pPr>
        <w:pStyle w:val="Nidungvnbn"/>
      </w:pPr>
      <w:r w:rsidRPr="0077414F">
        <w:t>Việc sử dụng JSX trong ReactJS là không bắt buộc. Bạn có thể sử dụng chỉ JS thuần thôi. Thay vì tách biệt các công nghệ một cách giả tạo bằng cách đưa định nghĩa giao diện và logic vào những tệp khác nhau, React </w:t>
      </w:r>
      <w:hyperlink r:id="rId59" w:tgtFrame="_blank" w:history="1">
        <w:r w:rsidRPr="0077414F">
          <w:t>tách bạch mối quan hệ</w:t>
        </w:r>
      </w:hyperlink>
      <w:r w:rsidRPr="0077414F">
        <w:t> bằng những đơn vị rời rạc gọi là “components” chứa cả hai cái trên. Nhưng có rất nhiều lý do cho việc nên sử dụng JSX trong ReactJS đấy.</w:t>
      </w:r>
    </w:p>
    <w:p w14:paraId="6C9F61F3" w14:textId="3F890849" w:rsidR="001F0E9E" w:rsidRPr="00695D2C" w:rsidRDefault="001F0E9E">
      <w:pPr>
        <w:pStyle w:val="Nidungvnbn"/>
        <w:numPr>
          <w:ilvl w:val="0"/>
          <w:numId w:val="3"/>
        </w:numPr>
      </w:pPr>
      <w:r w:rsidRPr="00695D2C">
        <w:t>Thứ nhất, JSX với cú pháp gần giống XML, cấu trúc cây khi biểu thị các attributes, điều đó giúp ta dễ dàng định nghĩa, quản lý được các component phức tạp, thay vì việc phải định nghĩa và gọi ra nhiều hàm hoặc object trong javascript. Khi nhìn vào cấu trúc đó cũng dễ dàng đọc hiểu được ý nghĩa của các component. Code JSX ngắn hơn, dễ hiểu hơn code JS.</w:t>
      </w:r>
    </w:p>
    <w:p w14:paraId="397D93D9" w14:textId="5CAAA3BA" w:rsidR="001F0E9E" w:rsidRPr="00695D2C" w:rsidRDefault="001F0E9E">
      <w:pPr>
        <w:pStyle w:val="Nidungvnbn"/>
        <w:numPr>
          <w:ilvl w:val="0"/>
          <w:numId w:val="3"/>
        </w:numPr>
      </w:pPr>
      <w:r w:rsidRPr="00695D2C">
        <w:t>Thứ 2, JSX không làm thay đổi ngữ nghĩa của Javascript</w:t>
      </w:r>
    </w:p>
    <w:p w14:paraId="219DCD51" w14:textId="75F65449" w:rsidR="001F0E9E" w:rsidRPr="00695D2C" w:rsidRDefault="001F0E9E">
      <w:pPr>
        <w:pStyle w:val="Nidungvnbn"/>
        <w:numPr>
          <w:ilvl w:val="0"/>
          <w:numId w:val="3"/>
        </w:numPr>
      </w:pPr>
      <w:r w:rsidRPr="00695D2C">
        <w:t>Thứ 3, với cách viết gần với các thẻ HTML, nó giúp những developers thông thường (ví dụ như các designer) có thể hiểu được một cách dễ dàng, từ đó có thể viết hoặc sửa code mà không gặp nhiều khó khăn. Ví du với đoạn code JSX như sau:</w:t>
      </w:r>
    </w:p>
    <w:p w14:paraId="3DDA5BF7" w14:textId="77777777" w:rsidR="001F0E9E" w:rsidRPr="005033E8" w:rsidRDefault="001F0E9E" w:rsidP="0091579B">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myelement = &lt;h1&gt;I Love JSX!&lt;/h1&gt;;</w:t>
      </w:r>
    </w:p>
    <w:p w14:paraId="7D06EDC4" w14:textId="77777777" w:rsidR="001F0E9E" w:rsidRPr="005033E8" w:rsidRDefault="001F0E9E" w:rsidP="0091579B">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ReactDOM.render(myelement, document.getElementById('root'));</w:t>
      </w:r>
    </w:p>
    <w:p w14:paraId="0DDC6CA5" w14:textId="0BE7DDE9" w:rsidR="001F0E9E" w:rsidRPr="005033E8" w:rsidRDefault="001F0E9E">
      <w:pPr>
        <w:pStyle w:val="Nidungvnbn"/>
        <w:numPr>
          <w:ilvl w:val="1"/>
          <w:numId w:val="3"/>
        </w:numPr>
      </w:pPr>
      <w:r w:rsidRPr="005033E8">
        <w:t>Không có JSX, đoạn code sẽ như sau:</w:t>
      </w:r>
    </w:p>
    <w:p w14:paraId="5C40B3E8" w14:textId="77777777" w:rsidR="001F0E9E" w:rsidRPr="005033E8" w:rsidRDefault="001F0E9E" w:rsidP="005D79C1">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myelement = React.createElement('h1', {}, 'I do not use JSX!');</w:t>
      </w:r>
    </w:p>
    <w:p w14:paraId="3942AD70" w14:textId="77777777" w:rsidR="001F0E9E" w:rsidRPr="005033E8" w:rsidRDefault="001F0E9E" w:rsidP="005D79C1">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lastRenderedPageBreak/>
        <w:t>ReactDOM.render(myelement, document.getElementById('root'));</w:t>
      </w:r>
    </w:p>
    <w:p w14:paraId="7AF48474" w14:textId="689E1140" w:rsidR="000F1F9B" w:rsidRPr="004C6054" w:rsidRDefault="000F1F9B">
      <w:pPr>
        <w:pStyle w:val="Tiumccp3"/>
        <w:numPr>
          <w:ilvl w:val="3"/>
          <w:numId w:val="2"/>
        </w:numPr>
        <w:tabs>
          <w:tab w:val="clear" w:pos="6379"/>
        </w:tabs>
      </w:pPr>
      <w:bookmarkStart w:id="59" w:name="_Toc126412881"/>
      <w:r w:rsidRPr="004C6054">
        <w:t>Components</w:t>
      </w:r>
      <w:bookmarkEnd w:id="59"/>
      <w:r w:rsidRPr="004C6054">
        <w:t xml:space="preserve"> </w:t>
      </w:r>
    </w:p>
    <w:p w14:paraId="4EAB12C0" w14:textId="4116DEB2" w:rsidR="002F5A7F" w:rsidRPr="004C6054" w:rsidRDefault="002F5A7F" w:rsidP="00442BCA">
      <w:pPr>
        <w:pStyle w:val="Nidungvnbn"/>
      </w:pPr>
      <w:r w:rsidRPr="004C6054">
        <w:t>Components cho phép bạn chia UI thành các phần độc lập, có thể tái sử dụng, và hoàn toàn tách biệt nhau. Về mặt khái niệm, components cũng giống như các hàm Javascript. Chúng nhận vào bất kì đầu vào nào (còn được gọi là “props”) và trả về các React elements mô tả những gì sẽ xuất hiện trên màn hình.</w:t>
      </w:r>
    </w:p>
    <w:p w14:paraId="13FB1C41" w14:textId="33470217" w:rsidR="002F5A7F" w:rsidRPr="004C6054" w:rsidRDefault="002F5A7F" w:rsidP="00442BCA">
      <w:pPr>
        <w:pStyle w:val="Nidungvnbn"/>
      </w:pPr>
      <w:r w:rsidRPr="004C6054">
        <w:t>Có 2 kiểu components 1 là function components 2 là class components nhưng chúng ta chỉ bàn về function components ở đây.</w:t>
      </w:r>
    </w:p>
    <w:p w14:paraId="2377AE8D" w14:textId="161F2442" w:rsidR="002F5A7F" w:rsidRPr="004C6054" w:rsidRDefault="002F5A7F" w:rsidP="00442BCA">
      <w:pPr>
        <w:pStyle w:val="Nidungvnbn"/>
      </w:pPr>
      <w:r w:rsidRPr="004C6054">
        <w:t>Cách đơn giản nhất để định nghĩa một component đó là viết một hàm JavaScript:</w:t>
      </w:r>
    </w:p>
    <w:p w14:paraId="41700EE5" w14:textId="77777777" w:rsidR="002F5A7F" w:rsidRPr="005033E8" w:rsidRDefault="002F5A7F" w:rsidP="002F5A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function Welcome(props) {</w:t>
      </w:r>
    </w:p>
    <w:p w14:paraId="02F83F76" w14:textId="77777777" w:rsidR="002F5A7F" w:rsidRPr="005033E8" w:rsidRDefault="002F5A7F" w:rsidP="002F5A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&lt;h1&gt;Hello, {props.name}&lt;/h1&gt;;</w:t>
      </w:r>
    </w:p>
    <w:p w14:paraId="08A7444C" w14:textId="77777777" w:rsidR="002F5A7F" w:rsidRPr="005033E8" w:rsidRDefault="002F5A7F" w:rsidP="002F5A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w:t>
      </w:r>
    </w:p>
    <w:p w14:paraId="13F3D475" w14:textId="59B03977" w:rsidR="002F5A7F" w:rsidRPr="00AC74DF" w:rsidRDefault="002F5A7F" w:rsidP="00AC74DF">
      <w:pPr>
        <w:pStyle w:val="Nidungvnbn"/>
        <w:rPr>
          <w:rStyle w:val="NidungvnbnChar"/>
        </w:rPr>
      </w:pPr>
      <w:r w:rsidRPr="00AC74DF">
        <w:t xml:space="preserve">Hàm này là một React component hợp lệ về nó nhận đầu vào là một tham số object “props” </w:t>
      </w:r>
      <w:r w:rsidRPr="00AC74DF">
        <w:rPr>
          <w:rStyle w:val="NidungvnbnChar"/>
        </w:rPr>
        <w:t>(viết tắt của properties) với dữ liệu và trả về một React element. Chúng ta gọi các components này là “function components” vì chúng là các hàm JavaScript theo đúng nghĩa đen.</w:t>
      </w:r>
    </w:p>
    <w:p w14:paraId="0C2A437F" w14:textId="48626E86" w:rsidR="002F5A7F" w:rsidRPr="00AC74DF" w:rsidRDefault="002F5A7F" w:rsidP="00AC74DF">
      <w:pPr>
        <w:pStyle w:val="Nidungvnbn"/>
      </w:pPr>
      <w:r w:rsidRPr="00AC74DF">
        <w:t>Component có thể sử dụng các HTML tag</w:t>
      </w:r>
    </w:p>
    <w:p w14:paraId="4C6C0FCD" w14:textId="77777777" w:rsidR="002F5A7F" w:rsidRPr="005033E8" w:rsidRDefault="002F5A7F" w:rsidP="002F5A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function App() {return (&lt;div&gt;&lt;Welcome name="Sara" /&gt; );}</w:t>
      </w:r>
    </w:p>
    <w:p w14:paraId="68A7178E" w14:textId="2D587267" w:rsidR="002F5A7F" w:rsidRPr="00AC74DF" w:rsidRDefault="002F5A7F" w:rsidP="00AC74DF">
      <w:pPr>
        <w:pStyle w:val="Nidungvnbn"/>
      </w:pPr>
      <w:r w:rsidRPr="005732D7">
        <w:rPr>
          <w:rStyle w:val="Strong"/>
        </w:rPr>
        <w:t>Chú ý</w:t>
      </w:r>
      <w:r w:rsidRPr="00AC74DF">
        <w:rPr>
          <w:rStyle w:val="Strong"/>
          <w:b w:val="0"/>
          <w:bCs w:val="0"/>
        </w:rPr>
        <w:t>:</w:t>
      </w:r>
      <w:r w:rsidRPr="00AC74DF">
        <w:t> Luôn luôn bắt đầu tên của component bằng chữ in hoa.</w:t>
      </w:r>
    </w:p>
    <w:p w14:paraId="6D3F9047" w14:textId="451C51D4" w:rsidR="002F5A7F" w:rsidRPr="00AC74DF" w:rsidRDefault="002F5A7F" w:rsidP="00AC74DF">
      <w:pPr>
        <w:pStyle w:val="Nidungvnbn"/>
      </w:pPr>
      <w:r w:rsidRPr="00AC74DF">
        <w:t>React xử lí các components bắt đầu với chữ thường giống như các DOM tags. Ví dụ, </w:t>
      </w:r>
      <w:r w:rsidRPr="00AC74DF">
        <w:rPr>
          <w:rStyle w:val="HTMLCode"/>
          <w:rFonts w:ascii="Times New Roman" w:eastAsiaTheme="minorHAnsi" w:hAnsi="Times New Roman" w:cs="Times New Roman"/>
          <w:sz w:val="26"/>
          <w:szCs w:val="26"/>
        </w:rPr>
        <w:t>&lt;div /&gt;</w:t>
      </w:r>
      <w:r w:rsidRPr="00AC74DF">
        <w:t> biểu diễn HTML div tag, nhưng </w:t>
      </w:r>
      <w:r w:rsidRPr="00AC74DF">
        <w:rPr>
          <w:rStyle w:val="HTMLCode"/>
          <w:rFonts w:ascii="Times New Roman" w:eastAsiaTheme="minorHAnsi" w:hAnsi="Times New Roman" w:cs="Times New Roman"/>
          <w:sz w:val="26"/>
          <w:szCs w:val="26"/>
        </w:rPr>
        <w:t>&lt;Welcome /&gt;</w:t>
      </w:r>
      <w:r w:rsidRPr="00AC74DF">
        <w:t> biểu diễn một component và yêu cầu </w:t>
      </w:r>
      <w:r w:rsidRPr="00AC74DF">
        <w:rPr>
          <w:rStyle w:val="HTMLCode"/>
          <w:rFonts w:ascii="Times New Roman" w:eastAsiaTheme="minorHAnsi" w:hAnsi="Times New Roman" w:cs="Times New Roman"/>
          <w:sz w:val="26"/>
          <w:szCs w:val="26"/>
        </w:rPr>
        <w:t>Welcome</w:t>
      </w:r>
      <w:r w:rsidRPr="00AC74DF">
        <w:t> nằm trong scope.</w:t>
      </w:r>
    </w:p>
    <w:p w14:paraId="3A8EF100" w14:textId="43A2CD9B" w:rsidR="002F5A7F" w:rsidRPr="000402B9" w:rsidRDefault="002F5A7F" w:rsidP="000402B9">
      <w:pPr>
        <w:pStyle w:val="Nidungvnbn"/>
      </w:pPr>
      <w:r w:rsidRPr="000402B9">
        <w:lastRenderedPageBreak/>
        <w:t>Các components có thể tham chiếu đến các components khác tại đầu ra của chúng. Điều này cho phép chúng ta sử dụng cùng một component abstraction cho mọi mức độ chi tiết. Một button, form, dialog, màn hình: trong React apps, chúng đều được hiển thị như là các components.</w:t>
      </w:r>
    </w:p>
    <w:p w14:paraId="18C0548F" w14:textId="6DBE4167" w:rsidR="002F5A7F" w:rsidRPr="000402B9" w:rsidRDefault="002F5A7F" w:rsidP="000402B9">
      <w:pPr>
        <w:pStyle w:val="Nidungvnbn"/>
      </w:pPr>
      <w:r w:rsidRPr="000402B9">
        <w:t>Thông thường, các React apps mới tạo sẽ có một </w:t>
      </w:r>
      <w:r w:rsidRPr="000402B9">
        <w:rPr>
          <w:rStyle w:val="HTMLCode"/>
          <w:rFonts w:ascii="Times New Roman" w:eastAsiaTheme="majorEastAsia" w:hAnsi="Times New Roman" w:cs="Times New Roman"/>
          <w:sz w:val="26"/>
          <w:szCs w:val="26"/>
        </w:rPr>
        <w:t>App</w:t>
      </w:r>
      <w:r w:rsidRPr="000402B9">
        <w:t> component ở tầng cao nhất. Thế nhưng, nếu bạn tích hợp React vào ứng dụng hiện có, bạn có thể bắt đầu bằng cách tiếp cận bottom-up với một component nhỏ như là </w:t>
      </w:r>
      <w:r w:rsidRPr="000402B9">
        <w:rPr>
          <w:rStyle w:val="HTMLCode"/>
          <w:rFonts w:ascii="Times New Roman" w:eastAsiaTheme="majorEastAsia" w:hAnsi="Times New Roman" w:cs="Times New Roman"/>
          <w:sz w:val="26"/>
          <w:szCs w:val="26"/>
        </w:rPr>
        <w:t>Button</w:t>
      </w:r>
      <w:r w:rsidRPr="000402B9">
        <w:t> và dần dần đi lên các tầng trên cùng của cây kế thừa giao diện.</w:t>
      </w:r>
    </w:p>
    <w:p w14:paraId="2578B756" w14:textId="1C679972" w:rsidR="002F5A7F" w:rsidRPr="000402B9" w:rsidRDefault="002F5A7F" w:rsidP="000402B9">
      <w:pPr>
        <w:pStyle w:val="Nidungvnbn"/>
      </w:pPr>
      <w:r w:rsidRPr="000402B9">
        <w:t>Đừng ngại ngần việc tách components thành các components nhỏ hơn. Chia các components ngay từ đầu là một công việc không đơn giản, nhưng bù lại chúng ta sẽ có được một tập hợp các components có thể tái sử dụng trong các ứng dụng lớn hơn khác. Một nguyên tắc quan trọng đó là nếu một phần UI của bạn được sử dụng lại nhiều lần</w:t>
      </w:r>
    </w:p>
    <w:p w14:paraId="1308AB94" w14:textId="77777777" w:rsidR="002F5A7F" w:rsidRPr="005033E8" w:rsidRDefault="002F5A7F" w:rsidP="002F5A7F">
      <w:pPr>
        <w:pStyle w:val="Tiumccp3"/>
        <w:ind w:left="1080"/>
      </w:pPr>
    </w:p>
    <w:p w14:paraId="47F43786" w14:textId="382103C5" w:rsidR="002F5A7F" w:rsidRPr="00D35FD5" w:rsidRDefault="002F5A7F">
      <w:pPr>
        <w:pStyle w:val="Tiumccp3"/>
        <w:numPr>
          <w:ilvl w:val="3"/>
          <w:numId w:val="2"/>
        </w:numPr>
        <w:tabs>
          <w:tab w:val="clear" w:pos="6379"/>
        </w:tabs>
        <w:rPr>
          <w:shd w:val="clear" w:color="auto" w:fill="FFFFFF"/>
        </w:rPr>
      </w:pPr>
      <w:bookmarkStart w:id="60" w:name="_Toc126412882"/>
      <w:r w:rsidRPr="00D35FD5">
        <w:rPr>
          <w:shd w:val="clear" w:color="auto" w:fill="FFFFFF"/>
        </w:rPr>
        <w:t>Lifecycle</w:t>
      </w:r>
      <w:bookmarkEnd w:id="60"/>
      <w:r w:rsidRPr="00D35FD5">
        <w:rPr>
          <w:shd w:val="clear" w:color="auto" w:fill="FFFFFF"/>
        </w:rPr>
        <w:t> </w:t>
      </w:r>
    </w:p>
    <w:p w14:paraId="18D19637" w14:textId="7A3F2749" w:rsidR="002F5A7F" w:rsidRPr="005033E8" w:rsidRDefault="002F5A7F" w:rsidP="00D35FD5">
      <w:pPr>
        <w:pStyle w:val="Nidungvnbn"/>
      </w:pPr>
      <w:r w:rsidRPr="005033E8">
        <w:t>Lifecycle là vòng đời của 1 component react. Chúng ta có thể tương tác lifecycle của 1 component thông qua các giai đoạn của lifecycle:</w:t>
      </w:r>
    </w:p>
    <w:p w14:paraId="3B7C845D" w14:textId="1AE61095" w:rsidR="002F5A7F" w:rsidRPr="005033E8" w:rsidRDefault="002F5A7F" w:rsidP="00D35FD5">
      <w:pPr>
        <w:pStyle w:val="Nidungvnbn"/>
        <w:rPr>
          <w:shd w:val="clear" w:color="auto" w:fill="FFFFFF"/>
        </w:rPr>
      </w:pPr>
      <w:r w:rsidRPr="005033E8">
        <w:t xml:space="preserve">Có 3 giai đoạn chính </w:t>
      </w:r>
      <w:r w:rsidRPr="005033E8">
        <w:rPr>
          <w:rStyle w:val="Strong"/>
          <w:color w:val="000000"/>
          <w:shd w:val="clear" w:color="auto" w:fill="FFFFFF"/>
        </w:rPr>
        <w:t>Mounting</w:t>
      </w:r>
      <w:r w:rsidRPr="005033E8">
        <w:rPr>
          <w:shd w:val="clear" w:color="auto" w:fill="FFFFFF"/>
        </w:rPr>
        <w:t>, </w:t>
      </w:r>
      <w:r w:rsidRPr="005033E8">
        <w:rPr>
          <w:rStyle w:val="Strong"/>
          <w:color w:val="000000"/>
          <w:shd w:val="clear" w:color="auto" w:fill="FFFFFF"/>
        </w:rPr>
        <w:t>Updating</w:t>
      </w:r>
      <w:r w:rsidRPr="005033E8">
        <w:rPr>
          <w:shd w:val="clear" w:color="auto" w:fill="FFFFFF"/>
        </w:rPr>
        <w:t>, và </w:t>
      </w:r>
      <w:r w:rsidRPr="005033E8">
        <w:rPr>
          <w:rStyle w:val="Strong"/>
          <w:color w:val="000000"/>
          <w:shd w:val="clear" w:color="auto" w:fill="FFFFFF"/>
        </w:rPr>
        <w:t>Unmounting</w:t>
      </w:r>
      <w:r w:rsidRPr="005033E8">
        <w:rPr>
          <w:shd w:val="clear" w:color="auto" w:fill="FFFFFF"/>
        </w:rPr>
        <w:t>.</w:t>
      </w:r>
      <w:bookmarkStart w:id="61" w:name="_Toc117801006"/>
      <w:r w:rsidRPr="005033E8">
        <w:rPr>
          <w:b/>
        </w:rPr>
        <w:t>Mounting</w:t>
      </w:r>
      <w:bookmarkEnd w:id="61"/>
      <w:r w:rsidRPr="005033E8">
        <w:rPr>
          <w:b/>
        </w:rPr>
        <w:t xml:space="preserve">: </w:t>
      </w:r>
      <w:r w:rsidRPr="005033E8">
        <w:t>Đây là giai đoạn đầu tiên của 1 component đó là khi component được khởi tạo</w:t>
      </w:r>
    </w:p>
    <w:p w14:paraId="32EEA918" w14:textId="63E222BA" w:rsidR="002F5A7F" w:rsidRPr="005033E8" w:rsidRDefault="002F5A7F" w:rsidP="00D35FD5">
      <w:pPr>
        <w:pStyle w:val="Nidungvnbn"/>
      </w:pPr>
      <w:bookmarkStart w:id="62" w:name="_Toc117801007"/>
      <w:r w:rsidRPr="005033E8">
        <w:rPr>
          <w:rStyle w:val="Strong"/>
        </w:rPr>
        <w:t>Updating</w:t>
      </w:r>
      <w:bookmarkEnd w:id="62"/>
      <w:r w:rsidRPr="005033E8">
        <w:rPr>
          <w:rStyle w:val="Strong"/>
          <w:b w:val="0"/>
          <w:bCs w:val="0"/>
        </w:rPr>
        <w:t xml:space="preserve">: </w:t>
      </w:r>
      <w:r w:rsidRPr="005033E8">
        <w:t xml:space="preserve">Đây là giai đoạn sau khi component được khởi tạo. mà được cập nhật mỗi khi state hoặc props thay đổi </w:t>
      </w:r>
    </w:p>
    <w:p w14:paraId="08D9D83C" w14:textId="026030FD" w:rsidR="002F5A7F" w:rsidRPr="005033E8" w:rsidRDefault="002F5A7F" w:rsidP="00D35FD5">
      <w:pPr>
        <w:pStyle w:val="Nidungvnbn"/>
      </w:pPr>
      <w:bookmarkStart w:id="63" w:name="_Toc117801008"/>
      <w:r w:rsidRPr="005033E8">
        <w:rPr>
          <w:rStyle w:val="Strong"/>
        </w:rPr>
        <w:t>Unmounting</w:t>
      </w:r>
      <w:bookmarkEnd w:id="63"/>
      <w:r w:rsidRPr="005033E8">
        <w:rPr>
          <w:rStyle w:val="Strong"/>
          <w:b w:val="0"/>
          <w:bCs w:val="0"/>
        </w:rPr>
        <w:t xml:space="preserve">: </w:t>
      </w:r>
      <w:r w:rsidRPr="005033E8">
        <w:t xml:space="preserve">Đây là giai đoạn khi component được xóa khởi DOM </w:t>
      </w:r>
    </w:p>
    <w:p w14:paraId="659A6E76" w14:textId="77777777" w:rsidR="002F5A7F" w:rsidRPr="005033E8" w:rsidRDefault="002F5A7F" w:rsidP="002F5A7F">
      <w:pPr>
        <w:pStyle w:val="Tiumccp3"/>
        <w:ind w:left="1080"/>
        <w:rPr>
          <w:shd w:val="clear" w:color="auto" w:fill="FFFFFF"/>
        </w:rPr>
      </w:pPr>
    </w:p>
    <w:p w14:paraId="2E31C323" w14:textId="77777777" w:rsidR="00022179" w:rsidRDefault="00022179">
      <w:pPr>
        <w:spacing w:after="200" w:line="276" w:lineRule="auto"/>
        <w:rPr>
          <w:sz w:val="26"/>
          <w:szCs w:val="26"/>
        </w:rPr>
      </w:pPr>
      <w:r>
        <w:br w:type="page"/>
      </w:r>
    </w:p>
    <w:p w14:paraId="7F02F43B" w14:textId="77A91FB1" w:rsidR="002F5A7F" w:rsidRPr="00F02437" w:rsidRDefault="002F5A7F">
      <w:pPr>
        <w:pStyle w:val="Tiumccp3"/>
        <w:numPr>
          <w:ilvl w:val="3"/>
          <w:numId w:val="2"/>
        </w:numPr>
        <w:tabs>
          <w:tab w:val="clear" w:pos="6379"/>
        </w:tabs>
      </w:pPr>
      <w:bookmarkStart w:id="64" w:name="_Toc126412883"/>
      <w:r w:rsidRPr="00F02437">
        <w:lastRenderedPageBreak/>
        <w:t>Props và State</w:t>
      </w:r>
      <w:bookmarkEnd w:id="64"/>
    </w:p>
    <w:p w14:paraId="1BC44CCE" w14:textId="5BE56871" w:rsidR="000E5099" w:rsidRPr="005033E8" w:rsidRDefault="000E5099" w:rsidP="00F02437">
      <w:pPr>
        <w:pStyle w:val="Nidungvnbn"/>
        <w:keepNext/>
        <w:keepLines/>
      </w:pPr>
      <w:r w:rsidRPr="005033E8">
        <w:t>Props là 1 từ viết ngắn gọn của properties. props là 1 đối tượng, nó lưu trữ các giá trị của các attribute (thuộc tính) của một thẻ (Tag).Là cách mà component có thể nhận được các giá trị của thuộc tính truyền vào từ bên ngoài vào, và là cách mà các component có thể nói chuyện với nhau.</w:t>
      </w:r>
    </w:p>
    <w:p w14:paraId="54C33A00" w14:textId="7E0586DD" w:rsidR="000E5099" w:rsidRPr="00D77173" w:rsidRDefault="000E5099" w:rsidP="00D77173">
      <w:pPr>
        <w:pStyle w:val="Nidungvnbn"/>
        <w:rPr>
          <w:rStyle w:val="HTMLCode"/>
          <w:rFonts w:ascii="Times New Roman" w:eastAsiaTheme="minorHAnsi" w:hAnsi="Times New Roman" w:cs="Times New Roman"/>
          <w:sz w:val="26"/>
          <w:szCs w:val="26"/>
        </w:rPr>
      </w:pPr>
      <w:r w:rsidRPr="00D77173">
        <w:t>Ví dụ :</w:t>
      </w:r>
    </w:p>
    <w:p w14:paraId="6094F08F" w14:textId="77777777" w:rsidR="000E5099" w:rsidRPr="005033E8" w:rsidRDefault="000E5099" w:rsidP="000E50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function Welcome</w:t>
      </w:r>
      <w:r w:rsidRPr="005033E8">
        <w:rPr>
          <w:rStyle w:val="HTMLCode"/>
          <w:rFonts w:ascii="Times New Roman" w:eastAsiaTheme="majorEastAsia" w:hAnsi="Times New Roman" w:cs="Times New Roman"/>
          <w:sz w:val="23"/>
          <w:szCs w:val="23"/>
        </w:rPr>
        <w:t>(props)</w:t>
      </w:r>
      <w:r w:rsidRPr="005033E8">
        <w:rPr>
          <w:rStyle w:val="HTMLCode"/>
          <w:rFonts w:ascii="Times New Roman" w:eastAsiaTheme="majorEastAsia" w:hAnsi="Times New Roman" w:cs="Times New Roman"/>
          <w:color w:val="24292E"/>
          <w:sz w:val="23"/>
          <w:szCs w:val="23"/>
        </w:rPr>
        <w:t xml:space="preserve"> </w:t>
      </w:r>
      <w:r w:rsidRPr="005033E8">
        <w:rPr>
          <w:rStyle w:val="HTMLCode"/>
          <w:rFonts w:ascii="Times New Roman" w:eastAsiaTheme="majorEastAsia" w:hAnsi="Times New Roman" w:cs="Times New Roman"/>
          <w:sz w:val="23"/>
          <w:szCs w:val="23"/>
        </w:rPr>
        <w:t>{</w:t>
      </w:r>
    </w:p>
    <w:p w14:paraId="4CDD80A1" w14:textId="77777777" w:rsidR="000E5099" w:rsidRPr="005033E8" w:rsidRDefault="000E5099" w:rsidP="000E50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&lt;h1&gt;Hello</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 xml:space="preserve"> </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props</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name</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&lt;/h1&gt;</w:t>
      </w:r>
      <w:r w:rsidRPr="005033E8">
        <w:rPr>
          <w:rStyle w:val="HTMLCode"/>
          <w:rFonts w:ascii="Times New Roman" w:eastAsiaTheme="majorEastAsia" w:hAnsi="Times New Roman" w:cs="Times New Roman"/>
          <w:sz w:val="23"/>
          <w:szCs w:val="23"/>
        </w:rPr>
        <w:t>;</w:t>
      </w:r>
    </w:p>
    <w:p w14:paraId="689C82CB" w14:textId="77777777" w:rsidR="000E5099" w:rsidRPr="005033E8" w:rsidRDefault="000E5099" w:rsidP="000E50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sz w:val="23"/>
          <w:szCs w:val="23"/>
        </w:rPr>
        <w:t>}</w:t>
      </w:r>
    </w:p>
    <w:p w14:paraId="57528B93" w14:textId="77777777" w:rsidR="000E5099" w:rsidRPr="005033E8" w:rsidRDefault="000E5099" w:rsidP="000E50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element = &lt;Welcome name="ReactJS" /&gt;</w:t>
      </w:r>
      <w:r w:rsidRPr="005033E8">
        <w:rPr>
          <w:rStyle w:val="HTMLCode"/>
          <w:rFonts w:ascii="Times New Roman" w:eastAsiaTheme="majorEastAsia" w:hAnsi="Times New Roman" w:cs="Times New Roman"/>
          <w:sz w:val="23"/>
          <w:szCs w:val="23"/>
        </w:rPr>
        <w:t>;</w:t>
      </w:r>
    </w:p>
    <w:p w14:paraId="14C15A7A" w14:textId="77777777" w:rsidR="000E5099" w:rsidRPr="005033E8" w:rsidRDefault="000E5099" w:rsidP="000E509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ReactDOM</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render</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element</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document</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getElementById</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'root'</w:t>
      </w:r>
      <w:r w:rsidRPr="005033E8">
        <w:rPr>
          <w:rStyle w:val="HTMLCode"/>
          <w:rFonts w:ascii="Times New Roman" w:eastAsiaTheme="majorEastAsia" w:hAnsi="Times New Roman" w:cs="Times New Roman"/>
          <w:sz w:val="23"/>
          <w:szCs w:val="23"/>
        </w:rPr>
        <w:t>));</w:t>
      </w:r>
    </w:p>
    <w:p w14:paraId="58B8A627" w14:textId="18473113" w:rsidR="000E5099" w:rsidRPr="009328A3" w:rsidRDefault="009328A3" w:rsidP="009328A3">
      <w:pPr>
        <w:pStyle w:val="Nidungvnbn"/>
      </w:pPr>
      <w:r w:rsidRPr="009328A3">
        <w:t>Trong đó, name ở {props.name} là property, Welcome là Component. Mỗi property của Component sẽ tương ứng với 1 attribute của thẻ, giá trị của attribute sẽ được truyền vào property của Component</w:t>
      </w:r>
      <w:r w:rsidR="000E5099" w:rsidRPr="009328A3">
        <w:t>.</w:t>
      </w:r>
    </w:p>
    <w:p w14:paraId="3ECB09F9" w14:textId="62EB1AAE" w:rsidR="000E5099" w:rsidRPr="009328A3" w:rsidRDefault="000E5099">
      <w:pPr>
        <w:pStyle w:val="Nidungvnbn"/>
        <w:numPr>
          <w:ilvl w:val="0"/>
          <w:numId w:val="3"/>
        </w:numPr>
      </w:pPr>
      <w:r w:rsidRPr="009328A3">
        <w:t>Chúng ta sử dụng props để truyền gửi dữ liệu đến các component.</w:t>
      </w:r>
    </w:p>
    <w:p w14:paraId="0E4A6D34" w14:textId="74A09D3E" w:rsidR="000E5099" w:rsidRPr="009328A3" w:rsidRDefault="000E5099">
      <w:pPr>
        <w:pStyle w:val="Nidungvnbn"/>
        <w:numPr>
          <w:ilvl w:val="0"/>
          <w:numId w:val="3"/>
        </w:numPr>
      </w:pPr>
      <w:r w:rsidRPr="009328A3">
        <w:t>Mọi component được gọi là hàm javascript thuần khiết (pure function).</w:t>
      </w:r>
    </w:p>
    <w:p w14:paraId="584C0BE7" w14:textId="52693C42" w:rsidR="000E5099" w:rsidRPr="009328A3" w:rsidRDefault="000E5099">
      <w:pPr>
        <w:pStyle w:val="Nidungvnbn"/>
        <w:numPr>
          <w:ilvl w:val="0"/>
          <w:numId w:val="3"/>
        </w:numPr>
      </w:pPr>
      <w:r w:rsidRPr="009328A3">
        <w:t>props tương ứng với tham số của pure function javascript .</w:t>
      </w:r>
    </w:p>
    <w:p w14:paraId="7871769B" w14:textId="2B65ABC5" w:rsidR="000E5099" w:rsidRPr="009328A3" w:rsidRDefault="000E5099">
      <w:pPr>
        <w:pStyle w:val="Nidungvnbn"/>
        <w:numPr>
          <w:ilvl w:val="0"/>
          <w:numId w:val="3"/>
        </w:numPr>
      </w:pPr>
      <w:r w:rsidRPr="009328A3">
        <w:t>Không thể thay đổi dữ liệu của props .</w:t>
      </w:r>
    </w:p>
    <w:p w14:paraId="33E00268" w14:textId="5484FB54" w:rsidR="000E5099" w:rsidRPr="009E49D2" w:rsidRDefault="000E5099" w:rsidP="009E49D2">
      <w:pPr>
        <w:pStyle w:val="Nidungvnbn"/>
      </w:pPr>
      <w:r w:rsidRPr="009E49D2">
        <w:t>Dữ liệu của của React là một chiều có nghĩa là nó chỉ đi từ component cha xuống component con</w:t>
      </w:r>
    </w:p>
    <w:p w14:paraId="33C9316A" w14:textId="517BB176" w:rsidR="000E5099" w:rsidRPr="009E49D2" w:rsidRDefault="000E5099" w:rsidP="009E49D2">
      <w:pPr>
        <w:pStyle w:val="Nidungvnbn"/>
      </w:pPr>
      <w:r w:rsidRPr="009E49D2">
        <w:t>State có chức năng tương tự như props cũng lưu trữ thông tin về component, nhưng là lưu trữ dữ liệu động của một component.</w:t>
      </w:r>
    </w:p>
    <w:p w14:paraId="48797CFC" w14:textId="3FD98424" w:rsidR="000E5099" w:rsidRPr="009E49D2" w:rsidRDefault="000E5099" w:rsidP="009E49D2">
      <w:pPr>
        <w:pStyle w:val="Nidungvnbn"/>
      </w:pPr>
      <w:r w:rsidRPr="009E49D2">
        <w:t>State là dữ liệu động , nó cho phép một component theo dõi thông tin thay đổi giữa các kết xuất (render) và làm cho nó có thể tương tác.</w:t>
      </w:r>
    </w:p>
    <w:p w14:paraId="77BCA257" w14:textId="30353B5E" w:rsidR="000E5099" w:rsidRPr="009E49D2" w:rsidRDefault="000E5099" w:rsidP="009E49D2">
      <w:pPr>
        <w:pStyle w:val="Nidungvnbn"/>
      </w:pPr>
      <w:r w:rsidRPr="009E49D2">
        <w:t>State chỉ có thể được sử dụng ở trong một component sinh ra nó.</w:t>
      </w:r>
    </w:p>
    <w:p w14:paraId="5136C04C" w14:textId="4DC61ED6" w:rsidR="000E5099" w:rsidRPr="009E49D2" w:rsidRDefault="005D6272" w:rsidP="009E49D2">
      <w:pPr>
        <w:pStyle w:val="Nidungvnbn"/>
      </w:pPr>
      <w:r w:rsidRPr="005D6272">
        <w:lastRenderedPageBreak/>
        <w:t>Nếu dự đoán được một component cần quản lý state, thì nó nên được tạo ở trong một class component chứ không phải là một function component. Vì function components là stateless component có nghĩa là nó không có state để lưu trữ thông tin, thay vào đó nó sử dụng các hook để lưu giữ thông tin</w:t>
      </w:r>
      <w:r w:rsidR="000E5099" w:rsidRPr="009E49D2">
        <w:t xml:space="preserve">. </w:t>
      </w:r>
    </w:p>
    <w:p w14:paraId="0C8B795E" w14:textId="6526A5EE" w:rsidR="002F5A7F" w:rsidRPr="00946667" w:rsidRDefault="002F5A7F">
      <w:pPr>
        <w:pStyle w:val="Tiumccp3"/>
        <w:numPr>
          <w:ilvl w:val="3"/>
          <w:numId w:val="2"/>
        </w:numPr>
        <w:tabs>
          <w:tab w:val="clear" w:pos="6379"/>
        </w:tabs>
      </w:pPr>
      <w:bookmarkStart w:id="65" w:name="_Toc126412884"/>
      <w:r w:rsidRPr="00946667">
        <w:t>Hook</w:t>
      </w:r>
      <w:bookmarkEnd w:id="65"/>
    </w:p>
    <w:p w14:paraId="4E2FF7BE" w14:textId="2E996D6E" w:rsidR="00990932" w:rsidRPr="00946667" w:rsidRDefault="00990932" w:rsidP="00946667">
      <w:pPr>
        <w:pStyle w:val="Nidungvnbn"/>
      </w:pPr>
      <w:r w:rsidRPr="00946667">
        <w:t>Hooks chính thức được giới thiệu trong phiên bản React 16.8. Nó cho phép chúng ta sử dụng state và các tính năng khác của React mà không phải dùng đến Class</w:t>
      </w:r>
    </w:p>
    <w:p w14:paraId="21402637" w14:textId="2F08F77D" w:rsidR="00990932" w:rsidRPr="00946667" w:rsidRDefault="00990932" w:rsidP="00946667">
      <w:pPr>
        <w:pStyle w:val="Nidungvnbn"/>
      </w:pPr>
      <w:r w:rsidRPr="00946667">
        <w:t>Điều này có nghĩa là từ phiên bản 16.8 trở đi, chúng ta đã có thể sử dụng state trong stateless (functional) component</w:t>
      </w:r>
    </w:p>
    <w:p w14:paraId="3506DEED" w14:textId="698F94E5" w:rsidR="00990932" w:rsidRPr="00946667" w:rsidRDefault="00990932" w:rsidP="00946667">
      <w:pPr>
        <w:pStyle w:val="Nidungvnbn"/>
      </w:pPr>
      <w:r w:rsidRPr="00946667">
        <w:t>Hook là 1 function có thể gắn (hook) vào 1 function component để giúp component có thể quản lý các state hay các tính năng vòng đời của 1 component</w:t>
      </w:r>
    </w:p>
    <w:p w14:paraId="63A306DB" w14:textId="0F5770E3" w:rsidR="00990932" w:rsidRPr="00946667" w:rsidRDefault="00990932" w:rsidP="00946667">
      <w:pPr>
        <w:pStyle w:val="Nidungvnbn"/>
      </w:pPr>
      <w:r w:rsidRPr="00946667">
        <w:t>Hook không hoạt động được trong class component</w:t>
      </w:r>
    </w:p>
    <w:p w14:paraId="22DDABC8" w14:textId="15D8D4AF" w:rsidR="00990932" w:rsidRPr="00325C85" w:rsidRDefault="00990932" w:rsidP="00325C85">
      <w:pPr>
        <w:pStyle w:val="Nidungvnbn"/>
        <w:rPr>
          <w:rStyle w:val="HTMLCode"/>
          <w:rFonts w:ascii="Times New Roman" w:hAnsi="Times New Roman" w:cs="Times New Roman"/>
          <w:sz w:val="26"/>
          <w:szCs w:val="26"/>
          <w:shd w:val="clear" w:color="auto" w:fill="FFFFFF"/>
        </w:rPr>
      </w:pPr>
      <w:r w:rsidRPr="00946667">
        <w:t>Hàm useState nhận đầu vào là giá trị khởi tạo của 1 state và trả ra 1 mảng gồm có 2 phần tử, phần tử đầu tiên là state hiện tại, phần tử thứ 2 là 1 function dùng để update state. Ví dụ</w:t>
      </w:r>
      <w:r w:rsidRPr="005033E8">
        <w:rPr>
          <w:shd w:val="clear" w:color="auto" w:fill="FFFFFF"/>
        </w:rPr>
        <w:t>:</w:t>
      </w:r>
    </w:p>
    <w:p w14:paraId="22E00733" w14:textId="3B115459" w:rsidR="00990932" w:rsidRPr="005033E8" w:rsidRDefault="00990932" w:rsidP="00EE2FDB">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const </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isLoading</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 xml:space="preserve"> setLoading</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 xml:space="preserve"> = useState</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false</w:t>
      </w:r>
      <w:r w:rsidRPr="005033E8">
        <w:rPr>
          <w:rStyle w:val="HTMLCode"/>
          <w:rFonts w:ascii="Times New Roman" w:eastAsiaTheme="majorEastAsia" w:hAnsi="Times New Roman" w:cs="Times New Roman"/>
          <w:sz w:val="23"/>
          <w:szCs w:val="23"/>
        </w:rPr>
        <w:t>);</w:t>
      </w:r>
    </w:p>
    <w:p w14:paraId="1A9A1BB8" w14:textId="2FCB4DEE" w:rsidR="00990932" w:rsidRPr="005033E8" w:rsidRDefault="00990932" w:rsidP="00EE2FDB">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onClick</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 xml:space="preserve"> </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setLoading</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true</w:t>
      </w:r>
      <w:r w:rsidRPr="005033E8">
        <w:rPr>
          <w:rStyle w:val="HTMLCode"/>
          <w:rFonts w:ascii="Times New Roman" w:eastAsiaTheme="majorEastAsia" w:hAnsi="Times New Roman" w:cs="Times New Roman"/>
          <w:sz w:val="23"/>
          <w:szCs w:val="23"/>
        </w:rPr>
        <w:t>)}</w:t>
      </w:r>
    </w:p>
    <w:p w14:paraId="25260F07" w14:textId="77777777" w:rsidR="00990932" w:rsidRPr="005033E8" w:rsidRDefault="00990932" w:rsidP="00990932"/>
    <w:p w14:paraId="65F21315" w14:textId="77777777" w:rsidR="00AE39B8" w:rsidRPr="00D36CE7" w:rsidRDefault="00990932" w:rsidP="00D36CE7">
      <w:pPr>
        <w:pStyle w:val="Nidungvnbn"/>
      </w:pPr>
      <w:r w:rsidRPr="00D36CE7">
        <w:t>Trong đó:</w:t>
      </w:r>
    </w:p>
    <w:p w14:paraId="3DC5F60E" w14:textId="77777777" w:rsidR="00AE39B8" w:rsidRPr="005033E8" w:rsidRDefault="00990932">
      <w:pPr>
        <w:pStyle w:val="Nidungvnbn"/>
        <w:numPr>
          <w:ilvl w:val="1"/>
          <w:numId w:val="3"/>
        </w:numPr>
      </w:pPr>
      <w:r w:rsidRPr="005033E8">
        <w:t>isLoading là state lưu trữ giá trị hiện tại</w:t>
      </w:r>
    </w:p>
    <w:p w14:paraId="4D625CB4" w14:textId="77777777" w:rsidR="00AE39B8" w:rsidRPr="005033E8" w:rsidRDefault="00990932">
      <w:pPr>
        <w:pStyle w:val="Nidungvnbn"/>
        <w:numPr>
          <w:ilvl w:val="1"/>
          <w:numId w:val="3"/>
        </w:numPr>
      </w:pPr>
      <w:r w:rsidRPr="005033E8">
        <w:t>setLoading là hàm để thay đổi giá trị của isLoading</w:t>
      </w:r>
    </w:p>
    <w:p w14:paraId="1D7909A6" w14:textId="3116A91C" w:rsidR="00990932" w:rsidRPr="005033E8" w:rsidRDefault="00990932">
      <w:pPr>
        <w:pStyle w:val="Nidungvnbn"/>
        <w:numPr>
          <w:ilvl w:val="1"/>
          <w:numId w:val="3"/>
        </w:numPr>
      </w:pPr>
      <w:r w:rsidRPr="005033E8">
        <w:t>false là giá trị khởi tạo của state</w:t>
      </w:r>
    </w:p>
    <w:p w14:paraId="46A8B047" w14:textId="207C2344" w:rsidR="00990932" w:rsidRPr="00F0431D" w:rsidRDefault="00990932" w:rsidP="00F0431D">
      <w:pPr>
        <w:pStyle w:val="Nidungvnbn"/>
      </w:pPr>
      <w:r w:rsidRPr="00F0431D">
        <w:t>Hàm useEffect dùng để xử lý các side effects. Nó thay thế các hàm cũ trong lifecycle.</w:t>
      </w:r>
    </w:p>
    <w:p w14:paraId="507F7D97" w14:textId="393814BA" w:rsidR="00990932" w:rsidRPr="00F0431D" w:rsidRDefault="00990932" w:rsidP="00F0431D">
      <w:pPr>
        <w:pStyle w:val="Nidungvnbn"/>
      </w:pPr>
      <w:r w:rsidRPr="00F0431D">
        <w:t>Hàm useEffect nhận đầu vào gồm 2 tham số:</w:t>
      </w:r>
    </w:p>
    <w:p w14:paraId="4601F5FA" w14:textId="3A26E5F4" w:rsidR="00990932" w:rsidRPr="00F0431D" w:rsidRDefault="00990932" w:rsidP="00F0431D">
      <w:pPr>
        <w:pStyle w:val="Nidungvnbn"/>
      </w:pPr>
      <w:r w:rsidRPr="00F0431D">
        <w:lastRenderedPageBreak/>
        <w:t>Tham số 1 là 1 hàm sẽ được chạy khi các giá trị trong chuỗi ở hàm thứ 2 thay đổi. trong hàm này nếu bạn trả về 1 hàm thì hàm trả về này sẽ được chạy khi component được update</w:t>
      </w:r>
    </w:p>
    <w:p w14:paraId="22BE0720" w14:textId="04B2168F" w:rsidR="00990932" w:rsidRPr="005033E8" w:rsidRDefault="00990932" w:rsidP="00E053C2">
      <w:pPr>
        <w:pStyle w:val="Nidungvnbn"/>
        <w:rPr>
          <w:rStyle w:val="HTMLCode"/>
          <w:rFonts w:ascii="Times New Roman" w:hAnsi="Times New Roman" w:cs="Times New Roman"/>
          <w:sz w:val="26"/>
          <w:szCs w:val="26"/>
        </w:rPr>
      </w:pPr>
      <w:r w:rsidRPr="00F0431D">
        <w:t>Tham số 2 là 1 chuỗi các biến hoặc hàm, khi các các giá trị này thay đổi hàm ở tham số 1 sẽ chạy</w:t>
      </w:r>
      <w:r w:rsidR="00E053C2">
        <w:t xml:space="preserve">. </w:t>
      </w:r>
      <w:r w:rsidRPr="005033E8">
        <w:t>Ví dụ:</w:t>
      </w:r>
    </w:p>
    <w:p w14:paraId="568C2F8D" w14:textId="5150C5B8"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import { callApi } from './actions'</w:t>
      </w:r>
    </w:p>
    <w:p w14:paraId="5B09170D" w14:textId="77777777"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 xml:space="preserve">const App = </w:t>
      </w:r>
      <w:r w:rsidRPr="005033E8">
        <w:rPr>
          <w:rStyle w:val="HTMLCode"/>
          <w:rFonts w:ascii="Times New Roman" w:eastAsiaTheme="majorEastAsia" w:hAnsi="Times New Roman" w:cs="Times New Roman"/>
          <w:sz w:val="23"/>
          <w:szCs w:val="23"/>
        </w:rPr>
        <w:t>({ callApi, data })</w:t>
      </w:r>
      <w:r w:rsidRPr="005033E8">
        <w:rPr>
          <w:rStyle w:val="HTMLCode"/>
          <w:rFonts w:ascii="Times New Roman" w:eastAsiaTheme="majorEastAsia" w:hAnsi="Times New Roman" w:cs="Times New Roman"/>
          <w:color w:val="24292E"/>
          <w:sz w:val="23"/>
          <w:szCs w:val="23"/>
        </w:rPr>
        <w:t xml:space="preserve"> =&gt; </w:t>
      </w:r>
      <w:r w:rsidRPr="005033E8">
        <w:rPr>
          <w:rStyle w:val="HTMLCode"/>
          <w:rFonts w:ascii="Times New Roman" w:eastAsiaTheme="majorEastAsia" w:hAnsi="Times New Roman" w:cs="Times New Roman"/>
          <w:sz w:val="23"/>
          <w:szCs w:val="23"/>
        </w:rPr>
        <w:t>{</w:t>
      </w:r>
    </w:p>
    <w:p w14:paraId="134C9A3F" w14:textId="585970C4"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sz w:val="23"/>
          <w:szCs w:val="23"/>
        </w:rPr>
        <w:t>const callApiWhenStart = ()</w:t>
      </w:r>
      <w:r w:rsidRPr="005033E8">
        <w:rPr>
          <w:rStyle w:val="HTMLCode"/>
          <w:rFonts w:ascii="Times New Roman" w:eastAsiaTheme="majorEastAsia" w:hAnsi="Times New Roman" w:cs="Times New Roman"/>
          <w:color w:val="24292E"/>
          <w:sz w:val="23"/>
          <w:szCs w:val="23"/>
        </w:rPr>
        <w:t xml:space="preserve"> =&gt; </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callApi</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'some_payload_'</w:t>
      </w:r>
      <w:r w:rsidRPr="005033E8">
        <w:rPr>
          <w:rStyle w:val="HTMLCode"/>
          <w:rFonts w:ascii="Times New Roman" w:eastAsiaTheme="majorEastAsia" w:hAnsi="Times New Roman" w:cs="Times New Roman"/>
          <w:sz w:val="23"/>
          <w:szCs w:val="23"/>
        </w:rPr>
        <w:t>)}</w:t>
      </w:r>
    </w:p>
    <w:p w14:paraId="7CC62E09" w14:textId="77777777"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 xml:space="preserve">  useEffect</w:t>
      </w:r>
      <w:r w:rsidRPr="005033E8">
        <w:rPr>
          <w:rStyle w:val="HTMLCode"/>
          <w:rFonts w:ascii="Times New Roman" w:eastAsiaTheme="majorEastAsia" w:hAnsi="Times New Roman" w:cs="Times New Roman"/>
          <w:sz w:val="23"/>
          <w:szCs w:val="23"/>
        </w:rPr>
        <w:t>(callApiWhenStart,[])</w:t>
      </w:r>
    </w:p>
    <w:p w14:paraId="6E42A801" w14:textId="180D78A3"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&lt;div&gt;</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data</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map</w:t>
      </w:r>
      <w:r w:rsidRPr="005033E8">
        <w:rPr>
          <w:rStyle w:val="HTMLCode"/>
          <w:rFonts w:ascii="Times New Roman" w:eastAsiaTheme="majorEastAsia" w:hAnsi="Times New Roman" w:cs="Times New Roman"/>
          <w:sz w:val="23"/>
          <w:szCs w:val="23"/>
        </w:rPr>
        <w:t>(item</w:t>
      </w:r>
      <w:r w:rsidRPr="005033E8">
        <w:rPr>
          <w:rStyle w:val="HTMLCode"/>
          <w:rFonts w:ascii="Times New Roman" w:eastAsiaTheme="majorEastAsia" w:hAnsi="Times New Roman" w:cs="Times New Roman"/>
          <w:color w:val="24292E"/>
          <w:sz w:val="23"/>
          <w:szCs w:val="23"/>
        </w:rPr>
        <w:t xml:space="preserve"> =&gt; </w:t>
      </w:r>
      <w:r w:rsidRPr="005033E8">
        <w:rPr>
          <w:rStyle w:val="HTMLCode"/>
          <w:rFonts w:ascii="Times New Roman" w:eastAsiaTheme="majorEastAsia" w:hAnsi="Times New Roman" w:cs="Times New Roman"/>
          <w:sz w:val="23"/>
          <w:szCs w:val="23"/>
        </w:rPr>
        <w:t>{</w:t>
      </w:r>
      <w:r w:rsidRPr="005033E8">
        <w:rPr>
          <w:rStyle w:val="HTMLCode"/>
          <w:rFonts w:ascii="Times New Roman" w:eastAsiaTheme="majorEastAsia" w:hAnsi="Times New Roman" w:cs="Times New Roman"/>
          <w:color w:val="24292E"/>
          <w:sz w:val="23"/>
          <w:szCs w:val="23"/>
        </w:rPr>
        <w:t>// do something })}&lt;/div&gt;</w:t>
      </w:r>
    </w:p>
    <w:p w14:paraId="0286A6E1" w14:textId="57D9D1A4"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r w:rsidRPr="005033E8">
        <w:rPr>
          <w:rStyle w:val="HTMLCode"/>
          <w:rFonts w:ascii="Times New Roman" w:eastAsiaTheme="majorEastAsia" w:hAnsi="Times New Roman" w:cs="Times New Roman"/>
          <w:sz w:val="23"/>
          <w:szCs w:val="23"/>
        </w:rPr>
        <w:t>)}</w:t>
      </w:r>
    </w:p>
    <w:p w14:paraId="02BCAF8D" w14:textId="77777777" w:rsidR="00990932" w:rsidRPr="005033E8" w:rsidRDefault="00990932" w:rsidP="00726953">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export default App</w:t>
      </w:r>
    </w:p>
    <w:p w14:paraId="1BA77557" w14:textId="77777777" w:rsidR="00990932" w:rsidRPr="005033E8" w:rsidRDefault="00990932" w:rsidP="00990932"/>
    <w:p w14:paraId="024D4F2A" w14:textId="2E72A45C" w:rsidR="00990932" w:rsidRPr="00570F7C" w:rsidRDefault="00990932" w:rsidP="00570F7C">
      <w:pPr>
        <w:pStyle w:val="Nidungvnbn"/>
      </w:pPr>
      <w:r w:rsidRPr="00570F7C">
        <w:t>Trong đó callApiWhenStart là hàm sẽ chạy khi 1 trong các phần tử của chuỗi ở tham số 2 thay đổi, tuy nhiên vì tham số 2 ở đây là chuỗi rỗng nên hàm callApiWhenStart sẽ chỉ chạy 1 lần khi component được tạo lần đầu tiên</w:t>
      </w:r>
    </w:p>
    <w:p w14:paraId="69721205" w14:textId="4E8E2CD6" w:rsidR="00990932" w:rsidRPr="005033E8" w:rsidRDefault="00990932" w:rsidP="00A902C4">
      <w:pPr>
        <w:pStyle w:val="Nidungvnbn"/>
        <w:keepNext/>
        <w:keepLines/>
        <w:rPr>
          <w:rStyle w:val="HTMLCode"/>
          <w:rFonts w:ascii="Times New Roman" w:hAnsi="Times New Roman" w:cs="Times New Roman"/>
          <w:sz w:val="26"/>
          <w:szCs w:val="26"/>
        </w:rPr>
      </w:pPr>
      <w:r w:rsidRPr="005033E8">
        <w:lastRenderedPageBreak/>
        <w:t>Ở 1 ví dụ khác:</w:t>
      </w:r>
    </w:p>
    <w:p w14:paraId="54946660" w14:textId="710A4F42"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useEffect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w:t>
      </w:r>
    </w:p>
    <w:p w14:paraId="5C285CC5" w14:textId="77777777"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const</w:t>
      </w:r>
      <w:r w:rsidRPr="005033E8">
        <w:rPr>
          <w:rStyle w:val="HTMLCode"/>
          <w:rFonts w:ascii="Times New Roman" w:eastAsiaTheme="majorEastAsia" w:hAnsi="Times New Roman" w:cs="Times New Roman"/>
          <w:sz w:val="23"/>
          <w:szCs w:val="23"/>
        </w:rPr>
        <w:t xml:space="preserve"> subscription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props.source.</w:t>
      </w:r>
      <w:r w:rsidRPr="005033E8">
        <w:rPr>
          <w:rStyle w:val="HTMLCode"/>
          <w:rFonts w:ascii="Times New Roman" w:eastAsiaTheme="majorEastAsia" w:hAnsi="Times New Roman" w:cs="Times New Roman"/>
          <w:color w:val="24292E"/>
          <w:sz w:val="23"/>
          <w:szCs w:val="23"/>
        </w:rPr>
        <w:t>subscribe</w:t>
      </w:r>
      <w:r w:rsidRPr="005033E8">
        <w:rPr>
          <w:rStyle w:val="HTMLCode"/>
          <w:rFonts w:ascii="Times New Roman" w:eastAsiaTheme="majorEastAsia" w:hAnsi="Times New Roman" w:cs="Times New Roman"/>
          <w:sz w:val="23"/>
          <w:szCs w:val="23"/>
        </w:rPr>
        <w:t>();</w:t>
      </w:r>
    </w:p>
    <w:p w14:paraId="61022A0A" w14:textId="06425E77"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return</w:t>
      </w:r>
      <w:r w:rsidRPr="005033E8">
        <w:rPr>
          <w:rStyle w:val="HTMLCode"/>
          <w:rFonts w:ascii="Times New Roman" w:eastAsiaTheme="majorEastAsia" w:hAnsi="Times New Roman" w:cs="Times New Roman"/>
          <w:sz w:val="23"/>
          <w:szCs w:val="23"/>
        </w:rPr>
        <w:t xml:space="preserve"> ()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{subscription.</w:t>
      </w:r>
      <w:r w:rsidRPr="005033E8">
        <w:rPr>
          <w:rStyle w:val="HTMLCode"/>
          <w:rFonts w:ascii="Times New Roman" w:eastAsiaTheme="majorEastAsia" w:hAnsi="Times New Roman" w:cs="Times New Roman"/>
          <w:color w:val="24292E"/>
          <w:sz w:val="23"/>
          <w:szCs w:val="23"/>
        </w:rPr>
        <w:t>unsubscribe</w:t>
      </w:r>
      <w:r w:rsidRPr="005033E8">
        <w:rPr>
          <w:rStyle w:val="HTMLCode"/>
          <w:rFonts w:ascii="Times New Roman" w:eastAsiaTheme="majorEastAsia" w:hAnsi="Times New Roman" w:cs="Times New Roman"/>
          <w:sz w:val="23"/>
          <w:szCs w:val="23"/>
        </w:rPr>
        <w:t>();};</w:t>
      </w:r>
    </w:p>
    <w:p w14:paraId="2B13AF08" w14:textId="77777777"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2D2E80E0" w14:textId="77777777"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[props.source], </w:t>
      </w:r>
      <w:r w:rsidRPr="005033E8">
        <w:rPr>
          <w:rStyle w:val="HTMLCode"/>
          <w:rFonts w:ascii="Times New Roman" w:eastAsiaTheme="majorEastAsia" w:hAnsi="Times New Roman" w:cs="Times New Roman"/>
          <w:color w:val="24292E"/>
          <w:sz w:val="23"/>
          <w:szCs w:val="23"/>
        </w:rPr>
        <w:t>// giá trị được subcrive</w:t>
      </w:r>
    </w:p>
    <w:p w14:paraId="6C12E957" w14:textId="77777777" w:rsidR="00990932" w:rsidRPr="005033E8" w:rsidRDefault="00990932" w:rsidP="00D202FB">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2C8E91E3" w14:textId="0869B1FC" w:rsidR="00990932" w:rsidRPr="00E856CD" w:rsidRDefault="00990932" w:rsidP="00E856CD">
      <w:pPr>
        <w:pStyle w:val="Nidungvnbn"/>
      </w:pPr>
      <w:r w:rsidRPr="00E856CD">
        <w:t>Trong đó mỗi khi props.source thay đổi giá trị thì hàm ở tham số 1 sẽ chạy lại và trước khi hàm ở tham số 1 sẽ chạy lại hàm return sẽ chạy để dọn dẹp những dữ liệu của hàm ở tham số 1 để tránh tốn bộ nhớ</w:t>
      </w:r>
    </w:p>
    <w:p w14:paraId="5A32D679" w14:textId="59F256FA" w:rsidR="00990932" w:rsidRPr="00E856CD" w:rsidRDefault="00990932" w:rsidP="00E856CD">
      <w:pPr>
        <w:pStyle w:val="Nidungvnbn"/>
      </w:pPr>
      <w:r w:rsidRPr="00E856CD">
        <w:t>useMemo giúp ta kiểm soát việc được render dư thừa của các component con bằng cách truyền vào 1 tham số thứ 2 thì chỉ khi tham số này thay đổi thì thằng useMemo mới được thực thi. Ví dụ:</w:t>
      </w:r>
    </w:p>
    <w:p w14:paraId="6B5AD943" w14:textId="77777777" w:rsidR="00990932" w:rsidRPr="005033E8" w:rsidRDefault="00990932" w:rsidP="005B3EAE">
      <w:pPr>
        <w:pStyle w:val="Code"/>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const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NotUsingMemo</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 products })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w:t>
      </w:r>
    </w:p>
    <w:p w14:paraId="174DE278" w14:textId="246B4F73" w:rsidR="00990932" w:rsidRPr="005033E8" w:rsidRDefault="00990932" w:rsidP="005B3EAE">
      <w:pPr>
        <w:pStyle w:val="Code"/>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const</w:t>
      </w:r>
      <w:r w:rsidRPr="005033E8">
        <w:rPr>
          <w:rStyle w:val="HTMLCode"/>
          <w:rFonts w:ascii="Times New Roman" w:eastAsiaTheme="majorEastAsia" w:hAnsi="Times New Roman" w:cs="Times New Roman"/>
          <w:sz w:val="23"/>
          <w:szCs w:val="23"/>
        </w:rPr>
        <w:t xml:space="preserve"> soldoutProducts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products.</w:t>
      </w:r>
      <w:r w:rsidRPr="005033E8">
        <w:rPr>
          <w:rStyle w:val="HTMLCode"/>
          <w:rFonts w:ascii="Times New Roman" w:eastAsiaTheme="majorEastAsia" w:hAnsi="Times New Roman" w:cs="Times New Roman"/>
          <w:color w:val="24292E"/>
          <w:sz w:val="23"/>
          <w:szCs w:val="23"/>
        </w:rPr>
        <w:t>filter</w:t>
      </w:r>
      <w:r w:rsidRPr="005033E8">
        <w:rPr>
          <w:rStyle w:val="HTMLCode"/>
          <w:rFonts w:ascii="Times New Roman" w:eastAsiaTheme="majorEastAsia" w:hAnsi="Times New Roman" w:cs="Times New Roman"/>
          <w:sz w:val="23"/>
          <w:szCs w:val="23"/>
        </w:rPr>
        <w:t xml:space="preserve">(x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x.isSoldout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true</w:t>
      </w:r>
      <w:r w:rsidRPr="005033E8">
        <w:rPr>
          <w:rStyle w:val="HTMLCode"/>
          <w:rFonts w:ascii="Times New Roman" w:eastAsiaTheme="majorEastAsia" w:hAnsi="Times New Roman" w:cs="Times New Roman"/>
          <w:sz w:val="23"/>
          <w:szCs w:val="23"/>
        </w:rPr>
        <w:t>); };</w:t>
      </w:r>
    </w:p>
    <w:p w14:paraId="21F5C447" w14:textId="77777777" w:rsidR="00990932" w:rsidRPr="005033E8" w:rsidRDefault="00990932" w:rsidP="005B3EAE">
      <w:pPr>
        <w:pStyle w:val="Code"/>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t>const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UsingMemo</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 products })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w:t>
      </w:r>
    </w:p>
    <w:p w14:paraId="6C77917C" w14:textId="77777777" w:rsidR="00990932" w:rsidRPr="005033E8" w:rsidRDefault="00990932" w:rsidP="005B3EAE">
      <w:pPr>
        <w:pStyle w:val="Code"/>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const</w:t>
      </w:r>
      <w:r w:rsidRPr="005033E8">
        <w:rPr>
          <w:rStyle w:val="HTMLCode"/>
          <w:rFonts w:ascii="Times New Roman" w:eastAsiaTheme="majorEastAsia" w:hAnsi="Times New Roman" w:cs="Times New Roman"/>
          <w:sz w:val="23"/>
          <w:szCs w:val="23"/>
        </w:rPr>
        <w:t xml:space="preserve"> soldoutProducts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useMemo</w:t>
      </w:r>
      <w:r w:rsidRPr="005033E8">
        <w:rPr>
          <w:rStyle w:val="HTMLCode"/>
          <w:rFonts w:ascii="Times New Roman" w:eastAsiaTheme="majorEastAsia" w:hAnsi="Times New Roman" w:cs="Times New Roman"/>
          <w:sz w:val="23"/>
          <w:szCs w:val="23"/>
        </w:rPr>
        <w:t>(</w:t>
      </w:r>
    </w:p>
    <w:p w14:paraId="42153D01" w14:textId="7E631B0D" w:rsidR="00990932" w:rsidRPr="005033E8" w:rsidRDefault="00990932" w:rsidP="005B3EAE">
      <w:pPr>
        <w:pStyle w:val="Code"/>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products.</w:t>
      </w:r>
      <w:r w:rsidRPr="005033E8">
        <w:rPr>
          <w:rStyle w:val="HTMLCode"/>
          <w:rFonts w:ascii="Times New Roman" w:eastAsiaTheme="majorEastAsia" w:hAnsi="Times New Roman" w:cs="Times New Roman"/>
          <w:color w:val="24292E"/>
          <w:sz w:val="23"/>
          <w:szCs w:val="23"/>
        </w:rPr>
        <w:t>filter</w:t>
      </w:r>
      <w:r w:rsidRPr="005033E8">
        <w:rPr>
          <w:rStyle w:val="HTMLCode"/>
          <w:rFonts w:ascii="Times New Roman" w:eastAsiaTheme="majorEastAsia" w:hAnsi="Times New Roman" w:cs="Times New Roman"/>
          <w:sz w:val="23"/>
          <w:szCs w:val="23"/>
        </w:rPr>
        <w:t xml:space="preserve">(x </w:t>
      </w:r>
      <w:r w:rsidRPr="005033E8">
        <w:rPr>
          <w:rStyle w:val="HTMLCode"/>
          <w:rFonts w:ascii="Times New Roman" w:eastAsiaTheme="majorEastAsia" w:hAnsi="Times New Roman" w:cs="Times New Roman"/>
          <w:color w:val="24292E"/>
          <w:sz w:val="23"/>
          <w:szCs w:val="23"/>
        </w:rPr>
        <w:t>=&gt;</w:t>
      </w:r>
      <w:r w:rsidRPr="005033E8">
        <w:rPr>
          <w:rStyle w:val="HTMLCode"/>
          <w:rFonts w:ascii="Times New Roman" w:eastAsiaTheme="majorEastAsia" w:hAnsi="Times New Roman" w:cs="Times New Roman"/>
          <w:sz w:val="23"/>
          <w:szCs w:val="23"/>
        </w:rPr>
        <w:t xml:space="preserve"> x.isSoldout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true</w:t>
      </w:r>
      <w:r w:rsidRPr="005033E8">
        <w:rPr>
          <w:rStyle w:val="HTMLCode"/>
          <w:rFonts w:ascii="Times New Roman" w:eastAsiaTheme="majorEastAsia" w:hAnsi="Times New Roman" w:cs="Times New Roman"/>
          <w:sz w:val="23"/>
          <w:szCs w:val="23"/>
        </w:rPr>
        <w:t>),    [products]</w:t>
      </w:r>
      <w:r w:rsidR="007E0058" w:rsidRPr="005033E8">
        <w:rPr>
          <w:rStyle w:val="HTMLCode"/>
          <w:rFonts w:ascii="Times New Roman" w:eastAsiaTheme="majorEastAsia" w:hAnsi="Times New Roman" w:cs="Times New Roman"/>
          <w:sz w:val="23"/>
          <w:szCs w:val="23"/>
        </w:rPr>
        <w:t>);};</w:t>
      </w:r>
    </w:p>
    <w:p w14:paraId="5E82028C" w14:textId="6DDFDEF5" w:rsidR="00990932" w:rsidRPr="005033E8" w:rsidRDefault="00990932" w:rsidP="00E06625">
      <w:pPr>
        <w:pStyle w:val="Nidungvnbn"/>
        <w:rPr>
          <w:lang w:eastAsia="vi-VN"/>
        </w:rPr>
      </w:pPr>
      <w:r w:rsidRPr="00E06625">
        <w:t>Trong đó ở component NotUsingMemo mỗi khi component được render thì soldoutProducts sẽ được thực khi lại. Điều này dẫn đến việc phải tính toán lại cả những trường hợp đầu vào và đầu ra không thay đổi. Nếu việc tính toán là</w:t>
      </w:r>
      <w:r w:rsidRPr="005033E8">
        <w:rPr>
          <w:lang w:eastAsia="vi-VN"/>
        </w:rPr>
        <w:t xml:space="preserve"> 1 hàm nặng tốn nhiều thời gian vậy sẽ gay ảnh hưởng đến trải nghiệp người dùng</w:t>
      </w:r>
    </w:p>
    <w:p w14:paraId="3CA89165" w14:textId="5736A00A" w:rsidR="00990932" w:rsidRPr="00CE1530" w:rsidRDefault="00990932" w:rsidP="00CE1530">
      <w:pPr>
        <w:pStyle w:val="Nidungvnbn"/>
      </w:pPr>
      <w:r w:rsidRPr="00CE1530">
        <w:lastRenderedPageBreak/>
        <w:t xml:space="preserve">Trong khi đó ở component UsingMemo soldoutProducts  sẽ chỉ được tính toán lại nếu như products (tham số truyền vào ở tham số thứ 2 của hàm useMemo) thay đổi. Nó giúp ta loại bỏ được các trường hợp đầu vào không thay đổi, giúp giảm tải việc tính toán </w:t>
      </w:r>
    </w:p>
    <w:p w14:paraId="5FFAA27B" w14:textId="50A79072" w:rsidR="00990932" w:rsidRPr="00CE1530" w:rsidRDefault="00990932" w:rsidP="00CE1530">
      <w:pPr>
        <w:pStyle w:val="Nidungvnbn"/>
      </w:pPr>
      <w:r w:rsidRPr="00CE1530">
        <w:t>useCallback có nhiệm vụ tương tự như useMemo nhưng khác ở chỗ function truyền vào useMemo bắt buộc phải ở trong quá trình render trong khi đối với useCallback đó lại là function callback của 1 event nào đó như là onClick chẳng hạn. </w:t>
      </w:r>
    </w:p>
    <w:p w14:paraId="5DD91D1E" w14:textId="1F2B1AFE" w:rsidR="00990932" w:rsidRPr="00CE1530" w:rsidRDefault="00EA5E31" w:rsidP="00CE1530">
      <w:pPr>
        <w:pStyle w:val="Nidungvnbn"/>
      </w:pPr>
      <w:r w:rsidRPr="00CE1530">
        <w:t>u</w:t>
      </w:r>
      <w:r w:rsidR="00493ACF" w:rsidRPr="00CE1530">
        <w:t xml:space="preserve">seContext sẽ giải quyết vấn đề là việc </w:t>
      </w:r>
      <w:r w:rsidR="00990932" w:rsidRPr="00CE1530">
        <w:t>trên dòng dữ liệu trong react chỉ đi 1 chiều từ cha xuống con vậy làm sao để truyền props từ con lên cha hoặc giữa các component con với nhau</w:t>
      </w:r>
      <w:r w:rsidR="00493ACF" w:rsidRPr="00CE1530">
        <w:t>.</w:t>
      </w:r>
      <w:r w:rsidR="00990932" w:rsidRPr="00CE1530">
        <w:t xml:space="preserve"> </w:t>
      </w:r>
      <w:r w:rsidR="00493ACF" w:rsidRPr="00CE1530">
        <w:t>B</w:t>
      </w:r>
      <w:r w:rsidR="00990932" w:rsidRPr="00CE1530">
        <w:t>ạn có thể tạo một context để thêm những shared state và sau đó component nào cần thì bạn gọi context đó ra xài, không cần phải truyền từ cha xuống con nữa. Nó cũng giống như biến global được chia sẻ và sử dụng ở nhiều nơi, nhưng context được quản lí tốt hơn để maintain code dễ hơn.</w:t>
      </w:r>
    </w:p>
    <w:p w14:paraId="5B382121" w14:textId="346CF56D" w:rsidR="00990932" w:rsidRPr="001F5678" w:rsidRDefault="00990932" w:rsidP="001F5678">
      <w:pPr>
        <w:pStyle w:val="Nidungvnbn"/>
        <w:rPr>
          <w:rStyle w:val="HTMLCode"/>
          <w:rFonts w:ascii="Times New Roman" w:hAnsi="Times New Roman" w:cs="Times New Roman"/>
          <w:sz w:val="26"/>
          <w:szCs w:val="26"/>
        </w:rPr>
      </w:pPr>
      <w:r w:rsidRPr="001F5678">
        <w:t>Ví dụ sử dụng context:</w:t>
      </w:r>
    </w:p>
    <w:p w14:paraId="6A817065" w14:textId="4E49E722"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import React from 'react';</w:t>
      </w:r>
    </w:p>
    <w:p w14:paraId="5D467515" w14:textId="516FEFA8"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ExampleContext = React.createContext();</w:t>
      </w:r>
    </w:p>
    <w:p w14:paraId="73068FAE"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App = () =&gt; {</w:t>
      </w:r>
    </w:p>
    <w:p w14:paraId="5DC2EA04"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w:t>
      </w:r>
    </w:p>
    <w:p w14:paraId="19987332"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&lt;ExampleContext.Provider value={{ color: 'red' }}&gt;</w:t>
      </w:r>
    </w:p>
    <w:p w14:paraId="0888138B"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&lt;div className='App'&gt;</w:t>
      </w:r>
    </w:p>
    <w:p w14:paraId="67626ED2"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&lt;ChildComponent /&gt;</w:t>
      </w:r>
    </w:p>
    <w:p w14:paraId="46425863"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&lt;/div&gt;</w:t>
      </w:r>
    </w:p>
    <w:p w14:paraId="7A45AF98"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&lt;/ExampleContext.Provider&gt;</w:t>
      </w:r>
    </w:p>
    <w:p w14:paraId="7272C773" w14:textId="1F3A8B11" w:rsidR="00990932" w:rsidRPr="005033E8" w:rsidRDefault="00990932" w:rsidP="005033E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385A8209"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ChildComponent = () =&gt; {</w:t>
      </w:r>
    </w:p>
    <w:p w14:paraId="18B06A0A" w14:textId="705C47C7" w:rsidR="00990932" w:rsidRPr="005033E8" w:rsidRDefault="00990932" w:rsidP="005033E8">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const { color } = React.useContext(ExampleContext);</w:t>
      </w:r>
    </w:p>
    <w:p w14:paraId="42E0B303"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lastRenderedPageBreak/>
        <w:t xml:space="preserve">  return &lt;p style={{ color }}&gt;This text is {color}&lt;/p&gt;;</w:t>
      </w:r>
    </w:p>
    <w:p w14:paraId="41405F78" w14:textId="77777777" w:rsidR="00990932" w:rsidRPr="005033E8" w:rsidRDefault="00990932" w:rsidP="00574CE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w:t>
      </w:r>
    </w:p>
    <w:p w14:paraId="2A3ADBE8" w14:textId="5210F95E" w:rsidR="00990932" w:rsidRPr="00133696" w:rsidRDefault="00990932" w:rsidP="0013369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Fonts w:ascii="Times New Roman"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export default App;</w:t>
      </w:r>
    </w:p>
    <w:p w14:paraId="2F130E7A" w14:textId="483A435F" w:rsidR="00990932" w:rsidRPr="005033E8" w:rsidRDefault="00990932" w:rsidP="006C653F">
      <w:pPr>
        <w:pStyle w:val="Nidungvnbn"/>
      </w:pPr>
      <w:r w:rsidRPr="005033E8">
        <w:t>Đầu tiên chúng ta sẽ định nghĩa 1 context:</w:t>
      </w:r>
    </w:p>
    <w:p w14:paraId="091F24D5" w14:textId="77777777" w:rsidR="00990932" w:rsidRPr="005033E8" w:rsidRDefault="00990932" w:rsidP="008C546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ExampleContext = React.createContext();</w:t>
      </w:r>
    </w:p>
    <w:p w14:paraId="0AD4AFF0" w14:textId="6EFCAC69" w:rsidR="00990932" w:rsidRPr="005033E8" w:rsidRDefault="00990932" w:rsidP="005508A0">
      <w:pPr>
        <w:pStyle w:val="Nidungvnbn"/>
      </w:pPr>
      <w:r w:rsidRPr="005033E8">
        <w:t>Sau đó bao bọc toàn bộ thành phần DOM của component bằng thẻ Provider, đồng thời truyền giá trị mà mình muốn chia sẻ đến các component khác</w:t>
      </w:r>
    </w:p>
    <w:p w14:paraId="1C6E3247" w14:textId="77777777" w:rsidR="00990932" w:rsidRPr="005033E8" w:rsidRDefault="00990932" w:rsidP="0084309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&lt;ExampleContext.Provider value={{ color: 'red' }}&gt;</w:t>
      </w:r>
    </w:p>
    <w:p w14:paraId="4A8B8816" w14:textId="77777777" w:rsidR="00990932" w:rsidRPr="005033E8" w:rsidRDefault="00990932" w:rsidP="0084309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&lt;div className="App"&gt;</w:t>
      </w:r>
    </w:p>
    <w:p w14:paraId="65F099F8" w14:textId="77777777" w:rsidR="00990932" w:rsidRPr="005033E8" w:rsidRDefault="00990932" w:rsidP="0084309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&lt;ChildComponent /&gt;</w:t>
      </w:r>
    </w:p>
    <w:p w14:paraId="5A4FA119" w14:textId="77777777" w:rsidR="00990932" w:rsidRPr="005033E8" w:rsidRDefault="00990932" w:rsidP="0084309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&lt;/div&gt;</w:t>
      </w:r>
    </w:p>
    <w:p w14:paraId="3BE42C66" w14:textId="77777777" w:rsidR="00990932" w:rsidRPr="005033E8" w:rsidRDefault="00990932" w:rsidP="0084309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&lt;/ExampleContext.Provider&gt;</w:t>
      </w:r>
    </w:p>
    <w:p w14:paraId="3B88299C" w14:textId="4A00634A" w:rsidR="00990932" w:rsidRPr="00210723" w:rsidRDefault="00990932" w:rsidP="00210723">
      <w:pPr>
        <w:pStyle w:val="Nidungvnbn"/>
      </w:pPr>
      <w:r w:rsidRPr="00210723">
        <w:t>Như vậy là chúng ta đã có thể sử dụng context đó trong các component con thông qua useContext:</w:t>
      </w:r>
    </w:p>
    <w:p w14:paraId="71B1165E" w14:textId="77777777" w:rsidR="00990932" w:rsidRPr="005033E8" w:rsidRDefault="00990932" w:rsidP="008C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ChildComponent = () =&gt; {</w:t>
      </w:r>
    </w:p>
    <w:p w14:paraId="31B4060A" w14:textId="77777777" w:rsidR="00990932" w:rsidRPr="005033E8" w:rsidRDefault="00990932" w:rsidP="008C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const { color } = React.useContext(ExampleContext);</w:t>
      </w:r>
    </w:p>
    <w:p w14:paraId="62588B11" w14:textId="77777777" w:rsidR="00990932" w:rsidRPr="005033E8" w:rsidRDefault="00990932" w:rsidP="008C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p>
    <w:p w14:paraId="79DBF86B" w14:textId="77777777" w:rsidR="00990932" w:rsidRPr="005033E8" w:rsidRDefault="00990932" w:rsidP="008C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&lt;p style={{ color }}&gt;This text is {color}&lt;/p&gt;;</w:t>
      </w:r>
    </w:p>
    <w:p w14:paraId="06D61AA2" w14:textId="77777777" w:rsidR="00990932" w:rsidRPr="005033E8" w:rsidRDefault="00990932" w:rsidP="008C0BB9">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Fonts w:ascii="Times New Roman"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w:t>
      </w:r>
    </w:p>
    <w:p w14:paraId="5EC872C5" w14:textId="1B7305C0" w:rsidR="00990932" w:rsidRPr="008129A6" w:rsidRDefault="00990932" w:rsidP="008129A6">
      <w:pPr>
        <w:pStyle w:val="Nidungvnbn"/>
      </w:pPr>
      <w:r w:rsidRPr="008129A6">
        <w:lastRenderedPageBreak/>
        <w:t xml:space="preserve">Ngoài ra value của hàm Provider còn có thể chưa các function </w:t>
      </w:r>
    </w:p>
    <w:p w14:paraId="3B7F316D" w14:textId="60A28E3C" w:rsidR="00990932" w:rsidRPr="00736262" w:rsidRDefault="00990932" w:rsidP="00736262">
      <w:pPr>
        <w:pStyle w:val="Nidungvnbn"/>
      </w:pPr>
      <w:r w:rsidRPr="00736262">
        <w:t>Ngoài ra chúng ta còn rất nhiều cái hook khác được định nghĩa sẳn bởi React mà các bạn có thể đọc thêm ở trên trang chủ của React hoặc chúng ta có thể tự viết hook cho mình trong trường hợp cái logic đó lập lại ở các component khác nhau. Các hàm hook luôn được bắt đầu với use (vd: useFetch). Ví dụ:</w:t>
      </w:r>
    </w:p>
    <w:p w14:paraId="1997EAAE"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import { useState, useEffect } from "react";</w:t>
      </w:r>
    </w:p>
    <w:p w14:paraId="7412E502"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p>
    <w:p w14:paraId="13E868BA"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useFetch = (url) =&gt; {</w:t>
      </w:r>
    </w:p>
    <w:p w14:paraId="560669BB"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const [data, setData] = useState(null);</w:t>
      </w:r>
    </w:p>
    <w:p w14:paraId="4F1313AF"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p>
    <w:p w14:paraId="29E6F7DE"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useEffect(() =&gt; {</w:t>
      </w:r>
    </w:p>
    <w:p w14:paraId="1CBFCA94"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fetch(url)</w:t>
      </w:r>
    </w:p>
    <w:p w14:paraId="04CB5BD2"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.then((res) =&gt; res.json())</w:t>
      </w:r>
    </w:p>
    <w:p w14:paraId="088E48C8"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.then((data) =&gt; setData(data));</w:t>
      </w:r>
    </w:p>
    <w:p w14:paraId="558ACAB1"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 [url]);</w:t>
      </w:r>
    </w:p>
    <w:p w14:paraId="488EBE51"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p>
    <w:p w14:paraId="27281759"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[data];</w:t>
      </w:r>
    </w:p>
    <w:p w14:paraId="481476B7"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w:t>
      </w:r>
    </w:p>
    <w:p w14:paraId="541B2BF6"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p>
    <w:p w14:paraId="31726245" w14:textId="77777777" w:rsidR="00990932" w:rsidRPr="005033E8" w:rsidRDefault="00990932" w:rsidP="00C30B4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export default useFetch;</w:t>
      </w:r>
    </w:p>
    <w:p w14:paraId="0C30CC1C" w14:textId="2606C196" w:rsidR="00990932" w:rsidRPr="009B34BE" w:rsidRDefault="00990932" w:rsidP="009B34BE">
      <w:pPr>
        <w:pStyle w:val="Nidungvnbn"/>
      </w:pPr>
      <w:r w:rsidRPr="009B34BE">
        <w:t>Trong ví dụ trên ta tạo sử dụng hook useFetch để lấy dữ liệu từ data. Hàm useFetch nhận vào url và trả về data và sẽ gọi api mỗi khi url thay đổi (ứng dụng useEffect đã giới thiệu ở trên). Sau đó chúng ta có thể sử dụng useFetch như các hook khác</w:t>
      </w:r>
      <w:r w:rsidRPr="009B34BE">
        <w:rPr>
          <w:rStyle w:val="HTMLCode"/>
          <w:rFonts w:ascii="Times New Roman" w:eastAsiaTheme="majorEastAsia" w:hAnsi="Times New Roman" w:cs="Times New Roman"/>
          <w:sz w:val="26"/>
          <w:szCs w:val="26"/>
        </w:rPr>
        <w:t xml:space="preserve"> </w:t>
      </w:r>
    </w:p>
    <w:p w14:paraId="3D6FC348" w14:textId="27A17B6C" w:rsidR="00990932" w:rsidRPr="005033E8" w:rsidRDefault="00990932" w:rsidP="0027129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lastRenderedPageBreak/>
        <w:t>import useFetch from "./useFetch";</w:t>
      </w:r>
    </w:p>
    <w:p w14:paraId="03A37561"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const Home = () =&gt; {</w:t>
      </w:r>
    </w:p>
    <w:p w14:paraId="539E5C4A" w14:textId="4627F150" w:rsidR="00990932" w:rsidRPr="005033E8" w:rsidRDefault="00990932" w:rsidP="0027129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const [data] = useFetch("https://jsonplaceholder.typicode.com/todos");</w:t>
      </w:r>
    </w:p>
    <w:p w14:paraId="7D475B5F"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w:t>
      </w:r>
    </w:p>
    <w:p w14:paraId="35893935"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&lt;&gt;</w:t>
      </w:r>
    </w:p>
    <w:p w14:paraId="6C647D18"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{data &amp;&amp;</w:t>
      </w:r>
    </w:p>
    <w:p w14:paraId="661FEF90"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data.map((item) =&gt; {</w:t>
      </w:r>
    </w:p>
    <w:p w14:paraId="72364C3D"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&lt;p key={item.id}&gt;{item.title}&lt;/p&gt;;</w:t>
      </w:r>
    </w:p>
    <w:p w14:paraId="2817B3B4"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3055B777" w14:textId="77777777" w:rsidR="00990932" w:rsidRPr="005033E8" w:rsidRDefault="00990932" w:rsidP="00C519E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&lt;/&gt;</w:t>
      </w:r>
    </w:p>
    <w:p w14:paraId="44BF86EE" w14:textId="13347EE5" w:rsidR="00990932" w:rsidRPr="005033E8" w:rsidRDefault="00990932" w:rsidP="00B15A0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02A838AC" w14:textId="38B33757" w:rsidR="00990932" w:rsidRPr="005033E8" w:rsidRDefault="00990932">
      <w:pPr>
        <w:pStyle w:val="Tiumccp2"/>
        <w:numPr>
          <w:ilvl w:val="2"/>
          <w:numId w:val="2"/>
        </w:numPr>
        <w:tabs>
          <w:tab w:val="clear" w:pos="6379"/>
        </w:tabs>
      </w:pPr>
      <w:bookmarkStart w:id="66" w:name="_Toc117801019"/>
      <w:bookmarkStart w:id="67" w:name="_Toc126412885"/>
      <w:r w:rsidRPr="005033E8">
        <w:t>Redux</w:t>
      </w:r>
      <w:bookmarkEnd w:id="66"/>
      <w:bookmarkEnd w:id="67"/>
    </w:p>
    <w:p w14:paraId="0A92DAA8" w14:textId="6CED2471" w:rsidR="00990932" w:rsidRPr="0017132A" w:rsidRDefault="00990932" w:rsidP="0017132A">
      <w:pPr>
        <w:pStyle w:val="Nidungvnbn"/>
      </w:pPr>
      <w:r w:rsidRPr="0017132A">
        <w:t>Redux là 1 thư viện Javascript để quản lý state của ứng dụng, thường được sử dụng với javascript framework như React.</w:t>
      </w:r>
    </w:p>
    <w:p w14:paraId="3EDB0D0A" w14:textId="26F0770F" w:rsidR="00990932" w:rsidRPr="0017132A" w:rsidRDefault="00990932" w:rsidP="0017132A">
      <w:pPr>
        <w:pStyle w:val="Nidungvnbn"/>
      </w:pPr>
      <w:r w:rsidRPr="0017132A">
        <w:t>Như đã đề cập bên trên dữ liệu của react chỉ truyền 1 chiều từ cha cho con. Việc truyền dữ liệu giữa con lên cha hoặc giữ các component đồng cấp rất phức tạp. Chúng ta có thể dùng useContext đã đề cập ở trên tuy nhiên useContext sẽ render lại tất cả các component nằm trong provider khi value thay đổi điều này ổn với các ứng dụng nhỏ tuy nhiên với các ứng dụng lớn việc này sẽ giảm hiện xuất của trang web. Do đó redux là 1 giải pháp quản lý state được nhiều người sử dụng khi sử dụng React. Trái với useContext, khi sử dụng Redux các component chỉ render lại những component thay đổi props hoặc state tuy nhiên việc setup Redux đòi hỏi nhiều công sức hơn là useContext.</w:t>
      </w:r>
    </w:p>
    <w:p w14:paraId="74901754" w14:textId="77777777" w:rsidR="00990932" w:rsidRPr="005033E8" w:rsidRDefault="00990932" w:rsidP="00990932">
      <w:pPr>
        <w:keepNext/>
        <w:jc w:val="center"/>
      </w:pPr>
      <w:r w:rsidRPr="005033E8">
        <w:rPr>
          <w:noProof/>
          <w:lang w:val="vi-VN" w:eastAsia="vi-VN"/>
        </w:rPr>
        <w:lastRenderedPageBreak/>
        <w:drawing>
          <wp:inline distT="0" distB="0" distL="0" distR="0" wp14:anchorId="3DD94394" wp14:editId="5302608D">
            <wp:extent cx="4975860" cy="3451860"/>
            <wp:effectExtent l="0" t="0" r="0" b="0"/>
            <wp:docPr id="26" name="Picture 26"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5860" cy="3451860"/>
                    </a:xfrm>
                    <a:prstGeom prst="rect">
                      <a:avLst/>
                    </a:prstGeom>
                    <a:noFill/>
                    <a:ln>
                      <a:noFill/>
                    </a:ln>
                  </pic:spPr>
                </pic:pic>
              </a:graphicData>
            </a:graphic>
          </wp:inline>
        </w:drawing>
      </w:r>
    </w:p>
    <w:p w14:paraId="56DBF936" w14:textId="3ED60564" w:rsidR="00990932" w:rsidRPr="005033E8" w:rsidRDefault="00990932" w:rsidP="00990932">
      <w:pPr>
        <w:pStyle w:val="Caption"/>
      </w:pPr>
      <w:bookmarkStart w:id="68" w:name="_Toc126403650"/>
      <w:r w:rsidRPr="005033E8">
        <w:t xml:space="preserve">Hình </w:t>
      </w:r>
      <w:r w:rsidR="000A3384">
        <w:t>1</w:t>
      </w:r>
      <w:r w:rsidR="009E78EA">
        <w:t>.</w:t>
      </w:r>
      <w:fldSimple w:instr=" SEQ Hình \* ARABIC \s 1 ">
        <w:r w:rsidR="009E78EA">
          <w:rPr>
            <w:noProof/>
          </w:rPr>
          <w:t>37</w:t>
        </w:r>
      </w:fldSimple>
      <w:r w:rsidR="00CC40F0">
        <w:rPr>
          <w:noProof/>
        </w:rPr>
        <w:t>:</w:t>
      </w:r>
      <w:r w:rsidRPr="005033E8">
        <w:t xml:space="preserve"> Mô hình hoạt động của Redux</w:t>
      </w:r>
      <w:bookmarkEnd w:id="68"/>
      <w:r w:rsidRPr="005033E8">
        <w:t xml:space="preserve"> </w:t>
      </w:r>
    </w:p>
    <w:p w14:paraId="4FF464A8" w14:textId="77777777" w:rsidR="00990932" w:rsidRPr="005033E8" w:rsidRDefault="00990932" w:rsidP="00990932"/>
    <w:p w14:paraId="6DC66B47" w14:textId="2929C531" w:rsidR="00990932" w:rsidRPr="005921B6" w:rsidRDefault="00990932" w:rsidP="005921B6">
      <w:pPr>
        <w:pStyle w:val="Nidungvnbn"/>
      </w:pPr>
      <w:r w:rsidRPr="005921B6">
        <w:t>Cái cách mà Redux hoạt động là khá đơn giản. Nó có 1 store lưu trữ toàn bộ state của app. Mỗi component có thể access trực tiếp đến state được lưu trữ thay vì phải truyền props từ component này đến component khác.</w:t>
      </w:r>
    </w:p>
    <w:p w14:paraId="700E725C" w14:textId="5E4ABFA2" w:rsidR="00990932" w:rsidRPr="005921B6" w:rsidRDefault="00990932" w:rsidP="005921B6">
      <w:pPr>
        <w:pStyle w:val="Nidungvnbn"/>
      </w:pPr>
      <w:r w:rsidRPr="005921B6">
        <w:t xml:space="preserve">Cơ chế hoạt động của nó được tóm gọn trong 1 sơ đồ đơn giản: </w:t>
      </w:r>
    </w:p>
    <w:p w14:paraId="75461F17" w14:textId="77777777" w:rsidR="00990932" w:rsidRPr="005033E8" w:rsidRDefault="00990932" w:rsidP="00990932">
      <w:pPr>
        <w:keepNext/>
        <w:jc w:val="center"/>
      </w:pPr>
      <w:r w:rsidRPr="005033E8">
        <w:rPr>
          <w:noProof/>
          <w:lang w:val="vi-VN" w:eastAsia="vi-VN"/>
        </w:rPr>
        <w:lastRenderedPageBreak/>
        <w:drawing>
          <wp:inline distT="0" distB="0" distL="0" distR="0" wp14:anchorId="1D3EEE9F" wp14:editId="125504BC">
            <wp:extent cx="5731510" cy="4302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ux-workflows.gif"/>
                    <pic:cNvPicPr/>
                  </pic:nvPicPr>
                  <pic:blipFill>
                    <a:blip r:embed="rId61">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inline>
        </w:drawing>
      </w:r>
    </w:p>
    <w:p w14:paraId="1E23B64F" w14:textId="4284FE5F" w:rsidR="00990932" w:rsidRPr="005033E8" w:rsidRDefault="00990932" w:rsidP="00990932">
      <w:pPr>
        <w:pStyle w:val="Caption"/>
      </w:pPr>
      <w:bookmarkStart w:id="69" w:name="_Toc126403651"/>
      <w:r w:rsidRPr="005033E8">
        <w:t xml:space="preserve">Hình </w:t>
      </w:r>
      <w:r w:rsidR="000A3384">
        <w:t>1</w:t>
      </w:r>
      <w:r w:rsidR="009E78EA">
        <w:t>.</w:t>
      </w:r>
      <w:fldSimple w:instr=" SEQ Hình \* ARABIC \s 1 ">
        <w:r w:rsidR="009E78EA">
          <w:rPr>
            <w:noProof/>
          </w:rPr>
          <w:t>38</w:t>
        </w:r>
      </w:fldSimple>
      <w:r w:rsidR="00CC40F0">
        <w:rPr>
          <w:noProof/>
        </w:rPr>
        <w:t>:</w:t>
      </w:r>
      <w:r w:rsidRPr="005033E8">
        <w:t xml:space="preserve"> Sơ đồ hoạc động của Redux</w:t>
      </w:r>
      <w:bookmarkEnd w:id="69"/>
    </w:p>
    <w:p w14:paraId="5B15BF67" w14:textId="4ABDB008" w:rsidR="00990932" w:rsidRPr="00394F41" w:rsidRDefault="00990932" w:rsidP="00394F41">
      <w:pPr>
        <w:pStyle w:val="Nidungvnbn"/>
      </w:pPr>
      <w:r w:rsidRPr="00394F41">
        <w:t>Khi người dùng tương tác với UI sẽ tạo ra 1 action action này sẽ được dispatcher gửi đến reducer (các action bất đồng bộ ví dụ như gọi api sẽ được sử lý bởi các middleware tại bước này). Reducer sẽ nhận thông tin từ action và state hiện tại và sử lý sao đó trả về một state mới. Khi state thay đổi Ui cũng sẽ cập nhật theo.</w:t>
      </w:r>
    </w:p>
    <w:p w14:paraId="6C5CAFED" w14:textId="7E538FA3" w:rsidR="00990932" w:rsidRPr="00394F41" w:rsidRDefault="00990932" w:rsidP="00394F41">
      <w:pPr>
        <w:pStyle w:val="Nidungvnbn"/>
      </w:pPr>
      <w:r w:rsidRPr="00394F41">
        <w:t>Thành phần chính của Redux gồm: Actions, Store, Reducers.</w:t>
      </w:r>
    </w:p>
    <w:p w14:paraId="3AD60B50" w14:textId="72867491" w:rsidR="00990932" w:rsidRPr="00CA5307" w:rsidRDefault="00990932">
      <w:pPr>
        <w:pStyle w:val="Tiumccp3"/>
        <w:numPr>
          <w:ilvl w:val="3"/>
          <w:numId w:val="2"/>
        </w:numPr>
        <w:tabs>
          <w:tab w:val="clear" w:pos="6379"/>
        </w:tabs>
      </w:pPr>
      <w:bookmarkStart w:id="70" w:name="_Toc117801020"/>
      <w:bookmarkStart w:id="71" w:name="_Toc126412886"/>
      <w:r w:rsidRPr="00CA5307">
        <w:t>Action</w:t>
      </w:r>
      <w:bookmarkEnd w:id="70"/>
      <w:bookmarkEnd w:id="71"/>
    </w:p>
    <w:p w14:paraId="407CCB69" w14:textId="1CB8A7E1" w:rsidR="00990932" w:rsidRPr="001E5C1A" w:rsidRDefault="00990932" w:rsidP="001E5C1A">
      <w:pPr>
        <w:pStyle w:val="Nidungvnbn"/>
      </w:pPr>
      <w:r w:rsidRPr="001E5C1A">
        <w:t>Actions đơn giản là các events. Chúng là cách mà chúng ta send data từ app đến Redux store. Những data này có thể là từ sự tương tác của user vs app, API calls hoặc cũng có thể là từ form submission.</w:t>
      </w:r>
    </w:p>
    <w:p w14:paraId="0E9462B3" w14:textId="317A7024" w:rsidR="00990932" w:rsidRPr="0059615B" w:rsidRDefault="00990932" w:rsidP="0059615B">
      <w:pPr>
        <w:pStyle w:val="Nidungvnbn"/>
      </w:pPr>
      <w:r w:rsidRPr="0059615B">
        <w:lastRenderedPageBreak/>
        <w:t>Actions được gửi bằng cách sử dụng store.dispatch() method, chúng phải có một type property để biểu lộ loại action để thực hiện. Chúng cũng phải có một payload chứa thông tin. Actions được tạo thông qua một action creator. Ví dụ:</w:t>
      </w:r>
    </w:p>
    <w:p w14:paraId="6D9B218D"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Fonts w:ascii="Times New Roman" w:eastAsiaTheme="majorEastAsia" w:hAnsi="Times New Roman" w:cs="Times New Roman"/>
        </w:rPr>
        <w:t xml:space="preserve">   </w:t>
      </w:r>
      <w:r w:rsidRPr="005033E8">
        <w:rPr>
          <w:rStyle w:val="HTMLCode"/>
          <w:rFonts w:ascii="Times New Roman" w:eastAsiaTheme="majorEastAsia" w:hAnsi="Times New Roman" w:cs="Times New Roman"/>
          <w:color w:val="24292E"/>
          <w:sz w:val="23"/>
          <w:szCs w:val="23"/>
        </w:rPr>
        <w:t>const setLoginStatus = (name, password) =&gt; {</w:t>
      </w:r>
    </w:p>
    <w:p w14:paraId="736304B9"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return {</w:t>
      </w:r>
    </w:p>
    <w:p w14:paraId="38B919A1"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type: "LOGIN",</w:t>
      </w:r>
    </w:p>
    <w:p w14:paraId="30190909"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payload: {</w:t>
      </w:r>
    </w:p>
    <w:p w14:paraId="4B7C660D"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username: "foo",</w:t>
      </w:r>
    </w:p>
    <w:p w14:paraId="7E63DB02"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password: "bar"</w:t>
      </w:r>
    </w:p>
    <w:p w14:paraId="57D5D735"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41ADF348"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495AE1A1" w14:textId="77777777" w:rsidR="00990932" w:rsidRPr="005033E8" w:rsidRDefault="00990932" w:rsidP="007A3CD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t xml:space="preserve">   }</w:t>
      </w:r>
    </w:p>
    <w:p w14:paraId="3E8EBA7A" w14:textId="692CDAF5" w:rsidR="00990932" w:rsidRPr="007712F9" w:rsidRDefault="00990932" w:rsidP="007712F9">
      <w:pPr>
        <w:pStyle w:val="Nidungvnbn"/>
      </w:pPr>
      <w:r w:rsidRPr="007712F9">
        <w:t>Trong đó setLoginStatus là tên của action (function) sẽ được gọi trong hàm dispatch. setLoginStatus trả về 1 object gồm type để reducer nhận biết phải thực hiện hành động nào và payload để truyền data xuống reducer</w:t>
      </w:r>
    </w:p>
    <w:p w14:paraId="04949DC2" w14:textId="64454437" w:rsidR="00990932" w:rsidRPr="00CC7476" w:rsidRDefault="00990932">
      <w:pPr>
        <w:pStyle w:val="Tiumccp3"/>
        <w:numPr>
          <w:ilvl w:val="3"/>
          <w:numId w:val="2"/>
        </w:numPr>
        <w:tabs>
          <w:tab w:val="clear" w:pos="6379"/>
        </w:tabs>
      </w:pPr>
      <w:bookmarkStart w:id="72" w:name="_Toc117801021"/>
      <w:bookmarkStart w:id="73" w:name="_Toc126412887"/>
      <w:r w:rsidRPr="00CC7476">
        <w:t>Reducers</w:t>
      </w:r>
      <w:bookmarkEnd w:id="72"/>
      <w:bookmarkEnd w:id="73"/>
    </w:p>
    <w:p w14:paraId="5474E13C" w14:textId="394D3B3C" w:rsidR="00990932" w:rsidRPr="00390821" w:rsidRDefault="00990932" w:rsidP="00390821">
      <w:pPr>
        <w:pStyle w:val="Nidungvnbn"/>
      </w:pPr>
      <w:r w:rsidRPr="00390821">
        <w:t>Reducers là các function nguyên thủy chúng lấy state hiện tại của app, thực hiện một action và trả về một state mới. Những states này được lưu như những objects và chúng định rõ cách state của một ứng dụng thay đổi trong việc phản hồi một action được gửi đến store. 1 reducer tương đương với 1 state nhưng kèm theo các mô tả state sẽ thay đổi như thế nào khi các action khác nhau được gọi. Ví dụ:</w:t>
      </w:r>
    </w:p>
    <w:p w14:paraId="72931DD9" w14:textId="77777777" w:rsidR="00990932" w:rsidRPr="005033E8" w:rsidRDefault="00990932">
      <w:pPr>
        <w:spacing w:after="200" w:line="276" w:lineRule="auto"/>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color w:val="24292E"/>
          <w:sz w:val="23"/>
          <w:szCs w:val="23"/>
        </w:rPr>
        <w:br w:type="page"/>
      </w:r>
    </w:p>
    <w:p w14:paraId="22F198C2" w14:textId="79C41629"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color w:val="24292E"/>
          <w:sz w:val="23"/>
          <w:szCs w:val="23"/>
        </w:rPr>
        <w:lastRenderedPageBreak/>
        <w:t>export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default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function</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counterApp</w:t>
      </w:r>
      <w:r w:rsidRPr="005033E8">
        <w:rPr>
          <w:rStyle w:val="HTMLCode"/>
          <w:rFonts w:ascii="Times New Roman" w:eastAsiaTheme="majorEastAsia" w:hAnsi="Times New Roman" w:cs="Times New Roman"/>
          <w:sz w:val="23"/>
          <w:szCs w:val="23"/>
        </w:rPr>
        <w:t xml:space="preserve"> (state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initialState, action) {</w:t>
      </w:r>
    </w:p>
    <w:p w14:paraId="297E1BC7"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switch</w:t>
      </w:r>
      <w:r w:rsidRPr="005033E8">
        <w:rPr>
          <w:rStyle w:val="HTMLCode"/>
          <w:rFonts w:ascii="Times New Roman" w:eastAsiaTheme="majorEastAsia" w:hAnsi="Times New Roman" w:cs="Times New Roman"/>
          <w:sz w:val="23"/>
          <w:szCs w:val="23"/>
        </w:rPr>
        <w:t xml:space="preserve"> (action.type) {</w:t>
      </w:r>
    </w:p>
    <w:p w14:paraId="65FC57D7"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case</w:t>
      </w:r>
      <w:r w:rsidRPr="005033E8">
        <w:rPr>
          <w:rStyle w:val="HTMLCode"/>
          <w:rFonts w:ascii="Times New Roman" w:eastAsiaTheme="majorEastAsia" w:hAnsi="Times New Roman" w:cs="Times New Roman"/>
          <w:sz w:val="23"/>
          <w:szCs w:val="23"/>
        </w:rPr>
        <w:t xml:space="preserve"> INCREASE</w:t>
      </w:r>
      <w:r w:rsidRPr="005033E8">
        <w:rPr>
          <w:rStyle w:val="HTMLCode"/>
          <w:rFonts w:ascii="Times New Roman" w:eastAsiaTheme="majorEastAsia" w:hAnsi="Times New Roman" w:cs="Times New Roman"/>
          <w:color w:val="24292E"/>
          <w:sz w:val="23"/>
          <w:szCs w:val="23"/>
        </w:rPr>
        <w:t>:</w:t>
      </w:r>
    </w:p>
    <w:p w14:paraId="1CC2B5F0"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return</w:t>
      </w:r>
      <w:r w:rsidRPr="005033E8">
        <w:rPr>
          <w:rStyle w:val="HTMLCode"/>
          <w:rFonts w:ascii="Times New Roman" w:eastAsiaTheme="majorEastAsia" w:hAnsi="Times New Roman" w:cs="Times New Roman"/>
          <w:sz w:val="23"/>
          <w:szCs w:val="23"/>
        </w:rPr>
        <w:t xml:space="preserve"> {</w:t>
      </w:r>
    </w:p>
    <w:p w14:paraId="74CA8210"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increase</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state.increase,</w:t>
      </w:r>
    </w:p>
    <w:p w14:paraId="17ECA3C4"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decrease</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state.decrease</w:t>
      </w:r>
    </w:p>
    <w:p w14:paraId="6C5344BB"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5180B26B"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case</w:t>
      </w:r>
      <w:r w:rsidRPr="005033E8">
        <w:rPr>
          <w:rStyle w:val="HTMLCode"/>
          <w:rFonts w:ascii="Times New Roman" w:eastAsiaTheme="majorEastAsia" w:hAnsi="Times New Roman" w:cs="Times New Roman"/>
          <w:sz w:val="23"/>
          <w:szCs w:val="23"/>
        </w:rPr>
        <w:t xml:space="preserve"> DECREASE</w:t>
      </w:r>
      <w:r w:rsidRPr="005033E8">
        <w:rPr>
          <w:rStyle w:val="HTMLCode"/>
          <w:rFonts w:ascii="Times New Roman" w:eastAsiaTheme="majorEastAsia" w:hAnsi="Times New Roman" w:cs="Times New Roman"/>
          <w:color w:val="24292E"/>
          <w:sz w:val="23"/>
          <w:szCs w:val="23"/>
        </w:rPr>
        <w:t>:</w:t>
      </w:r>
    </w:p>
    <w:p w14:paraId="51498FB5"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return</w:t>
      </w:r>
      <w:r w:rsidRPr="005033E8">
        <w:rPr>
          <w:rStyle w:val="HTMLCode"/>
          <w:rFonts w:ascii="Times New Roman" w:eastAsiaTheme="majorEastAsia" w:hAnsi="Times New Roman" w:cs="Times New Roman"/>
          <w:sz w:val="23"/>
          <w:szCs w:val="23"/>
        </w:rPr>
        <w:t xml:space="preserve"> {</w:t>
      </w:r>
    </w:p>
    <w:p w14:paraId="0E1AEE9F"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increase</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state.increase,</w:t>
      </w:r>
    </w:p>
    <w:p w14:paraId="3A40F166"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decrease</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w:t>
      </w:r>
      <w:r w:rsidRPr="005033E8">
        <w:rPr>
          <w:rStyle w:val="HTMLCode"/>
          <w:rFonts w:ascii="Times New Roman" w:eastAsiaTheme="majorEastAsia" w:hAnsi="Times New Roman" w:cs="Times New Roman"/>
          <w:sz w:val="23"/>
          <w:szCs w:val="23"/>
        </w:rPr>
        <w:t>state.decrease</w:t>
      </w:r>
    </w:p>
    <w:p w14:paraId="6879B343"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1FDF100C"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default:</w:t>
      </w:r>
    </w:p>
    <w:p w14:paraId="4B7755C1"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color w:val="24292E"/>
          <w:sz w:val="23"/>
          <w:szCs w:val="23"/>
        </w:rPr>
        <w:t>return</w:t>
      </w:r>
      <w:r w:rsidRPr="005033E8">
        <w:rPr>
          <w:rStyle w:val="HTMLCode"/>
          <w:rFonts w:ascii="Times New Roman" w:eastAsiaTheme="majorEastAsia" w:hAnsi="Times New Roman" w:cs="Times New Roman"/>
          <w:sz w:val="23"/>
          <w:szCs w:val="23"/>
        </w:rPr>
        <w:t xml:space="preserve"> state</w:t>
      </w:r>
    </w:p>
    <w:p w14:paraId="3C21AC33"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72D7E742" w14:textId="77777777" w:rsidR="00990932" w:rsidRPr="005033E8" w:rsidRDefault="00990932" w:rsidP="006D359E">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color w:val="24292E"/>
          <w:sz w:val="23"/>
          <w:szCs w:val="23"/>
        </w:rPr>
      </w:pPr>
      <w:r w:rsidRPr="005033E8">
        <w:rPr>
          <w:rStyle w:val="HTMLCode"/>
          <w:rFonts w:ascii="Times New Roman" w:eastAsiaTheme="majorEastAsia" w:hAnsi="Times New Roman" w:cs="Times New Roman"/>
          <w:sz w:val="23"/>
          <w:szCs w:val="23"/>
        </w:rPr>
        <w:t>}</w:t>
      </w:r>
    </w:p>
    <w:p w14:paraId="5FCFBACC" w14:textId="01917BAD" w:rsidR="00990932" w:rsidRPr="002B0AB4" w:rsidRDefault="00990932" w:rsidP="002B0AB4">
      <w:pPr>
        <w:pStyle w:val="Nidungvnbn"/>
      </w:pPr>
      <w:r w:rsidRPr="002B0AB4">
        <w:t xml:space="preserve">Trong đó counterApp là tên của reducer. Trong 1 ứng  dụng có thể có nhiều reducer. Mỗi reducer có 1 tên khác nhau. Reducer nhận vào 2 tham số là state với giá trị default là initialState (giá trị khởi tạo của state) và 1 action </w:t>
      </w:r>
    </w:p>
    <w:p w14:paraId="3F3E0CA2" w14:textId="0A62258C" w:rsidR="00990932" w:rsidRPr="002B0AB4" w:rsidRDefault="00990932" w:rsidP="002B0AB4">
      <w:pPr>
        <w:pStyle w:val="Nidungvnbn"/>
      </w:pPr>
      <w:r w:rsidRPr="002B0AB4">
        <w:t>Reducer sẽ dựa theo action type để thay đổi state với payload (nếu có) và trả về state mới. Lưu ý state mới phải là object mới nếu không Redux sẽ không thể cập nhật lại UI</w:t>
      </w:r>
    </w:p>
    <w:p w14:paraId="1EE337E4" w14:textId="77777777" w:rsidR="00135101" w:rsidRPr="005033E8" w:rsidRDefault="00135101">
      <w:pPr>
        <w:spacing w:after="200" w:line="276" w:lineRule="auto"/>
        <w:rPr>
          <w:b/>
          <w:i/>
          <w:sz w:val="28"/>
          <w:szCs w:val="26"/>
          <w:lang w:eastAsia="vi-VN"/>
        </w:rPr>
      </w:pPr>
      <w:bookmarkStart w:id="74" w:name="_Toc117801022"/>
      <w:r w:rsidRPr="005033E8">
        <w:rPr>
          <w:lang w:eastAsia="vi-VN"/>
        </w:rPr>
        <w:br w:type="page"/>
      </w:r>
    </w:p>
    <w:p w14:paraId="4A778B9A" w14:textId="0B00E623" w:rsidR="00990932" w:rsidRPr="00CA5307" w:rsidRDefault="00990932">
      <w:pPr>
        <w:pStyle w:val="Tiumccp3"/>
        <w:numPr>
          <w:ilvl w:val="3"/>
          <w:numId w:val="2"/>
        </w:numPr>
        <w:tabs>
          <w:tab w:val="clear" w:pos="6379"/>
        </w:tabs>
        <w:rPr>
          <w:lang w:eastAsia="vi-VN"/>
        </w:rPr>
      </w:pPr>
      <w:bookmarkStart w:id="75" w:name="_Toc126412888"/>
      <w:r w:rsidRPr="00CA5307">
        <w:rPr>
          <w:lang w:eastAsia="vi-VN"/>
        </w:rPr>
        <w:lastRenderedPageBreak/>
        <w:t>Store</w:t>
      </w:r>
      <w:bookmarkEnd w:id="74"/>
      <w:bookmarkEnd w:id="75"/>
    </w:p>
    <w:p w14:paraId="67336A3C" w14:textId="66BE6F4F" w:rsidR="00990932" w:rsidRPr="00E40EBB" w:rsidRDefault="00990932" w:rsidP="00E40EBB">
      <w:pPr>
        <w:pStyle w:val="Nidungvnbn"/>
      </w:pPr>
      <w:r w:rsidRPr="00E40EBB">
        <w:t>Store là nơi lưu trạng thái của ứng dụng và chỉ có duy nhất một Store trong bất kỳ một chương trình ứng dụng Redux nào. Nhiệm vụ của store chính là quản lý, access các state được lưu, update state thông qua dispatch, cho phép truy cập state thông qua Getstate và đăng ký hoặc hủy đăng ký các listeners thông qua helper methods.</w:t>
      </w:r>
    </w:p>
    <w:p w14:paraId="3A7F7117" w14:textId="1E5432DC" w:rsidR="00990932" w:rsidRPr="00CA5307" w:rsidRDefault="00990932">
      <w:pPr>
        <w:pStyle w:val="Tiumccp3"/>
        <w:numPr>
          <w:ilvl w:val="3"/>
          <w:numId w:val="2"/>
        </w:numPr>
        <w:tabs>
          <w:tab w:val="clear" w:pos="6379"/>
        </w:tabs>
      </w:pPr>
      <w:bookmarkStart w:id="76" w:name="_Toc117801023"/>
      <w:bookmarkStart w:id="77" w:name="_Toc126412889"/>
      <w:r w:rsidRPr="00CA5307">
        <w:t>Sử dụng Redux</w:t>
      </w:r>
      <w:bookmarkEnd w:id="76"/>
      <w:bookmarkEnd w:id="77"/>
    </w:p>
    <w:p w14:paraId="46224B68" w14:textId="1DF49083" w:rsidR="00990932" w:rsidRPr="00E40EBB" w:rsidRDefault="00990932" w:rsidP="00E40EBB">
      <w:pPr>
        <w:pStyle w:val="Nidungvnbn"/>
      </w:pPr>
      <w:r w:rsidRPr="00E40EBB">
        <w:t>Sử dụng useSelector của react-redux để lấy state counter từ store.</w:t>
      </w:r>
    </w:p>
    <w:p w14:paraId="746F7036" w14:textId="0A71FAF3" w:rsidR="00264FF3" w:rsidRPr="00E40EBB" w:rsidRDefault="00264FF3" w:rsidP="00E40EBB">
      <w:pPr>
        <w:pStyle w:val="Nidungvnbn"/>
      </w:pPr>
      <w:r w:rsidRPr="00E40EBB">
        <w:t>Sử dụng useDispatch để trả về function dispatch, truyền increment và decrement vào dispatch để gọi 2 action này</w:t>
      </w:r>
    </w:p>
    <w:p w14:paraId="06586341" w14:textId="0758E3A8" w:rsidR="00990932" w:rsidRPr="00017D4F" w:rsidRDefault="00990932">
      <w:pPr>
        <w:pStyle w:val="Nidungvnbn"/>
        <w:numPr>
          <w:ilvl w:val="3"/>
          <w:numId w:val="2"/>
        </w:numPr>
        <w:rPr>
          <w:sz w:val="28"/>
          <w:szCs w:val="28"/>
        </w:rPr>
      </w:pPr>
      <w:bookmarkStart w:id="78" w:name="_Toc117801024"/>
      <w:r w:rsidRPr="00017D4F">
        <w:rPr>
          <w:rStyle w:val="Strong"/>
          <w:b w:val="0"/>
          <w:bCs w:val="0"/>
          <w:sz w:val="28"/>
          <w:szCs w:val="28"/>
        </w:rPr>
        <w:t>Redux-toolkit</w:t>
      </w:r>
      <w:bookmarkEnd w:id="78"/>
      <w:r w:rsidRPr="00017D4F">
        <w:rPr>
          <w:sz w:val="28"/>
          <w:szCs w:val="28"/>
        </w:rPr>
        <w:t> </w:t>
      </w:r>
    </w:p>
    <w:p w14:paraId="07E46445" w14:textId="4DD26FEC" w:rsidR="00990932" w:rsidRPr="00E6320C" w:rsidRDefault="00990932" w:rsidP="00E6320C">
      <w:pPr>
        <w:pStyle w:val="Nidungvnbn"/>
      </w:pPr>
      <w:r w:rsidRPr="00E6320C">
        <w:t>Như đã  trình bày ở trên việc setup redux khá phức tạp và tốn thời gian. Redux-toolkit là một package được sinh ra nhằm giải quyết phần lớn những vấn đề kể trên, được phát triển bởi chính chủ reduxjs team, giúp chúng ta viết code redux nhanh gọn, hoàn chỉnh theo một quy chuẩn thống nhất.</w:t>
      </w:r>
    </w:p>
    <w:p w14:paraId="4D252982" w14:textId="08127887" w:rsidR="00990932" w:rsidRPr="005033E8" w:rsidRDefault="00990932" w:rsidP="00E6320C">
      <w:pPr>
        <w:pStyle w:val="Nidungvnbn"/>
        <w:rPr>
          <w:rStyle w:val="HTMLCode"/>
          <w:rFonts w:ascii="Times New Roman" w:eastAsiaTheme="minorHAnsi" w:hAnsi="Times New Roman" w:cs="Times New Roman"/>
          <w:sz w:val="26"/>
          <w:szCs w:val="22"/>
        </w:rPr>
      </w:pPr>
      <w:r w:rsidRPr="00E6320C">
        <w:t>Hàm configureStore là 1 hàm của redux-toolkit giúp chung ta đơn giản việc setup store. Như ví dụ ở trên, chúng ta khởi tạo một store bằng hàm createStore của redux với tham số nhận vào là một reducer, configureStore sẽ làm điều tương tự như vậy, chúng ta sẽ khởi tạo store theo phương pháp sau</w:t>
      </w:r>
    </w:p>
    <w:p w14:paraId="25B641B6" w14:textId="77777777" w:rsidR="00990932" w:rsidRPr="005033E8" w:rsidRDefault="00990932" w:rsidP="00990932">
      <w:pPr>
        <w:rPr>
          <w:rStyle w:val="HTMLCode"/>
          <w:rFonts w:ascii="Times New Roman" w:eastAsiaTheme="majorEastAsia" w:hAnsi="Times New Roman" w:cs="Times New Roman"/>
          <w:sz w:val="23"/>
          <w:szCs w:val="23"/>
          <w:lang w:eastAsia="vi-VN"/>
        </w:rPr>
      </w:pPr>
      <w:r w:rsidRPr="005033E8">
        <w:rPr>
          <w:rStyle w:val="HTMLCode"/>
          <w:rFonts w:ascii="Times New Roman" w:eastAsiaTheme="majorEastAsia" w:hAnsi="Times New Roman" w:cs="Times New Roman"/>
          <w:sz w:val="23"/>
          <w:szCs w:val="23"/>
        </w:rPr>
        <w:br w:type="page"/>
      </w:r>
    </w:p>
    <w:p w14:paraId="5C03A2A8" w14:textId="77777777" w:rsidR="00990932" w:rsidRPr="005033E8" w:rsidRDefault="00990932" w:rsidP="002A7A2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import { configureStore } from '@reduxjs/toolkit';</w:t>
      </w:r>
    </w:p>
    <w:p w14:paraId="1283E212" w14:textId="77777777" w:rsidR="00990932" w:rsidRPr="005033E8" w:rsidRDefault="00990932" w:rsidP="002A7A2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p>
    <w:p w14:paraId="68849A9D" w14:textId="77777777" w:rsidR="00990932" w:rsidRPr="005033E8" w:rsidRDefault="00990932" w:rsidP="002A7A2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const store = configureStore({</w:t>
      </w:r>
    </w:p>
    <w:p w14:paraId="422C5D37" w14:textId="77777777" w:rsidR="00990932" w:rsidRPr="005033E8" w:rsidRDefault="00990932" w:rsidP="002A7A2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reducer: rootReducer</w:t>
      </w:r>
    </w:p>
    <w:p w14:paraId="3B00DB33" w14:textId="77777777" w:rsidR="00990932" w:rsidRPr="005033E8" w:rsidRDefault="00990932" w:rsidP="002A7A2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578D15F5" w14:textId="337A2F19" w:rsidR="00990932" w:rsidRPr="00681763" w:rsidRDefault="00990932" w:rsidP="00681763">
      <w:pPr>
        <w:pStyle w:val="Nidungvnbn"/>
      </w:pPr>
      <w:r w:rsidRPr="00681763">
        <w:t>Về cú pháp thì không khác nhau nhiều. Tuy nhiên thay vì chỉ khởi tạo một store đơn thuần, configureStore sẽ mặc định thiết lập cho phép sử dụng redux devtool để debug và theo dõi quá trình cập nhật state cũng như thiết lập sẵn một số middleware giúp thực hiện các action bất đồng bộ.</w:t>
      </w:r>
    </w:p>
    <w:p w14:paraId="5A90307E" w14:textId="7BD1D56B" w:rsidR="00990932" w:rsidRPr="00681763" w:rsidRDefault="00990932" w:rsidP="00681763">
      <w:pPr>
        <w:pStyle w:val="Nidungvnbn"/>
      </w:pPr>
      <w:r w:rsidRPr="00681763">
        <w:t>createSlide là hàm của redux-toolkit giúp chúng ta định nghĩa 1 reducer và các action liên quan đến nó. Ví dụ:</w:t>
      </w:r>
    </w:p>
    <w:p w14:paraId="68A13F77" w14:textId="77777777" w:rsidR="00990932" w:rsidRPr="005033E8" w:rsidRDefault="00990932" w:rsidP="00356E4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const initialState = {</w:t>
      </w:r>
      <w:r w:rsidRPr="005033E8">
        <w:rPr>
          <w:rStyle w:val="HTMLCode"/>
          <w:rFonts w:ascii="Times New Roman" w:eastAsiaTheme="majorEastAsia" w:hAnsi="Times New Roman" w:cs="Times New Roman"/>
          <w:sz w:val="23"/>
          <w:szCs w:val="23"/>
        </w:rPr>
        <w:br/>
        <w:t xml:space="preserve">  value: 0,</w:t>
      </w:r>
      <w:r w:rsidRPr="005033E8">
        <w:rPr>
          <w:rStyle w:val="HTMLCode"/>
          <w:rFonts w:ascii="Times New Roman" w:eastAsiaTheme="majorEastAsia" w:hAnsi="Times New Roman" w:cs="Times New Roman"/>
          <w:sz w:val="23"/>
          <w:szCs w:val="23"/>
        </w:rPr>
        <w:br/>
        <w:t>}</w:t>
      </w:r>
      <w:r w:rsidRPr="005033E8">
        <w:rPr>
          <w:rStyle w:val="HTMLCode"/>
          <w:rFonts w:ascii="Times New Roman" w:eastAsiaTheme="majorEastAsia" w:hAnsi="Times New Roman" w:cs="Times New Roman"/>
          <w:sz w:val="23"/>
          <w:szCs w:val="23"/>
        </w:rPr>
        <w:br/>
      </w:r>
      <w:r w:rsidRPr="005033E8">
        <w:rPr>
          <w:rStyle w:val="HTMLCode"/>
          <w:rFonts w:ascii="Times New Roman" w:eastAsiaTheme="majorEastAsia" w:hAnsi="Times New Roman" w:cs="Times New Roman"/>
          <w:sz w:val="23"/>
          <w:szCs w:val="23"/>
        </w:rPr>
        <w:br/>
        <w:t>export const counterSlice = createSlice({</w:t>
      </w:r>
      <w:r w:rsidRPr="005033E8">
        <w:rPr>
          <w:rStyle w:val="HTMLCode"/>
          <w:rFonts w:ascii="Times New Roman" w:eastAsiaTheme="majorEastAsia" w:hAnsi="Times New Roman" w:cs="Times New Roman"/>
          <w:sz w:val="23"/>
          <w:szCs w:val="23"/>
        </w:rPr>
        <w:br/>
        <w:t xml:space="preserve">  name: 'counter',</w:t>
      </w:r>
      <w:r w:rsidRPr="005033E8">
        <w:rPr>
          <w:rStyle w:val="HTMLCode"/>
          <w:rFonts w:ascii="Times New Roman" w:eastAsiaTheme="majorEastAsia" w:hAnsi="Times New Roman" w:cs="Times New Roman"/>
          <w:sz w:val="23"/>
          <w:szCs w:val="23"/>
        </w:rPr>
        <w:br/>
        <w:t xml:space="preserve">  initialState,</w:t>
      </w:r>
      <w:r w:rsidRPr="005033E8">
        <w:rPr>
          <w:rStyle w:val="HTMLCode"/>
          <w:rFonts w:ascii="Times New Roman" w:eastAsiaTheme="majorEastAsia" w:hAnsi="Times New Roman" w:cs="Times New Roman"/>
          <w:sz w:val="23"/>
          <w:szCs w:val="23"/>
        </w:rPr>
        <w:br/>
        <w:t xml:space="preserve">  reducers: {</w:t>
      </w:r>
      <w:r w:rsidRPr="005033E8">
        <w:rPr>
          <w:rStyle w:val="HTMLCode"/>
          <w:rFonts w:ascii="Times New Roman" w:eastAsiaTheme="majorEastAsia" w:hAnsi="Times New Roman" w:cs="Times New Roman"/>
          <w:sz w:val="23"/>
          <w:szCs w:val="23"/>
        </w:rPr>
        <w:br/>
        <w:t xml:space="preserve">    increment: (state) =&gt; {</w:t>
      </w:r>
      <w:r w:rsidRPr="005033E8">
        <w:rPr>
          <w:rStyle w:val="HTMLCode"/>
          <w:rFonts w:ascii="Times New Roman" w:eastAsiaTheme="majorEastAsia" w:hAnsi="Times New Roman" w:cs="Times New Roman"/>
          <w:sz w:val="23"/>
          <w:szCs w:val="23"/>
        </w:rPr>
        <w:br/>
        <w:t xml:space="preserve">      state.value += 1</w:t>
      </w:r>
      <w:r w:rsidRPr="005033E8">
        <w:rPr>
          <w:rStyle w:val="HTMLCode"/>
          <w:rFonts w:ascii="Times New Roman" w:eastAsiaTheme="majorEastAsia" w:hAnsi="Times New Roman" w:cs="Times New Roman"/>
          <w:sz w:val="23"/>
          <w:szCs w:val="23"/>
        </w:rPr>
        <w:br/>
        <w:t xml:space="preserve">    },</w:t>
      </w:r>
      <w:r w:rsidRPr="005033E8">
        <w:rPr>
          <w:rStyle w:val="HTMLCode"/>
          <w:rFonts w:ascii="Times New Roman" w:eastAsiaTheme="majorEastAsia" w:hAnsi="Times New Roman" w:cs="Times New Roman"/>
          <w:sz w:val="23"/>
          <w:szCs w:val="23"/>
        </w:rPr>
        <w:br/>
        <w:t xml:space="preserve">    decrement: (state) =&gt; {</w:t>
      </w:r>
      <w:r w:rsidRPr="005033E8">
        <w:rPr>
          <w:rStyle w:val="HTMLCode"/>
          <w:rFonts w:ascii="Times New Roman" w:eastAsiaTheme="majorEastAsia" w:hAnsi="Times New Roman" w:cs="Times New Roman"/>
          <w:sz w:val="23"/>
          <w:szCs w:val="23"/>
        </w:rPr>
        <w:br/>
        <w:t xml:space="preserve">      state.value -= 1</w:t>
      </w:r>
      <w:r w:rsidRPr="005033E8">
        <w:rPr>
          <w:rStyle w:val="HTMLCode"/>
          <w:rFonts w:ascii="Times New Roman" w:eastAsiaTheme="majorEastAsia" w:hAnsi="Times New Roman" w:cs="Times New Roman"/>
          <w:sz w:val="23"/>
          <w:szCs w:val="23"/>
        </w:rPr>
        <w:br/>
        <w:t xml:space="preserve">    },</w:t>
      </w:r>
      <w:r w:rsidRPr="005033E8">
        <w:rPr>
          <w:rStyle w:val="HTMLCode"/>
          <w:rFonts w:ascii="Times New Roman" w:eastAsiaTheme="majorEastAsia" w:hAnsi="Times New Roman" w:cs="Times New Roman"/>
          <w:sz w:val="23"/>
          <w:szCs w:val="23"/>
        </w:rPr>
        <w:br/>
        <w:t xml:space="preserve">    incrementByAmount: (state, action) =&gt; {</w:t>
      </w:r>
      <w:r w:rsidRPr="005033E8">
        <w:rPr>
          <w:rStyle w:val="HTMLCode"/>
          <w:rFonts w:ascii="Times New Roman" w:eastAsiaTheme="majorEastAsia" w:hAnsi="Times New Roman" w:cs="Times New Roman"/>
          <w:sz w:val="23"/>
          <w:szCs w:val="23"/>
        </w:rPr>
        <w:br/>
        <w:t xml:space="preserve">      state.value += action.payload</w:t>
      </w:r>
      <w:r w:rsidRPr="005033E8">
        <w:rPr>
          <w:rStyle w:val="HTMLCode"/>
          <w:rFonts w:ascii="Times New Roman" w:eastAsiaTheme="majorEastAsia" w:hAnsi="Times New Roman" w:cs="Times New Roman"/>
          <w:sz w:val="23"/>
          <w:szCs w:val="23"/>
        </w:rPr>
        <w:br/>
        <w:t xml:space="preserve">    },</w:t>
      </w:r>
      <w:r w:rsidRPr="005033E8">
        <w:rPr>
          <w:rStyle w:val="HTMLCode"/>
          <w:rFonts w:ascii="Times New Roman" w:eastAsiaTheme="majorEastAsia" w:hAnsi="Times New Roman" w:cs="Times New Roman"/>
          <w:sz w:val="23"/>
          <w:szCs w:val="23"/>
        </w:rPr>
        <w:br/>
        <w:t xml:space="preserve">  },</w:t>
      </w:r>
      <w:r w:rsidRPr="005033E8">
        <w:rPr>
          <w:rStyle w:val="HTMLCode"/>
          <w:rFonts w:ascii="Times New Roman" w:eastAsiaTheme="majorEastAsia" w:hAnsi="Times New Roman" w:cs="Times New Roman"/>
          <w:sz w:val="23"/>
          <w:szCs w:val="23"/>
        </w:rPr>
        <w:br/>
        <w:t>})</w:t>
      </w:r>
      <w:r w:rsidRPr="005033E8">
        <w:rPr>
          <w:rStyle w:val="HTMLCode"/>
          <w:rFonts w:ascii="Times New Roman" w:eastAsiaTheme="majorEastAsia" w:hAnsi="Times New Roman" w:cs="Times New Roman"/>
          <w:sz w:val="23"/>
          <w:szCs w:val="23"/>
        </w:rPr>
        <w:br/>
      </w:r>
      <w:r w:rsidRPr="005033E8">
        <w:rPr>
          <w:rStyle w:val="HTMLCode"/>
          <w:rFonts w:ascii="Times New Roman" w:eastAsiaTheme="majorEastAsia" w:hAnsi="Times New Roman" w:cs="Times New Roman"/>
          <w:sz w:val="23"/>
          <w:szCs w:val="23"/>
        </w:rPr>
        <w:br/>
        <w:t>export const { increment, decrement, incrementByAmount } = counterSlice.actions</w:t>
      </w:r>
      <w:r w:rsidRPr="005033E8">
        <w:rPr>
          <w:rStyle w:val="HTMLCode"/>
          <w:rFonts w:ascii="Times New Roman" w:eastAsiaTheme="majorEastAsia" w:hAnsi="Times New Roman" w:cs="Times New Roman"/>
          <w:sz w:val="23"/>
          <w:szCs w:val="23"/>
        </w:rPr>
        <w:br/>
      </w:r>
      <w:r w:rsidRPr="005033E8">
        <w:rPr>
          <w:rStyle w:val="HTMLCode"/>
          <w:rFonts w:ascii="Times New Roman" w:eastAsiaTheme="majorEastAsia" w:hAnsi="Times New Roman" w:cs="Times New Roman"/>
          <w:sz w:val="23"/>
          <w:szCs w:val="23"/>
        </w:rPr>
        <w:lastRenderedPageBreak/>
        <w:br/>
        <w:t xml:space="preserve">export default counterSlice.reducer </w:t>
      </w:r>
    </w:p>
    <w:p w14:paraId="0D0CB570" w14:textId="4F5B4B28" w:rsidR="00990932" w:rsidRPr="00681763" w:rsidRDefault="00990932" w:rsidP="00681763">
      <w:pPr>
        <w:pStyle w:val="Nidungvnbn"/>
      </w:pPr>
      <w:r w:rsidRPr="00681763">
        <w:t>createSlice nhận vào 1 object gồm:</w:t>
      </w:r>
    </w:p>
    <w:p w14:paraId="3B99512B" w14:textId="0AFA37B3" w:rsidR="00990932" w:rsidRPr="00681763" w:rsidRDefault="00990932">
      <w:pPr>
        <w:pStyle w:val="Nidungvnbn"/>
        <w:numPr>
          <w:ilvl w:val="0"/>
          <w:numId w:val="3"/>
        </w:numPr>
      </w:pPr>
      <w:r w:rsidRPr="00681763">
        <w:t>name: Tên của reducer</w:t>
      </w:r>
    </w:p>
    <w:p w14:paraId="03CBC367" w14:textId="7D57074B" w:rsidR="00990932" w:rsidRPr="00681763" w:rsidRDefault="00990932">
      <w:pPr>
        <w:pStyle w:val="Nidungvnbn"/>
        <w:numPr>
          <w:ilvl w:val="0"/>
          <w:numId w:val="3"/>
        </w:numPr>
      </w:pPr>
      <w:r w:rsidRPr="00681763">
        <w:t>initialState: state khởi tạo của reducer</w:t>
      </w:r>
    </w:p>
    <w:p w14:paraId="3B1405A8" w14:textId="5BC42CB2" w:rsidR="00990932" w:rsidRPr="00681763" w:rsidRDefault="00990932">
      <w:pPr>
        <w:pStyle w:val="Nidungvnbn"/>
        <w:numPr>
          <w:ilvl w:val="0"/>
          <w:numId w:val="3"/>
        </w:numPr>
      </w:pPr>
      <w:r w:rsidRPr="00681763">
        <w:t>reducer: là 1 object định nghĩa các hàm quy định reducer sẽ cập nhật state như thế nào. Bên cạnh đó như đã nhắc ở trên reducer phải trả về 1 object mới tuy nhiên redux-toolkit đã đơn giản hóa việc đó chúng ta có thể thực hiện tính toán ngay trên object cũ</w:t>
      </w:r>
    </w:p>
    <w:p w14:paraId="0A29E390" w14:textId="44A91969" w:rsidR="00990932" w:rsidRPr="00681763" w:rsidRDefault="00990932" w:rsidP="00681763">
      <w:pPr>
        <w:pStyle w:val="Nidungvnbn"/>
      </w:pPr>
      <w:r w:rsidRPr="00681763">
        <w:t>createSlide trả về 1 object chứa actions và reducer. Chúng ta có thể export các action và reducer để sử dụng. Như vậy chỉ 1 hàm đơn giản đã giúp chúng ta tiết kiệm rất nhiều thời gian bằng cách gọp bước tạo action và tạo reducer vào làm 1 .</w:t>
      </w:r>
    </w:p>
    <w:p w14:paraId="040BC383" w14:textId="307D4533" w:rsidR="00990932" w:rsidRPr="005033E8" w:rsidRDefault="00990932">
      <w:pPr>
        <w:pStyle w:val="Tiumccp2"/>
        <w:numPr>
          <w:ilvl w:val="2"/>
          <w:numId w:val="2"/>
        </w:numPr>
        <w:tabs>
          <w:tab w:val="clear" w:pos="6379"/>
        </w:tabs>
      </w:pPr>
      <w:bookmarkStart w:id="79" w:name="_Toc117801027"/>
      <w:bookmarkStart w:id="80" w:name="_Toc126412890"/>
      <w:r w:rsidRPr="005033E8">
        <w:t>Typecript</w:t>
      </w:r>
      <w:bookmarkEnd w:id="79"/>
      <w:bookmarkEnd w:id="80"/>
    </w:p>
    <w:p w14:paraId="525834E8" w14:textId="3DE9AE96" w:rsidR="00990932" w:rsidRPr="00CA5307" w:rsidRDefault="00990932" w:rsidP="00CA5307">
      <w:pPr>
        <w:pStyle w:val="Nidungvnbn"/>
      </w:pPr>
      <w:r w:rsidRPr="00CA5307">
        <w:t>TypeScript là một phiên bản cao hơn của JavaScript, được thiết kế để xây dựng các ứng dụng lớn và phức tạp.  Nó kế thừa nhiều khái niệm từ Java và C#, TypeScript là ngôn ngữ tĩnh (Static typed) có nghĩa là nó nghiêm ngặt và có trật tự trái ngược với free-type. Nó còn được bổ sung thêm lớp hướng đối tượng mà điều này không có ở Javascript. Với TypeScript, ta có thể bê nguyên xi code JavaScript vào trong cùng một file và chạy cùng nhau bình thường, bởi vì TypeScript duy trì cú pháp của JavaScript và mở rộng nó bằng một loạt tính năng mới. Nhờ đó mà hiệu năng làm việc được tăng lên đáng kể.</w:t>
      </w:r>
    </w:p>
    <w:p w14:paraId="1A9C2EA3" w14:textId="77777777" w:rsidR="0066478B" w:rsidRDefault="0066478B" w:rsidP="0066478B">
      <w:pPr>
        <w:pStyle w:val="Tiumccp3"/>
      </w:pPr>
      <w:bookmarkStart w:id="81" w:name="_Toc117801028"/>
    </w:p>
    <w:p w14:paraId="1CF28A97" w14:textId="7BC39E48" w:rsidR="00990932" w:rsidRPr="0066478B" w:rsidRDefault="00990932">
      <w:pPr>
        <w:pStyle w:val="Tiumccp3"/>
        <w:numPr>
          <w:ilvl w:val="3"/>
          <w:numId w:val="2"/>
        </w:numPr>
        <w:tabs>
          <w:tab w:val="clear" w:pos="6379"/>
        </w:tabs>
      </w:pPr>
      <w:bookmarkStart w:id="82" w:name="_Toc126412891"/>
      <w:r w:rsidRPr="0066478B">
        <w:t>Ưu điểm của Typescript:</w:t>
      </w:r>
      <w:bookmarkEnd w:id="81"/>
      <w:bookmarkEnd w:id="82"/>
    </w:p>
    <w:p w14:paraId="1FBB8252" w14:textId="5FCE8C9D" w:rsidR="00990932" w:rsidRPr="00AF1627" w:rsidRDefault="00990932" w:rsidP="00AF1627">
      <w:pPr>
        <w:pStyle w:val="Nidungvnbn"/>
      </w:pPr>
      <w:r w:rsidRPr="00AF1627">
        <w:t>Dễ dàng hơn trong phát triển các dự án lớn, được hỗ trợ bởi các Javascript Framework lớn.</w:t>
      </w:r>
    </w:p>
    <w:p w14:paraId="778357DB" w14:textId="5B0742F7" w:rsidR="00990932" w:rsidRPr="00AF1627" w:rsidRDefault="00990932" w:rsidP="00AF1627">
      <w:pPr>
        <w:pStyle w:val="Nidungvnbn"/>
      </w:pPr>
      <w:r w:rsidRPr="00AF1627">
        <w:t>Hầu hết các cú pháp hướng đối tượng đều được hỗ trợ bởi Typescript như kế thừa, đóng gói, constructor, abstract, interface, implement, override…v.v</w:t>
      </w:r>
    </w:p>
    <w:p w14:paraId="04CE651F" w14:textId="14ADF468" w:rsidR="00990932" w:rsidRPr="00AF1627" w:rsidRDefault="00990932" w:rsidP="00AF1627">
      <w:pPr>
        <w:pStyle w:val="Nidungvnbn"/>
      </w:pPr>
      <w:r w:rsidRPr="00AF1627">
        <w:lastRenderedPageBreak/>
        <w:t>Cách tổ chức code rõ ràng hơn, hỗ trợ cơ chế giúp kiến trúc hệ thống code hướng module, hỗ trợ namespace, giúp xây dựng các hệ thống lớn nơi mà nhiều lập trình viên có thể làm việc cùng nhau một cách dễ dàng hơn.</w:t>
      </w:r>
    </w:p>
    <w:p w14:paraId="7D0A13C6" w14:textId="3FE34A08" w:rsidR="00990932" w:rsidRPr="00AF1627" w:rsidRDefault="00990932" w:rsidP="00AF1627">
      <w:pPr>
        <w:pStyle w:val="Nidungvnbn"/>
      </w:pPr>
      <w:r w:rsidRPr="00AF1627">
        <w:t>Hỗ trợ các tính năng mới nhất của Javascript. TypeScript luôn đảm bảo việc sử dụng đầy đủ các kỹ thuật mới nhất của Javascript, ví dụ như version hiện tại là ECMAScript 2015 (ES6).</w:t>
      </w:r>
    </w:p>
    <w:p w14:paraId="06A59802" w14:textId="470C7962" w:rsidR="00990932" w:rsidRPr="00AF1627" w:rsidRDefault="00990932" w:rsidP="00AF1627">
      <w:pPr>
        <w:pStyle w:val="Nidungvnbn"/>
      </w:pPr>
      <w:r w:rsidRPr="00AF1627">
        <w:t>Một lợi thế của Typescript nữa là mã nguồn mở vì vậy nó miễn phí và có cộng đồng hỗ trợ rất lớn.</w:t>
      </w:r>
    </w:p>
    <w:p w14:paraId="19C5289F" w14:textId="022B7C86" w:rsidR="00990932" w:rsidRPr="00AF1627" w:rsidRDefault="00990932" w:rsidP="00AF1627">
      <w:pPr>
        <w:pStyle w:val="Nidungvnbn"/>
      </w:pPr>
      <w:r w:rsidRPr="00AF1627">
        <w:t>Với static typing, code viết bằng TypeScript dễ dự đoán hơn, và dễ debug hơn.</w:t>
      </w:r>
    </w:p>
    <w:p w14:paraId="3BB40F76" w14:textId="3EE72C34" w:rsidR="00990932" w:rsidRPr="005033E8" w:rsidRDefault="00990932">
      <w:pPr>
        <w:pStyle w:val="Nidungvnbn"/>
        <w:numPr>
          <w:ilvl w:val="3"/>
          <w:numId w:val="2"/>
        </w:numPr>
      </w:pPr>
      <w:bookmarkStart w:id="83" w:name="_Toc126412892"/>
      <w:bookmarkStart w:id="84" w:name="_Toc117801029"/>
      <w:r w:rsidRPr="00B41286">
        <w:rPr>
          <w:rStyle w:val="Tiumccp3Char"/>
        </w:rPr>
        <w:t>Basic Types</w:t>
      </w:r>
      <w:bookmarkEnd w:id="83"/>
      <w:r w:rsidRPr="005033E8">
        <w:t>:</w:t>
      </w:r>
      <w:bookmarkEnd w:id="84"/>
    </w:p>
    <w:p w14:paraId="0EFD22AA" w14:textId="77777777" w:rsidR="00FF1BC9" w:rsidRPr="00536717" w:rsidRDefault="00990932" w:rsidP="00536717">
      <w:pPr>
        <w:pStyle w:val="Nidungvnbn"/>
      </w:pPr>
      <w:r w:rsidRPr="00536717">
        <w:t>Trong TypeScript chia ra làm 7 loại cơ bản, bao gồm: boolean, number, string, array, enum, any, void. </w:t>
      </w:r>
    </w:p>
    <w:p w14:paraId="7FCACA70" w14:textId="2455E9F5" w:rsidR="00990932" w:rsidRPr="005033E8" w:rsidRDefault="00990932">
      <w:pPr>
        <w:pStyle w:val="Nidungvnbn"/>
        <w:numPr>
          <w:ilvl w:val="1"/>
          <w:numId w:val="3"/>
        </w:numPr>
        <w:rPr>
          <w:shd w:val="clear" w:color="auto" w:fill="FFFFFF"/>
        </w:rPr>
      </w:pPr>
      <w:r w:rsidRPr="005033E8">
        <w:rPr>
          <w:lang w:eastAsia="vi-VN"/>
        </w:rPr>
        <w:t>Boolean:</w:t>
      </w:r>
    </w:p>
    <w:p w14:paraId="21C52067" w14:textId="77777777" w:rsidR="00990932" w:rsidRPr="005033E8" w:rsidRDefault="00990932" w:rsidP="00422D1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isDone: boolean = true;</w:t>
      </w:r>
    </w:p>
    <w:p w14:paraId="2278D0AF" w14:textId="156359A1" w:rsidR="00990932" w:rsidRPr="005033E8" w:rsidRDefault="00990932">
      <w:pPr>
        <w:pStyle w:val="Nidungvnbn"/>
        <w:numPr>
          <w:ilvl w:val="1"/>
          <w:numId w:val="3"/>
        </w:numPr>
        <w:rPr>
          <w:lang w:eastAsia="vi-VN"/>
        </w:rPr>
      </w:pPr>
      <w:r w:rsidRPr="005033E8">
        <w:rPr>
          <w:lang w:eastAsia="vi-VN"/>
        </w:rPr>
        <w:t>String:</w:t>
      </w:r>
    </w:p>
    <w:p w14:paraId="0FEA8512" w14:textId="77777777" w:rsidR="00990932" w:rsidRPr="005033E8" w:rsidRDefault="00990932" w:rsidP="00422D1C">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name: boolean = "nguyen thi A";</w:t>
      </w:r>
    </w:p>
    <w:p w14:paraId="32FFBF8F" w14:textId="492E19E5" w:rsidR="00990932" w:rsidRPr="005033E8" w:rsidRDefault="00990932">
      <w:pPr>
        <w:pStyle w:val="Nidungvnbn"/>
        <w:numPr>
          <w:ilvl w:val="1"/>
          <w:numId w:val="3"/>
        </w:numPr>
        <w:rPr>
          <w:lang w:eastAsia="vi-VN"/>
        </w:rPr>
      </w:pPr>
      <w:r w:rsidRPr="005033E8">
        <w:rPr>
          <w:lang w:eastAsia="vi-VN"/>
        </w:rPr>
        <w:t>Number:</w:t>
      </w:r>
    </w:p>
    <w:p w14:paraId="18649762" w14:textId="77777777" w:rsidR="00990932" w:rsidRPr="005033E8" w:rsidRDefault="00990932" w:rsidP="00927DB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height: number = 8;</w:t>
      </w:r>
    </w:p>
    <w:p w14:paraId="66105A8C" w14:textId="423C0A48" w:rsidR="00990932" w:rsidRPr="005033E8" w:rsidRDefault="00990932">
      <w:pPr>
        <w:pStyle w:val="Nidungvnbn"/>
        <w:numPr>
          <w:ilvl w:val="1"/>
          <w:numId w:val="3"/>
        </w:numPr>
        <w:rPr>
          <w:lang w:eastAsia="vi-VN"/>
        </w:rPr>
      </w:pPr>
      <w:r w:rsidRPr="005033E8">
        <w:rPr>
          <w:lang w:eastAsia="vi-VN"/>
        </w:rPr>
        <w:t>Array : có 2 kiểu khai báo tương đương với nhau trong TypeScript</w:t>
      </w:r>
    </w:p>
    <w:p w14:paraId="1C6EA5CC" w14:textId="77777777" w:rsidR="00990932" w:rsidRPr="005033E8" w:rsidRDefault="00990932" w:rsidP="00AB546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1: var list: boolean[] = [true, false];</w:t>
      </w:r>
    </w:p>
    <w:p w14:paraId="5BDB3D07" w14:textId="77777777" w:rsidR="00990932" w:rsidRPr="005033E8" w:rsidRDefault="00990932" w:rsidP="00AB5464">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2: var isDone: Array&lt;boolean&gt; = [true, false];</w:t>
      </w:r>
    </w:p>
    <w:p w14:paraId="04C11F0C" w14:textId="4D1333A9" w:rsidR="00990932" w:rsidRPr="005033E8" w:rsidRDefault="00990932">
      <w:pPr>
        <w:pStyle w:val="Nidungvnbn"/>
        <w:numPr>
          <w:ilvl w:val="1"/>
          <w:numId w:val="3"/>
        </w:numPr>
        <w:rPr>
          <w:lang w:eastAsia="vi-VN"/>
        </w:rPr>
      </w:pPr>
      <w:r w:rsidRPr="005033E8">
        <w:rPr>
          <w:lang w:eastAsia="vi-VN"/>
        </w:rPr>
        <w:t>Enum: khi khai báo enum một cách thông thường các phần tử sẽ được đánh số từ 0 và tăng dần</w:t>
      </w:r>
    </w:p>
    <w:p w14:paraId="7FD0B93E" w14:textId="77777777" w:rsidR="00990932" w:rsidRPr="005033E8" w:rsidRDefault="00990932" w:rsidP="00812A6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enum Color{Red, Green, Blue};</w:t>
      </w:r>
    </w:p>
    <w:p w14:paraId="055F6DF9" w14:textId="77777777" w:rsidR="00990932" w:rsidRPr="005033E8" w:rsidRDefault="00990932" w:rsidP="00812A6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c: Color = Color.Green</w:t>
      </w:r>
    </w:p>
    <w:p w14:paraId="390A930B" w14:textId="77777777" w:rsidR="00990932" w:rsidRPr="005033E8" w:rsidRDefault="00990932" w:rsidP="00812A6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colorName = Color[1] // kết quả sẽ là Green</w:t>
      </w:r>
    </w:p>
    <w:p w14:paraId="65B7DF91" w14:textId="77B8B1DA" w:rsidR="00990932" w:rsidRPr="005033E8" w:rsidRDefault="00990932">
      <w:pPr>
        <w:pStyle w:val="Nidungvnbn"/>
        <w:numPr>
          <w:ilvl w:val="1"/>
          <w:numId w:val="3"/>
        </w:numPr>
        <w:rPr>
          <w:lang w:eastAsia="vi-VN"/>
        </w:rPr>
      </w:pPr>
      <w:r w:rsidRPr="005033E8">
        <w:rPr>
          <w:lang w:eastAsia="vi-VN"/>
        </w:rPr>
        <w:t>Khi muốn phần tử đầu tiên là 1 chứ không phải là 0 như mặc định thì cần khai báo như sau:</w:t>
      </w:r>
    </w:p>
    <w:p w14:paraId="5A089DF5" w14:textId="77777777" w:rsidR="00990932" w:rsidRPr="005033E8" w:rsidRDefault="00990932" w:rsidP="009707E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enum Color{Red = 1, Green, Blue};</w:t>
      </w:r>
    </w:p>
    <w:p w14:paraId="17A0A981" w14:textId="77777777" w:rsidR="00990932" w:rsidRPr="005033E8" w:rsidRDefault="00990932" w:rsidP="009707E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c: Color = Color.Green</w:t>
      </w:r>
    </w:p>
    <w:p w14:paraId="09938A1D" w14:textId="77777777" w:rsidR="00990932" w:rsidRPr="005033E8" w:rsidRDefault="00990932" w:rsidP="009707E6">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colorName = Color[1] // kết quả sẽ là Red</w:t>
      </w:r>
    </w:p>
    <w:p w14:paraId="7C26429D" w14:textId="62314ACA" w:rsidR="00990932" w:rsidRPr="005033E8" w:rsidRDefault="00990932">
      <w:pPr>
        <w:pStyle w:val="ListParagraph"/>
        <w:keepNext/>
        <w:keepLines/>
        <w:numPr>
          <w:ilvl w:val="1"/>
          <w:numId w:val="3"/>
        </w:numPr>
        <w:spacing w:after="160" w:line="259" w:lineRule="auto"/>
        <w:rPr>
          <w:lang w:eastAsia="vi-VN"/>
        </w:rPr>
      </w:pPr>
      <w:r w:rsidRPr="005033E8">
        <w:rPr>
          <w:rStyle w:val="NidungvnbnChar"/>
        </w:rPr>
        <w:lastRenderedPageBreak/>
        <w:t>Any: Any là một kiểu mà bạn có thể gán bất kỳ kiểu nào</w:t>
      </w:r>
      <w:r w:rsidRPr="005033E8">
        <w:rPr>
          <w:lang w:eastAsia="vi-VN"/>
        </w:rPr>
        <w:t xml:space="preserve"> </w:t>
      </w:r>
      <w:r w:rsidRPr="005033E8">
        <w:rPr>
          <w:rStyle w:val="NidungvnbnChar"/>
        </w:rPr>
        <w:t>cho nó.</w:t>
      </w:r>
    </w:p>
    <w:p w14:paraId="62D67732"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notSure: any = 4;</w:t>
      </w:r>
    </w:p>
    <w:p w14:paraId="58A7A43C"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notSure = "maybe a string instead";</w:t>
      </w:r>
    </w:p>
    <w:p w14:paraId="3254814B"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notSure = false; // khai báo này hoàn toàn được chấp nhận. </w:t>
      </w:r>
    </w:p>
    <w:p w14:paraId="6EF0D882"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nếu notSure ban đầu khai báo và number thì</w:t>
      </w:r>
    </w:p>
    <w:p w14:paraId="28AEF142"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tại đây chắc chắn sẽ có lỗi</w:t>
      </w:r>
    </w:p>
    <w:p w14:paraId="5A6A3888"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p>
    <w:p w14:paraId="3807A527"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var list:any[] = [1, true, "free"]; // nếu sử dụng var list:number[] thì</w:t>
      </w:r>
    </w:p>
    <w:p w14:paraId="1857AAA7"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tất cả các phần tử trong list sẽ phải là kiểu number</w:t>
      </w:r>
    </w:p>
    <w:p w14:paraId="763A8834" w14:textId="77777777" w:rsidR="00990932" w:rsidRPr="005033E8" w:rsidRDefault="00990932" w:rsidP="009707E6">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list[1] = 100;</w:t>
      </w:r>
    </w:p>
    <w:p w14:paraId="3E88344B" w14:textId="602EA760" w:rsidR="00990932" w:rsidRPr="005033E8" w:rsidRDefault="00990932">
      <w:pPr>
        <w:pStyle w:val="Nidungvnbn"/>
        <w:numPr>
          <w:ilvl w:val="1"/>
          <w:numId w:val="3"/>
        </w:numPr>
        <w:rPr>
          <w:lang w:eastAsia="vi-VN"/>
        </w:rPr>
      </w:pPr>
      <w:r w:rsidRPr="005033E8">
        <w:rPr>
          <w:lang w:eastAsia="vi-VN"/>
        </w:rPr>
        <w:t>Void: Cũng giống như any nhưng void được sử dụng là đầu ra của hàm.</w:t>
      </w:r>
    </w:p>
    <w:p w14:paraId="0A4AEF66" w14:textId="77777777" w:rsidR="00990932" w:rsidRPr="005033E8" w:rsidRDefault="00990932" w:rsidP="007F7D4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warnUser(): void {</w:t>
      </w:r>
    </w:p>
    <w:p w14:paraId="77CEE0D6" w14:textId="77777777" w:rsidR="00990932" w:rsidRPr="005033E8" w:rsidRDefault="00990932" w:rsidP="007F7D4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alert("This is my warning message");</w:t>
      </w:r>
    </w:p>
    <w:p w14:paraId="56946834" w14:textId="77777777" w:rsidR="00990932" w:rsidRPr="005033E8" w:rsidRDefault="00990932" w:rsidP="007F7D4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166E737A" w14:textId="502DE635" w:rsidR="00990932" w:rsidRPr="005033E8" w:rsidRDefault="00990932">
      <w:pPr>
        <w:pStyle w:val="Nidungvnbn"/>
        <w:numPr>
          <w:ilvl w:val="3"/>
          <w:numId w:val="2"/>
        </w:numPr>
      </w:pPr>
      <w:bookmarkStart w:id="85" w:name="_Toc117801030"/>
      <w:r w:rsidRPr="005033E8">
        <w:t>Function</w:t>
      </w:r>
      <w:bookmarkEnd w:id="85"/>
    </w:p>
    <w:p w14:paraId="2650C7F8" w14:textId="604470A4" w:rsidR="00990932" w:rsidRPr="00572AB1" w:rsidRDefault="00990932" w:rsidP="00572AB1">
      <w:pPr>
        <w:pStyle w:val="Nidungvnbn"/>
      </w:pPr>
      <w:r w:rsidRPr="00572AB1">
        <w:t>TypeScript có khai báo function giống như javaScript. Nhưng khi khai báo function TypeScript còn hỗ chợ việc khai báo với các kiểu trả ra của function và cũng như kiểu đầu vào của dữ liệu. Không những thế khi sử dụng TypeScript ta có thể khai báo giá trị mặc định của đầu vào ngay khi khai báo function, điều mà JavaScript không có. Không dừng lại ở đó typeScript còn hỗ chợ việc bỏ qua nhập một hoặc vài đầu vào.</w:t>
      </w:r>
    </w:p>
    <w:p w14:paraId="041434DD" w14:textId="272879EB" w:rsidR="00990932" w:rsidRPr="00772A9A" w:rsidRDefault="00990932" w:rsidP="00772A9A">
      <w:pPr>
        <w:pStyle w:val="Nidungvnbn"/>
      </w:pPr>
      <w:r w:rsidRPr="00772A9A">
        <w:t xml:space="preserve">Ví dụ: </w:t>
      </w:r>
    </w:p>
    <w:p w14:paraId="163CA581" w14:textId="77777777" w:rsidR="00990932" w:rsidRPr="005033E8" w:rsidRDefault="00990932" w:rsidP="00246FA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function buildName(firstName: string, lastName?: string):string {</w:t>
      </w:r>
    </w:p>
    <w:p w14:paraId="0F7D77B5" w14:textId="2B1D8046" w:rsidR="00990932" w:rsidRPr="005033E8" w:rsidRDefault="00990932" w:rsidP="00246FA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if (lastName)</w:t>
      </w:r>
      <w:r w:rsidR="00246FA0" w:rsidRPr="005033E8">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sz w:val="23"/>
          <w:szCs w:val="23"/>
        </w:rPr>
        <w:t>return firstName + " " + lastName;</w:t>
      </w:r>
    </w:p>
    <w:p w14:paraId="37E6B7D6" w14:textId="56D9F8DF" w:rsidR="00990932" w:rsidRPr="005033E8" w:rsidRDefault="00990932" w:rsidP="00246FA0">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else</w:t>
      </w:r>
      <w:r w:rsidR="00246FA0" w:rsidRPr="005033E8">
        <w:rPr>
          <w:rStyle w:val="HTMLCode"/>
          <w:rFonts w:ascii="Times New Roman" w:eastAsiaTheme="majorEastAsia" w:hAnsi="Times New Roman" w:cs="Times New Roman"/>
          <w:sz w:val="23"/>
          <w:szCs w:val="23"/>
        </w:rPr>
        <w:t xml:space="preserve"> return firstName; }</w:t>
      </w:r>
    </w:p>
    <w:p w14:paraId="5CC6B49E" w14:textId="77777777" w:rsidR="00AC657F" w:rsidRPr="001D1AAB" w:rsidRDefault="00990932" w:rsidP="001D1AAB">
      <w:pPr>
        <w:pStyle w:val="Nidungvnbn"/>
      </w:pPr>
      <w:r w:rsidRPr="001D1AAB">
        <w:t xml:space="preserve">Trong đó </w:t>
      </w:r>
    </w:p>
    <w:p w14:paraId="69EA9C61" w14:textId="74632B65" w:rsidR="00AC657F" w:rsidRPr="0086400D" w:rsidRDefault="00990932">
      <w:pPr>
        <w:pStyle w:val="Nidungvnbn"/>
        <w:numPr>
          <w:ilvl w:val="0"/>
          <w:numId w:val="3"/>
        </w:numPr>
      </w:pPr>
      <w:r w:rsidRPr="0086400D">
        <w:t>“firstName: string”: Khai báo kiểu dữ liệu string cho firstName</w:t>
      </w:r>
    </w:p>
    <w:p w14:paraId="55C2FBFB" w14:textId="4870D4E0" w:rsidR="00AC657F" w:rsidRPr="0086400D" w:rsidRDefault="00990932">
      <w:pPr>
        <w:pStyle w:val="Nidungvnbn"/>
        <w:numPr>
          <w:ilvl w:val="0"/>
          <w:numId w:val="3"/>
        </w:numPr>
      </w:pPr>
      <w:r w:rsidRPr="0086400D">
        <w:t xml:space="preserve">“lastName?: string”: Khai báo kiểu dữ liệu string lastName tuy nhiên lastName có thể là undefined </w:t>
      </w:r>
    </w:p>
    <w:p w14:paraId="404BD9EE" w14:textId="0E580807" w:rsidR="00990932" w:rsidRPr="0086400D" w:rsidRDefault="00990932">
      <w:pPr>
        <w:pStyle w:val="Nidungvnbn"/>
        <w:numPr>
          <w:ilvl w:val="0"/>
          <w:numId w:val="3"/>
        </w:numPr>
      </w:pPr>
      <w:r w:rsidRPr="0086400D">
        <w:t>“:string”: là kiểu trả về của function</w:t>
      </w:r>
    </w:p>
    <w:p w14:paraId="38F455DB" w14:textId="6C759468" w:rsidR="00990932" w:rsidRPr="005033E8" w:rsidRDefault="00990932">
      <w:pPr>
        <w:pStyle w:val="Nidungvnbn"/>
        <w:numPr>
          <w:ilvl w:val="3"/>
          <w:numId w:val="2"/>
        </w:numPr>
      </w:pPr>
      <w:bookmarkStart w:id="86" w:name="_Toc117801031"/>
      <w:r w:rsidRPr="005033E8">
        <w:t>Type aliases</w:t>
      </w:r>
      <w:bookmarkEnd w:id="86"/>
    </w:p>
    <w:p w14:paraId="108E7699" w14:textId="03BACFA1" w:rsidR="00990932" w:rsidRPr="00972554" w:rsidRDefault="00990932" w:rsidP="00972554">
      <w:pPr>
        <w:pStyle w:val="Nidungvnbn"/>
      </w:pPr>
      <w:r w:rsidRPr="00972554">
        <w:t>Trong TypeScript, có rất nhiều types cơ bản như là number, string,... Ngoài ra, trong TypeScript chúng ta có các types nâng cao và các types nâng cao này được gọi là type aliases. Với type aliases, chúng ta có thể tạo tên mới cho một type nhưng chúng ta không define một type mới. Từ khóa type trong TypeScript là một cách cung cấp type aliases cho các variables, objects và functions của chúng ta. Các type aliases này mô tả dữ liệu của chúng ta trông như thế nào. Để mô tả loại dữ liệu của mình trông như thế nào chúng ta sử dụng các type cơ bản (string, number,...) hoặc bằng cách tạo tạo các type tùy chỉnh của chúng ta.</w:t>
      </w:r>
    </w:p>
    <w:p w14:paraId="44687C5C" w14:textId="4A1B3B03" w:rsidR="00990932" w:rsidRPr="00972554" w:rsidRDefault="00990932" w:rsidP="00972554">
      <w:pPr>
        <w:pStyle w:val="Nidungvnbn"/>
      </w:pPr>
      <w:r w:rsidRPr="00972554">
        <w:t>Ví dụ:</w:t>
      </w:r>
    </w:p>
    <w:p w14:paraId="7777B8C6"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type của Year là một number</w:t>
      </w:r>
    </w:p>
    <w:p w14:paraId="46F87E96"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Year = number;</w:t>
      </w:r>
    </w:p>
    <w:p w14:paraId="461D27AB"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6787A987"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Biến currentYear là thuộc type Year và phải là number</w:t>
      </w:r>
    </w:p>
    <w:p w14:paraId="5A7F9B26"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currentYear: Year = 2021;</w:t>
      </w:r>
    </w:p>
    <w:p w14:paraId="6C6FEB5A"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p>
    <w:p w14:paraId="1CA4C0C7"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 custom Person object type</w:t>
      </w:r>
    </w:p>
    <w:p w14:paraId="7784471D"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Person = {</w:t>
      </w:r>
    </w:p>
    <w:p w14:paraId="28A925EA"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7C203794"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gender: String;</w:t>
      </w:r>
    </w:p>
    <w:p w14:paraId="7B012418" w14:textId="77777777" w:rsidR="00990932" w:rsidRPr="005033E8" w:rsidRDefault="00990932" w:rsidP="00AC657F">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37A4629A" w14:textId="77777777" w:rsidR="009B1E18" w:rsidRDefault="00990932">
      <w:pPr>
        <w:pStyle w:val="Tiumccp3"/>
        <w:numPr>
          <w:ilvl w:val="3"/>
          <w:numId w:val="2"/>
        </w:numPr>
        <w:tabs>
          <w:tab w:val="clear" w:pos="6379"/>
        </w:tabs>
      </w:pPr>
      <w:bookmarkStart w:id="87" w:name="_Toc117801032"/>
      <w:bookmarkStart w:id="88" w:name="_Toc126412893"/>
      <w:r w:rsidRPr="005033E8">
        <w:t>Interface</w:t>
      </w:r>
      <w:bookmarkEnd w:id="87"/>
      <w:bookmarkEnd w:id="88"/>
    </w:p>
    <w:p w14:paraId="21CA0876" w14:textId="77777777" w:rsidR="009B1E18" w:rsidRPr="003C5329" w:rsidRDefault="00990932" w:rsidP="003C5329">
      <w:pPr>
        <w:pStyle w:val="Nidungvnbn"/>
      </w:pPr>
      <w:r w:rsidRPr="003C5329">
        <w:t>Interface trong typescript cho phép bạn định nghĩ thuộc tính là gì và phương thức là gì mà đối tượng cần để được implement. Nếu đối tượng tuân thủ đúng khuôn mẫu interface thì đối tượng đã implement interface ấy sẽ được thực thi đúng. Nếu interface không được thực thi đúng thì typescript sẽ phát sinh lỗi ngay lập tức.</w:t>
      </w:r>
    </w:p>
    <w:p w14:paraId="3CE068AE" w14:textId="49C83C9C" w:rsidR="009B1E18" w:rsidRPr="009B1E1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9B1E18">
        <w:rPr>
          <w:rStyle w:val="HTMLCode"/>
          <w:rFonts w:ascii="Times New Roman" w:eastAsiaTheme="majorEastAsia" w:hAnsi="Times New Roman" w:cs="Times New Roman"/>
          <w:sz w:val="23"/>
          <w:szCs w:val="23"/>
        </w:rPr>
        <w:t>interface Person {</w:t>
      </w:r>
    </w:p>
    <w:p w14:paraId="081CBCC5"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51829813"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number</w:t>
      </w:r>
    </w:p>
    <w:p w14:paraId="159A31BE" w14:textId="18F18AA5"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57730051"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const viblo: Person = {</w:t>
      </w:r>
    </w:p>
    <w:p w14:paraId="71E00967"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"Viblo",</w:t>
      </w:r>
    </w:p>
    <w:p w14:paraId="3AD5966D"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31</w:t>
      </w:r>
    </w:p>
    <w:p w14:paraId="2EF89D8E" w14:textId="77777777" w:rsidR="009B1E18" w:rsidRPr="005033E8" w:rsidRDefault="009B1E18" w:rsidP="009B1E18">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before="240" w:after="240"/>
        <w:ind w:left="108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33DF810C" w14:textId="77777777" w:rsidR="009B1E18" w:rsidRPr="009B1E18" w:rsidRDefault="009B1E18" w:rsidP="009B1E18">
      <w:pPr>
        <w:pStyle w:val="Nidungvnbn"/>
        <w:ind w:left="1440" w:firstLine="0"/>
        <w:rPr>
          <w:rStyle w:val="HTMLCode"/>
          <w:rFonts w:ascii="Times New Roman" w:hAnsi="Times New Roman" w:cs="Times New Roman"/>
          <w:sz w:val="26"/>
          <w:szCs w:val="26"/>
        </w:rPr>
      </w:pPr>
    </w:p>
    <w:p w14:paraId="5860C432" w14:textId="02C99CA1" w:rsidR="00990932" w:rsidRPr="005033E8" w:rsidRDefault="00990932">
      <w:pPr>
        <w:pStyle w:val="Tiumccp3"/>
        <w:numPr>
          <w:ilvl w:val="3"/>
          <w:numId w:val="2"/>
        </w:numPr>
        <w:tabs>
          <w:tab w:val="clear" w:pos="6379"/>
        </w:tabs>
      </w:pPr>
      <w:bookmarkStart w:id="89" w:name="_Toc117801033"/>
      <w:bookmarkStart w:id="90" w:name="_Toc126412894"/>
      <w:r w:rsidRPr="005033E8">
        <w:t>Types vs Interfaces</w:t>
      </w:r>
      <w:bookmarkEnd w:id="89"/>
      <w:bookmarkEnd w:id="90"/>
    </w:p>
    <w:p w14:paraId="78BFAA66" w14:textId="3A654E7B" w:rsidR="009B1E18" w:rsidRPr="0087051E" w:rsidRDefault="00990932" w:rsidP="0087051E">
      <w:pPr>
        <w:pStyle w:val="Nidungvnbn"/>
      </w:pPr>
      <w:r w:rsidRPr="0087051E">
        <w:t>Có thể merge interfaces, types thì không</w:t>
      </w:r>
    </w:p>
    <w:p w14:paraId="08F21FBC"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interface Person {</w:t>
      </w:r>
    </w:p>
    <w:p w14:paraId="4BB8277E"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2E221773" w14:textId="3A9ACBFD"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6CEA563D"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interface Person {</w:t>
      </w:r>
    </w:p>
    <w:p w14:paraId="74FB5C97"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number</w:t>
      </w:r>
    </w:p>
    <w:p w14:paraId="500E5721" w14:textId="09CA8D48"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51316374"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const viblo: Person = {</w:t>
      </w:r>
    </w:p>
    <w:p w14:paraId="6EC14A81" w14:textId="77777777" w:rsidR="00990932"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"Viblo",</w:t>
      </w:r>
    </w:p>
    <w:p w14:paraId="77203D80" w14:textId="77777777" w:rsidR="00EC2BFF" w:rsidRPr="005033E8" w:rsidRDefault="00990932"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31</w:t>
      </w:r>
      <w:r w:rsidR="00356370" w:rsidRPr="005033E8">
        <w:rPr>
          <w:rStyle w:val="HTMLCode"/>
          <w:rFonts w:ascii="Times New Roman" w:eastAsiaTheme="majorEastAsia" w:hAnsi="Times New Roman" w:cs="Times New Roman"/>
          <w:sz w:val="23"/>
          <w:szCs w:val="23"/>
        </w:rPr>
        <w:t xml:space="preserve"> </w:t>
      </w:r>
    </w:p>
    <w:p w14:paraId="08543040" w14:textId="53E79A88" w:rsidR="00990932" w:rsidRPr="005033E8" w:rsidRDefault="00356370" w:rsidP="00EC2BFF">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442B22C" w14:textId="77777777" w:rsidR="00990932" w:rsidRPr="000A6701" w:rsidRDefault="00990932" w:rsidP="000A6701">
      <w:pPr>
        <w:pStyle w:val="Nidungvnbn"/>
      </w:pPr>
      <w:r w:rsidRPr="000A6701">
        <w:t>Type aliases có thể sử dụng computed properties:</w:t>
      </w:r>
    </w:p>
    <w:p w14:paraId="4DBA147B" w14:textId="76042831" w:rsidR="00990932" w:rsidRPr="005033E8" w:rsidRDefault="00990932">
      <w:pPr>
        <w:pStyle w:val="Nidungvnbn"/>
        <w:numPr>
          <w:ilvl w:val="0"/>
          <w:numId w:val="3"/>
        </w:numPr>
        <w:rPr>
          <w:shd w:val="clear" w:color="auto" w:fill="FFFFFF"/>
        </w:rPr>
      </w:pPr>
      <w:r w:rsidRPr="005033E8">
        <w:rPr>
          <w:shd w:val="clear" w:color="auto" w:fill="FFFFFF"/>
        </w:rPr>
        <w:t>Từ khóa </w:t>
      </w:r>
      <w:r w:rsidRPr="005033E8">
        <w:rPr>
          <w:rStyle w:val="HTMLCode"/>
          <w:rFonts w:ascii="Times New Roman" w:eastAsiaTheme="majorEastAsia" w:hAnsi="Times New Roman" w:cs="Times New Roman"/>
          <w:color w:val="1B1B1B"/>
          <w:spacing w:val="-1"/>
          <w:shd w:val="clear" w:color="auto" w:fill="EEEEEE"/>
        </w:rPr>
        <w:t>in</w:t>
      </w:r>
      <w:r w:rsidRPr="005033E8">
        <w:rPr>
          <w:shd w:val="clear" w:color="auto" w:fill="FFFFFF"/>
        </w:rPr>
        <w:t> có thể được sử dụng để iterate tất cả các item bên trong một tập hợp keys. Chúng ta có thể sử dụng tính năng này để tạo mapped types.</w:t>
      </w:r>
    </w:p>
    <w:p w14:paraId="76B08BFF" w14:textId="1A26BB76" w:rsidR="00990932" w:rsidRPr="00EA493F" w:rsidRDefault="00990932" w:rsidP="00EA493F">
      <w:pPr>
        <w:pStyle w:val="Nidungvnbn"/>
      </w:pPr>
      <w:r w:rsidRPr="00EA493F">
        <w:t>Ví dụ sử dụng type aliases</w:t>
      </w:r>
    </w:p>
    <w:p w14:paraId="6DF7A341"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type keys = "firstname" | "lastname"</w:t>
      </w:r>
    </w:p>
    <w:p w14:paraId="503EEAED"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p>
    <w:p w14:paraId="18C758BF"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Person = {</w:t>
      </w:r>
    </w:p>
    <w:p w14:paraId="32A45847"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[key in keys]: string</w:t>
      </w:r>
    </w:p>
    <w:p w14:paraId="65DB5ACE"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2B3787D3"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p>
    <w:p w14:paraId="0C626E37"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const viblo: Person = {</w:t>
      </w:r>
    </w:p>
    <w:p w14:paraId="372AEF2D"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firstname: "Viblo",</w:t>
      </w:r>
    </w:p>
    <w:p w14:paraId="052657DC"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lastname: "blog"</w:t>
      </w:r>
    </w:p>
    <w:p w14:paraId="2B05437A" w14:textId="77777777" w:rsidR="00990932" w:rsidRPr="005033E8" w:rsidRDefault="00990932" w:rsidP="00462C3A">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tabs>
          <w:tab w:val="clear" w:pos="916"/>
        </w:tabs>
        <w:spacing w:before="240" w:after="240"/>
        <w:ind w:left="1440"/>
        <w:rPr>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03FA6DC6" w14:textId="77777777" w:rsidR="00990932" w:rsidRPr="00F95B45" w:rsidRDefault="00990932" w:rsidP="00F95B45">
      <w:pPr>
        <w:pStyle w:val="Nidungvnbn"/>
      </w:pPr>
      <w:r w:rsidRPr="00F95B45">
        <w:rPr>
          <w:rStyle w:val="NidungvnbnChar"/>
        </w:rPr>
        <w:t>Extend và implements</w:t>
      </w:r>
      <w:r w:rsidRPr="00F95B45">
        <w:t>:</w:t>
      </w:r>
    </w:p>
    <w:p w14:paraId="3951FF3A" w14:textId="411A869E" w:rsidR="00990932" w:rsidRPr="009725F8" w:rsidRDefault="00990932" w:rsidP="009725F8">
      <w:pPr>
        <w:pStyle w:val="Nidungvnbn"/>
      </w:pPr>
      <w:r w:rsidRPr="009725F8">
        <w:t>Trong TypeScript, chúng ta dễ dàng extends và implements interfaces. Nhưng không thể với types Với interface để kế thừa chúng ta sử dụng extends:</w:t>
      </w:r>
    </w:p>
    <w:p w14:paraId="19B913B0"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interface Animal {</w:t>
      </w:r>
    </w:p>
    <w:p w14:paraId="6C350294"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48B0D815"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35E8242"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interface Bear extends Animal {</w:t>
      </w:r>
    </w:p>
    <w:p w14:paraId="1BB7F5A5"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honey: boolean</w:t>
      </w:r>
    </w:p>
    <w:p w14:paraId="7B578258" w14:textId="77777777" w:rsidR="00990932" w:rsidRPr="005033E8" w:rsidRDefault="00990932" w:rsidP="00337F33">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7FE44CD" w14:textId="4A6B2F1C" w:rsidR="00990932" w:rsidRPr="005033E8" w:rsidRDefault="00990932">
      <w:pPr>
        <w:pStyle w:val="Tiumccp3"/>
        <w:numPr>
          <w:ilvl w:val="3"/>
          <w:numId w:val="2"/>
        </w:numPr>
        <w:tabs>
          <w:tab w:val="clear" w:pos="6379"/>
        </w:tabs>
      </w:pPr>
      <w:bookmarkStart w:id="91" w:name="_Toc126412895"/>
      <w:r w:rsidRPr="005033E8">
        <w:t>Intersection</w:t>
      </w:r>
      <w:bookmarkEnd w:id="91"/>
    </w:p>
    <w:p w14:paraId="00A251A1" w14:textId="2805B494" w:rsidR="00990932" w:rsidRPr="00A2386B" w:rsidRDefault="00990932" w:rsidP="00A2386B">
      <w:pPr>
        <w:pStyle w:val="Nidungvnbn"/>
      </w:pPr>
      <w:r w:rsidRPr="00A2386B">
        <w:t>Intersection cho phép chúng ta kết hợp nhiều types thành một types duy nhất. Để tạo một intersection types chúng ta dùng &amp;:</w:t>
      </w:r>
    </w:p>
    <w:p w14:paraId="345F472E" w14:textId="662F5F2F" w:rsidR="00990932" w:rsidRPr="005033E8" w:rsidRDefault="00990932" w:rsidP="0047601B">
      <w:pPr>
        <w:pStyle w:val="Code"/>
        <w:tabs>
          <w:tab w:val="clear" w:pos="916"/>
        </w:tabs>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Name = {</w:t>
      </w:r>
    </w:p>
    <w:p w14:paraId="463A7552" w14:textId="77777777" w:rsidR="00990932" w:rsidRPr="005033E8" w:rsidRDefault="00990932" w:rsidP="0047601B">
      <w:pPr>
        <w:pStyle w:val="Code"/>
        <w:tabs>
          <w:tab w:val="clear" w:pos="916"/>
        </w:tabs>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4BB39AD0"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w:t>
      </w:r>
    </w:p>
    <w:p w14:paraId="4446F71A"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p>
    <w:p w14:paraId="71827C9B"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Age = {</w:t>
      </w:r>
    </w:p>
    <w:p w14:paraId="35F3302F"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number</w:t>
      </w:r>
    </w:p>
    <w:p w14:paraId="4D8C47E0"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19AE3D2F"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p>
    <w:p w14:paraId="4C6E01A0"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Person = Name &amp; Age;</w:t>
      </w:r>
    </w:p>
    <w:p w14:paraId="334130E4" w14:textId="52685172" w:rsidR="00990932" w:rsidRPr="00554556" w:rsidRDefault="00990932" w:rsidP="00554556">
      <w:pPr>
        <w:pStyle w:val="Nidungvnbn"/>
      </w:pPr>
      <w:r w:rsidRPr="00554556">
        <w:t>Chúng ta cũng có thể làm điều này với interface:</w:t>
      </w:r>
    </w:p>
    <w:p w14:paraId="66FD6588"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interface Name {</w:t>
      </w:r>
    </w:p>
    <w:p w14:paraId="222CEFEB"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name: “string”</w:t>
      </w:r>
    </w:p>
    <w:p w14:paraId="6EFFD1FB" w14:textId="07096F5D"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67276AC4"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interface Age {</w:t>
      </w:r>
    </w:p>
    <w:p w14:paraId="6E37C049"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age: number</w:t>
      </w:r>
    </w:p>
    <w:p w14:paraId="70237BDB" w14:textId="0B96C776"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1C536916"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tabs>
          <w:tab w:val="clear" w:pos="916"/>
          <w:tab w:val="clear" w:pos="1832"/>
        </w:tabs>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type Person = Name &amp; Age;</w:t>
      </w:r>
    </w:p>
    <w:p w14:paraId="46F33374" w14:textId="7A7AD8A3" w:rsidR="00990932" w:rsidRPr="005033E8" w:rsidRDefault="00990932">
      <w:pPr>
        <w:pStyle w:val="Tiumccp3"/>
        <w:numPr>
          <w:ilvl w:val="3"/>
          <w:numId w:val="2"/>
        </w:numPr>
        <w:tabs>
          <w:tab w:val="clear" w:pos="6379"/>
        </w:tabs>
      </w:pPr>
      <w:bookmarkStart w:id="92" w:name="_Toc117801034"/>
      <w:bookmarkStart w:id="93" w:name="_Toc126412896"/>
      <w:r w:rsidRPr="005033E8">
        <w:t>Generics</w:t>
      </w:r>
      <w:bookmarkEnd w:id="92"/>
      <w:bookmarkEnd w:id="93"/>
      <w:r w:rsidRPr="005033E8">
        <w:t> </w:t>
      </w:r>
    </w:p>
    <w:p w14:paraId="5C5D9D67" w14:textId="77777777" w:rsidR="004F57BB" w:rsidRPr="0053244B" w:rsidRDefault="004F57BB" w:rsidP="0053244B">
      <w:pPr>
        <w:pStyle w:val="Nidungvnbn"/>
      </w:pPr>
      <w:r w:rsidRPr="0053244B">
        <w:t>Generic type trong TypeScript cho phép bạn viết các function, class và interface có thể tái sử dụng và tổng quát hóa. Trong hướng dẫn này, bạn sẽ tập trung vào việc tạo các hàm generic (generic function).</w:t>
      </w:r>
    </w:p>
    <w:p w14:paraId="4133813A" w14:textId="27E3771F" w:rsidR="00990932" w:rsidRPr="0053244B" w:rsidRDefault="00990932" w:rsidP="0053244B">
      <w:pPr>
        <w:pStyle w:val="Nidungvnbn"/>
      </w:pPr>
      <w:r w:rsidRPr="0053244B">
        <w:t>Giả sử ta gặp trường hợp chúng ta phải định nghĩa 1 function trả về ngẫu nhiên 1 phần tử trong 1 mảng. Nếu chúng ta biết mảng vào sẽ là mảng number thì chúng ta có function:</w:t>
      </w:r>
    </w:p>
    <w:p w14:paraId="192C7E57" w14:textId="263962E6" w:rsidR="00990932" w:rsidRPr="005033E8" w:rsidRDefault="00990932" w:rsidP="0047601B">
      <w:pPr>
        <w:pStyle w:val="Code"/>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getRandomNumberElement(items: number[]): number {</w:t>
      </w:r>
    </w:p>
    <w:p w14:paraId="5AF78747" w14:textId="77777777" w:rsidR="00990932" w:rsidRPr="005033E8" w:rsidRDefault="00990932" w:rsidP="0047601B">
      <w:pPr>
        <w:pStyle w:val="Code"/>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let randomIndex = Math.floor(Math.random() * items.length);</w:t>
      </w:r>
    </w:p>
    <w:p w14:paraId="650D870E" w14:textId="77777777" w:rsidR="00990932" w:rsidRPr="005033E8" w:rsidRDefault="00990932" w:rsidP="0047601B">
      <w:pPr>
        <w:pStyle w:val="Code"/>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items[randomIndex];</w:t>
      </w:r>
    </w:p>
    <w:p w14:paraId="5303233D" w14:textId="77777777" w:rsidR="00990932" w:rsidRPr="005033E8" w:rsidRDefault="00990932" w:rsidP="0047601B">
      <w:pPr>
        <w:pStyle w:val="Code"/>
        <w:spacing w:before="0" w:after="0"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w:t>
      </w:r>
    </w:p>
    <w:p w14:paraId="3A6BBE5E" w14:textId="007AEFF6" w:rsidR="00990932" w:rsidRPr="005D5A2E" w:rsidRDefault="00990932" w:rsidP="005D5A2E">
      <w:pPr>
        <w:pStyle w:val="Nidungvnbn"/>
      </w:pPr>
      <w:r w:rsidRPr="005D5A2E">
        <w:t>Tuy nhiên sẽ ra sao nếu chuỗi vào có thể là mảng number hoặc là mảng string. Trong trường hợp này chúng ta có thể tạo thêm 1 hàm</w:t>
      </w:r>
    </w:p>
    <w:p w14:paraId="5272E281"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getRandomStringElement(items: string[]): string {</w:t>
      </w:r>
    </w:p>
    <w:p w14:paraId="1C685E36"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let randomIndex = Math.floor(Math.random() * items.length);</w:t>
      </w:r>
    </w:p>
    <w:p w14:paraId="6AF2EDF2"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items[randomIndex];</w:t>
      </w:r>
    </w:p>
    <w:p w14:paraId="049F3CD4"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6BED314F" w14:textId="5BEB7AAC" w:rsidR="00990932" w:rsidRPr="00931729" w:rsidRDefault="00990932" w:rsidP="00931729">
      <w:pPr>
        <w:pStyle w:val="Nidungvnbn"/>
      </w:pPr>
      <w:r w:rsidRPr="00931729">
        <w:t>Vậy nếu chuỗi vào có thể là bất cứ type nào thì sao? Chúng ta không thể tạo ra tất cả các hàm cho mỗi type được. Vậy phải làm sao đây? Bạn có thể dùng type any tuy nhiên nếu như vậy bạn sẽ không xác định được type trả về hay nói cách khác là nó không an toàn. Do đó typescript cho chúng ta 1 giải pháp cho nhưng trường hợp như vậy đó là generic type.</w:t>
      </w:r>
    </w:p>
    <w:p w14:paraId="0589888E" w14:textId="058653D6" w:rsidR="00990932" w:rsidRPr="00FD5838" w:rsidRDefault="00990932" w:rsidP="00FD5838">
      <w:pPr>
        <w:pStyle w:val="Nidungvnbn"/>
      </w:pPr>
      <w:r w:rsidRPr="00FD5838">
        <w:t xml:space="preserve">Chúng ta có thể định nghĩa 1 hàm generic như sau: </w:t>
      </w:r>
    </w:p>
    <w:p w14:paraId="084875F3"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getRandomElement&lt;T&gt;(items: T[]): T {</w:t>
      </w:r>
    </w:p>
    <w:p w14:paraId="5EE18DE5"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let randomIndex = Math.floor(Math.random() * items.length);</w:t>
      </w:r>
    </w:p>
    <w:p w14:paraId="0E0D60E3"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items[randomIndex];</w:t>
      </w:r>
    </w:p>
    <w:p w14:paraId="324A9E03"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739C9FBF" w14:textId="4EDDF01C" w:rsidR="00990932" w:rsidRPr="00E20BF5" w:rsidRDefault="00990932" w:rsidP="00E20BF5">
      <w:pPr>
        <w:pStyle w:val="Nidungvnbn"/>
      </w:pPr>
      <w:r w:rsidRPr="00E20BF5">
        <w:t>Hàm này sử dụng biến kiểu T. Kiểu T cho phép bạn chỉ định kiểu dữ liệu tại thời điểm gọi hàm. Ngoài ra, hàm sử dụng biến kiểu T làm kiểu trả về của nó.</w:t>
      </w:r>
    </w:p>
    <w:p w14:paraId="5AA9473D" w14:textId="6EFAB4BB" w:rsidR="00990932" w:rsidRPr="00E20BF5" w:rsidRDefault="00990932" w:rsidP="00E20BF5">
      <w:pPr>
        <w:pStyle w:val="Nidungvnbn"/>
      </w:pPr>
      <w:r w:rsidRPr="00E20BF5">
        <w:t>Hàm getRandomElement() là hàm generic bởi vì nó có thể làm việc với bất kỳ kiểu dữ liệu nào, ví dụ: chuỗi, số, đối tượng, ...</w:t>
      </w:r>
    </w:p>
    <w:p w14:paraId="2B1EDBE2" w14:textId="02C3C11C" w:rsidR="00990932" w:rsidRPr="00E20BF5" w:rsidRDefault="00990932" w:rsidP="00E20BF5">
      <w:pPr>
        <w:pStyle w:val="Nidungvnbn"/>
      </w:pPr>
      <w:r w:rsidRPr="00E20BF5">
        <w:t>Theo quy ước, chúng ta sử dụng ký tự T làm kiểu dữ liệu của biến. Tuy nhiên, bạn có thể sử dụng các chữ khác như A, B C, ...</w:t>
      </w:r>
    </w:p>
    <w:p w14:paraId="59E63615" w14:textId="560C4F6C" w:rsidR="00990932" w:rsidRPr="00E20BF5" w:rsidRDefault="00990932" w:rsidP="00E20BF5">
      <w:pPr>
        <w:pStyle w:val="Nidungvnbn"/>
      </w:pPr>
      <w:r w:rsidRPr="00E20BF5">
        <w:t>Sau đây là cách sử dụng hàm getRandomElement() với một mảng số:</w:t>
      </w:r>
    </w:p>
    <w:p w14:paraId="6FB59A51"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let numbers = [1, 5, 7, 4, 2, 9];</w:t>
      </w:r>
    </w:p>
    <w:p w14:paraId="24EE1BB3"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let randomEle = getRandomElement&lt;number&gt;(numbers); </w:t>
      </w:r>
    </w:p>
    <w:p w14:paraId="5DA968AF"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console.log(randomEle);</w:t>
      </w:r>
    </w:p>
    <w:p w14:paraId="4721E66D" w14:textId="11931CE2" w:rsidR="00990932" w:rsidRPr="00353266" w:rsidRDefault="00990932" w:rsidP="00353266">
      <w:pPr>
        <w:pStyle w:val="Nidungvnbn"/>
      </w:pPr>
      <w:r w:rsidRPr="00353266">
        <w:t>Ví dụ này chỉ định rõ kiểu number cho T khi gọi hàm getRandomElement().</w:t>
      </w:r>
    </w:p>
    <w:p w14:paraId="7A91D02A" w14:textId="618AB09F" w:rsidR="00990932" w:rsidRPr="00353266" w:rsidRDefault="00990932" w:rsidP="00353266">
      <w:pPr>
        <w:pStyle w:val="Nidungvnbn"/>
      </w:pPr>
      <w:r w:rsidRPr="00353266">
        <w:t>Trong thực tế, bạn sẽ sử dụng kiểu suy luận cho đối số. Có nghĩa là bạn để trình biên dịch TypeScript tự xác định kiểu dữ liệu của T dựa trên loại đối số mà bạn truyền vào, như thế này:</w:t>
      </w:r>
    </w:p>
    <w:p w14:paraId="46EBE307"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numbers = [1, 5, 7, 4, 2, 9];</w:t>
      </w:r>
    </w:p>
    <w:p w14:paraId="6271627A"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let randomEle = getRandomElement(numbers); </w:t>
      </w:r>
    </w:p>
    <w:p w14:paraId="32DBC17B"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console.log(randomEle);</w:t>
      </w:r>
    </w:p>
    <w:p w14:paraId="339A5963" w14:textId="205E8A5C" w:rsidR="00990932" w:rsidRPr="00991002" w:rsidRDefault="00990932" w:rsidP="00991002">
      <w:pPr>
        <w:pStyle w:val="Nidungvnbn"/>
      </w:pPr>
      <w:r w:rsidRPr="00991002">
        <w:t>Trong ví dụ này, chúng tôi đã không chỉ định kiểu number một cách rõ ràng khi gọi hàm getRandomElement(). Trình biên dịch sẽ xác định kiểu dữ liệu của T dựa vào kiểu dữ liệu của tham số truyền vào.</w:t>
      </w:r>
    </w:p>
    <w:p w14:paraId="4363EC4D" w14:textId="5AD0250A" w:rsidR="00990932" w:rsidRPr="00991002" w:rsidRDefault="00990932" w:rsidP="00991002">
      <w:pPr>
        <w:pStyle w:val="Nidungvnbn"/>
      </w:pPr>
      <w:r w:rsidRPr="00991002">
        <w:t>Bây giờ, hàm getRandomElement() cũng là kiểu an toàn. Ví dụ: nếu bạn gán giá trị trả về cho một biến kiểu chuỗi, bạn sẽ gặp lỗi:</w:t>
      </w:r>
    </w:p>
    <w:p w14:paraId="6B6D2ECC"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numbers = [1, 5, 7, 4, 2, 9];</w:t>
      </w:r>
    </w:p>
    <w:p w14:paraId="56A9265E"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returnElem: string;</w:t>
      </w:r>
    </w:p>
    <w:p w14:paraId="3231D178"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returnElem = getRandomElement(numbers);  // compiler error</w:t>
      </w:r>
    </w:p>
    <w:p w14:paraId="3C3DC2F5" w14:textId="775E32E9" w:rsidR="00990932" w:rsidRPr="006923B5" w:rsidRDefault="00990932" w:rsidP="006923B5">
      <w:pPr>
        <w:pStyle w:val="Nidungvnbn"/>
      </w:pPr>
      <w:r w:rsidRPr="006923B5">
        <w:t>Hàm generic có nhiều kiểu dữ liệu trong TypeScript</w:t>
      </w:r>
    </w:p>
    <w:p w14:paraId="286D0D18" w14:textId="15423EB4" w:rsidR="00990932" w:rsidRPr="006923B5" w:rsidRDefault="00990932" w:rsidP="006923B5">
      <w:pPr>
        <w:pStyle w:val="Nidungvnbn"/>
      </w:pPr>
      <w:r w:rsidRPr="006923B5">
        <w:t>Phần sau minh họa cách tạo một hàm generic với hai biến kiểu U và V:</w:t>
      </w:r>
    </w:p>
    <w:p w14:paraId="7A9C0E42"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merge&lt;U, V&gt;(obj1: U, obj2: V) {</w:t>
      </w:r>
    </w:p>
    <w:p w14:paraId="4FDBF130"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w:t>
      </w:r>
    </w:p>
    <w:p w14:paraId="43C097FA" w14:textId="77777777"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...obj1,</w:t>
      </w:r>
    </w:p>
    <w:p w14:paraId="7F57E00E" w14:textId="47745679" w:rsidR="00990932" w:rsidRPr="005033E8" w:rsidRDefault="00990932" w:rsidP="0047601B">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...obj2</w:t>
      </w:r>
      <w:r w:rsidR="0047601B">
        <w:rPr>
          <w:rStyle w:val="HTMLCode"/>
          <w:rFonts w:ascii="Times New Roman" w:eastAsiaTheme="majorEastAsia" w:hAnsi="Times New Roman" w:cs="Times New Roman"/>
          <w:sz w:val="23"/>
          <w:szCs w:val="23"/>
        </w:rPr>
        <w:t xml:space="preserve">   </w:t>
      </w:r>
      <w:r w:rsidRPr="005033E8">
        <w:rPr>
          <w:rStyle w:val="HTMLCode"/>
          <w:rFonts w:ascii="Times New Roman" w:eastAsiaTheme="majorEastAsia" w:hAnsi="Times New Roman" w:cs="Times New Roman"/>
          <w:sz w:val="23"/>
          <w:szCs w:val="23"/>
        </w:rPr>
        <w:t>};</w:t>
      </w:r>
      <w:r w:rsidR="00370B9A" w:rsidRPr="005033E8">
        <w:rPr>
          <w:rStyle w:val="HTMLCode"/>
          <w:rFonts w:ascii="Times New Roman" w:eastAsiaTheme="majorEastAsia" w:hAnsi="Times New Roman" w:cs="Times New Roman"/>
          <w:sz w:val="23"/>
          <w:szCs w:val="23"/>
        </w:rPr>
        <w:t>}</w:t>
      </w:r>
    </w:p>
    <w:p w14:paraId="27B1D430" w14:textId="2030091C" w:rsidR="00990932" w:rsidRPr="00DF0182" w:rsidRDefault="00990932" w:rsidP="00DF0182">
      <w:pPr>
        <w:pStyle w:val="Nidungvnbn"/>
      </w:pPr>
      <w:r w:rsidRPr="00DF0182">
        <w:lastRenderedPageBreak/>
        <w:t>Hàm merge() kết hợp hai đối tượng với kiểu U và V. Nó kết hợp các thuộc tính của hai đối tượng thành một đối tượng duy nhất.</w:t>
      </w:r>
    </w:p>
    <w:p w14:paraId="6C26071B" w14:textId="4C707660" w:rsidR="00990932" w:rsidRPr="008667D2" w:rsidRDefault="00990932" w:rsidP="008667D2">
      <w:pPr>
        <w:pStyle w:val="Nidungvnbn"/>
      </w:pPr>
      <w:r w:rsidRPr="008667D2">
        <w:t>Kiểu suy luận suy ra giá trị trả về của hàm merge() là kiểu giao của U và V, là U &amp; V.</w:t>
      </w:r>
    </w:p>
    <w:p w14:paraId="09EB9691" w14:textId="3AC3E3D7" w:rsidR="00990932" w:rsidRPr="008667D2" w:rsidRDefault="00990932" w:rsidP="008667D2">
      <w:pPr>
        <w:pStyle w:val="Nidungvnbn"/>
      </w:pPr>
      <w:r w:rsidRPr="008667D2">
        <w:t>Sau đây minh họa cách sử dụng hàm merge() để hợp nhất hai đối tượng:</w:t>
      </w:r>
    </w:p>
    <w:p w14:paraId="2DFBE09D"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result = merge(</w:t>
      </w:r>
    </w:p>
    <w:p w14:paraId="32E4B9C2"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name: 'John' },</w:t>
      </w:r>
    </w:p>
    <w:p w14:paraId="0BB70F56"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jobTitle: 'Frontend Developer' }</w:t>
      </w:r>
    </w:p>
    <w:p w14:paraId="4AA23CB6" w14:textId="7987D1CC"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CFFF985"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console.log(result);</w:t>
      </w:r>
    </w:p>
    <w:p w14:paraId="13143045" w14:textId="233D1628" w:rsidR="00990932" w:rsidRPr="0002458E" w:rsidRDefault="00990932" w:rsidP="0002458E">
      <w:pPr>
        <w:pStyle w:val="Nidungvnbn"/>
      </w:pPr>
      <w:r w:rsidRPr="0002458E">
        <w:t>Đầu ra:</w:t>
      </w:r>
    </w:p>
    <w:p w14:paraId="088C8F73"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name: 'John', jobTitle: 'Frontend Developer' }</w:t>
      </w:r>
    </w:p>
    <w:p w14:paraId="1367F417" w14:textId="77777777" w:rsidR="00990932" w:rsidRPr="005033E8" w:rsidRDefault="00990932" w:rsidP="00990932"/>
    <w:p w14:paraId="160BCA82" w14:textId="0BC515FF" w:rsidR="00990932" w:rsidRPr="0002458E" w:rsidRDefault="00990932" w:rsidP="0002458E">
      <w:pPr>
        <w:pStyle w:val="Nidungvnbn"/>
      </w:pPr>
      <w:r w:rsidRPr="0002458E">
        <w:t>Tuy nhiên trong ví dụ trên Hàm merge() mong đợi đầu vào là hai đối tượng. Tuy nhiên, nó không ngăn bạn truyền vào tham số như thế này:</w:t>
      </w:r>
    </w:p>
    <w:p w14:paraId="5D64A0E3"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person = merge(</w:t>
      </w:r>
    </w:p>
    <w:p w14:paraId="787CFF20"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name: 'John' },</w:t>
      </w:r>
    </w:p>
    <w:p w14:paraId="6E546695"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25</w:t>
      </w:r>
    </w:p>
    <w:p w14:paraId="36F05AFD"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3DDF754D"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p>
    <w:p w14:paraId="40A3D933"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console.log(person);</w:t>
      </w:r>
    </w:p>
    <w:p w14:paraId="68D04547" w14:textId="4451F4B6" w:rsidR="00990932" w:rsidRPr="004333A5" w:rsidRDefault="00990932" w:rsidP="004333A5">
      <w:pPr>
        <w:pStyle w:val="Nidungvnbn"/>
      </w:pPr>
      <w:r w:rsidRPr="004333A5">
        <w:t>Đầu ra:</w:t>
      </w:r>
    </w:p>
    <w:p w14:paraId="18FEA723" w14:textId="77777777" w:rsidR="00990932" w:rsidRPr="005033E8" w:rsidRDefault="00990932" w:rsidP="002F423C">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 name: 'John' }</w:t>
      </w:r>
    </w:p>
    <w:p w14:paraId="7C5EA43B" w14:textId="474F27B9" w:rsidR="00990932" w:rsidRPr="004333A5" w:rsidRDefault="00990932" w:rsidP="004333A5">
      <w:pPr>
        <w:pStyle w:val="Nidungvnbn"/>
      </w:pPr>
      <w:r w:rsidRPr="004333A5">
        <w:t>Code vẫn chạy mà không có một lỗi nào, tuy nhiên đó không phải là điều chúng ta mong muốn. Chúng ta muốn đầu vào của hàm phải là 2 object vì vậy chúng ta có thể gàng buộc generic type là là type mở trọng của object với từ khóa extends.</w:t>
      </w:r>
    </w:p>
    <w:p w14:paraId="55CF6651"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merge&lt;U extends object, V extends object&gt;(obj1: U, obj2: V) {</w:t>
      </w:r>
    </w:p>
    <w:p w14:paraId="10950712"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w:t>
      </w:r>
    </w:p>
    <w:p w14:paraId="403D089E"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...obj1,</w:t>
      </w:r>
    </w:p>
    <w:p w14:paraId="00806F64"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...obj2</w:t>
      </w:r>
    </w:p>
    <w:p w14:paraId="5A3E0892"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w:t>
      </w:r>
    </w:p>
    <w:p w14:paraId="18DBC08E"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176BBA9" w14:textId="52408888" w:rsidR="00990932" w:rsidRPr="005F6B43" w:rsidRDefault="00990932" w:rsidP="005F6B43">
      <w:pPr>
        <w:pStyle w:val="Nidungvnbn"/>
      </w:pPr>
      <w:r w:rsidRPr="005F6B43">
        <w:t>Điều này dẫn đến đoạn code dưới đây lỗi và đó là điều chúng ta mong muốn.</w:t>
      </w:r>
    </w:p>
    <w:p w14:paraId="030A2574"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person = merge(</w:t>
      </w:r>
    </w:p>
    <w:p w14:paraId="374B8B90"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 name: 'John' },</w:t>
      </w:r>
    </w:p>
    <w:p w14:paraId="6835E489"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25</w:t>
      </w:r>
    </w:p>
    <w:p w14:paraId="768D48B6"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252B725E" w14:textId="0FC55708" w:rsidR="00990932" w:rsidRPr="005F6B43" w:rsidRDefault="00990932" w:rsidP="005F6B43">
      <w:pPr>
        <w:pStyle w:val="Nidungvnbn"/>
      </w:pPr>
      <w:r w:rsidRPr="005F6B43">
        <w:t>TypeScript cho phép bạn khai báo một tham số có kiểu dữ liệu bị ràng buộc bởi kiểu dữ liệu của một tham số khác.</w:t>
      </w:r>
    </w:p>
    <w:p w14:paraId="0ECF4A8E" w14:textId="1E41DF9A" w:rsidR="00990932" w:rsidRPr="005F6B43" w:rsidRDefault="00990932" w:rsidP="005F6B43">
      <w:pPr>
        <w:pStyle w:val="Nidungvnbn"/>
      </w:pPr>
      <w:r w:rsidRPr="005F6B43">
        <w:t>Hàm prop() sau chấp nhận hai tham số là một đối tượng và một tên thuộc tính. Nó trả về giá trị của thuộc tính.</w:t>
      </w:r>
    </w:p>
    <w:p w14:paraId="416BEB39"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prop&lt;T, K&gt;(obj: T, key: K) {</w:t>
      </w:r>
    </w:p>
    <w:p w14:paraId="642BC80A"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 xml:space="preserve">    return obj[key];</w:t>
      </w:r>
    </w:p>
    <w:p w14:paraId="7EA61BC5"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w:t>
      </w:r>
    </w:p>
    <w:p w14:paraId="4584433C" w14:textId="4C0F3885" w:rsidR="00990932" w:rsidRPr="00A50F00" w:rsidRDefault="00990932" w:rsidP="00A50F00">
      <w:pPr>
        <w:pStyle w:val="Nidungvnbn"/>
      </w:pPr>
      <w:r w:rsidRPr="00A50F00">
        <w:t>Trình biên dịch gặp lỗi sau:</w:t>
      </w:r>
    </w:p>
    <w:p w14:paraId="7E143992"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lastRenderedPageBreak/>
        <w:t>Type 'K' cannot be used to index type 'T'.</w:t>
      </w:r>
    </w:p>
    <w:p w14:paraId="68F1A201" w14:textId="4EC7B957" w:rsidR="00990932" w:rsidRPr="00A50F00" w:rsidRDefault="00990932" w:rsidP="00A50F00">
      <w:pPr>
        <w:pStyle w:val="Nidungvnbn"/>
      </w:pPr>
      <w:r w:rsidRPr="00A50F00">
        <w:t>Để khắc phục lỗi này, bạn thêm ràng buộc cho kiểu dữ liệu K để đảm bảo rằng nó là một khóa của kiểu dữ liệu T như sau:</w:t>
      </w:r>
    </w:p>
    <w:p w14:paraId="632CCAA5" w14:textId="4E8095C8" w:rsidR="00990932" w:rsidRPr="005033E8" w:rsidRDefault="00990932" w:rsidP="004B0464">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function prop&lt;T, K extends keyof T&gt;(obj: T, key: K) {return obj[key];}</w:t>
      </w:r>
    </w:p>
    <w:p w14:paraId="3DF04A2A" w14:textId="314F430C" w:rsidR="00135101" w:rsidRPr="004911DE" w:rsidRDefault="00990932" w:rsidP="004911DE">
      <w:pPr>
        <w:pStyle w:val="Nidungvnbn"/>
        <w:rPr>
          <w:rStyle w:val="HTMLCode"/>
          <w:rFonts w:ascii="Times New Roman" w:hAnsi="Times New Roman" w:cs="Times New Roman"/>
          <w:sz w:val="26"/>
          <w:szCs w:val="26"/>
        </w:rPr>
      </w:pPr>
      <w:r w:rsidRPr="004911DE">
        <w:t>Nếu bạn truyền vào hàm prop một tên thuộc tính tồn tại trên obj, trình biên dịch sẽ không báo lỗi. Ví dụ:</w:t>
      </w:r>
    </w:p>
    <w:p w14:paraId="32349CB7" w14:textId="00906145"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str = prop({ name: 'John' }, 'name');</w:t>
      </w:r>
    </w:p>
    <w:p w14:paraId="276CEC8D"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console.log(str);</w:t>
      </w:r>
    </w:p>
    <w:p w14:paraId="18BBAF6C" w14:textId="38CA2578" w:rsidR="00990932" w:rsidRPr="00C01E65" w:rsidRDefault="00990932" w:rsidP="00C01E65">
      <w:pPr>
        <w:pStyle w:val="Nidungvnbn"/>
      </w:pPr>
      <w:r w:rsidRPr="00C01E65">
        <w:t>Đầu ra:</w:t>
      </w:r>
    </w:p>
    <w:p w14:paraId="73457FAC" w14:textId="77777777" w:rsidR="00990932" w:rsidRPr="005033E8" w:rsidRDefault="00990932" w:rsidP="002F423C">
      <w:pPr>
        <w:pStyle w:val="HTMLPreformatted"/>
        <w:keepNext/>
        <w:keepLines/>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John</w:t>
      </w:r>
    </w:p>
    <w:p w14:paraId="4C3FE797" w14:textId="4BC06808" w:rsidR="00990932" w:rsidRPr="00C01E65" w:rsidRDefault="00990932" w:rsidP="00C01E65">
      <w:pPr>
        <w:pStyle w:val="Nidungvnbn"/>
      </w:pPr>
      <w:r w:rsidRPr="00C01E65">
        <w:t>Tuy nhiên, nếu bạn truyền một khóa không tồn tại trên đối số đầu tiên, trình biên dịch sẽ phát ra lỗi:</w:t>
      </w:r>
    </w:p>
    <w:p w14:paraId="4AA45A4E"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let str = prop({ name: 'John' }, 'age');</w:t>
      </w:r>
    </w:p>
    <w:p w14:paraId="1E2942FF" w14:textId="6F823102" w:rsidR="00990932" w:rsidRPr="006335ED" w:rsidRDefault="00990932" w:rsidP="006335ED">
      <w:pPr>
        <w:pStyle w:val="Nidungvnbn"/>
      </w:pPr>
      <w:r w:rsidRPr="006335ED">
        <w:t>Lỗi:</w:t>
      </w:r>
    </w:p>
    <w:p w14:paraId="2FFBF041" w14:textId="77777777" w:rsidR="00990932" w:rsidRPr="005033E8" w:rsidRDefault="00990932" w:rsidP="002F423C">
      <w:pPr>
        <w:pStyle w:val="HTMLPreformatted"/>
        <w:pBdr>
          <w:top w:val="single" w:sz="6" w:space="12" w:color="E5E5E5"/>
          <w:left w:val="single" w:sz="6" w:space="12" w:color="E5E5E5"/>
          <w:bottom w:val="single" w:sz="6" w:space="12" w:color="E5E5E5"/>
          <w:right w:val="single" w:sz="6" w:space="12" w:color="E5E5E5"/>
        </w:pBdr>
        <w:shd w:val="clear" w:color="auto" w:fill="F1F2F3"/>
        <w:spacing w:line="360" w:lineRule="auto"/>
        <w:ind w:left="1440"/>
        <w:rPr>
          <w:rStyle w:val="HTMLCode"/>
          <w:rFonts w:ascii="Times New Roman" w:eastAsiaTheme="majorEastAsia" w:hAnsi="Times New Roman" w:cs="Times New Roman"/>
          <w:sz w:val="23"/>
          <w:szCs w:val="23"/>
        </w:rPr>
      </w:pPr>
      <w:r w:rsidRPr="005033E8">
        <w:rPr>
          <w:rStyle w:val="HTMLCode"/>
          <w:rFonts w:ascii="Times New Roman" w:eastAsiaTheme="majorEastAsia" w:hAnsi="Times New Roman" w:cs="Times New Roman"/>
          <w:sz w:val="23"/>
          <w:szCs w:val="23"/>
        </w:rPr>
        <w:t>Argument of type '"age"' is not assignable to parameter of type '"name"'.</w:t>
      </w:r>
    </w:p>
    <w:p w14:paraId="1D2C282E" w14:textId="77777777" w:rsidR="00B3741A" w:rsidRDefault="00B3741A" w:rsidP="00B3741A">
      <w:pPr>
        <w:pStyle w:val="Tiumccp2"/>
        <w:keepNext/>
        <w:keepLines/>
        <w:tabs>
          <w:tab w:val="clear" w:pos="6379"/>
        </w:tabs>
        <w:ind w:left="720"/>
      </w:pPr>
      <w:bookmarkStart w:id="94" w:name="_Toc117801035"/>
    </w:p>
    <w:p w14:paraId="6F3CA941" w14:textId="4873CA7E" w:rsidR="00990932" w:rsidRPr="00B174BF" w:rsidRDefault="00990932">
      <w:pPr>
        <w:pStyle w:val="Tiumccp2"/>
        <w:numPr>
          <w:ilvl w:val="2"/>
          <w:numId w:val="2"/>
        </w:numPr>
        <w:tabs>
          <w:tab w:val="clear" w:pos="6379"/>
        </w:tabs>
      </w:pPr>
      <w:bookmarkStart w:id="95" w:name="_Toc126412897"/>
      <w:r w:rsidRPr="00B174BF">
        <w:t>Antd</w:t>
      </w:r>
      <w:bookmarkEnd w:id="94"/>
      <w:bookmarkEnd w:id="95"/>
    </w:p>
    <w:p w14:paraId="1073D7F7" w14:textId="77777777" w:rsidR="00B3741A" w:rsidRDefault="00B3741A" w:rsidP="00B3741A">
      <w:pPr>
        <w:pStyle w:val="Nidungvnbn"/>
        <w:keepNext/>
        <w:keepLines/>
      </w:pPr>
      <w:bookmarkStart w:id="96" w:name="_Toc117801036"/>
    </w:p>
    <w:p w14:paraId="053612EF" w14:textId="490EBA28" w:rsidR="00990932" w:rsidRDefault="00990932">
      <w:pPr>
        <w:pStyle w:val="Tiumccp3"/>
        <w:numPr>
          <w:ilvl w:val="3"/>
          <w:numId w:val="2"/>
        </w:numPr>
        <w:tabs>
          <w:tab w:val="clear" w:pos="6379"/>
        </w:tabs>
      </w:pPr>
      <w:bookmarkStart w:id="97" w:name="_Toc126412898"/>
      <w:r w:rsidRPr="005033E8">
        <w:t>Antd là gì</w:t>
      </w:r>
      <w:bookmarkEnd w:id="96"/>
      <w:bookmarkEnd w:id="97"/>
    </w:p>
    <w:p w14:paraId="06811918" w14:textId="0406FEF3" w:rsidR="00990932" w:rsidRPr="00AF6F34" w:rsidRDefault="00990932" w:rsidP="00AF6F34">
      <w:pPr>
        <w:pStyle w:val="Nidungvnbn"/>
      </w:pPr>
      <w:r w:rsidRPr="00AF6F34">
        <w:t xml:space="preserve">Ant là tập hợp các components của React được xây dựng theo chuẩn thiết kế của Ant UED Team. Tương tự như chuẩn Material Design, Ant cung cấp hầu hết các </w:t>
      </w:r>
      <w:r w:rsidRPr="00AF6F34">
        <w:lastRenderedPageBreak/>
        <w:t>component thông dụng trong ứng dụng web hiện đại, như Layout, Button, Icon, DatePicket, v.v…Bên cạnh đó Ant cũng có những component riêng thú vị, như LocaleProvider cho phép bạn thay đổi ngôn ngữ trên toàn ứng dụng.</w:t>
      </w:r>
    </w:p>
    <w:p w14:paraId="21AC5F06" w14:textId="29A0BB22" w:rsidR="00990932" w:rsidRPr="00AF6F34" w:rsidRDefault="00990932" w:rsidP="00AF6F34">
      <w:pPr>
        <w:pStyle w:val="Nidungvnbn"/>
      </w:pPr>
      <w:r w:rsidRPr="00AF6F34">
        <w:t>Có thể coi Ant Design cho React là tập hợp của hầu hết các thư viện về React. Nó đáp ứng được hầu hết các yêu cầu của project của bạn mà ban không phải cài thêm bất cứ thư viện nào nữa. Dưới đây là danh sách các component mà nó cung cấp:</w:t>
      </w:r>
    </w:p>
    <w:p w14:paraId="6CC63095" w14:textId="293E941B" w:rsidR="00990932" w:rsidRPr="00AF6F34" w:rsidRDefault="00990932">
      <w:pPr>
        <w:pStyle w:val="Nidungvnbn"/>
        <w:numPr>
          <w:ilvl w:val="0"/>
          <w:numId w:val="3"/>
        </w:numPr>
      </w:pPr>
      <w:r w:rsidRPr="00AF6F34">
        <w:t>General: Button, Icon</w:t>
      </w:r>
    </w:p>
    <w:p w14:paraId="0A42C84E" w14:textId="38E30ABD" w:rsidR="00990932" w:rsidRPr="00AF6F34" w:rsidRDefault="00990932">
      <w:pPr>
        <w:pStyle w:val="Nidungvnbn"/>
        <w:numPr>
          <w:ilvl w:val="0"/>
          <w:numId w:val="3"/>
        </w:numPr>
      </w:pPr>
      <w:r w:rsidRPr="00AF6F34">
        <w:t>Layout: Grid, Layout</w:t>
      </w:r>
    </w:p>
    <w:p w14:paraId="3F0B1BB2" w14:textId="33F4F306" w:rsidR="00990932" w:rsidRPr="00AF6F34" w:rsidRDefault="00990932">
      <w:pPr>
        <w:pStyle w:val="Nidungvnbn"/>
        <w:numPr>
          <w:ilvl w:val="0"/>
          <w:numId w:val="3"/>
        </w:numPr>
      </w:pPr>
      <w:r w:rsidRPr="00AF6F34">
        <w:t>Navigation: Affix, Breadcrumb, Dropdown, Menu, Pagination, Steps</w:t>
      </w:r>
    </w:p>
    <w:p w14:paraId="283260D2" w14:textId="220128BD" w:rsidR="00990932" w:rsidRPr="00AF6F34" w:rsidRDefault="00990932">
      <w:pPr>
        <w:pStyle w:val="Nidungvnbn"/>
        <w:numPr>
          <w:ilvl w:val="0"/>
          <w:numId w:val="3"/>
        </w:numPr>
      </w:pPr>
      <w:r w:rsidRPr="00AF6F34">
        <w:t>Data</w:t>
      </w:r>
      <w:r w:rsidR="00AF6F34">
        <w:t xml:space="preserve"> </w:t>
      </w:r>
      <w:r w:rsidRPr="00AF6F34">
        <w:t>Entry: AutoComplete, Checkbox, Cascader, DatePicker, Form, InputNumber, Input, Mention, Rate, Radio, Switch, Slider, Select, TreeSelect, Transfer, TimePicker, Upload</w:t>
      </w:r>
    </w:p>
    <w:p w14:paraId="2FB91402" w14:textId="265469B4" w:rsidR="00990932" w:rsidRPr="00AF6F34" w:rsidRDefault="00990932">
      <w:pPr>
        <w:pStyle w:val="Nidungvnbn"/>
        <w:numPr>
          <w:ilvl w:val="0"/>
          <w:numId w:val="3"/>
        </w:numPr>
      </w:pPr>
      <w:r w:rsidRPr="00AF6F34">
        <w:t>Data Display: Avatar, Badge, Collapse, Carousel, Card, Calendar, List, Popover, Tree, Tooltip, Timeline, Tag, Tabs, Table</w:t>
      </w:r>
    </w:p>
    <w:p w14:paraId="6A4161A6" w14:textId="333043C4" w:rsidR="00990932" w:rsidRPr="00AF6F34" w:rsidRDefault="00990932">
      <w:pPr>
        <w:pStyle w:val="Nidungvnbn"/>
        <w:numPr>
          <w:ilvl w:val="0"/>
          <w:numId w:val="3"/>
        </w:numPr>
      </w:pPr>
      <w:r w:rsidRPr="00AF6F34">
        <w:t>Feedback: Alert, Drawer, Modal, Message, Notification, Progress, Popconfirm, Spin, Skeleton</w:t>
      </w:r>
    </w:p>
    <w:p w14:paraId="694BFDBC" w14:textId="0B9CC5AF" w:rsidR="00990932" w:rsidRPr="00AF6F34" w:rsidRDefault="00990932">
      <w:pPr>
        <w:pStyle w:val="Nidungvnbn"/>
        <w:numPr>
          <w:ilvl w:val="0"/>
          <w:numId w:val="3"/>
        </w:numPr>
      </w:pPr>
      <w:r w:rsidRPr="00AF6F34">
        <w:t>Other: Anchor, BackTop, Divider, LocaleProvider</w:t>
      </w:r>
    </w:p>
    <w:p w14:paraId="38D20843" w14:textId="76D923CF" w:rsidR="00464325" w:rsidRDefault="00464325" w:rsidP="00464325">
      <w:pPr>
        <w:pStyle w:val="Nidungvnbn"/>
        <w:ind w:firstLine="0"/>
      </w:pPr>
    </w:p>
    <w:p w14:paraId="2160EE9B" w14:textId="51271166" w:rsidR="001D5EC4" w:rsidRPr="001D5EC4" w:rsidRDefault="001D5EC4">
      <w:pPr>
        <w:pStyle w:val="Tiumccp3"/>
        <w:numPr>
          <w:ilvl w:val="3"/>
          <w:numId w:val="2"/>
        </w:numPr>
        <w:tabs>
          <w:tab w:val="clear" w:pos="6379"/>
        </w:tabs>
      </w:pPr>
      <w:bookmarkStart w:id="98" w:name="_Toc126412899"/>
      <w:r w:rsidRPr="001D5EC4">
        <w:t>Cách sử dụng</w:t>
      </w:r>
      <w:bookmarkEnd w:id="98"/>
    </w:p>
    <w:p w14:paraId="1DBF504E" w14:textId="72E42485" w:rsidR="00990932" w:rsidRPr="00464325" w:rsidRDefault="00990932" w:rsidP="00464325">
      <w:pPr>
        <w:pStyle w:val="Nidungvnbn"/>
      </w:pPr>
      <w:r w:rsidRPr="00464325">
        <w:t>Import css được antd sử dụng (chỉ cần import 1 lần duy nhất ở file index.js):</w:t>
      </w:r>
    </w:p>
    <w:p w14:paraId="4F78892A" w14:textId="77777777" w:rsidR="00990932" w:rsidRPr="005033E8" w:rsidRDefault="00990932" w:rsidP="002F423C">
      <w:pPr>
        <w:pStyle w:val="Code"/>
        <w:spacing w:before="0" w:after="0" w:line="360" w:lineRule="auto"/>
        <w:ind w:left="1440"/>
        <w:rPr>
          <w:rStyle w:val="HTMLCode"/>
          <w:rFonts w:ascii="Times New Roman" w:eastAsiaTheme="majorEastAsia" w:hAnsi="Times New Roman" w:cs="Times New Roman"/>
        </w:rPr>
      </w:pPr>
      <w:r w:rsidRPr="005033E8">
        <w:rPr>
          <w:rStyle w:val="HTMLCode"/>
          <w:rFonts w:ascii="Times New Roman" w:eastAsiaTheme="majorEastAsia" w:hAnsi="Times New Roman" w:cs="Times New Roman"/>
        </w:rPr>
        <w:t>import 'antd/dist/antd.css';</w:t>
      </w:r>
    </w:p>
    <w:p w14:paraId="5E32FF60" w14:textId="7F312FDF" w:rsidR="00990932" w:rsidRPr="00464325" w:rsidRDefault="00990932" w:rsidP="00464325">
      <w:pPr>
        <w:pStyle w:val="Nidungvnbn"/>
      </w:pPr>
      <w:r w:rsidRPr="00464325">
        <w:t>Import component mà ta muốn sử dụng:</w:t>
      </w:r>
    </w:p>
    <w:p w14:paraId="657BEE06" w14:textId="77777777" w:rsidR="00990932" w:rsidRPr="005033E8" w:rsidRDefault="00990932" w:rsidP="002F423C">
      <w:pPr>
        <w:pStyle w:val="Code"/>
        <w:spacing w:before="0" w:after="0" w:line="360" w:lineRule="auto"/>
        <w:ind w:left="1440"/>
        <w:rPr>
          <w:rStyle w:val="token"/>
          <w:rFonts w:ascii="Times New Roman" w:hAnsi="Times New Roman" w:cs="Times New Roman"/>
        </w:rPr>
      </w:pPr>
      <w:r w:rsidRPr="005033E8">
        <w:rPr>
          <w:rStyle w:val="token"/>
          <w:rFonts w:ascii="Times New Roman" w:hAnsi="Times New Roman" w:cs="Times New Roman"/>
        </w:rPr>
        <w:t>import</w:t>
      </w:r>
      <w:r w:rsidRPr="005033E8">
        <w:rPr>
          <w:rFonts w:ascii="Times New Roman" w:hAnsi="Times New Roman" w:cs="Times New Roman"/>
        </w:rPr>
        <w:t xml:space="preserve"> </w:t>
      </w:r>
      <w:r w:rsidRPr="005033E8">
        <w:rPr>
          <w:rStyle w:val="token"/>
          <w:rFonts w:ascii="Times New Roman" w:hAnsi="Times New Roman" w:cs="Times New Roman"/>
        </w:rPr>
        <w:t>{ Button</w:t>
      </w:r>
      <w:r w:rsidRPr="005033E8">
        <w:rPr>
          <w:rFonts w:ascii="Times New Roman" w:hAnsi="Times New Roman" w:cs="Times New Roman"/>
        </w:rPr>
        <w:t xml:space="preserve"> </w:t>
      </w:r>
      <w:r w:rsidRPr="005033E8">
        <w:rPr>
          <w:rStyle w:val="token"/>
          <w:rFonts w:ascii="Times New Roman" w:hAnsi="Times New Roman" w:cs="Times New Roman"/>
        </w:rPr>
        <w:t>}</w:t>
      </w:r>
      <w:r w:rsidRPr="005033E8">
        <w:rPr>
          <w:rFonts w:ascii="Times New Roman" w:hAnsi="Times New Roman" w:cs="Times New Roman"/>
        </w:rPr>
        <w:t xml:space="preserve"> </w:t>
      </w:r>
      <w:r w:rsidRPr="005033E8">
        <w:rPr>
          <w:rStyle w:val="token"/>
          <w:rFonts w:ascii="Times New Roman" w:hAnsi="Times New Roman" w:cs="Times New Roman"/>
        </w:rPr>
        <w:t>from</w:t>
      </w:r>
      <w:r w:rsidRPr="005033E8">
        <w:rPr>
          <w:rFonts w:ascii="Times New Roman" w:hAnsi="Times New Roman" w:cs="Times New Roman"/>
        </w:rPr>
        <w:t xml:space="preserve"> </w:t>
      </w:r>
      <w:r w:rsidRPr="005033E8">
        <w:rPr>
          <w:rStyle w:val="token"/>
          <w:rFonts w:ascii="Times New Roman" w:hAnsi="Times New Roman" w:cs="Times New Roman"/>
        </w:rPr>
        <w:t>'antd';</w:t>
      </w:r>
    </w:p>
    <w:p w14:paraId="5E674873" w14:textId="5C8A2E61" w:rsidR="00990932" w:rsidRPr="00464325" w:rsidRDefault="00990932" w:rsidP="00464325">
      <w:pPr>
        <w:pStyle w:val="Nidungvnbn"/>
      </w:pPr>
      <w:r w:rsidRPr="00464325">
        <w:t>Sử dụng nhưng các component khác</w:t>
      </w:r>
    </w:p>
    <w:p w14:paraId="3B534FAD" w14:textId="77777777" w:rsidR="00990932" w:rsidRPr="005033E8" w:rsidRDefault="00990932" w:rsidP="002F423C">
      <w:pPr>
        <w:pStyle w:val="Code"/>
        <w:spacing w:before="0" w:after="0" w:line="360" w:lineRule="auto"/>
        <w:ind w:left="1440"/>
        <w:rPr>
          <w:rStyle w:val="token"/>
          <w:rFonts w:ascii="Times New Roman" w:hAnsi="Times New Roman" w:cs="Times New Roman"/>
        </w:rPr>
      </w:pPr>
      <w:r w:rsidRPr="005033E8">
        <w:rPr>
          <w:rStyle w:val="token"/>
          <w:rFonts w:ascii="Times New Roman" w:hAnsi="Times New Roman" w:cs="Times New Roman"/>
        </w:rPr>
        <w:lastRenderedPageBreak/>
        <w:t>&lt;Button&gt;</w:t>
      </w:r>
      <w:r w:rsidRPr="005033E8">
        <w:rPr>
          <w:rFonts w:ascii="Times New Roman" w:hAnsi="Times New Roman" w:cs="Times New Roman"/>
        </w:rPr>
        <w:t>Default Button</w:t>
      </w:r>
      <w:r w:rsidRPr="005033E8">
        <w:rPr>
          <w:rStyle w:val="token"/>
          <w:rFonts w:ascii="Times New Roman" w:hAnsi="Times New Roman" w:cs="Times New Roman"/>
        </w:rPr>
        <w:t>&lt;/Button&gt;</w:t>
      </w:r>
    </w:p>
    <w:p w14:paraId="062468E8" w14:textId="77777777" w:rsidR="00990932" w:rsidRPr="005033E8" w:rsidRDefault="00990932" w:rsidP="00135101">
      <w:pPr>
        <w:pStyle w:val="Nidungvnbn"/>
      </w:pPr>
      <w:r w:rsidRPr="005033E8">
        <w:t xml:space="preserve">Đọc thêm về tất cả các component được thư viện cung cấp tại </w:t>
      </w:r>
      <w:hyperlink r:id="rId62" w:history="1">
        <w:r w:rsidRPr="005033E8">
          <w:rPr>
            <w:rStyle w:val="Hyperlink"/>
          </w:rPr>
          <w:t>trang chủ của antd</w:t>
        </w:r>
      </w:hyperlink>
      <w:r w:rsidRPr="005033E8">
        <w:t>.</w:t>
      </w:r>
    </w:p>
    <w:p w14:paraId="39031505" w14:textId="77777777" w:rsidR="000C45B4" w:rsidRPr="005033E8" w:rsidRDefault="000C45B4" w:rsidP="001F0E9E">
      <w:pPr>
        <w:pStyle w:val="Nidungvnbn"/>
        <w:ind w:firstLine="0"/>
      </w:pPr>
    </w:p>
    <w:p w14:paraId="7C00A90D" w14:textId="6E419D00" w:rsidR="00123BF3" w:rsidRPr="005033E8" w:rsidRDefault="00123BF3">
      <w:pPr>
        <w:pStyle w:val="Tiumccp1"/>
        <w:keepNext/>
        <w:keepLines/>
        <w:pageBreakBefore/>
        <w:numPr>
          <w:ilvl w:val="1"/>
          <w:numId w:val="2"/>
        </w:numPr>
      </w:pPr>
      <w:bookmarkStart w:id="99" w:name="_Toc126412900"/>
      <w:r w:rsidRPr="005033E8">
        <w:lastRenderedPageBreak/>
        <w:t>Nội dung của chương này</w:t>
      </w:r>
      <w:bookmarkEnd w:id="99"/>
      <w:r w:rsidRPr="005033E8">
        <w:t xml:space="preserve"> </w:t>
      </w:r>
    </w:p>
    <w:p w14:paraId="3C8474F2" w14:textId="7186F019" w:rsidR="00123BF3" w:rsidRPr="00854FE5" w:rsidRDefault="00123BF3" w:rsidP="00854FE5">
      <w:pPr>
        <w:pStyle w:val="Nidungvnbn"/>
      </w:pPr>
      <w:r w:rsidRPr="00854FE5">
        <w:t>Giới thiệu về đề tại về xây dựng trang ứng dụng đăng tin tuyển dụng cũng như ứng tuyển dành cho sinh viên trường Đại học Tôn Đức Thắng</w:t>
      </w:r>
    </w:p>
    <w:p w14:paraId="412A297E" w14:textId="77D77682" w:rsidR="00123BF3" w:rsidRPr="00854FE5" w:rsidRDefault="00123BF3" w:rsidP="00854FE5">
      <w:pPr>
        <w:pStyle w:val="Nidungvnbn"/>
      </w:pPr>
      <w:r w:rsidRPr="00854FE5">
        <w:t>Giới thiệu về các công nghệ sử dụng trong quá trình xây dựng trang ứng dụng này</w:t>
      </w:r>
    </w:p>
    <w:p w14:paraId="142A41B2" w14:textId="77777777" w:rsidR="00453AB1" w:rsidRPr="005033E8" w:rsidRDefault="00453AB1">
      <w:pPr>
        <w:spacing w:after="200" w:line="276" w:lineRule="auto"/>
        <w:rPr>
          <w:sz w:val="26"/>
          <w:szCs w:val="26"/>
        </w:rPr>
      </w:pPr>
      <w:r w:rsidRPr="005033E8">
        <w:rPr>
          <w:sz w:val="26"/>
          <w:szCs w:val="26"/>
        </w:rPr>
        <w:br w:type="page"/>
      </w:r>
    </w:p>
    <w:p w14:paraId="34270861" w14:textId="13C93EC2" w:rsidR="007B1A23" w:rsidRPr="005033E8" w:rsidRDefault="00453AB1" w:rsidP="004A7C39">
      <w:pPr>
        <w:pStyle w:val="Chng"/>
      </w:pPr>
      <w:bookmarkStart w:id="100" w:name="_Toc126412901"/>
      <w:r w:rsidRPr="005033E8">
        <w:lastRenderedPageBreak/>
        <w:t>CHƯƠNG 2</w:t>
      </w:r>
      <w:r w:rsidR="00024496" w:rsidRPr="005033E8">
        <w:t xml:space="preserve"> – </w:t>
      </w:r>
      <w:r w:rsidR="00C153C3" w:rsidRPr="005033E8">
        <w:t xml:space="preserve">QUÁ TRÌNH </w:t>
      </w:r>
      <w:r w:rsidR="009F7435" w:rsidRPr="005033E8">
        <w:t>THIẾT LẬP CÁC CÔNG CỤ</w:t>
      </w:r>
      <w:bookmarkEnd w:id="100"/>
    </w:p>
    <w:p w14:paraId="224B462E" w14:textId="78AFE9DC" w:rsidR="00453AB1" w:rsidRPr="005033E8" w:rsidRDefault="00D712F7">
      <w:pPr>
        <w:pStyle w:val="Tiumccp1"/>
        <w:numPr>
          <w:ilvl w:val="1"/>
          <w:numId w:val="57"/>
        </w:numPr>
      </w:pPr>
      <w:r>
        <w:t xml:space="preserve"> </w:t>
      </w:r>
      <w:bookmarkStart w:id="101" w:name="_Toc126412902"/>
      <w:r w:rsidR="00E25FC0" w:rsidRPr="005033E8">
        <w:t>Quá trình thiết lập server</w:t>
      </w:r>
      <w:bookmarkEnd w:id="101"/>
    </w:p>
    <w:p w14:paraId="490BE622" w14:textId="5EB41F80" w:rsidR="0024033A" w:rsidRPr="0063633D" w:rsidRDefault="0024033A" w:rsidP="0063633D">
      <w:pPr>
        <w:pStyle w:val="Nidungvnbn"/>
      </w:pPr>
      <w:r w:rsidRPr="0063633D">
        <w:t>Để đưa source code lên server ta cần một server ở đây chúng em thuê 1 con server chạy hệ điều hành Ubuntu với 4GB ram và 80GB bộ nhớ của Digitalocean với chi phí duy trì hàng tháng</w:t>
      </w:r>
    </w:p>
    <w:p w14:paraId="4A3CADA5" w14:textId="6469E5A6" w:rsidR="0024033A" w:rsidRPr="0063633D" w:rsidRDefault="0024033A" w:rsidP="0063633D">
      <w:pPr>
        <w:pStyle w:val="Nidungvnbn"/>
      </w:pPr>
      <w:r w:rsidRPr="0063633D">
        <w:t>Quá trình thuê thì sẽ đưa thẻ visa của bản thân vào tài khoản để thuê server và mỗi tháng thì digitalocen sẽ trừ khoản tiền đó</w:t>
      </w:r>
    </w:p>
    <w:p w14:paraId="072CA0C2" w14:textId="77777777" w:rsidR="0024033A" w:rsidRPr="005033E8" w:rsidRDefault="0024033A" w:rsidP="0024033A">
      <w:pPr>
        <w:pStyle w:val="Nidungvnbn"/>
        <w:keepNext/>
        <w:ind w:left="720" w:firstLine="0"/>
        <w:jc w:val="center"/>
      </w:pPr>
      <w:r w:rsidRPr="005033E8">
        <w:rPr>
          <w:noProof/>
          <w:lang w:val="vi-VN" w:eastAsia="vi-VN"/>
        </w:rPr>
        <w:drawing>
          <wp:inline distT="0" distB="0" distL="0" distR="0" wp14:anchorId="3C5EFCF1" wp14:editId="20017E79">
            <wp:extent cx="5791835" cy="2922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922905"/>
                    </a:xfrm>
                    <a:prstGeom prst="rect">
                      <a:avLst/>
                    </a:prstGeom>
                  </pic:spPr>
                </pic:pic>
              </a:graphicData>
            </a:graphic>
          </wp:inline>
        </w:drawing>
      </w:r>
    </w:p>
    <w:p w14:paraId="4D9BEC91" w14:textId="71979071" w:rsidR="0024033A" w:rsidRPr="005033E8" w:rsidRDefault="0024033A" w:rsidP="0024033A">
      <w:pPr>
        <w:pStyle w:val="Caption"/>
      </w:pPr>
      <w:bookmarkStart w:id="102" w:name="_Toc126403652"/>
      <w:r w:rsidRPr="005033E8">
        <w:t xml:space="preserve">Hình </w:t>
      </w:r>
      <w:r w:rsidR="00426F70">
        <w:t>2</w:t>
      </w:r>
      <w:r w:rsidR="009E78EA">
        <w:t>.</w:t>
      </w:r>
      <w:r w:rsidR="00426F70">
        <w:t>1</w:t>
      </w:r>
      <w:r w:rsidRPr="005033E8">
        <w:t>: Hình ảnh thuê server</w:t>
      </w:r>
      <w:bookmarkEnd w:id="102"/>
    </w:p>
    <w:p w14:paraId="7EC8B17D" w14:textId="42612A53" w:rsidR="0024033A" w:rsidRPr="0063633D" w:rsidRDefault="0024033A" w:rsidP="0063633D">
      <w:pPr>
        <w:pStyle w:val="Nidungvnbn"/>
      </w:pPr>
      <w:r w:rsidRPr="0063633D">
        <w:t>Khi đã có server thì bước tiếp theo thì sẽ cấu hình cho việc kết nối với server đó quá một số công cụ như cmd , Window Terminal, …., và các bước như sau:</w:t>
      </w:r>
    </w:p>
    <w:p w14:paraId="24A196C8" w14:textId="5B7A1382" w:rsidR="0024033A" w:rsidRPr="0063633D" w:rsidRDefault="005A7C8A" w:rsidP="0063633D">
      <w:pPr>
        <w:pStyle w:val="Nidungvnbn"/>
      </w:pPr>
      <w:r w:rsidRPr="0063633D">
        <w:t>Bước 1 : ta sẽ sử dụng ssh-keygen để tạo ra 1 chuỗi các kí tự ngẫu nhiên được gọi là key để sau khi thiết lập mỗi lần muốn kết nối với server ta chỉ cần gõ lệnh ssh@root + tên server và nhập mật khẩu của server thì lúc này ta sẽ kết nối được với server của mình vừa thuê</w:t>
      </w:r>
    </w:p>
    <w:p w14:paraId="3E55EAC8" w14:textId="77777777" w:rsidR="005A7C8A" w:rsidRPr="005033E8" w:rsidRDefault="005A7C8A" w:rsidP="00CA21F3">
      <w:pPr>
        <w:pStyle w:val="Nidungvnbn"/>
        <w:keepNext/>
        <w:ind w:left="720" w:firstLine="0"/>
        <w:jc w:val="center"/>
      </w:pPr>
      <w:r w:rsidRPr="005033E8">
        <w:rPr>
          <w:noProof/>
          <w:lang w:val="vi-VN" w:eastAsia="vi-VN"/>
        </w:rPr>
        <w:lastRenderedPageBreak/>
        <w:drawing>
          <wp:inline distT="0" distB="0" distL="0" distR="0" wp14:anchorId="1FB713C1" wp14:editId="34AE08E9">
            <wp:extent cx="5327072" cy="329438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0494" cy="3296496"/>
                    </a:xfrm>
                    <a:prstGeom prst="rect">
                      <a:avLst/>
                    </a:prstGeom>
                  </pic:spPr>
                </pic:pic>
              </a:graphicData>
            </a:graphic>
          </wp:inline>
        </w:drawing>
      </w:r>
    </w:p>
    <w:p w14:paraId="754B3A0A" w14:textId="728FE9C0" w:rsidR="005A7C8A" w:rsidRPr="005033E8" w:rsidRDefault="005A7C8A" w:rsidP="005A7C8A">
      <w:pPr>
        <w:pStyle w:val="Caption"/>
      </w:pPr>
      <w:bookmarkStart w:id="103" w:name="_Toc126403653"/>
      <w:r w:rsidRPr="005033E8">
        <w:t xml:space="preserve">Hình </w:t>
      </w:r>
      <w:r w:rsidR="00426F70">
        <w:t>2</w:t>
      </w:r>
      <w:r w:rsidR="009E78EA">
        <w:t>.</w:t>
      </w:r>
      <w:r w:rsidR="00426F70">
        <w:t>2</w:t>
      </w:r>
      <w:r w:rsidRPr="005033E8">
        <w:t>: Gõ ssh-keygen để tạo ra bộ mã cho riêng mình</w:t>
      </w:r>
      <w:bookmarkEnd w:id="103"/>
    </w:p>
    <w:p w14:paraId="2A0098C8" w14:textId="5724B5E8" w:rsidR="005A7C8A" w:rsidRPr="0063633D" w:rsidRDefault="00EA0F58" w:rsidP="0063633D">
      <w:pPr>
        <w:pStyle w:val="Nidungvnbn"/>
      </w:pPr>
      <w:r w:rsidRPr="0063633D">
        <w:t>Bước 2 ta vào thư mục C:/Users/(Tên của user)/.ssh và tạo ra 1 thư mục ví dụ ở đây máy cá nhân này có thư mục (demo) để mô phỏng lại quá trình tạo ssh-keygen  và da2_ssh đã tạo trong quá trình thực hiện đề tài này</w:t>
      </w:r>
    </w:p>
    <w:p w14:paraId="0557D1DF" w14:textId="77777777" w:rsidR="00EA0F58" w:rsidRPr="005033E8" w:rsidRDefault="00EA0F58" w:rsidP="00EA0F58">
      <w:pPr>
        <w:keepNext/>
        <w:ind w:left="720"/>
        <w:jc w:val="center"/>
      </w:pPr>
      <w:r w:rsidRPr="005033E8">
        <w:rPr>
          <w:noProof/>
          <w:lang w:val="vi-VN" w:eastAsia="vi-VN"/>
        </w:rPr>
        <w:drawing>
          <wp:inline distT="0" distB="0" distL="0" distR="0" wp14:anchorId="51A88DCE" wp14:editId="1468264F">
            <wp:extent cx="5334000"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8097" cy="2535596"/>
                    </a:xfrm>
                    <a:prstGeom prst="rect">
                      <a:avLst/>
                    </a:prstGeom>
                  </pic:spPr>
                </pic:pic>
              </a:graphicData>
            </a:graphic>
          </wp:inline>
        </w:drawing>
      </w:r>
    </w:p>
    <w:p w14:paraId="25C0B56A" w14:textId="732B4BC2" w:rsidR="00EA0F58" w:rsidRPr="005033E8" w:rsidRDefault="00EA0F58" w:rsidP="00EA0F58">
      <w:pPr>
        <w:pStyle w:val="Caption"/>
      </w:pPr>
      <w:bookmarkStart w:id="104" w:name="_Toc126403654"/>
      <w:r w:rsidRPr="005033E8">
        <w:t xml:space="preserve">Hình </w:t>
      </w:r>
      <w:r w:rsidR="00426F70">
        <w:t>2</w:t>
      </w:r>
      <w:r w:rsidR="009E78EA">
        <w:t>.</w:t>
      </w:r>
      <w:r w:rsidR="00426F70">
        <w:t>3</w:t>
      </w:r>
      <w:r w:rsidRPr="005033E8">
        <w:t>: Thư mục .ssh chứa ssh-keygen</w:t>
      </w:r>
      <w:bookmarkEnd w:id="104"/>
    </w:p>
    <w:p w14:paraId="095E8156" w14:textId="5E784A79" w:rsidR="005A7C8A" w:rsidRPr="00C47D60" w:rsidRDefault="00EA0F58" w:rsidP="00C47D60">
      <w:pPr>
        <w:pStyle w:val="Nidungvnbn"/>
      </w:pPr>
      <w:r w:rsidRPr="00C47D60">
        <w:lastRenderedPageBreak/>
        <w:t xml:space="preserve">Tiếp tục ta ở Window Terminal ta gõ lệnh để với thư mục demo </w:t>
      </w:r>
      <w:r w:rsidR="008E0D0C" w:rsidRPr="00C47D60">
        <w:t xml:space="preserve">ta gõ lệnh chuyển trỏ nơi tạo file chưa  public key và </w:t>
      </w:r>
      <w:r w:rsidR="00210BCB" w:rsidRPr="00C47D60">
        <w:t>private</w:t>
      </w:r>
      <w:r w:rsidR="008E0D0C" w:rsidRPr="00C47D60">
        <w:t xml:space="preserve"> key </w:t>
      </w:r>
    </w:p>
    <w:p w14:paraId="42F9E64C" w14:textId="77777777" w:rsidR="00EA0F58" w:rsidRPr="005033E8" w:rsidRDefault="00EA0F58" w:rsidP="00CA21F3">
      <w:pPr>
        <w:keepNext/>
        <w:ind w:left="720"/>
        <w:jc w:val="center"/>
      </w:pPr>
      <w:r w:rsidRPr="005033E8">
        <w:rPr>
          <w:noProof/>
          <w:lang w:val="vi-VN" w:eastAsia="vi-VN"/>
        </w:rPr>
        <w:drawing>
          <wp:inline distT="0" distB="0" distL="0" distR="0" wp14:anchorId="2FF71BEC" wp14:editId="6B68E147">
            <wp:extent cx="5277658" cy="22419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1184" cy="2247744"/>
                    </a:xfrm>
                    <a:prstGeom prst="rect">
                      <a:avLst/>
                    </a:prstGeom>
                  </pic:spPr>
                </pic:pic>
              </a:graphicData>
            </a:graphic>
          </wp:inline>
        </w:drawing>
      </w:r>
    </w:p>
    <w:p w14:paraId="7E8C3A06" w14:textId="192D5C94" w:rsidR="00EA0F58" w:rsidRPr="005033E8" w:rsidRDefault="00EA0F58" w:rsidP="00EA0F58">
      <w:pPr>
        <w:pStyle w:val="Caption"/>
      </w:pPr>
      <w:bookmarkStart w:id="105" w:name="_Toc126403655"/>
      <w:r w:rsidRPr="005033E8">
        <w:t xml:space="preserve">Hình </w:t>
      </w:r>
      <w:r w:rsidR="00426F70">
        <w:t>2</w:t>
      </w:r>
      <w:r w:rsidR="009E78EA">
        <w:t>.</w:t>
      </w:r>
      <w:r w:rsidR="00426F70">
        <w:t>4</w:t>
      </w:r>
      <w:r w:rsidRPr="005033E8">
        <w:t>: Hình ảnh tạo ssh key trong thư mục demo</w:t>
      </w:r>
      <w:bookmarkEnd w:id="105"/>
    </w:p>
    <w:p w14:paraId="741C0D09" w14:textId="77777777" w:rsidR="008E0D0C" w:rsidRPr="005033E8" w:rsidRDefault="008E0D0C" w:rsidP="00CA21F3">
      <w:pPr>
        <w:keepNext/>
        <w:ind w:left="720"/>
        <w:jc w:val="center"/>
      </w:pPr>
      <w:r w:rsidRPr="005033E8">
        <w:rPr>
          <w:noProof/>
          <w:lang w:val="vi-VN" w:eastAsia="vi-VN"/>
        </w:rPr>
        <w:drawing>
          <wp:inline distT="0" distB="0" distL="0" distR="0" wp14:anchorId="23631284" wp14:editId="5BA535BE">
            <wp:extent cx="5320145" cy="282927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8472" cy="2839016"/>
                    </a:xfrm>
                    <a:prstGeom prst="rect">
                      <a:avLst/>
                    </a:prstGeom>
                  </pic:spPr>
                </pic:pic>
              </a:graphicData>
            </a:graphic>
          </wp:inline>
        </w:drawing>
      </w:r>
    </w:p>
    <w:p w14:paraId="63F47ACE" w14:textId="06452CEB" w:rsidR="008E0D0C" w:rsidRPr="005033E8" w:rsidRDefault="008E0D0C" w:rsidP="008E0D0C">
      <w:pPr>
        <w:pStyle w:val="Caption"/>
      </w:pPr>
      <w:bookmarkStart w:id="106" w:name="_Toc126403656"/>
      <w:r w:rsidRPr="005033E8">
        <w:t xml:space="preserve">Hình </w:t>
      </w:r>
      <w:r w:rsidR="00426F70">
        <w:t>2</w:t>
      </w:r>
      <w:r w:rsidR="009E78EA">
        <w:t>.</w:t>
      </w:r>
      <w:r w:rsidR="00426F70">
        <w:t>5</w:t>
      </w:r>
      <w:r w:rsidRPr="005033E8">
        <w:t>: Hình ảnh thư mục demo chứa ssh key ta vừa tạo với demo</w:t>
      </w:r>
      <w:bookmarkEnd w:id="106"/>
    </w:p>
    <w:p w14:paraId="7A61381C" w14:textId="2A46047D" w:rsidR="00240328" w:rsidRPr="00B4624E" w:rsidRDefault="008E0D0C">
      <w:pPr>
        <w:pStyle w:val="Nidungvnbn"/>
        <w:numPr>
          <w:ilvl w:val="0"/>
          <w:numId w:val="3"/>
        </w:numPr>
      </w:pPr>
      <w:r w:rsidRPr="00B4624E">
        <w:t>Trong thư mục ta vừa tạo thì sẽ có 2 tập tin bào gồm 1 file demo thường và 1 file demo có đuôi là pub tức nghĩa là public key còn file còn lại là secret key</w:t>
      </w:r>
    </w:p>
    <w:p w14:paraId="0DF64102" w14:textId="5EC3BD98" w:rsidR="00164BD2" w:rsidRPr="00B4624E" w:rsidRDefault="00164BD2">
      <w:pPr>
        <w:pStyle w:val="Nidungvnbn"/>
        <w:numPr>
          <w:ilvl w:val="0"/>
          <w:numId w:val="3"/>
        </w:numPr>
      </w:pPr>
      <w:r w:rsidRPr="00B4624E">
        <w:t>Sau khi khởi tạo ssh key ở máy cá nhân ta truy cập với server thông quá ssh bằng dòng lệnh</w:t>
      </w:r>
    </w:p>
    <w:p w14:paraId="62D06C4C" w14:textId="77777777" w:rsidR="00164BD2" w:rsidRPr="005033E8" w:rsidRDefault="00164BD2" w:rsidP="009C758F">
      <w:pPr>
        <w:keepNext/>
        <w:keepLines/>
        <w:spacing w:after="200" w:line="276" w:lineRule="auto"/>
        <w:jc w:val="center"/>
      </w:pPr>
      <w:r w:rsidRPr="005033E8">
        <w:rPr>
          <w:noProof/>
          <w:lang w:val="vi-VN" w:eastAsia="vi-VN"/>
        </w:rPr>
        <w:lastRenderedPageBreak/>
        <w:drawing>
          <wp:inline distT="0" distB="0" distL="0" distR="0" wp14:anchorId="404FC534" wp14:editId="7D1AD829">
            <wp:extent cx="4928235" cy="419290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8235" cy="4192905"/>
                    </a:xfrm>
                    <a:prstGeom prst="rect">
                      <a:avLst/>
                    </a:prstGeom>
                  </pic:spPr>
                </pic:pic>
              </a:graphicData>
            </a:graphic>
          </wp:inline>
        </w:drawing>
      </w:r>
    </w:p>
    <w:p w14:paraId="70D78596" w14:textId="1533C920" w:rsidR="00164BD2" w:rsidRPr="005033E8" w:rsidRDefault="00164BD2" w:rsidP="009C758F">
      <w:pPr>
        <w:pStyle w:val="Caption"/>
      </w:pPr>
      <w:bookmarkStart w:id="107" w:name="_Toc126403657"/>
      <w:r w:rsidRPr="005033E8">
        <w:t xml:space="preserve">Hình </w:t>
      </w:r>
      <w:r w:rsidR="00426F70">
        <w:t>2</w:t>
      </w:r>
      <w:r w:rsidR="009E78EA">
        <w:t>.</w:t>
      </w:r>
      <w:r w:rsidR="00426F70">
        <w:t>6</w:t>
      </w:r>
      <w:r w:rsidRPr="005033E8">
        <w:t>: Kết nối với server thuê được bằng ssh</w:t>
      </w:r>
      <w:bookmarkEnd w:id="107"/>
    </w:p>
    <w:p w14:paraId="65D360FC" w14:textId="077E9F25" w:rsidR="00164BD2" w:rsidRPr="00F7322D" w:rsidRDefault="00164BD2">
      <w:pPr>
        <w:pStyle w:val="Nidungvnbn"/>
        <w:numPr>
          <w:ilvl w:val="0"/>
          <w:numId w:val="3"/>
        </w:numPr>
      </w:pPr>
      <w:r w:rsidRPr="00F7322D">
        <w:t>Ta sẽ sử dụng ssh root@(IP) mà nhà cung cấp dịch vụ vps cung cấp cho ta để kết nối và nhập mật khẩu của server để truy cập vào server</w:t>
      </w:r>
    </w:p>
    <w:p w14:paraId="1197F483" w14:textId="6E31A834" w:rsidR="0020753F" w:rsidRPr="00F7322D" w:rsidRDefault="003C1B66">
      <w:pPr>
        <w:pStyle w:val="Nidungvnbn"/>
        <w:numPr>
          <w:ilvl w:val="0"/>
          <w:numId w:val="3"/>
        </w:numPr>
      </w:pPr>
      <w:r w:rsidRPr="00F7322D">
        <w:t>Khi này ta sẽ có quyền thao tác với server lúc này ta sẽ add ssh được sinh ra ở máy cá nhân</w:t>
      </w:r>
    </w:p>
    <w:p w14:paraId="35E448F7" w14:textId="77777777" w:rsidR="003C1B66" w:rsidRPr="005033E8" w:rsidRDefault="003C1B66" w:rsidP="001242DA">
      <w:pPr>
        <w:pStyle w:val="Nidungvnbn"/>
        <w:keepNext/>
        <w:ind w:firstLine="0"/>
        <w:jc w:val="center"/>
      </w:pPr>
      <w:r w:rsidRPr="005033E8">
        <w:rPr>
          <w:noProof/>
          <w:lang w:val="vi-VN" w:eastAsia="vi-VN"/>
        </w:rPr>
        <w:lastRenderedPageBreak/>
        <w:drawing>
          <wp:inline distT="0" distB="0" distL="0" distR="0" wp14:anchorId="3833416B" wp14:editId="45123F37">
            <wp:extent cx="4909185" cy="2014855"/>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9185" cy="2014855"/>
                    </a:xfrm>
                    <a:prstGeom prst="rect">
                      <a:avLst/>
                    </a:prstGeom>
                  </pic:spPr>
                </pic:pic>
              </a:graphicData>
            </a:graphic>
          </wp:inline>
        </w:drawing>
      </w:r>
    </w:p>
    <w:p w14:paraId="73A6BCFB" w14:textId="57CEA120" w:rsidR="003C1B66" w:rsidRPr="005033E8" w:rsidRDefault="003C1B66" w:rsidP="003C1B66">
      <w:pPr>
        <w:pStyle w:val="Caption"/>
      </w:pPr>
      <w:bookmarkStart w:id="108" w:name="_Toc126403658"/>
      <w:r w:rsidRPr="005033E8">
        <w:t xml:space="preserve">Hình </w:t>
      </w:r>
      <w:r w:rsidR="00446597">
        <w:t>2</w:t>
      </w:r>
      <w:r w:rsidR="009E78EA">
        <w:t>.</w:t>
      </w:r>
      <w:r w:rsidR="00446597">
        <w:t>7</w:t>
      </w:r>
      <w:r w:rsidRPr="005033E8">
        <w:t>: Thêm ssh key vào máy chủ</w:t>
      </w:r>
      <w:bookmarkEnd w:id="108"/>
    </w:p>
    <w:p w14:paraId="1A910574" w14:textId="47AB48B1" w:rsidR="003C1B66" w:rsidRPr="0057448E" w:rsidRDefault="003C1B66">
      <w:pPr>
        <w:pStyle w:val="Nidungvnbn"/>
        <w:numPr>
          <w:ilvl w:val="0"/>
          <w:numId w:val="3"/>
        </w:numPr>
      </w:pPr>
      <w:r w:rsidRPr="0057448E">
        <w:t>Khi này ta thực hiện chuyển thư mục bằng cd .ssh  và ls để check xem đã có file authorized_keys hay chưa nên chưa ta sẽ tạo file này bằng sử dụng câu lệnh vừa cd vừa tạo bằng nano “ cd .ssh &amp;&amp; sudo nano authorized_keys “ để chuyển đến thư mục .ssh và có quyền như root sử dụng lệnh viết nano trên tập tin authorized_keys</w:t>
      </w:r>
    </w:p>
    <w:p w14:paraId="64645934" w14:textId="5860C61F" w:rsidR="003C1B66" w:rsidRPr="0057448E" w:rsidRDefault="003C1B66">
      <w:pPr>
        <w:pStyle w:val="Nidungvnbn"/>
        <w:numPr>
          <w:ilvl w:val="0"/>
          <w:numId w:val="3"/>
        </w:numPr>
      </w:pPr>
      <w:r w:rsidRPr="0057448E">
        <w:t>Ở đây máy chủ đã có tập tin authorized_keys nên em sẽ dùng vim (vi) để xem nội dung thư mục</w:t>
      </w:r>
    </w:p>
    <w:p w14:paraId="28D613B4" w14:textId="77777777" w:rsidR="005F02FE" w:rsidRPr="005033E8" w:rsidRDefault="005F02FE" w:rsidP="005F02FE">
      <w:pPr>
        <w:pStyle w:val="Nidungvnbn"/>
        <w:keepNext/>
        <w:ind w:firstLine="0"/>
        <w:jc w:val="center"/>
      </w:pPr>
      <w:r w:rsidRPr="005033E8">
        <w:rPr>
          <w:noProof/>
          <w:lang w:val="vi-VN" w:eastAsia="vi-VN"/>
        </w:rPr>
        <w:lastRenderedPageBreak/>
        <w:drawing>
          <wp:inline distT="0" distB="0" distL="0" distR="0" wp14:anchorId="09CB048C" wp14:editId="3B5BCE6B">
            <wp:extent cx="4877435" cy="5148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7435" cy="5148580"/>
                    </a:xfrm>
                    <a:prstGeom prst="rect">
                      <a:avLst/>
                    </a:prstGeom>
                  </pic:spPr>
                </pic:pic>
              </a:graphicData>
            </a:graphic>
          </wp:inline>
        </w:drawing>
      </w:r>
    </w:p>
    <w:p w14:paraId="4F862A5C" w14:textId="07E1983C" w:rsidR="003C1B66" w:rsidRPr="005033E8" w:rsidRDefault="005F02FE" w:rsidP="005F02FE">
      <w:pPr>
        <w:pStyle w:val="Caption"/>
      </w:pPr>
      <w:bookmarkStart w:id="109" w:name="_Toc126403659"/>
      <w:r w:rsidRPr="005033E8">
        <w:t xml:space="preserve">Hình </w:t>
      </w:r>
      <w:r w:rsidR="00446597">
        <w:t>2</w:t>
      </w:r>
      <w:r w:rsidR="009E78EA">
        <w:t>.</w:t>
      </w:r>
      <w:r w:rsidR="00446597">
        <w:t>8</w:t>
      </w:r>
      <w:r w:rsidRPr="005033E8">
        <w:t>: Nội dung tập tin authorized_keys</w:t>
      </w:r>
      <w:bookmarkEnd w:id="109"/>
    </w:p>
    <w:p w14:paraId="299C0FA7" w14:textId="4BFEC448" w:rsidR="005F02FE" w:rsidRPr="005033E8" w:rsidRDefault="005F02FE">
      <w:pPr>
        <w:pStyle w:val="Nidungvnbn"/>
        <w:numPr>
          <w:ilvl w:val="0"/>
          <w:numId w:val="3"/>
        </w:numPr>
      </w:pPr>
      <w:r w:rsidRPr="005033E8">
        <w:t>Nếu là lần đầu thiết lập tập tin này không có gì và ta sẽ thực hiện thao tác nhân nút I trên bàn phím để vào chế độ viết và ta quay lại máy cá nhân thư mục .ssh ta tạo có 2 file public và file thường</w:t>
      </w:r>
    </w:p>
    <w:p w14:paraId="78D3D2A9" w14:textId="77777777" w:rsidR="003C1B66" w:rsidRPr="005033E8" w:rsidRDefault="003C1B66" w:rsidP="003C1B66">
      <w:pPr>
        <w:pStyle w:val="Nidungvnbn"/>
        <w:ind w:firstLine="0"/>
      </w:pPr>
    </w:p>
    <w:p w14:paraId="20300915" w14:textId="45B73AD8" w:rsidR="005F02FE" w:rsidRPr="005033E8" w:rsidRDefault="005F02FE" w:rsidP="00210BCB">
      <w:pPr>
        <w:keepNext/>
        <w:keepLines/>
        <w:spacing w:after="200" w:line="276" w:lineRule="auto"/>
        <w:jc w:val="center"/>
      </w:pPr>
      <w:r w:rsidRPr="005033E8">
        <w:rPr>
          <w:noProof/>
          <w:lang w:val="vi-VN" w:eastAsia="vi-VN"/>
        </w:rPr>
        <w:lastRenderedPageBreak/>
        <w:drawing>
          <wp:inline distT="0" distB="0" distL="0" distR="0" wp14:anchorId="102D1A3C" wp14:editId="2E2DC8F9">
            <wp:extent cx="4883785" cy="4025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3785" cy="4025265"/>
                    </a:xfrm>
                    <a:prstGeom prst="rect">
                      <a:avLst/>
                    </a:prstGeom>
                  </pic:spPr>
                </pic:pic>
              </a:graphicData>
            </a:graphic>
          </wp:inline>
        </w:drawing>
      </w:r>
    </w:p>
    <w:p w14:paraId="6DD93481" w14:textId="7CA28E83" w:rsidR="005F02FE" w:rsidRPr="005033E8" w:rsidRDefault="005F02FE" w:rsidP="00210BCB">
      <w:pPr>
        <w:pStyle w:val="Caption"/>
      </w:pPr>
      <w:bookmarkStart w:id="110" w:name="_Toc126403660"/>
      <w:r w:rsidRPr="005033E8">
        <w:t xml:space="preserve">Hình </w:t>
      </w:r>
      <w:r w:rsidR="00446597">
        <w:t>2</w:t>
      </w:r>
      <w:r w:rsidR="009E78EA">
        <w:t>.</w:t>
      </w:r>
      <w:r w:rsidR="00446597">
        <w:t>9</w:t>
      </w:r>
      <w:r w:rsidRPr="005033E8">
        <w:t>: Ta sẽ copy key trong file private key</w:t>
      </w:r>
      <w:bookmarkEnd w:id="110"/>
    </w:p>
    <w:p w14:paraId="13A265E4" w14:textId="34FB60D9" w:rsidR="00210BCB" w:rsidRPr="00C53155" w:rsidRDefault="00C53155" w:rsidP="00C53155">
      <w:pPr>
        <w:pStyle w:val="Nidungvnbn"/>
      </w:pPr>
      <w:r w:rsidRPr="00C53155">
        <w:t>T</w:t>
      </w:r>
      <w:r w:rsidR="00210BCB" w:rsidRPr="00C53155">
        <w:t>a sẽ past private key này vào file ở server thì đây là demo sẽ có nội dung khác với key đã được thêm vào server trước đó</w:t>
      </w:r>
    </w:p>
    <w:p w14:paraId="0E9BE8C9" w14:textId="137B7F74" w:rsidR="004605AE" w:rsidRPr="00C53155" w:rsidRDefault="004605AE" w:rsidP="00C53155">
      <w:pPr>
        <w:pStyle w:val="Nidungvnbn"/>
      </w:pPr>
      <w:r w:rsidRPr="00C53155">
        <w:t>Sau khi thêm private của máy cá nhân vào server thì ta nhẫn :x để thoát và lưu lại nội dung đã ghi với vim</w:t>
      </w:r>
    </w:p>
    <w:p w14:paraId="233BB2BD" w14:textId="77777777" w:rsidR="00BB638D" w:rsidRPr="004D39C1" w:rsidRDefault="004A284A" w:rsidP="004D39C1">
      <w:pPr>
        <w:pStyle w:val="Nidungvnbn"/>
      </w:pPr>
      <w:r w:rsidRPr="004D39C1">
        <w:t xml:space="preserve">Sau khi </w:t>
      </w:r>
      <w:r w:rsidR="00BB638D" w:rsidRPr="004D39C1">
        <w:t>đã lưu lại private key ta tiến hành update và cài đặt một số thư viện với các dòng lệnh như sau:</w:t>
      </w:r>
    </w:p>
    <w:p w14:paraId="6106C01A" w14:textId="0F91D41C" w:rsidR="00BB638D" w:rsidRPr="00DE3256" w:rsidRDefault="00BB638D">
      <w:pPr>
        <w:pStyle w:val="Nidungvnbn"/>
        <w:numPr>
          <w:ilvl w:val="0"/>
          <w:numId w:val="3"/>
        </w:numPr>
      </w:pPr>
      <w:r w:rsidRPr="00DE3256">
        <w:t xml:space="preserve">Sudo apt update : Để Ubuntu sẽ tiến hành việc tải các tài nguyên cần thiết để cấu hình server </w:t>
      </w:r>
    </w:p>
    <w:p w14:paraId="09F108FF" w14:textId="528EC02C" w:rsidR="00BB638D" w:rsidRPr="00DE3256" w:rsidRDefault="00BB638D">
      <w:pPr>
        <w:pStyle w:val="Nidungvnbn"/>
        <w:numPr>
          <w:ilvl w:val="0"/>
          <w:numId w:val="3"/>
        </w:numPr>
      </w:pPr>
      <w:r w:rsidRPr="00DE3256">
        <w:t>Sudo apt upgrade : Để nâng cấp phiên bản nếu tài nguyên sau khi update còn quá cũ</w:t>
      </w:r>
    </w:p>
    <w:p w14:paraId="560F22E0" w14:textId="1402BF46" w:rsidR="00445705" w:rsidRPr="00DE3256" w:rsidRDefault="00445705">
      <w:pPr>
        <w:pStyle w:val="Nidungvnbn"/>
        <w:numPr>
          <w:ilvl w:val="0"/>
          <w:numId w:val="3"/>
        </w:numPr>
      </w:pPr>
      <w:r w:rsidRPr="00DE3256">
        <w:lastRenderedPageBreak/>
        <w:t>Sudo apt-get install ca-certificates : Cài đặt tài nguyên này để cho việc chứng thực số cho server này có thể hoạt động trong môi trường mạng</w:t>
      </w:r>
    </w:p>
    <w:p w14:paraId="63BE7A62" w14:textId="548CC896" w:rsidR="00445705" w:rsidRPr="00DE3256" w:rsidRDefault="00445705">
      <w:pPr>
        <w:pStyle w:val="Nidungvnbn"/>
        <w:numPr>
          <w:ilvl w:val="0"/>
          <w:numId w:val="3"/>
        </w:numPr>
      </w:pPr>
      <w:r w:rsidRPr="00DE3256">
        <w:t>Sudo apt-get install curl : Để cài đặt 1 công cụ (tool) có thể cài đặt một số thư viện khác ở đây để tải 1 số thư viện</w:t>
      </w:r>
    </w:p>
    <w:p w14:paraId="7830C3F5" w14:textId="0626DC4E" w:rsidR="00445705" w:rsidRPr="00DE3256" w:rsidRDefault="00445705">
      <w:pPr>
        <w:pStyle w:val="Nidungvnbn"/>
        <w:numPr>
          <w:ilvl w:val="0"/>
          <w:numId w:val="3"/>
        </w:numPr>
      </w:pPr>
      <w:r w:rsidRPr="00DE3256">
        <w:t>Sudo apt-get install gnupg : Để cài đặt một phần mềm bảo mật cho server</w:t>
      </w:r>
    </w:p>
    <w:p w14:paraId="6C35A675" w14:textId="6060D895" w:rsidR="00573E45" w:rsidRPr="00DE3256" w:rsidRDefault="00445705">
      <w:pPr>
        <w:pStyle w:val="Nidungvnbn"/>
        <w:numPr>
          <w:ilvl w:val="0"/>
          <w:numId w:val="3"/>
        </w:numPr>
      </w:pPr>
      <w:r w:rsidRPr="00DE3256">
        <w:t>Sudo apt-get install lsd-realase : Để cài đặt phiên bản linux tiêu chuẩn nhất giành cho máy chủ nếu phiên bản linux của máy chủ quá cũ</w:t>
      </w:r>
    </w:p>
    <w:p w14:paraId="15E694F6" w14:textId="1E096685" w:rsidR="00573E45" w:rsidRPr="00DE3256" w:rsidRDefault="00573E45">
      <w:pPr>
        <w:pStyle w:val="Nidungvnbn"/>
        <w:numPr>
          <w:ilvl w:val="0"/>
          <w:numId w:val="3"/>
        </w:numPr>
      </w:pPr>
      <w:r w:rsidRPr="00DE3256">
        <w:t xml:space="preserve">Ta sử dụng 1 câu lệnh như sau : </w:t>
      </w:r>
    </w:p>
    <w:p w14:paraId="040B1C07" w14:textId="02DD831C" w:rsidR="00573E45" w:rsidRPr="009D4F15" w:rsidRDefault="00573E45" w:rsidP="00DE3256">
      <w:pPr>
        <w:pStyle w:val="Nidungvnbn"/>
        <w:rPr>
          <w:b/>
          <w:bCs/>
        </w:rPr>
      </w:pPr>
      <w:r w:rsidRPr="009D4F15">
        <w:rPr>
          <w:b/>
          <w:bCs/>
        </w:rPr>
        <w:t xml:space="preserve">Curl -fsSL https://download.docker.com/linux/ubuntu/gpg | sudo gpg –dearmor - /usr/share/keyrings/docker-archive-keyring.gpg Để thêm khóa mã hóa cho docker (GPG – GNU Private Guard) </w:t>
      </w:r>
    </w:p>
    <w:p w14:paraId="06FB87F7" w14:textId="61286EBF" w:rsidR="00573E45" w:rsidRPr="00DE3256" w:rsidRDefault="00F770DA">
      <w:pPr>
        <w:pStyle w:val="Nidungvnbn"/>
        <w:numPr>
          <w:ilvl w:val="0"/>
          <w:numId w:val="3"/>
        </w:numPr>
      </w:pPr>
      <w:r w:rsidRPr="00DE3256">
        <w:t xml:space="preserve">sudo apt-get install docker-ce docker-ce-cli containerd.io : Để cài đặt các tài nguyên của Docker </w:t>
      </w:r>
    </w:p>
    <w:p w14:paraId="590E09FE" w14:textId="1ADAD081" w:rsidR="000243A2" w:rsidRPr="00DE3256" w:rsidRDefault="000243A2" w:rsidP="00DE3256">
      <w:pPr>
        <w:pStyle w:val="Nidungvnbn"/>
      </w:pPr>
      <w:r w:rsidRPr="00DE3256">
        <w:t>Để sử dụng database mà cụ thể là SQL SERVER (2019) bằng docker thì Microsoft đã có images của sql ở docker hub và ta sẽ thực hiện lệnh docker pull để lấy images sql đó để chạy ở server ở trang chủ của docker : https://hub.docker.com/_/microsoft-mssql-server</w:t>
      </w:r>
    </w:p>
    <w:p w14:paraId="5A688B8D" w14:textId="77777777" w:rsidR="000243A2" w:rsidRPr="00D10C0E" w:rsidRDefault="000243A2" w:rsidP="00D10C0E">
      <w:pPr>
        <w:pStyle w:val="Nidungvnbn"/>
      </w:pPr>
      <w:r w:rsidRPr="00D10C0E">
        <w:t xml:space="preserve">Ta sẽ thực hiện các lệnh như sau : </w:t>
      </w:r>
    </w:p>
    <w:p w14:paraId="16B4FB63" w14:textId="5B3C35F0" w:rsidR="000243A2" w:rsidRPr="005033E8" w:rsidRDefault="000243A2">
      <w:pPr>
        <w:pStyle w:val="Nidungvnbn"/>
        <w:numPr>
          <w:ilvl w:val="0"/>
          <w:numId w:val="3"/>
        </w:numPr>
      </w:pPr>
      <w:r w:rsidRPr="005033E8">
        <w:t>sudo docker pull mcr.microsoft.com/mssql/server:phiên bản-latest thì ở đây máy chủ này đang sử dụng phiên bản 2019 thì sẽ thay phiên bản bằng 2019</w:t>
      </w:r>
    </w:p>
    <w:p w14:paraId="41A7C4D9" w14:textId="77777777" w:rsidR="000243A2" w:rsidRPr="005033E8" w:rsidRDefault="000243A2">
      <w:pPr>
        <w:pStyle w:val="Nidungvnbn"/>
        <w:numPr>
          <w:ilvl w:val="0"/>
          <w:numId w:val="3"/>
        </w:numPr>
      </w:pPr>
      <w:r w:rsidRPr="005033E8">
        <w:t xml:space="preserve">Tiếp theo ta sẽ chạy 1 lệnh nữa để chạy cái images đó thành 1 container trên docker </w:t>
      </w:r>
    </w:p>
    <w:p w14:paraId="538E763C" w14:textId="57D3A208" w:rsidR="000243A2" w:rsidRPr="005033E8" w:rsidRDefault="000243A2">
      <w:pPr>
        <w:pStyle w:val="Nidungvnbn"/>
        <w:numPr>
          <w:ilvl w:val="1"/>
          <w:numId w:val="3"/>
        </w:numPr>
        <w:jc w:val="left"/>
      </w:pPr>
      <w:r w:rsidRPr="005033E8">
        <w:t>docker run -e  “ACCEPT_EULA =Y” -e “SA_PASSWORD = MatKhau” – p 1433:1433 –name ten --hostname ten -d   https://mcr.microsoft.com/mssql/server:2019-latest</w:t>
      </w:r>
    </w:p>
    <w:p w14:paraId="6A1F366D" w14:textId="068D10A0" w:rsidR="000243A2" w:rsidRPr="00D10C0E" w:rsidRDefault="00994146" w:rsidP="00D10C0E">
      <w:pPr>
        <w:pStyle w:val="Nidungvnbn"/>
      </w:pPr>
      <w:r w:rsidRPr="00D10C0E">
        <w:t>Để kiểm tra container có hoạt động không ta gõ lệnh docker ps để xem máy chủ có những container nào đang hoạt động</w:t>
      </w:r>
    </w:p>
    <w:p w14:paraId="79CF4645" w14:textId="77777777" w:rsidR="00AC1306" w:rsidRPr="005033E8" w:rsidRDefault="00AC1306" w:rsidP="00AC1306">
      <w:pPr>
        <w:pStyle w:val="Nidungvnbn"/>
        <w:keepNext/>
        <w:ind w:left="720" w:firstLine="0"/>
        <w:jc w:val="center"/>
      </w:pPr>
      <w:r w:rsidRPr="005033E8">
        <w:rPr>
          <w:noProof/>
          <w:lang w:val="vi-VN" w:eastAsia="vi-VN"/>
        </w:rPr>
        <w:lastRenderedPageBreak/>
        <w:drawing>
          <wp:inline distT="0" distB="0" distL="0" distR="0" wp14:anchorId="6AC7DF43" wp14:editId="3F6C3A61">
            <wp:extent cx="5226050" cy="8406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9228" cy="847638"/>
                    </a:xfrm>
                    <a:prstGeom prst="rect">
                      <a:avLst/>
                    </a:prstGeom>
                  </pic:spPr>
                </pic:pic>
              </a:graphicData>
            </a:graphic>
          </wp:inline>
        </w:drawing>
      </w:r>
    </w:p>
    <w:p w14:paraId="67D14B96" w14:textId="5CCD55E3" w:rsidR="001242DA" w:rsidRPr="005033E8" w:rsidRDefault="00AC1306" w:rsidP="00323488">
      <w:pPr>
        <w:pStyle w:val="Caption"/>
      </w:pPr>
      <w:bookmarkStart w:id="111" w:name="_Toc126403661"/>
      <w:r w:rsidRPr="005033E8">
        <w:t xml:space="preserve">Hình </w:t>
      </w:r>
      <w:r w:rsidR="00446597">
        <w:t>2</w:t>
      </w:r>
      <w:r w:rsidR="009E78EA">
        <w:t>.</w:t>
      </w:r>
      <w:r w:rsidR="00446597">
        <w:t>10</w:t>
      </w:r>
      <w:r w:rsidRPr="005033E8">
        <w:t>: Hình ảnh thể hiện máy chủ có các container đang hoạt động</w:t>
      </w:r>
      <w:bookmarkEnd w:id="111"/>
    </w:p>
    <w:p w14:paraId="570F40EF" w14:textId="7CEC87AA" w:rsidR="00323488" w:rsidRDefault="00323488">
      <w:pPr>
        <w:pStyle w:val="Tiumccp1"/>
        <w:numPr>
          <w:ilvl w:val="1"/>
          <w:numId w:val="57"/>
        </w:numPr>
      </w:pPr>
      <w:bookmarkStart w:id="112" w:name="_Toc126412903"/>
      <w:r w:rsidRPr="005033E8">
        <w:t>Cách cài đặt gitlab CI/CD vào source code</w:t>
      </w:r>
      <w:bookmarkEnd w:id="112"/>
    </w:p>
    <w:p w14:paraId="191D8EB4" w14:textId="4B627A9D" w:rsidR="009649CA" w:rsidRPr="0091717B" w:rsidRDefault="00D25109" w:rsidP="0091717B">
      <w:pPr>
        <w:pStyle w:val="Nidungvnbn"/>
      </w:pPr>
      <w:r w:rsidRPr="0091717B">
        <w:t>Để thiết lập gitlab CI/CD vào trong mã nguồn của dự án ta cần thực hiện chuyển đổi mã nguồn dự án từ GitHub sang GitLab vì trong Gitlab có tích hợp sẵn và có nhiều tài liệu về việc cấu hình CI/CD trên này ta sẽ thực hiện như sau</w:t>
      </w:r>
    </w:p>
    <w:p w14:paraId="10A5A6E9" w14:textId="77777777" w:rsidR="00D25109" w:rsidRDefault="00D25109" w:rsidP="00D25109">
      <w:pPr>
        <w:pStyle w:val="Nidungvnbn"/>
        <w:keepNext/>
        <w:ind w:left="720" w:firstLine="0"/>
        <w:jc w:val="center"/>
      </w:pPr>
      <w:r w:rsidRPr="00BC2D0A">
        <w:rPr>
          <w:noProof/>
          <w:sz w:val="28"/>
          <w:szCs w:val="28"/>
          <w:lang w:val="vi-VN" w:eastAsia="vi-VN"/>
        </w:rPr>
        <w:drawing>
          <wp:inline distT="0" distB="0" distL="0" distR="0" wp14:anchorId="36918BA4" wp14:editId="745BA9E9">
            <wp:extent cx="5795010" cy="281701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5010" cy="2817019"/>
                    </a:xfrm>
                    <a:prstGeom prst="rect">
                      <a:avLst/>
                    </a:prstGeom>
                  </pic:spPr>
                </pic:pic>
              </a:graphicData>
            </a:graphic>
          </wp:inline>
        </w:drawing>
      </w:r>
    </w:p>
    <w:p w14:paraId="1C06AE75" w14:textId="43577552" w:rsidR="00D25109" w:rsidRDefault="00D25109" w:rsidP="00D25109">
      <w:pPr>
        <w:pStyle w:val="Caption"/>
      </w:pPr>
      <w:bookmarkStart w:id="113" w:name="_Toc126403662"/>
      <w:r>
        <w:t xml:space="preserve">Hình </w:t>
      </w:r>
      <w:r w:rsidR="00446597">
        <w:t>2</w:t>
      </w:r>
      <w:r w:rsidR="009E78EA">
        <w:t>.</w:t>
      </w:r>
      <w:r w:rsidR="00446597">
        <w:t>11</w:t>
      </w:r>
      <w:r>
        <w:t>: Bước một tiến hành tạo dự án mới trên GitLab</w:t>
      </w:r>
      <w:bookmarkEnd w:id="113"/>
    </w:p>
    <w:p w14:paraId="61E6ACD9" w14:textId="237CDF7E" w:rsidR="007B7C03" w:rsidRPr="00887923" w:rsidRDefault="007B7C03" w:rsidP="00887923">
      <w:pPr>
        <w:pStyle w:val="Nidungvnbn"/>
      </w:pPr>
      <w:r w:rsidRPr="00887923">
        <w:t xml:space="preserve">Ta vào gitlab.com và đăng nhập vào gitlab </w:t>
      </w:r>
    </w:p>
    <w:p w14:paraId="03D57AAF" w14:textId="50B16BFB" w:rsidR="00D25109" w:rsidRPr="00887923" w:rsidRDefault="007B7C03" w:rsidP="00887923">
      <w:pPr>
        <w:pStyle w:val="Nidungvnbn"/>
      </w:pPr>
      <w:r w:rsidRPr="00887923">
        <w:t>Ở màn hình dự án ta chọn và tạo mới 1 dự án (New Project)</w:t>
      </w:r>
    </w:p>
    <w:p w14:paraId="241C02B6" w14:textId="77777777" w:rsidR="00EB183E" w:rsidRDefault="005B5417" w:rsidP="00EB183E">
      <w:pPr>
        <w:keepNext/>
        <w:spacing w:line="360" w:lineRule="auto"/>
        <w:ind w:left="720"/>
        <w:jc w:val="center"/>
      </w:pPr>
      <w:r w:rsidRPr="00BC2D0A">
        <w:rPr>
          <w:noProof/>
          <w:sz w:val="28"/>
          <w:szCs w:val="28"/>
          <w:lang w:val="vi-VN" w:eastAsia="vi-VN"/>
        </w:rPr>
        <w:lastRenderedPageBreak/>
        <w:drawing>
          <wp:inline distT="0" distB="0" distL="0" distR="0" wp14:anchorId="309BE238" wp14:editId="360D8E81">
            <wp:extent cx="5795010" cy="28250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5010" cy="2825067"/>
                    </a:xfrm>
                    <a:prstGeom prst="rect">
                      <a:avLst/>
                    </a:prstGeom>
                  </pic:spPr>
                </pic:pic>
              </a:graphicData>
            </a:graphic>
          </wp:inline>
        </w:drawing>
      </w:r>
    </w:p>
    <w:p w14:paraId="626CFC00" w14:textId="38C136B3" w:rsidR="00AF3DA0" w:rsidRDefault="00EB183E" w:rsidP="00EB183E">
      <w:pPr>
        <w:pStyle w:val="Caption"/>
      </w:pPr>
      <w:bookmarkStart w:id="114" w:name="_Toc126403663"/>
      <w:r>
        <w:t xml:space="preserve">Hình </w:t>
      </w:r>
      <w:r w:rsidR="00446597">
        <w:t>2</w:t>
      </w:r>
      <w:r w:rsidR="009E78EA">
        <w:t>.</w:t>
      </w:r>
      <w:r w:rsidR="00446597">
        <w:t>12</w:t>
      </w:r>
      <w:r>
        <w:t>: Bước hai chọn chạy dự án mở rộng sử dụng CI/CD</w:t>
      </w:r>
      <w:bookmarkEnd w:id="114"/>
    </w:p>
    <w:p w14:paraId="5EF0BCD8" w14:textId="148DF77C" w:rsidR="00EB183E" w:rsidRPr="00075B37" w:rsidRDefault="00EB183E" w:rsidP="00075B37">
      <w:pPr>
        <w:pStyle w:val="Nidungvnbn"/>
      </w:pPr>
      <w:r w:rsidRPr="00075B37">
        <w:t>Bước tiếp theo sau khi chọn tạo mới dự án ta sẽ có các lựa chọn như sau :</w:t>
      </w:r>
    </w:p>
    <w:p w14:paraId="2027EE45" w14:textId="57DB3AB1" w:rsidR="00EB183E" w:rsidRPr="00BC2D0A" w:rsidRDefault="00EB183E">
      <w:pPr>
        <w:pStyle w:val="Nidungvnbn"/>
        <w:numPr>
          <w:ilvl w:val="0"/>
          <w:numId w:val="3"/>
        </w:numPr>
      </w:pPr>
      <w:r w:rsidRPr="00BC2D0A">
        <w:t>Tạo ra 1 dự án trắng</w:t>
      </w:r>
    </w:p>
    <w:p w14:paraId="36EC8D6E" w14:textId="5F2FEDA5" w:rsidR="00EB183E" w:rsidRPr="00BC2D0A" w:rsidRDefault="00EB183E">
      <w:pPr>
        <w:pStyle w:val="Nidungvnbn"/>
        <w:numPr>
          <w:ilvl w:val="0"/>
          <w:numId w:val="3"/>
        </w:numPr>
      </w:pPr>
      <w:r w:rsidRPr="00BC2D0A">
        <w:t>Tạo 1 dự án trắng tạo từ mẫu có sẵn</w:t>
      </w:r>
    </w:p>
    <w:p w14:paraId="2BFA8FED" w14:textId="6B9B4B40" w:rsidR="00EB183E" w:rsidRPr="00BC2D0A" w:rsidRDefault="00EB183E">
      <w:pPr>
        <w:pStyle w:val="Nidungvnbn"/>
        <w:numPr>
          <w:ilvl w:val="0"/>
          <w:numId w:val="3"/>
        </w:numPr>
      </w:pPr>
      <w:r w:rsidRPr="00BC2D0A">
        <w:t>Thêm dự án bằng câu lệnh</w:t>
      </w:r>
    </w:p>
    <w:p w14:paraId="255C0579" w14:textId="02AB1964" w:rsidR="00EB183E" w:rsidRDefault="00EB183E">
      <w:pPr>
        <w:pStyle w:val="Nidungvnbn"/>
        <w:numPr>
          <w:ilvl w:val="0"/>
          <w:numId w:val="3"/>
        </w:numPr>
      </w:pPr>
      <w:r>
        <w:t xml:space="preserve">Chạy dự án mở rộng thêm </w:t>
      </w:r>
      <w:r w:rsidRPr="00BC2D0A">
        <w:t>CI/CD</w:t>
      </w:r>
    </w:p>
    <w:p w14:paraId="56938972" w14:textId="141B2F7A" w:rsidR="009C16FD" w:rsidRDefault="008E7F19" w:rsidP="00BA6B56">
      <w:pPr>
        <w:pStyle w:val="Nidungvnbn"/>
      </w:pPr>
      <w:r>
        <w:t xml:space="preserve">Với dự án hiện tại ta sẽ chọn lựa chọn là chạy dự án mở rộng thêm CI/CD </w:t>
      </w:r>
    </w:p>
    <w:p w14:paraId="0FD01BC1" w14:textId="77777777" w:rsidR="008E7F19" w:rsidRDefault="008E7F19" w:rsidP="008E7F19">
      <w:pPr>
        <w:keepNext/>
        <w:spacing w:line="360" w:lineRule="auto"/>
        <w:ind w:left="720"/>
        <w:jc w:val="center"/>
      </w:pPr>
      <w:r w:rsidRPr="00BC2D0A">
        <w:rPr>
          <w:noProof/>
          <w:sz w:val="28"/>
          <w:szCs w:val="28"/>
          <w:lang w:val="vi-VN" w:eastAsia="vi-VN"/>
        </w:rPr>
        <w:drawing>
          <wp:inline distT="0" distB="0" distL="0" distR="0" wp14:anchorId="53F90AE1" wp14:editId="3895A443">
            <wp:extent cx="5795010" cy="12134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5010" cy="1213485"/>
                    </a:xfrm>
                    <a:prstGeom prst="rect">
                      <a:avLst/>
                    </a:prstGeom>
                  </pic:spPr>
                </pic:pic>
              </a:graphicData>
            </a:graphic>
          </wp:inline>
        </w:drawing>
      </w:r>
    </w:p>
    <w:p w14:paraId="71F9123D" w14:textId="0BA52264" w:rsidR="008E7F19" w:rsidRDefault="008E7F19" w:rsidP="008E7F19">
      <w:pPr>
        <w:pStyle w:val="Caption"/>
        <w:rPr>
          <w:noProof/>
          <w:sz w:val="28"/>
          <w:szCs w:val="28"/>
        </w:rPr>
      </w:pPr>
      <w:bookmarkStart w:id="115" w:name="_Toc126403664"/>
      <w:r>
        <w:t xml:space="preserve">Hình </w:t>
      </w:r>
      <w:r w:rsidR="00446597">
        <w:t>2</w:t>
      </w:r>
      <w:r w:rsidR="009E78EA">
        <w:t>.</w:t>
      </w:r>
      <w:r w:rsidR="00446597">
        <w:t>13</w:t>
      </w:r>
      <w:r>
        <w:t xml:space="preserve"> : Bước ba chọn sử dụng dự án từ nền tảng GitHub</w:t>
      </w:r>
      <w:bookmarkEnd w:id="115"/>
    </w:p>
    <w:p w14:paraId="3CA23EAA" w14:textId="62B4D306" w:rsidR="008E7F19" w:rsidRDefault="008E7F19" w:rsidP="008E7F19">
      <w:pPr>
        <w:pStyle w:val="Nidungvnbn"/>
        <w:rPr>
          <w:noProof/>
        </w:rPr>
      </w:pPr>
    </w:p>
    <w:p w14:paraId="5D93745E" w14:textId="77777777" w:rsidR="008E7F19" w:rsidRDefault="008E7F19" w:rsidP="008E7F19">
      <w:pPr>
        <w:pStyle w:val="Nidungvnbn"/>
        <w:keepNext/>
        <w:jc w:val="center"/>
      </w:pPr>
      <w:r w:rsidRPr="00BC2D0A">
        <w:rPr>
          <w:noProof/>
          <w:sz w:val="28"/>
          <w:szCs w:val="28"/>
          <w:lang w:val="vi-VN" w:eastAsia="vi-VN"/>
        </w:rPr>
        <w:lastRenderedPageBreak/>
        <w:drawing>
          <wp:inline distT="0" distB="0" distL="0" distR="0" wp14:anchorId="1A8F45D3" wp14:editId="0FB22ABC">
            <wp:extent cx="5795010" cy="14735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795010" cy="1473518"/>
                    </a:xfrm>
                    <a:prstGeom prst="rect">
                      <a:avLst/>
                    </a:prstGeom>
                  </pic:spPr>
                </pic:pic>
              </a:graphicData>
            </a:graphic>
          </wp:inline>
        </w:drawing>
      </w:r>
    </w:p>
    <w:p w14:paraId="4E107EFF" w14:textId="5C70E4D4" w:rsidR="008E7F19" w:rsidRDefault="008E7F19" w:rsidP="008E7F19">
      <w:pPr>
        <w:pStyle w:val="Caption"/>
        <w:rPr>
          <w:noProof/>
        </w:rPr>
      </w:pPr>
      <w:bookmarkStart w:id="116" w:name="_Toc126403665"/>
      <w:r>
        <w:t xml:space="preserve">Hình </w:t>
      </w:r>
      <w:r w:rsidR="00446597">
        <w:t>2</w:t>
      </w:r>
      <w:r w:rsidR="009E78EA">
        <w:t>.</w:t>
      </w:r>
      <w:r w:rsidR="00446597">
        <w:t>14</w:t>
      </w:r>
      <w:r>
        <w:t>: Màn hình yêu cầu ta nhập token ủy quyền</w:t>
      </w:r>
      <w:bookmarkEnd w:id="116"/>
    </w:p>
    <w:p w14:paraId="19DE5EED" w14:textId="2E537D33" w:rsidR="00D144E4" w:rsidRPr="009C1934" w:rsidRDefault="008E7F19" w:rsidP="009C1934">
      <w:pPr>
        <w:pStyle w:val="Nidungvnbn"/>
      </w:pPr>
      <w:r w:rsidRPr="009C1934">
        <w:t xml:space="preserve">Sau khi chọn vào lựa chọn liên kết với github ta sẽ được chuyển đến màn hình </w:t>
      </w:r>
      <w:r w:rsidR="00D144E4" w:rsidRPr="009C1934">
        <w:t>yêu cầu mã token ủy quyền cho gitlab có thể liên kết với github</w:t>
      </w:r>
    </w:p>
    <w:p w14:paraId="06FB7F2E" w14:textId="77777777" w:rsidR="0079395F" w:rsidRDefault="0079395F" w:rsidP="0079395F">
      <w:pPr>
        <w:pStyle w:val="Nidungvnbn"/>
        <w:keepNext/>
        <w:ind w:left="720" w:firstLine="0"/>
        <w:jc w:val="center"/>
      </w:pPr>
      <w:r w:rsidRPr="00BC2D0A">
        <w:rPr>
          <w:noProof/>
          <w:sz w:val="28"/>
          <w:szCs w:val="28"/>
          <w:lang w:val="vi-VN" w:eastAsia="vi-VN"/>
        </w:rPr>
        <w:drawing>
          <wp:inline distT="0" distB="0" distL="0" distR="0" wp14:anchorId="264C6656" wp14:editId="032D1C71">
            <wp:extent cx="5795010" cy="19502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5010" cy="1950244"/>
                    </a:xfrm>
                    <a:prstGeom prst="rect">
                      <a:avLst/>
                    </a:prstGeom>
                  </pic:spPr>
                </pic:pic>
              </a:graphicData>
            </a:graphic>
          </wp:inline>
        </w:drawing>
      </w:r>
    </w:p>
    <w:p w14:paraId="53F6DDC6" w14:textId="7C6B2063" w:rsidR="0079395F" w:rsidRDefault="0079395F" w:rsidP="0079395F">
      <w:pPr>
        <w:pStyle w:val="Caption"/>
      </w:pPr>
      <w:bookmarkStart w:id="117" w:name="_Toc126403666"/>
      <w:r>
        <w:t xml:space="preserve">Hình </w:t>
      </w:r>
      <w:r w:rsidR="00446597">
        <w:t>2</w:t>
      </w:r>
      <w:r w:rsidR="009E78EA">
        <w:t>.</w:t>
      </w:r>
      <w:r w:rsidR="00446597">
        <w:t>15</w:t>
      </w:r>
      <w:r>
        <w:t>: Bước bốn quay lại github để cài đặt</w:t>
      </w:r>
      <w:bookmarkEnd w:id="117"/>
    </w:p>
    <w:p w14:paraId="0C21960C" w14:textId="108FF597" w:rsidR="0079395F" w:rsidRPr="00BE7565" w:rsidRDefault="0079395F" w:rsidP="00BE7565">
      <w:pPr>
        <w:pStyle w:val="Nidungvnbn"/>
      </w:pPr>
      <w:r w:rsidRPr="00BE7565">
        <w:t xml:space="preserve">Ta sẽ quay lại github chứa dự án và thực hiện chọn vào settings </w:t>
      </w:r>
    </w:p>
    <w:p w14:paraId="61DD0FB8" w14:textId="77777777" w:rsidR="007C025C" w:rsidRDefault="0079395F" w:rsidP="007C025C">
      <w:pPr>
        <w:pStyle w:val="Nidungvnbn"/>
        <w:keepNext/>
        <w:ind w:left="720" w:firstLine="0"/>
        <w:jc w:val="center"/>
      </w:pPr>
      <w:r w:rsidRPr="00BC2D0A">
        <w:rPr>
          <w:noProof/>
          <w:sz w:val="28"/>
          <w:szCs w:val="28"/>
          <w:lang w:val="vi-VN" w:eastAsia="vi-VN"/>
        </w:rPr>
        <w:drawing>
          <wp:inline distT="0" distB="0" distL="0" distR="0" wp14:anchorId="04435A80" wp14:editId="23248565">
            <wp:extent cx="5795010" cy="2220801"/>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5010" cy="2220801"/>
                    </a:xfrm>
                    <a:prstGeom prst="rect">
                      <a:avLst/>
                    </a:prstGeom>
                  </pic:spPr>
                </pic:pic>
              </a:graphicData>
            </a:graphic>
          </wp:inline>
        </w:drawing>
      </w:r>
    </w:p>
    <w:p w14:paraId="331977C4" w14:textId="61D99F4B" w:rsidR="0079395F" w:rsidRDefault="007C025C" w:rsidP="007C025C">
      <w:pPr>
        <w:pStyle w:val="Caption"/>
      </w:pPr>
      <w:bookmarkStart w:id="118" w:name="_Toc126403667"/>
      <w:r>
        <w:t xml:space="preserve">Hình </w:t>
      </w:r>
      <w:r w:rsidR="00446597">
        <w:t>2</w:t>
      </w:r>
      <w:r w:rsidR="009E78EA">
        <w:t>.</w:t>
      </w:r>
      <w:r w:rsidR="00446597">
        <w:t>16</w:t>
      </w:r>
      <w:r>
        <w:t>: Bước năm chọn vào mục Developer settings</w:t>
      </w:r>
      <w:bookmarkEnd w:id="118"/>
    </w:p>
    <w:p w14:paraId="5037A73A" w14:textId="77777777" w:rsidR="00F1498D" w:rsidRDefault="00F1498D" w:rsidP="00F1498D">
      <w:pPr>
        <w:pStyle w:val="Nidungvnbn"/>
        <w:keepNext/>
        <w:ind w:left="1080" w:firstLine="0"/>
        <w:jc w:val="center"/>
      </w:pPr>
      <w:r w:rsidRPr="00BC2D0A">
        <w:rPr>
          <w:noProof/>
          <w:sz w:val="28"/>
          <w:szCs w:val="28"/>
          <w:lang w:val="vi-VN" w:eastAsia="vi-VN"/>
        </w:rPr>
        <w:lastRenderedPageBreak/>
        <w:drawing>
          <wp:inline distT="0" distB="0" distL="0" distR="0" wp14:anchorId="4191CDB7" wp14:editId="05CE042E">
            <wp:extent cx="4667693" cy="2344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a:extLst>
                        <a:ext uri="{28A0092B-C50C-407E-A947-70E740481C1C}">
                          <a14:useLocalDpi xmlns:a14="http://schemas.microsoft.com/office/drawing/2010/main" val="0"/>
                        </a:ext>
                      </a:extLst>
                    </a:blip>
                    <a:stretch>
                      <a:fillRect/>
                    </a:stretch>
                  </pic:blipFill>
                  <pic:spPr>
                    <a:xfrm>
                      <a:off x="0" y="0"/>
                      <a:ext cx="4670287" cy="2345723"/>
                    </a:xfrm>
                    <a:prstGeom prst="rect">
                      <a:avLst/>
                    </a:prstGeom>
                  </pic:spPr>
                </pic:pic>
              </a:graphicData>
            </a:graphic>
          </wp:inline>
        </w:drawing>
      </w:r>
    </w:p>
    <w:p w14:paraId="3B26CB0F" w14:textId="646716EA" w:rsidR="00F1498D" w:rsidRDefault="00F1498D" w:rsidP="00F1498D">
      <w:pPr>
        <w:pStyle w:val="Caption"/>
      </w:pPr>
      <w:bookmarkStart w:id="119" w:name="_Toc126403668"/>
      <w:r>
        <w:t xml:space="preserve">Hình </w:t>
      </w:r>
      <w:r w:rsidR="00446597">
        <w:t>2</w:t>
      </w:r>
      <w:r w:rsidR="009E78EA">
        <w:t>.</w:t>
      </w:r>
      <w:r w:rsidR="00446597">
        <w:t>17</w:t>
      </w:r>
      <w:r>
        <w:t>: Tạo token ủy quyền</w:t>
      </w:r>
      <w:bookmarkEnd w:id="119"/>
    </w:p>
    <w:p w14:paraId="486D983C" w14:textId="23BEE4CC" w:rsidR="00F1498D" w:rsidRPr="00A51E56" w:rsidRDefault="001C6650" w:rsidP="00A51E56">
      <w:pPr>
        <w:pStyle w:val="Nidungvnbn"/>
      </w:pPr>
      <w:r w:rsidRPr="00A51E56">
        <w:t>Tại đây ta thực hiện chọn “Generate new token” để tạo mã ủy quyền cho gitlab (1), Chọn tiếp lựa chọn Generate new token (classic) (2)</w:t>
      </w:r>
    </w:p>
    <w:p w14:paraId="566EBB09" w14:textId="77777777" w:rsidR="003B3151" w:rsidRDefault="003B3151" w:rsidP="003B3151">
      <w:pPr>
        <w:pStyle w:val="Nidungvnbn"/>
        <w:keepNext/>
        <w:ind w:left="720" w:firstLine="0"/>
        <w:jc w:val="center"/>
      </w:pPr>
      <w:r w:rsidRPr="00BC2D0A">
        <w:rPr>
          <w:noProof/>
          <w:sz w:val="28"/>
          <w:szCs w:val="28"/>
          <w:lang w:val="vi-VN" w:eastAsia="vi-VN"/>
        </w:rPr>
        <w:drawing>
          <wp:inline distT="0" distB="0" distL="0" distR="0" wp14:anchorId="20276F76" wp14:editId="1E31E3D8">
            <wp:extent cx="5795010" cy="310119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5010" cy="3101197"/>
                    </a:xfrm>
                    <a:prstGeom prst="rect">
                      <a:avLst/>
                    </a:prstGeom>
                  </pic:spPr>
                </pic:pic>
              </a:graphicData>
            </a:graphic>
          </wp:inline>
        </w:drawing>
      </w:r>
    </w:p>
    <w:p w14:paraId="6D5C25DF" w14:textId="43341C01" w:rsidR="003B3151" w:rsidRDefault="003B3151" w:rsidP="003B3151">
      <w:pPr>
        <w:pStyle w:val="Caption"/>
      </w:pPr>
      <w:bookmarkStart w:id="120" w:name="_Toc126403669"/>
      <w:r>
        <w:t xml:space="preserve">Hình </w:t>
      </w:r>
      <w:r w:rsidR="00446597">
        <w:t>2</w:t>
      </w:r>
      <w:r w:rsidR="009E78EA">
        <w:t>.</w:t>
      </w:r>
      <w:r w:rsidR="00446597">
        <w:t>18</w:t>
      </w:r>
      <w:r>
        <w:t>:</w:t>
      </w:r>
      <w:r w:rsidR="00CC40F0">
        <w:t xml:space="preserve"> </w:t>
      </w:r>
      <w:r w:rsidR="00AC425C">
        <w:t>Bước tiếp theo</w:t>
      </w:r>
      <w:r>
        <w:t xml:space="preserve"> </w:t>
      </w:r>
      <w:r w:rsidR="00AC425C">
        <w:t>điền c</w:t>
      </w:r>
      <w:r>
        <w:t>ác thông tin khi tạo token ủy quyền</w:t>
      </w:r>
      <w:bookmarkEnd w:id="120"/>
    </w:p>
    <w:p w14:paraId="63520160" w14:textId="7FB13B84" w:rsidR="003B3151" w:rsidRDefault="00A033E5" w:rsidP="00094FCA">
      <w:pPr>
        <w:pStyle w:val="Nidungvnbn"/>
      </w:pPr>
      <w:r w:rsidRPr="00BC2D0A">
        <w:t>Ta sẽ đặt tên cho Token (1) , Chọn thời hạn hết hạn của Token này (2) và cuối cùng là lựa chọn các quyền thao tác với dự án của Token này (3)</w:t>
      </w:r>
    </w:p>
    <w:p w14:paraId="708BB56E" w14:textId="77777777" w:rsidR="00AC425C" w:rsidRDefault="00AC425C" w:rsidP="00AC425C">
      <w:pPr>
        <w:keepNext/>
        <w:spacing w:line="360" w:lineRule="auto"/>
        <w:ind w:left="720"/>
        <w:jc w:val="center"/>
      </w:pPr>
      <w:r w:rsidRPr="00BC2D0A">
        <w:rPr>
          <w:noProof/>
          <w:sz w:val="28"/>
          <w:szCs w:val="28"/>
          <w:lang w:val="vi-VN" w:eastAsia="vi-VN"/>
        </w:rPr>
        <w:lastRenderedPageBreak/>
        <w:drawing>
          <wp:inline distT="0" distB="0" distL="0" distR="0" wp14:anchorId="1EC54377" wp14:editId="65CDEBD9">
            <wp:extent cx="5795010" cy="14487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1">
                      <a:extLst>
                        <a:ext uri="{28A0092B-C50C-407E-A947-70E740481C1C}">
                          <a14:useLocalDpi xmlns:a14="http://schemas.microsoft.com/office/drawing/2010/main" val="0"/>
                        </a:ext>
                      </a:extLst>
                    </a:blip>
                    <a:stretch>
                      <a:fillRect/>
                    </a:stretch>
                  </pic:blipFill>
                  <pic:spPr>
                    <a:xfrm>
                      <a:off x="0" y="0"/>
                      <a:ext cx="5795010" cy="1448753"/>
                    </a:xfrm>
                    <a:prstGeom prst="rect">
                      <a:avLst/>
                    </a:prstGeom>
                  </pic:spPr>
                </pic:pic>
              </a:graphicData>
            </a:graphic>
          </wp:inline>
        </w:drawing>
      </w:r>
    </w:p>
    <w:p w14:paraId="4D4538F4" w14:textId="1684B542" w:rsidR="00AC425C" w:rsidRDefault="00AC425C" w:rsidP="00AC425C">
      <w:pPr>
        <w:pStyle w:val="Caption"/>
        <w:rPr>
          <w:sz w:val="28"/>
          <w:szCs w:val="28"/>
        </w:rPr>
      </w:pPr>
      <w:bookmarkStart w:id="121" w:name="_Toc126403670"/>
      <w:r>
        <w:t xml:space="preserve">Hình </w:t>
      </w:r>
      <w:r w:rsidR="00446597">
        <w:t>2</w:t>
      </w:r>
      <w:r w:rsidR="009E78EA">
        <w:t>.</w:t>
      </w:r>
      <w:r w:rsidR="00446597">
        <w:t>19</w:t>
      </w:r>
      <w:r>
        <w:t xml:space="preserve"> : Sau khi khởi tạo token ta sẽ nhận được 1 dãy chữ cái ngẫu nhiên</w:t>
      </w:r>
      <w:bookmarkEnd w:id="121"/>
    </w:p>
    <w:p w14:paraId="76FE8483" w14:textId="2C473E50" w:rsidR="00AC425C" w:rsidRDefault="00D0693F" w:rsidP="00DB0F86">
      <w:pPr>
        <w:pStyle w:val="Nidungvnbn"/>
      </w:pPr>
      <w:r>
        <w:t>Ta quay lại màn hình ở gitlab và điền token ủy quyền vào ô và chọn ủy quyền (</w:t>
      </w:r>
      <w:r w:rsidRPr="00BC2D0A">
        <w:t>Authenticate</w:t>
      </w:r>
      <w:r>
        <w:t>)</w:t>
      </w:r>
    </w:p>
    <w:p w14:paraId="106A25AE" w14:textId="77777777" w:rsidR="00D0693F" w:rsidRDefault="00D0693F" w:rsidP="00D0693F">
      <w:pPr>
        <w:keepNext/>
        <w:spacing w:line="360" w:lineRule="auto"/>
        <w:ind w:left="720"/>
        <w:jc w:val="center"/>
      </w:pPr>
      <w:r w:rsidRPr="00BC2D0A">
        <w:rPr>
          <w:noProof/>
          <w:sz w:val="28"/>
          <w:szCs w:val="28"/>
          <w:lang w:val="vi-VN" w:eastAsia="vi-VN"/>
        </w:rPr>
        <w:drawing>
          <wp:inline distT="0" distB="0" distL="0" distR="0" wp14:anchorId="73156CDD" wp14:editId="01242950">
            <wp:extent cx="5795010" cy="2074688"/>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95010" cy="2074688"/>
                    </a:xfrm>
                    <a:prstGeom prst="rect">
                      <a:avLst/>
                    </a:prstGeom>
                  </pic:spPr>
                </pic:pic>
              </a:graphicData>
            </a:graphic>
          </wp:inline>
        </w:drawing>
      </w:r>
    </w:p>
    <w:p w14:paraId="52BB0AA0" w14:textId="31B96421" w:rsidR="00D0693F" w:rsidRPr="00D0693F" w:rsidRDefault="00D0693F" w:rsidP="00D0693F">
      <w:pPr>
        <w:pStyle w:val="Caption"/>
        <w:rPr>
          <w:sz w:val="28"/>
          <w:szCs w:val="28"/>
        </w:rPr>
      </w:pPr>
      <w:bookmarkStart w:id="122" w:name="_Toc126403671"/>
      <w:r>
        <w:t xml:space="preserve">Hình </w:t>
      </w:r>
      <w:r w:rsidR="00446597">
        <w:t>2</w:t>
      </w:r>
      <w:r w:rsidR="009E78EA">
        <w:t>.</w:t>
      </w:r>
      <w:r w:rsidR="00446597">
        <w:t>20</w:t>
      </w:r>
      <w:r>
        <w:t>: Điền token ủy quyền cho gitlab</w:t>
      </w:r>
      <w:bookmarkEnd w:id="122"/>
    </w:p>
    <w:p w14:paraId="7448AD7C" w14:textId="115FF8DF" w:rsidR="00D0693F" w:rsidRDefault="00D0693F" w:rsidP="00D0693F">
      <w:pPr>
        <w:keepNext/>
        <w:spacing w:line="360" w:lineRule="auto"/>
        <w:jc w:val="center"/>
      </w:pPr>
      <w:r w:rsidRPr="00BC2D0A">
        <w:rPr>
          <w:noProof/>
          <w:sz w:val="28"/>
          <w:szCs w:val="28"/>
          <w:lang w:val="vi-VN" w:eastAsia="vi-VN"/>
        </w:rPr>
        <w:lastRenderedPageBreak/>
        <w:drawing>
          <wp:inline distT="0" distB="0" distL="0" distR="0" wp14:anchorId="7B647D12" wp14:editId="15052F61">
            <wp:extent cx="5795010" cy="3062192"/>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5010" cy="3062192"/>
                    </a:xfrm>
                    <a:prstGeom prst="rect">
                      <a:avLst/>
                    </a:prstGeom>
                  </pic:spPr>
                </pic:pic>
              </a:graphicData>
            </a:graphic>
          </wp:inline>
        </w:drawing>
      </w:r>
    </w:p>
    <w:p w14:paraId="56825BEB" w14:textId="42DD6FF7" w:rsidR="00AC425C" w:rsidRPr="00D0693F" w:rsidRDefault="00D0693F" w:rsidP="00D0693F">
      <w:pPr>
        <w:pStyle w:val="Caption"/>
        <w:rPr>
          <w:sz w:val="28"/>
          <w:szCs w:val="28"/>
        </w:rPr>
      </w:pPr>
      <w:bookmarkStart w:id="123" w:name="_Toc126403672"/>
      <w:r>
        <w:t xml:space="preserve">Hình </w:t>
      </w:r>
      <w:r w:rsidR="00446597">
        <w:t>2</w:t>
      </w:r>
      <w:r w:rsidR="009E78EA">
        <w:t>.</w:t>
      </w:r>
      <w:r w:rsidR="00446597">
        <w:t>21</w:t>
      </w:r>
      <w:r>
        <w:t>: Màn hình sau khi ủy quyền</w:t>
      </w:r>
      <w:bookmarkEnd w:id="123"/>
    </w:p>
    <w:p w14:paraId="3453A664" w14:textId="5FA6A2AD" w:rsidR="00D0693F" w:rsidRPr="00A7565F" w:rsidRDefault="00D0693F" w:rsidP="00A7565F">
      <w:pPr>
        <w:pStyle w:val="Nidungvnbn"/>
      </w:pPr>
      <w:r w:rsidRPr="00A7565F">
        <w:t xml:space="preserve">Sau khi ủy quyền xong thì sẽ hiện ra danh sách các dự án mà tài khoản github tạo Access Token có  </w:t>
      </w:r>
    </w:p>
    <w:p w14:paraId="28DB9978" w14:textId="319C7BCB" w:rsidR="003B3151" w:rsidRPr="00A7565F" w:rsidRDefault="00D0693F" w:rsidP="00A7565F">
      <w:pPr>
        <w:pStyle w:val="Nidungvnbn"/>
      </w:pPr>
      <w:r w:rsidRPr="00A7565F">
        <w:t>Nếu có nhiều dự án ta sẽ sử dụng bộ lọc để lấy được dự án ta cần dùng CI/CD (1), Nếu có dự án ta sẽ chọn Connect và đợi khoản vài phút để Gitlab sẽ lấy dự án từ Github về (2) còn nếu đã kết nối dự án rồi ta sẽ chọn vào Go to project để chuyển hướng đến dự án của ta cần cấu hình CI/CD (3)</w:t>
      </w:r>
    </w:p>
    <w:p w14:paraId="08BD65B7" w14:textId="77777777" w:rsidR="0098290E" w:rsidRDefault="0098290E" w:rsidP="0098290E">
      <w:pPr>
        <w:pStyle w:val="Nidungvnbn"/>
        <w:keepNext/>
        <w:ind w:left="720" w:firstLine="0"/>
        <w:jc w:val="center"/>
      </w:pPr>
      <w:r w:rsidRPr="00BC2D0A">
        <w:rPr>
          <w:noProof/>
          <w:sz w:val="28"/>
          <w:szCs w:val="28"/>
          <w:lang w:val="vi-VN" w:eastAsia="vi-VN"/>
        </w:rPr>
        <w:lastRenderedPageBreak/>
        <w:drawing>
          <wp:inline distT="0" distB="0" distL="0" distR="0" wp14:anchorId="6A418118" wp14:editId="067F80B6">
            <wp:extent cx="5795010" cy="30361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5010" cy="3036189"/>
                    </a:xfrm>
                    <a:prstGeom prst="rect">
                      <a:avLst/>
                    </a:prstGeom>
                  </pic:spPr>
                </pic:pic>
              </a:graphicData>
            </a:graphic>
          </wp:inline>
        </w:drawing>
      </w:r>
    </w:p>
    <w:p w14:paraId="5B45D57D" w14:textId="1882DF3D" w:rsidR="0098290E" w:rsidRDefault="0098290E" w:rsidP="0098290E">
      <w:pPr>
        <w:pStyle w:val="Caption"/>
      </w:pPr>
      <w:bookmarkStart w:id="124" w:name="_Toc126403673"/>
      <w:r>
        <w:t xml:space="preserve">Hình </w:t>
      </w:r>
      <w:r w:rsidR="00446597">
        <w:t>2</w:t>
      </w:r>
      <w:r w:rsidR="009E78EA">
        <w:t>.</w:t>
      </w:r>
      <w:r w:rsidR="00446597">
        <w:t>22</w:t>
      </w:r>
      <w:r>
        <w:t>: Dự án từ Github đã được đưa sang GitLab</w:t>
      </w:r>
      <w:bookmarkEnd w:id="124"/>
    </w:p>
    <w:p w14:paraId="03373151" w14:textId="33FF6A12" w:rsidR="008C7E02" w:rsidRPr="00572977" w:rsidRDefault="008C7E02" w:rsidP="00572977">
      <w:pPr>
        <w:pStyle w:val="Nidungvnbn"/>
      </w:pPr>
      <w:r w:rsidRPr="00572977">
        <w:t>Như thế ta hoàn thành xong bước đầu tiên là lấy dự án từ Github sang Gitlab sau đó ta thực hiện việc cấu hình chạy CI/CD trên dự án này với nền tảng Gitlab</w:t>
      </w:r>
    </w:p>
    <w:p w14:paraId="776B9643" w14:textId="2854D136" w:rsidR="008C7E02" w:rsidRPr="00572977" w:rsidRDefault="008C7E02" w:rsidP="00572977">
      <w:pPr>
        <w:pStyle w:val="Nidungvnbn"/>
      </w:pPr>
      <w:r w:rsidRPr="00572977">
        <w:t>Sau khi ta có được dự án ở nền tảng Gitlab ta sẽ tiến hành thiết lập công cụ CI/CD vào trong dự án</w:t>
      </w:r>
    </w:p>
    <w:p w14:paraId="78DC2677" w14:textId="5F99DA93" w:rsidR="0098290E" w:rsidRPr="00572977" w:rsidRDefault="008C7E02" w:rsidP="00572977">
      <w:pPr>
        <w:pStyle w:val="Nidungvnbn"/>
      </w:pPr>
      <w:r w:rsidRPr="00572977">
        <w:t>Ta sẽ tạo 1 tập tin với tên là .gitlab-ci.yml : Đây sẽ là tập tin chưa mã nguồn được viết theo chuẩn của CI/CD để mỗi lần có sự thay đổi về mã nguồn của dự án mà căng cứ vào đó mà CI/CD dựa vào tập tin này để build cũng như deploy</w:t>
      </w:r>
      <w:r w:rsidR="00ED00EB" w:rsidRPr="00572977">
        <w:t>. Cụ thể các đoạn mã trong file này như sau</w:t>
      </w:r>
    </w:p>
    <w:p w14:paraId="7E14D19E" w14:textId="77777777" w:rsidR="003A4D15" w:rsidRPr="003A4D15" w:rsidRDefault="003A4D15" w:rsidP="003A4D15">
      <w:pPr>
        <w:pStyle w:val="Code"/>
        <w:spacing w:before="0" w:after="0" w:line="360" w:lineRule="auto"/>
        <w:ind w:left="1440"/>
        <w:rPr>
          <w:rFonts w:ascii="Times New Roman" w:hAnsi="Times New Roman" w:cs="Times New Roman"/>
        </w:rPr>
      </w:pPr>
      <w:r w:rsidRPr="003A4D15">
        <w:rPr>
          <w:rFonts w:ascii="Times New Roman" w:hAnsi="Times New Roman" w:cs="Times New Roman"/>
        </w:rPr>
        <w:t>variables:</w:t>
      </w:r>
    </w:p>
    <w:p w14:paraId="7FBAA456" w14:textId="77777777" w:rsidR="003A4D15" w:rsidRPr="003A4D15" w:rsidRDefault="003A4D15" w:rsidP="003A4D15">
      <w:pPr>
        <w:pStyle w:val="Code"/>
        <w:spacing w:before="0" w:after="0" w:line="360" w:lineRule="auto"/>
        <w:ind w:left="1440"/>
        <w:rPr>
          <w:rFonts w:ascii="Times New Roman" w:hAnsi="Times New Roman" w:cs="Times New Roman"/>
        </w:rPr>
      </w:pPr>
      <w:r w:rsidRPr="003A4D15">
        <w:rPr>
          <w:rFonts w:ascii="Times New Roman" w:hAnsi="Times New Roman" w:cs="Times New Roman"/>
        </w:rPr>
        <w:t>    IMAGES_NAME : nolanngo20031999</w:t>
      </w:r>
    </w:p>
    <w:p w14:paraId="363F86E1" w14:textId="77777777" w:rsidR="003A4D15" w:rsidRPr="003A4D15" w:rsidRDefault="003A4D15" w:rsidP="003A4D15">
      <w:pPr>
        <w:pStyle w:val="Code"/>
        <w:spacing w:before="0" w:after="0" w:line="360" w:lineRule="auto"/>
        <w:ind w:left="1440"/>
        <w:rPr>
          <w:rFonts w:ascii="Times New Roman" w:hAnsi="Times New Roman" w:cs="Times New Roman"/>
        </w:rPr>
      </w:pPr>
      <w:r w:rsidRPr="003A4D15">
        <w:rPr>
          <w:rFonts w:ascii="Times New Roman" w:hAnsi="Times New Roman" w:cs="Times New Roman"/>
        </w:rPr>
        <w:t>    IMAGES_TAG_BACK_END : da2_backend</w:t>
      </w:r>
    </w:p>
    <w:p w14:paraId="3E264785" w14:textId="77777777" w:rsidR="003A4D15" w:rsidRPr="003A4D15" w:rsidRDefault="003A4D15" w:rsidP="003A4D15">
      <w:pPr>
        <w:pStyle w:val="Code"/>
        <w:spacing w:before="0" w:after="0" w:line="360" w:lineRule="auto"/>
        <w:ind w:left="1440"/>
        <w:rPr>
          <w:rFonts w:ascii="Times New Roman" w:hAnsi="Times New Roman" w:cs="Times New Roman"/>
        </w:rPr>
      </w:pPr>
      <w:r w:rsidRPr="003A4D15">
        <w:rPr>
          <w:rFonts w:ascii="Times New Roman" w:hAnsi="Times New Roman" w:cs="Times New Roman"/>
        </w:rPr>
        <w:t>    IMAGES_TAG_FRONT_END : da2_frontent</w:t>
      </w:r>
    </w:p>
    <w:p w14:paraId="4888A3F0" w14:textId="44C74F4D" w:rsidR="003A4D15" w:rsidRPr="000A5480" w:rsidRDefault="003A4D15" w:rsidP="000A5480">
      <w:pPr>
        <w:pStyle w:val="Nidungvnbn"/>
      </w:pPr>
      <w:r w:rsidRPr="000A5480">
        <w:t>Tag variables : là nơi ta sẽ khai báo các biến dùng chung bao gồm:</w:t>
      </w:r>
    </w:p>
    <w:p w14:paraId="3D05FC0A" w14:textId="19C1B71E" w:rsidR="003A4D15" w:rsidRPr="000A5480" w:rsidRDefault="003A4D15" w:rsidP="000A5480">
      <w:pPr>
        <w:pStyle w:val="Nidungvnbn"/>
      </w:pPr>
      <w:r w:rsidRPr="000A5480">
        <w:t>IMAGES_NAME : Tên trên dockerhub</w:t>
      </w:r>
    </w:p>
    <w:p w14:paraId="29A2DAE9" w14:textId="3B303CE6" w:rsidR="003A4D15" w:rsidRPr="000A5480" w:rsidRDefault="003A4D15" w:rsidP="000A5480">
      <w:pPr>
        <w:pStyle w:val="Nidungvnbn"/>
      </w:pPr>
      <w:r w:rsidRPr="000A5480">
        <w:lastRenderedPageBreak/>
        <w:t>IMAGES_TAG_BACK_END : Tên của tag để chỉ nơi lưu trữ images khi build của API</w:t>
      </w:r>
    </w:p>
    <w:p w14:paraId="67B4D6DD" w14:textId="4E65F355" w:rsidR="003A4D15" w:rsidRPr="000A5480" w:rsidRDefault="003A4D15" w:rsidP="000A5480">
      <w:pPr>
        <w:pStyle w:val="Nidungvnbn"/>
      </w:pPr>
      <w:r w:rsidRPr="000A5480">
        <w:t>IMAGES_TAG_FRONT_END : Tên của tag để chỉ nơi lưu trữ images khi build của Front-end</w:t>
      </w:r>
    </w:p>
    <w:p w14:paraId="163B0005" w14:textId="77777777" w:rsidR="0017227E" w:rsidRPr="0017227E" w:rsidRDefault="0017227E" w:rsidP="0017227E">
      <w:pPr>
        <w:pStyle w:val="Code"/>
        <w:spacing w:before="0" w:after="0" w:line="360" w:lineRule="auto"/>
        <w:ind w:left="1440"/>
        <w:rPr>
          <w:rFonts w:ascii="Times New Roman" w:hAnsi="Times New Roman" w:cs="Times New Roman"/>
        </w:rPr>
      </w:pPr>
      <w:r w:rsidRPr="0017227E">
        <w:rPr>
          <w:rFonts w:ascii="Times New Roman" w:hAnsi="Times New Roman" w:cs="Times New Roman"/>
        </w:rPr>
        <w:t>stages :</w:t>
      </w:r>
    </w:p>
    <w:p w14:paraId="707C8546" w14:textId="77777777" w:rsidR="0017227E" w:rsidRPr="0017227E" w:rsidRDefault="0017227E" w:rsidP="0017227E">
      <w:pPr>
        <w:pStyle w:val="Code"/>
        <w:spacing w:before="0" w:after="0" w:line="360" w:lineRule="auto"/>
        <w:ind w:left="1440"/>
        <w:rPr>
          <w:rFonts w:ascii="Times New Roman" w:hAnsi="Times New Roman" w:cs="Times New Roman"/>
        </w:rPr>
      </w:pPr>
      <w:r w:rsidRPr="0017227E">
        <w:rPr>
          <w:rFonts w:ascii="Times New Roman" w:hAnsi="Times New Roman" w:cs="Times New Roman"/>
        </w:rPr>
        <w:t>    - build</w:t>
      </w:r>
    </w:p>
    <w:p w14:paraId="7411B6E0" w14:textId="77777777" w:rsidR="0017227E" w:rsidRPr="0017227E" w:rsidRDefault="0017227E" w:rsidP="0017227E">
      <w:pPr>
        <w:pStyle w:val="Code"/>
        <w:spacing w:before="0" w:after="0" w:line="360" w:lineRule="auto"/>
        <w:ind w:left="1440"/>
        <w:rPr>
          <w:rFonts w:ascii="Times New Roman" w:hAnsi="Times New Roman" w:cs="Times New Roman"/>
        </w:rPr>
      </w:pPr>
      <w:r w:rsidRPr="0017227E">
        <w:rPr>
          <w:rFonts w:ascii="Times New Roman" w:hAnsi="Times New Roman" w:cs="Times New Roman"/>
        </w:rPr>
        <w:t>    - deploy</w:t>
      </w:r>
    </w:p>
    <w:p w14:paraId="2C632719" w14:textId="7B640E61" w:rsidR="003A4D15" w:rsidRDefault="003A4D15" w:rsidP="0017227E">
      <w:pPr>
        <w:pStyle w:val="Nidungvnbn"/>
      </w:pPr>
    </w:p>
    <w:p w14:paraId="0CF90B95" w14:textId="054A3F32" w:rsidR="003A4D15" w:rsidRPr="00C753E0" w:rsidRDefault="00201639" w:rsidP="00C753E0">
      <w:pPr>
        <w:pStyle w:val="Nidungvnbn"/>
      </w:pPr>
      <w:r w:rsidRPr="00C753E0">
        <w:t>Tag stages : là nơi ta sẽ định nghĩa các giai đoạn của quá trình CI/CD thao tác trên dự án, Với dự án trên thì ta sẽ khai báo 2 giai đoạn là giai đoạn đóng gói các tài nguyên (Build) và giai đoạn triển khai đưa dự án lên server (Deploy)</w:t>
      </w:r>
    </w:p>
    <w:p w14:paraId="0C6713DB" w14:textId="6CDB78B6" w:rsidR="007C1298" w:rsidRDefault="007C1298" w:rsidP="007C1298">
      <w:pPr>
        <w:pStyle w:val="Nidungvnbn"/>
      </w:pPr>
    </w:p>
    <w:p w14:paraId="477609B7"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lastRenderedPageBreak/>
        <w:t>run_build_jobportal_backend:</w:t>
      </w:r>
    </w:p>
    <w:p w14:paraId="165F7F09"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stage : build</w:t>
      </w:r>
    </w:p>
    <w:p w14:paraId="68992FAB"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only :</w:t>
      </w:r>
    </w:p>
    <w:p w14:paraId="57C6A430"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refs:</w:t>
      </w:r>
    </w:p>
    <w:p w14:paraId="7A95A2F2"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main</w:t>
      </w:r>
    </w:p>
    <w:p w14:paraId="59991220"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variables:</w:t>
      </w:r>
    </w:p>
    <w:p w14:paraId="60594B56"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$CI_COMMIT_DESCRIPTION =~ /(api|all).*/</w:t>
      </w:r>
    </w:p>
    <w:p w14:paraId="5CAC09CB"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$CI_COMMIT_MESSAGE =~ /(api|all).*/</w:t>
      </w:r>
    </w:p>
    <w:p w14:paraId="4F008BA2"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image : docker:20.10.16</w:t>
      </w:r>
    </w:p>
    <w:p w14:paraId="62F9AC5A"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services :</w:t>
      </w:r>
    </w:p>
    <w:p w14:paraId="1F55E51E"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docker:20.10.16-dind</w:t>
      </w:r>
    </w:p>
    <w:p w14:paraId="3D43835E"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variables:</w:t>
      </w:r>
    </w:p>
    <w:p w14:paraId="62139453"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DOCKER_TLC_CERTDIR : "/certs"</w:t>
      </w:r>
    </w:p>
    <w:p w14:paraId="242E1290"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before_script :</w:t>
      </w:r>
    </w:p>
    <w:p w14:paraId="168AF30F"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docker login -u $REGISTRY_USER -p $REGISTRY_PASS</w:t>
      </w:r>
    </w:p>
    <w:p w14:paraId="6B9B4AA2"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script:</w:t>
      </w:r>
    </w:p>
    <w:p w14:paraId="3F8B0DEE"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echo "Runing build image Back End"</w:t>
      </w:r>
    </w:p>
    <w:p w14:paraId="54A23EA6"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cd Back-End</w:t>
      </w:r>
    </w:p>
    <w:p w14:paraId="6F4A4250"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docker build -t  $IMAGES_NAME/$IMAGES_TAG_BACK_END .</w:t>
      </w:r>
    </w:p>
    <w:p w14:paraId="0EDEF95E"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docker push $IMAGES_NAME/$IMAGES_TAG_BACK_END</w:t>
      </w:r>
    </w:p>
    <w:p w14:paraId="1B1139D5" w14:textId="77777777" w:rsidR="007C1298" w:rsidRPr="007C1298" w:rsidRDefault="007C1298" w:rsidP="00B22BA1">
      <w:pPr>
        <w:pStyle w:val="Code"/>
        <w:keepNext/>
        <w:keepLines/>
        <w:spacing w:before="0" w:after="0" w:line="360" w:lineRule="auto"/>
        <w:ind w:left="1440"/>
        <w:rPr>
          <w:rFonts w:ascii="Times New Roman" w:hAnsi="Times New Roman" w:cs="Times New Roman"/>
        </w:rPr>
      </w:pPr>
      <w:r w:rsidRPr="007C1298">
        <w:rPr>
          <w:rFonts w:ascii="Times New Roman" w:hAnsi="Times New Roman" w:cs="Times New Roman"/>
        </w:rPr>
        <w:t>      - echo "Build image Back-End success"</w:t>
      </w:r>
    </w:p>
    <w:p w14:paraId="69469447" w14:textId="2D8662F9" w:rsidR="001141BF" w:rsidRPr="003A1CFC" w:rsidRDefault="001141BF" w:rsidP="003A1CFC">
      <w:pPr>
        <w:pStyle w:val="Nidungvnbn"/>
      </w:pPr>
      <w:r w:rsidRPr="003A1CFC">
        <w:t xml:space="preserve">Đối với api thì ta sẽ khai báo 1 tên đại diện cho quá trình này </w:t>
      </w:r>
    </w:p>
    <w:p w14:paraId="53B36705" w14:textId="7566BF43" w:rsidR="001141BF" w:rsidRPr="003A1CFC" w:rsidRDefault="001141BF">
      <w:pPr>
        <w:pStyle w:val="Nidungvnbn"/>
        <w:numPr>
          <w:ilvl w:val="0"/>
          <w:numId w:val="3"/>
        </w:numPr>
      </w:pPr>
      <w:r w:rsidRPr="003A1CFC">
        <w:t xml:space="preserve">Tên này ta sẽ đặt tùy ý nhưng phải thế hiện chức năng của nó hoạt động là gì </w:t>
      </w:r>
    </w:p>
    <w:p w14:paraId="248414FE" w14:textId="35B53187" w:rsidR="001141BF" w:rsidRPr="003A1CFC" w:rsidRDefault="001141BF">
      <w:pPr>
        <w:pStyle w:val="Nidungvnbn"/>
        <w:numPr>
          <w:ilvl w:val="0"/>
          <w:numId w:val="3"/>
        </w:numPr>
      </w:pPr>
      <w:r w:rsidRPr="003A1CFC">
        <w:t xml:space="preserve">Stage : ta sẽ khai báo là quá trình này đang trong giai đoạn nào của CI/CD </w:t>
      </w:r>
    </w:p>
    <w:p w14:paraId="7A261682" w14:textId="23D1B244" w:rsidR="001141BF" w:rsidRPr="003A1CFC" w:rsidRDefault="001141BF">
      <w:pPr>
        <w:pStyle w:val="Nidungvnbn"/>
        <w:numPr>
          <w:ilvl w:val="0"/>
          <w:numId w:val="3"/>
        </w:numPr>
      </w:pPr>
      <w:r w:rsidRPr="003A1CFC">
        <w:t>Only : refs : - main có nghĩa là sẽ sử dụng nhánh main trong dự án để tiến hành đóng gói tài nguyên</w:t>
      </w:r>
    </w:p>
    <w:p w14:paraId="223A68F2" w14:textId="3F5D2B98" w:rsidR="001141BF" w:rsidRPr="0053555F" w:rsidRDefault="001141BF">
      <w:pPr>
        <w:pStyle w:val="Nidungvnbn"/>
        <w:numPr>
          <w:ilvl w:val="0"/>
          <w:numId w:val="3"/>
        </w:numPr>
      </w:pPr>
      <w:r w:rsidRPr="0053555F">
        <w:lastRenderedPageBreak/>
        <w:t>Variables trong quá trình này sẽ khai báo biến và khi CI/CD nhận thấy sự thay đổi của mã nguồn cùng với tình nhắn khi gọp nhánh (merge) , đưa code lên nhánh (push) thì sẽ thực hiện quá trình này đối với phía Back-End</w:t>
      </w:r>
    </w:p>
    <w:p w14:paraId="35D8DF29" w14:textId="617609ED" w:rsidR="001141BF" w:rsidRPr="0053555F" w:rsidRDefault="001141BF">
      <w:pPr>
        <w:pStyle w:val="Nidungvnbn"/>
        <w:numPr>
          <w:ilvl w:val="0"/>
          <w:numId w:val="3"/>
        </w:numPr>
      </w:pPr>
      <w:r w:rsidRPr="0053555F">
        <w:t xml:space="preserve">Với việc Build image) ta sẽ sử dụng 1 </w:t>
      </w:r>
      <w:r w:rsidR="00B22BA1" w:rsidRPr="0053555F">
        <w:t>image</w:t>
      </w:r>
      <w:r w:rsidRPr="0053555F">
        <w:t xml:space="preserve"> khác thuộc về docker </w:t>
      </w:r>
      <w:r w:rsidR="00B22BA1" w:rsidRPr="0053555F">
        <w:t xml:space="preserve">và </w:t>
      </w:r>
      <w:r w:rsidRPr="0053555F">
        <w:t xml:space="preserve">sử dụng tiện ích dind để build Image của dự án trong chính Image của docker </w:t>
      </w:r>
    </w:p>
    <w:p w14:paraId="5BF5FA2A" w14:textId="134DB5B0" w:rsidR="001141BF" w:rsidRPr="0053555F" w:rsidRDefault="001141BF">
      <w:pPr>
        <w:pStyle w:val="Nidungvnbn"/>
        <w:numPr>
          <w:ilvl w:val="0"/>
          <w:numId w:val="3"/>
        </w:numPr>
      </w:pPr>
      <w:r w:rsidRPr="0053555F">
        <w:t xml:space="preserve">Tag before_script : Ta tiến hành login vào docker hub để sau khi tiến hành build images xong thì ta sẽ đẩy images đó lên docker hub để mượn docker hub sẽ lưu trữ images của dự án </w:t>
      </w:r>
    </w:p>
    <w:p w14:paraId="068B0809" w14:textId="477854DD" w:rsidR="001141BF" w:rsidRPr="0053555F" w:rsidRDefault="001141BF">
      <w:pPr>
        <w:pStyle w:val="Nidungvnbn"/>
        <w:numPr>
          <w:ilvl w:val="0"/>
          <w:numId w:val="3"/>
        </w:numPr>
      </w:pPr>
      <w:r w:rsidRPr="0053555F">
        <w:t>Tag script : những đoạn mã trong tag này sẽ hoạt động tuần tự từ trên xuống dưới</w:t>
      </w:r>
    </w:p>
    <w:p w14:paraId="3576CF02" w14:textId="56ECE6C5" w:rsidR="00A60318" w:rsidRPr="0053555F" w:rsidRDefault="001141BF">
      <w:pPr>
        <w:pStyle w:val="Nidungvnbn"/>
        <w:numPr>
          <w:ilvl w:val="0"/>
          <w:numId w:val="3"/>
        </w:numPr>
      </w:pPr>
      <w:r w:rsidRPr="0053555F">
        <w:t xml:space="preserve">echo sẽ đẩy ra màn hình message </w:t>
      </w:r>
    </w:p>
    <w:p w14:paraId="3B854422"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lastRenderedPageBreak/>
        <w:t>run_deploy_jobportal_backend:</w:t>
      </w:r>
    </w:p>
    <w:p w14:paraId="02939EB4"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stage : deploy</w:t>
      </w:r>
    </w:p>
    <w:p w14:paraId="743C12CA"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only :</w:t>
      </w:r>
    </w:p>
    <w:p w14:paraId="3FA9C074"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refs:</w:t>
      </w:r>
    </w:p>
    <w:p w14:paraId="6E48F04A"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main</w:t>
      </w:r>
    </w:p>
    <w:p w14:paraId="7F373207"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variables:</w:t>
      </w:r>
    </w:p>
    <w:p w14:paraId="03872D29"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$CI_COMMIT_DESCRIPTION =~ /(api|all).*/</w:t>
      </w:r>
    </w:p>
    <w:p w14:paraId="73DC1FAF"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$CI_COMMIT_MESSAGE =~ /(api|all).*/</w:t>
      </w:r>
    </w:p>
    <w:p w14:paraId="5EB879B4"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before_script:</w:t>
      </w:r>
    </w:p>
    <w:p w14:paraId="6621D56A"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chmod 400 $SSH_KEY</w:t>
      </w:r>
    </w:p>
    <w:p w14:paraId="3B053A58"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script:</w:t>
      </w:r>
    </w:p>
    <w:p w14:paraId="529C1EF4"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echo "Runing deploy api"</w:t>
      </w:r>
    </w:p>
    <w:p w14:paraId="4A5C6070"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echo "Runing deploy api"</w:t>
      </w:r>
    </w:p>
    <w:p w14:paraId="54EC94CF"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 ssh -o StrictHostKeyChecking=no -i $SSH_KEY root@159.223.54.199 "</w:t>
      </w:r>
    </w:p>
    <w:p w14:paraId="1315A72A"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docker stop container backendda2 || true &amp;&amp; docker rm backendda2 || true &amp;&amp;</w:t>
      </w:r>
    </w:p>
    <w:p w14:paraId="40BAA131"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docker rmi $IMAGES_NAME/$IMAGES_TAG_BACK_END || true &amp;&amp;</w:t>
      </w:r>
    </w:p>
    <w:p w14:paraId="52C6B1B6"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docker login -u $REGISTRY_USER -p $REGISTRY_PASS &amp;&amp;</w:t>
      </w:r>
    </w:p>
    <w:p w14:paraId="2B9C75F3" w14:textId="77777777" w:rsidR="00B22BA1" w:rsidRPr="00B22BA1" w:rsidRDefault="00B22BA1" w:rsidP="00A60318">
      <w:pPr>
        <w:pStyle w:val="Code"/>
        <w:keepNext/>
        <w:keepLines/>
        <w:spacing w:before="0" w:after="0" w:line="360" w:lineRule="auto"/>
        <w:ind w:left="1440"/>
        <w:rPr>
          <w:rFonts w:ascii="Times New Roman" w:hAnsi="Times New Roman" w:cs="Times New Roman"/>
        </w:rPr>
      </w:pPr>
      <w:r w:rsidRPr="00B22BA1">
        <w:rPr>
          <w:rFonts w:ascii="Times New Roman" w:hAnsi="Times New Roman" w:cs="Times New Roman"/>
        </w:rPr>
        <w:t>          docker run -d -p 4000:4000 --name backendda2 --hostname backendda2 $IMAGES_NAME/$IMAGES_TAG_BACK_END"</w:t>
      </w:r>
    </w:p>
    <w:p w14:paraId="2D260BED" w14:textId="48DFEEFC" w:rsidR="00B22BA1" w:rsidRPr="00B22BA1" w:rsidRDefault="00B22BA1">
      <w:pPr>
        <w:pStyle w:val="Nidungvnbn"/>
        <w:numPr>
          <w:ilvl w:val="0"/>
          <w:numId w:val="3"/>
        </w:numPr>
      </w:pPr>
      <w:r w:rsidRPr="00B22BA1">
        <w:t xml:space="preserve">Quá trình </w:t>
      </w:r>
      <w:r>
        <w:t>deploy</w:t>
      </w:r>
      <w:r w:rsidRPr="00B22BA1">
        <w:t xml:space="preserve"> thì cũng khai báo tương tự như quá trình build như</w:t>
      </w:r>
      <w:r>
        <w:t xml:space="preserve">ng sẽ có 1 số </w:t>
      </w:r>
      <w:r w:rsidRPr="00B22BA1">
        <w:t>thay đổi ở phần stage : sẽ là giai đoạn deploy của CI/CD</w:t>
      </w:r>
    </w:p>
    <w:p w14:paraId="27A45140" w14:textId="02471A3A" w:rsidR="00B22BA1" w:rsidRPr="00B22BA1" w:rsidRDefault="00B22BA1">
      <w:pPr>
        <w:pStyle w:val="Nidungvnbn"/>
        <w:numPr>
          <w:ilvl w:val="0"/>
          <w:numId w:val="3"/>
        </w:numPr>
      </w:pPr>
      <w:r w:rsidRPr="00B22BA1">
        <w:t xml:space="preserve">Trước khi chạy đoạn script ta sẽ khai bảo mở quyền trên server linux đã thuê bằng câu lệnh </w:t>
      </w:r>
      <w:r w:rsidRPr="00B22BA1">
        <w:rPr>
          <w:b/>
          <w:bCs/>
        </w:rPr>
        <w:t xml:space="preserve">chmod 400 $SSH_KEY với $SSH_KEY  </w:t>
      </w:r>
      <w:r w:rsidRPr="00B22BA1">
        <w:t>là key mà ta sử dụng ssh_key để tạo và connect với server và quyền 400 là chỉ đọc và không được thực hiện các thao tác ghi gì cả</w:t>
      </w:r>
    </w:p>
    <w:p w14:paraId="65CDC908" w14:textId="1968FAE0" w:rsidR="00B22BA1" w:rsidRPr="00B22BA1" w:rsidRDefault="00B22BA1">
      <w:pPr>
        <w:pStyle w:val="Nidungvnbn"/>
        <w:numPr>
          <w:ilvl w:val="0"/>
          <w:numId w:val="3"/>
        </w:numPr>
      </w:pPr>
      <w:r w:rsidRPr="00B22BA1">
        <w:lastRenderedPageBreak/>
        <w:t xml:space="preserve">Khi bắt đầu deploy ta sẽ thực hiện 1 loạt các câu lệnh để không xảy ra lỗi là ssh </w:t>
      </w:r>
      <w:r w:rsidRPr="00B22BA1">
        <w:rPr>
          <w:b/>
          <w:bCs/>
        </w:rPr>
        <w:t xml:space="preserve">StrictHostKeyChecking = no </w:t>
      </w:r>
      <w:r w:rsidRPr="00B22BA1">
        <w:t xml:space="preserve">sẽ giúp ta trỏ đến server và không bị server kiểm tra key đăng nhập </w:t>
      </w:r>
    </w:p>
    <w:p w14:paraId="22A62E5F" w14:textId="677A2920" w:rsidR="00B22BA1" w:rsidRPr="00B22BA1" w:rsidRDefault="00B22BA1">
      <w:pPr>
        <w:pStyle w:val="Nidungvnbn"/>
        <w:numPr>
          <w:ilvl w:val="0"/>
          <w:numId w:val="3"/>
        </w:numPr>
      </w:pPr>
      <w:r w:rsidRPr="00B22BA1">
        <w:t>Thực hiện dùng docker để tạm ngưng container của API , Xóa container đó đi , và đồng thời xóa images của API có ở server</w:t>
      </w:r>
    </w:p>
    <w:p w14:paraId="5C4DACA8" w14:textId="5F32DF2F" w:rsidR="00B22BA1" w:rsidRPr="00B22BA1" w:rsidRDefault="00B22BA1">
      <w:pPr>
        <w:pStyle w:val="Nidungvnbn"/>
        <w:numPr>
          <w:ilvl w:val="0"/>
          <w:numId w:val="3"/>
        </w:numPr>
      </w:pPr>
      <w:r w:rsidRPr="00B22BA1">
        <w:t xml:space="preserve">Ta Tiến hành đăng nhập vào docker hub </w:t>
      </w:r>
    </w:p>
    <w:p w14:paraId="4BB1DF9F" w14:textId="3710E7DD" w:rsidR="006B1018" w:rsidRDefault="00B22BA1">
      <w:pPr>
        <w:pStyle w:val="Nidungvnbn"/>
        <w:numPr>
          <w:ilvl w:val="0"/>
          <w:numId w:val="3"/>
        </w:numPr>
      </w:pPr>
      <w:r w:rsidRPr="00B22BA1">
        <w:t>Và chạy lại container với image khi chạy docker sẽ kiểm tra nếu ở máy chủ chưa có images nào tên đó sẽ thực hiện thao tác là pull images từ docker hub về và build image đó thành container tại máy chủ và như thế sẽ kết thúc quá trình deploy 1 image từ 1 sự thay đổi của mã nguồn dự án do developer thay đổ</w:t>
      </w:r>
      <w:r w:rsidR="006B1018">
        <w:t>i</w:t>
      </w:r>
    </w:p>
    <w:p w14:paraId="32AA03BF" w14:textId="74BD9730" w:rsidR="006B1018" w:rsidRDefault="006B1018">
      <w:pPr>
        <w:pStyle w:val="Nidungvnbn"/>
        <w:numPr>
          <w:ilvl w:val="0"/>
          <w:numId w:val="3"/>
        </w:numPr>
      </w:pPr>
      <w:r>
        <w:t>Để có Gitlab CI/CD có thể chạy được thì ta cần cấu hình ở các site trong dự án như Front-end (Giao diện) , Back-end (API) , CDN (Lưu trữ hình ảnh) mỗi site phải cần có 1 DockerFile để đóng gói</w:t>
      </w:r>
      <w:r w:rsidR="001845DA">
        <w:t xml:space="preserve"> </w:t>
      </w:r>
    </w:p>
    <w:p w14:paraId="67ECAB0D" w14:textId="12031779" w:rsidR="00F974E1" w:rsidRDefault="00F974E1">
      <w:pPr>
        <w:pStyle w:val="Nidungvnbn"/>
        <w:numPr>
          <w:ilvl w:val="0"/>
          <w:numId w:val="3"/>
        </w:numPr>
      </w:pPr>
      <w:r>
        <w:t>N</w:t>
      </w:r>
      <w:r w:rsidRPr="007449C9">
        <w:t>hiệm vụ của nó là mỗi khi thao tác với docker để tiến hành đóng gói thì docker sẽ đọc nội dùng trong Dockerfile ở site cần đóng gói và thực hiện các đoạn mã được viết trong đó để đóng gói và lấy những tài nguyên cần có để đính kèm vào trong gói mà ta cần để chạy nó ở máy khác hoặc ở  server mà không bị lỗi</w:t>
      </w:r>
    </w:p>
    <w:p w14:paraId="2EC7C2F0" w14:textId="24B66F40" w:rsidR="001845DA" w:rsidRDefault="0075132F" w:rsidP="00C44284">
      <w:pPr>
        <w:pStyle w:val="Nidungvnbn"/>
      </w:pPr>
      <w:r>
        <w:t xml:space="preserve"> Đối với DockerFile ở </w:t>
      </w:r>
      <w:r w:rsidR="009D10C9">
        <w:t>Back-end (</w:t>
      </w:r>
      <w:r>
        <w:t>API</w:t>
      </w:r>
      <w:r w:rsidR="009D10C9">
        <w:t>)</w:t>
      </w:r>
      <w:r>
        <w:t xml:space="preserve"> </w:t>
      </w:r>
    </w:p>
    <w:p w14:paraId="24529E9E" w14:textId="4ACD9FA5"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FROM node:14.17.3-alpine as da2</w:t>
      </w:r>
    </w:p>
    <w:p w14:paraId="4542D8DD" w14:textId="3B4114F4"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WORKDIR /app</w:t>
      </w:r>
    </w:p>
    <w:p w14:paraId="2FF5B3E5" w14:textId="0AECD8AD"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COPY package*.json ./</w:t>
      </w:r>
    </w:p>
    <w:p w14:paraId="129271E3" w14:textId="430DFE98"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COPY prisma ./prisma/</w:t>
      </w:r>
    </w:p>
    <w:p w14:paraId="6D89FC39" w14:textId="3FDAAC3A"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RUN  npm install</w:t>
      </w:r>
    </w:p>
    <w:p w14:paraId="07311DE5" w14:textId="2348EDE2"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COPY . .</w:t>
      </w:r>
    </w:p>
    <w:p w14:paraId="02549E15"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t>ENV PORT=4000</w:t>
      </w:r>
    </w:p>
    <w:p w14:paraId="03412E79"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lastRenderedPageBreak/>
        <w:t>ENV ACCESS_TOKEN="51702075DAT_51702017HIEU"</w:t>
      </w:r>
    </w:p>
    <w:p w14:paraId="76A09D31"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t>ENV CDN_URL="http://159.223.54.199:3002/"</w:t>
      </w:r>
    </w:p>
    <w:p w14:paraId="0ABB4B59"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t>ENV DATABASE_URL="sqlserver://159.223.54.199:1433;database=QLHS_TDTU;user=sa;password=51702017Hieu51702075Dat;encrypt=true;trustServerCertificate=true;"</w:t>
      </w:r>
    </w:p>
    <w:p w14:paraId="4E464C8E"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t>ENV CLIENT_ID_TDTU="454375430021-ins1u408up6msulgvnffrl4f9hn1nlt5.apps.googleusercontent.com"</w:t>
      </w:r>
    </w:p>
    <w:p w14:paraId="15F638F0" w14:textId="4D724FF6"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ENV CLIENT_ID_NORMAL="772360898971-ufhi78bgjm44o9r1megrah02lnfb8f8s.apps.googleusercontent.com"</w:t>
      </w:r>
    </w:p>
    <w:p w14:paraId="03CDF905" w14:textId="35727419" w:rsidR="00521F21" w:rsidRPr="00521F21" w:rsidRDefault="00521F21" w:rsidP="00F974E1">
      <w:pPr>
        <w:pStyle w:val="Code"/>
        <w:spacing w:before="0" w:after="0" w:line="360" w:lineRule="auto"/>
        <w:ind w:left="1440"/>
        <w:rPr>
          <w:rFonts w:ascii="Times New Roman" w:hAnsi="Times New Roman" w:cs="Times New Roman"/>
        </w:rPr>
      </w:pPr>
      <w:r w:rsidRPr="00521F21">
        <w:rPr>
          <w:rFonts w:ascii="Times New Roman" w:hAnsi="Times New Roman" w:cs="Times New Roman"/>
        </w:rPr>
        <w:t>EXPOSE 4000</w:t>
      </w:r>
    </w:p>
    <w:p w14:paraId="0FD6DBDB" w14:textId="77777777" w:rsidR="00521F21" w:rsidRPr="00521F21" w:rsidRDefault="00521F21" w:rsidP="00521F21">
      <w:pPr>
        <w:pStyle w:val="Code"/>
        <w:spacing w:before="0" w:after="0" w:line="360" w:lineRule="auto"/>
        <w:ind w:left="1440"/>
        <w:rPr>
          <w:rFonts w:ascii="Times New Roman" w:hAnsi="Times New Roman" w:cs="Times New Roman"/>
        </w:rPr>
      </w:pPr>
      <w:r w:rsidRPr="00521F21">
        <w:rPr>
          <w:rFonts w:ascii="Times New Roman" w:hAnsi="Times New Roman" w:cs="Times New Roman"/>
        </w:rPr>
        <w:t xml:space="preserve">CMD ["npm" , "run" , "start"] </w:t>
      </w:r>
    </w:p>
    <w:p w14:paraId="1EB54C72" w14:textId="58A76920" w:rsidR="0070548A" w:rsidRPr="001D016A" w:rsidRDefault="0070548A" w:rsidP="001D016A">
      <w:pPr>
        <w:pStyle w:val="Nidungvnbn"/>
      </w:pPr>
      <w:r w:rsidRPr="001D016A">
        <w:t>Ý nghĩa của từng dòng bên trên như sau :</w:t>
      </w:r>
    </w:p>
    <w:p w14:paraId="442E6CD9" w14:textId="6ED9375D" w:rsidR="0070548A" w:rsidRPr="001D016A" w:rsidRDefault="0070548A">
      <w:pPr>
        <w:pStyle w:val="Nidungvnbn"/>
        <w:numPr>
          <w:ilvl w:val="0"/>
          <w:numId w:val="3"/>
        </w:numPr>
      </w:pPr>
      <w:r w:rsidRPr="001D016A">
        <w:t>From :node 14.17.3-alpine as da2 có nghĩa là ta sẽ sửa dụng tài nguyên cho site này là node phiên bản 14.17.3 và đặt tên cho nó là da2</w:t>
      </w:r>
    </w:p>
    <w:p w14:paraId="4412A6E2" w14:textId="0D08E053" w:rsidR="0070548A" w:rsidRPr="001D016A" w:rsidRDefault="0070548A">
      <w:pPr>
        <w:pStyle w:val="Nidungvnbn"/>
        <w:numPr>
          <w:ilvl w:val="0"/>
          <w:numId w:val="3"/>
        </w:numPr>
      </w:pPr>
      <w:r w:rsidRPr="001D016A">
        <w:t>WORKDIR /app có nghĩa là nơi mà thực hiện thao đóng gói sẽ là thư mục /app</w:t>
      </w:r>
    </w:p>
    <w:p w14:paraId="1A991514" w14:textId="208447F1" w:rsidR="0070548A" w:rsidRPr="001D016A" w:rsidRDefault="0070548A">
      <w:pPr>
        <w:pStyle w:val="Nidungvnbn"/>
        <w:numPr>
          <w:ilvl w:val="0"/>
          <w:numId w:val="3"/>
        </w:numPr>
      </w:pPr>
      <w:r w:rsidRPr="001D016A">
        <w:t xml:space="preserve">COPY package*.json/ được hiểu là sẽ tiến hành đưa các gói tài nguyên được khai báo trong package và package-lock vào trong gói </w:t>
      </w:r>
    </w:p>
    <w:p w14:paraId="7DCA6618" w14:textId="2BB27B9E" w:rsidR="0070548A" w:rsidRPr="001D016A" w:rsidRDefault="0070548A">
      <w:pPr>
        <w:pStyle w:val="Nidungvnbn"/>
        <w:numPr>
          <w:ilvl w:val="0"/>
          <w:numId w:val="3"/>
        </w:numPr>
      </w:pPr>
      <w:r w:rsidRPr="001D016A">
        <w:t>COPY prisma ./prisma/ Ở Dự án này sử dụng công cụ ORM là prisma được đặt trong thư mục ./prisma nên lệnh này được dùng để copy tài nguyên của prisma vào trong gói</w:t>
      </w:r>
    </w:p>
    <w:p w14:paraId="58BBB202" w14:textId="410B020B" w:rsidR="0070548A" w:rsidRPr="001D016A" w:rsidRDefault="0070548A">
      <w:pPr>
        <w:pStyle w:val="Nidungvnbn"/>
        <w:numPr>
          <w:ilvl w:val="0"/>
          <w:numId w:val="3"/>
        </w:numPr>
      </w:pPr>
      <w:r w:rsidRPr="001D016A">
        <w:t>Npm install khi sử dụng node ở bất kì máy nào ta sẽ phải cài đặt bằng câu lệnh này nên khi đóng gói ta sẽ tiến hành cài đặt trước các tài nguyên cho dự án và sau đó đóng gói phần tài nguyên này kèm theo site dự án</w:t>
      </w:r>
    </w:p>
    <w:p w14:paraId="33A8EA58" w14:textId="198BF520" w:rsidR="0070548A" w:rsidRPr="001D016A" w:rsidRDefault="0070548A">
      <w:pPr>
        <w:pStyle w:val="Nidungvnbn"/>
        <w:numPr>
          <w:ilvl w:val="0"/>
          <w:numId w:val="3"/>
        </w:numPr>
      </w:pPr>
      <w:r w:rsidRPr="001D016A">
        <w:t xml:space="preserve">Các biến có ENV = có nghĩa là sẽ khai báo biến môi trường để khi gói được chạy sẽ sử dụng các biến môi trường này vì file .env khai báo biến ở nodejs </w:t>
      </w:r>
      <w:r w:rsidRPr="001D016A">
        <w:lastRenderedPageBreak/>
        <w:t>nhưng khi ta đóng gói docker sẽ không đóng gói file .env này nên ta cần khai báo biến</w:t>
      </w:r>
    </w:p>
    <w:p w14:paraId="7232EFDB" w14:textId="3359946B" w:rsidR="0070548A" w:rsidRPr="001D016A" w:rsidRDefault="0070548A">
      <w:pPr>
        <w:pStyle w:val="Nidungvnbn"/>
        <w:numPr>
          <w:ilvl w:val="0"/>
          <w:numId w:val="3"/>
        </w:numPr>
      </w:pPr>
      <w:r w:rsidRPr="001D016A">
        <w:t xml:space="preserve">Expose 4000 có nghĩa là khi docker đóng gói xong site dự án này sẽ được đẩy ra là cổng (port) 4000 </w:t>
      </w:r>
    </w:p>
    <w:p w14:paraId="2728A61D" w14:textId="38A0305A" w:rsidR="0070548A" w:rsidRPr="001D016A" w:rsidRDefault="0070548A">
      <w:pPr>
        <w:pStyle w:val="Nidungvnbn"/>
        <w:numPr>
          <w:ilvl w:val="0"/>
          <w:numId w:val="9"/>
        </w:numPr>
      </w:pPr>
      <w:r w:rsidRPr="001D016A">
        <w:t xml:space="preserve">CMD [“npm” , “run” ,  “start”]: đặt các lệnh có thể hoạt động trong quá trình docker chạy gói </w:t>
      </w:r>
    </w:p>
    <w:p w14:paraId="183A7111" w14:textId="487E87C6" w:rsidR="0075132F" w:rsidRPr="0059722B" w:rsidRDefault="009D10C9" w:rsidP="0059722B">
      <w:pPr>
        <w:pStyle w:val="Nidungvnbn"/>
      </w:pPr>
      <w:r w:rsidRPr="0059722B">
        <w:t>Đối với DockerFile ở Front-end (UI)</w:t>
      </w:r>
    </w:p>
    <w:p w14:paraId="59437162"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FROM node:14.17.3-alpine AS da2frontend</w:t>
      </w:r>
    </w:p>
    <w:p w14:paraId="0B619013"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WORKDIR /app</w:t>
      </w:r>
    </w:p>
    <w:p w14:paraId="38E0E9B7"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COPY package*.json ./</w:t>
      </w:r>
    </w:p>
    <w:p w14:paraId="2772EFE4"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RUN yarn install</w:t>
      </w:r>
    </w:p>
    <w:p w14:paraId="7F69D292"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COPY . .</w:t>
      </w:r>
    </w:p>
    <w:p w14:paraId="19C01597" w14:textId="77777777" w:rsidR="009D10C9" w:rsidRPr="009D10C9" w:rsidRDefault="009D10C9" w:rsidP="009D10C9">
      <w:pPr>
        <w:pStyle w:val="Code"/>
        <w:spacing w:before="0" w:after="0" w:line="360" w:lineRule="auto"/>
        <w:ind w:left="1440"/>
        <w:rPr>
          <w:rFonts w:ascii="Times New Roman" w:hAnsi="Times New Roman" w:cs="Times New Roman"/>
        </w:rPr>
      </w:pPr>
    </w:p>
    <w:p w14:paraId="790900B8"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RUN yarn</w:t>
      </w:r>
    </w:p>
    <w:p w14:paraId="696D7BE4"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RUN yarn build</w:t>
      </w:r>
    </w:p>
    <w:p w14:paraId="2836CD25" w14:textId="77777777" w:rsidR="009D10C9" w:rsidRPr="009D10C9" w:rsidRDefault="009D10C9" w:rsidP="009D10C9">
      <w:pPr>
        <w:pStyle w:val="Code"/>
        <w:spacing w:before="0" w:after="0" w:line="360" w:lineRule="auto"/>
        <w:ind w:left="1440"/>
        <w:rPr>
          <w:rFonts w:ascii="Times New Roman" w:hAnsi="Times New Roman" w:cs="Times New Roman"/>
        </w:rPr>
      </w:pPr>
    </w:p>
    <w:p w14:paraId="5968CCD2"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FROM nginx:stable-alpine</w:t>
      </w:r>
    </w:p>
    <w:p w14:paraId="24867FF7"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COPY --from=da2frontend /app/build /usr/share/nginx/html</w:t>
      </w:r>
    </w:p>
    <w:p w14:paraId="56E7DAE1"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RUN rm /etc/nginx/conf.d/default.conf</w:t>
      </w:r>
    </w:p>
    <w:p w14:paraId="17C4D3C4"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COPY --from=da2frontend /app/nginx/nginx.conf /etc/nginx/conf.d</w:t>
      </w:r>
    </w:p>
    <w:p w14:paraId="74FCBA80"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 Containers run nginx with global directives and daemon off</w:t>
      </w:r>
    </w:p>
    <w:p w14:paraId="1E8BB876"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EXPOSE 80</w:t>
      </w:r>
    </w:p>
    <w:p w14:paraId="7130595C" w14:textId="77777777" w:rsidR="009D10C9" w:rsidRPr="009D10C9" w:rsidRDefault="009D10C9" w:rsidP="009D10C9">
      <w:pPr>
        <w:pStyle w:val="Code"/>
        <w:spacing w:before="0" w:after="0" w:line="360" w:lineRule="auto"/>
        <w:ind w:left="1440"/>
        <w:rPr>
          <w:rFonts w:ascii="Times New Roman" w:hAnsi="Times New Roman" w:cs="Times New Roman"/>
        </w:rPr>
      </w:pPr>
    </w:p>
    <w:p w14:paraId="66E11E19" w14:textId="77777777" w:rsidR="009D10C9" w:rsidRPr="009D10C9" w:rsidRDefault="009D10C9" w:rsidP="009D10C9">
      <w:pPr>
        <w:pStyle w:val="Code"/>
        <w:spacing w:before="0" w:after="0" w:line="360" w:lineRule="auto"/>
        <w:ind w:left="1440"/>
        <w:rPr>
          <w:rFonts w:ascii="Times New Roman" w:hAnsi="Times New Roman" w:cs="Times New Roman"/>
        </w:rPr>
      </w:pPr>
      <w:r w:rsidRPr="009D10C9">
        <w:rPr>
          <w:rFonts w:ascii="Times New Roman" w:hAnsi="Times New Roman" w:cs="Times New Roman"/>
        </w:rPr>
        <w:t>CMD ["nginx", "-g", "daemon off;"]</w:t>
      </w:r>
    </w:p>
    <w:p w14:paraId="14C1BD4E" w14:textId="6E576BA5" w:rsidR="00662394" w:rsidRDefault="00662394">
      <w:pPr>
        <w:pStyle w:val="Nidungvnbn"/>
        <w:numPr>
          <w:ilvl w:val="0"/>
          <w:numId w:val="9"/>
        </w:numPr>
      </w:pPr>
      <w:r>
        <w:t>Front-end (UI) sẽ có một chút thay đổi do Front-end chạy bằng ReactJs nên DockerFile của Front-end sẽ như sau</w:t>
      </w:r>
    </w:p>
    <w:p w14:paraId="67882383" w14:textId="2A41BDB0" w:rsidR="00662394" w:rsidRDefault="00662394">
      <w:pPr>
        <w:pStyle w:val="Nidungvnbn"/>
        <w:numPr>
          <w:ilvl w:val="0"/>
          <w:numId w:val="9"/>
        </w:numPr>
      </w:pPr>
      <w:r>
        <w:t>From cũng như Back-end sẽ sử dụng bản node là 14.17.3</w:t>
      </w:r>
    </w:p>
    <w:p w14:paraId="6CC7520C" w14:textId="6866D0CD" w:rsidR="00662394" w:rsidRDefault="00662394">
      <w:pPr>
        <w:pStyle w:val="Nidungvnbn"/>
        <w:numPr>
          <w:ilvl w:val="0"/>
          <w:numId w:val="9"/>
        </w:numPr>
      </w:pPr>
      <w:r>
        <w:t>Địa chỉ làm việc sẽ là /app</w:t>
      </w:r>
    </w:p>
    <w:p w14:paraId="35A3810F" w14:textId="55D232DA" w:rsidR="00662394" w:rsidRDefault="00662394">
      <w:pPr>
        <w:pStyle w:val="Nidungvnbn"/>
        <w:numPr>
          <w:ilvl w:val="0"/>
          <w:numId w:val="9"/>
        </w:numPr>
      </w:pPr>
      <w:r>
        <w:lastRenderedPageBreak/>
        <w:t>Tiến hành việc lấy nhưng tài nguyên trong package , package-lock vào trong gói</w:t>
      </w:r>
    </w:p>
    <w:p w14:paraId="5C9AE919" w14:textId="52352CC2" w:rsidR="00662394" w:rsidRDefault="00662394">
      <w:pPr>
        <w:pStyle w:val="Nidungvnbn"/>
        <w:numPr>
          <w:ilvl w:val="0"/>
          <w:numId w:val="9"/>
        </w:numPr>
      </w:pPr>
      <w:r>
        <w:t xml:space="preserve">Tiến hành yarn install để cài đặt các tài nguyên được khai báo trong packge.json </w:t>
      </w:r>
    </w:p>
    <w:p w14:paraId="3DED5D51" w14:textId="7B2DA6CE" w:rsidR="00662394" w:rsidRDefault="00E17450">
      <w:pPr>
        <w:pStyle w:val="Nidungvnbn"/>
        <w:numPr>
          <w:ilvl w:val="0"/>
          <w:numId w:val="9"/>
        </w:numPr>
      </w:pPr>
      <w:r>
        <w:t>C</w:t>
      </w:r>
      <w:r w:rsidR="00662394">
        <w:t>opy hết các tài nguyên vừa install đó</w:t>
      </w:r>
    </w:p>
    <w:p w14:paraId="5621C238" w14:textId="0D10325A" w:rsidR="00662394" w:rsidRDefault="00E17450">
      <w:pPr>
        <w:pStyle w:val="Nidungvnbn"/>
        <w:numPr>
          <w:ilvl w:val="0"/>
          <w:numId w:val="9"/>
        </w:numPr>
      </w:pPr>
      <w:r>
        <w:t>Với việc sử dụng R</w:t>
      </w:r>
      <w:r w:rsidR="00662394">
        <w:t>eactJS khi muốn deploy ta sẽ không sử dụng là npm run start , yarn start mà ta sẽ sử dụng lệnh build lúc này ReactJS sẽ build dự án của ta thành 1 folder build trong đó sẽ nén mã nguồn của ta lại thành các file là .html , css , .js để khi react hoạt động chỉ trỏ đến thư mục public và lấy ra tất cả file .html .css và .js để chạy trên trình duyệt web</w:t>
      </w:r>
    </w:p>
    <w:p w14:paraId="6824B75B" w14:textId="32F0ED8B" w:rsidR="00662394" w:rsidRDefault="00662394">
      <w:pPr>
        <w:pStyle w:val="Nidungvnbn"/>
        <w:numPr>
          <w:ilvl w:val="0"/>
          <w:numId w:val="9"/>
        </w:numPr>
      </w:pPr>
      <w:r>
        <w:t xml:space="preserve">Sau khi build thì ta tiến hành giai đoạn tiếp theo trong Docker file thì để deploy được dự án thì sẽ sử dụng một nền tảng khác đó là nginx </w:t>
      </w:r>
    </w:p>
    <w:p w14:paraId="639B162B" w14:textId="6FA7F17C" w:rsidR="00662394" w:rsidRDefault="00662394">
      <w:pPr>
        <w:pStyle w:val="Nidungvnbn"/>
        <w:numPr>
          <w:ilvl w:val="0"/>
          <w:numId w:val="9"/>
        </w:numPr>
      </w:pPr>
      <w:r>
        <w:t>Từ gói ta đã đặt tên docker sẽ copy toàn bộ file build ở gói sang thư mục mặc định mà khi ta start nginx lên là nginx sẽ trỏ thẳng vào thư mục mặc định này ở đây là usr/share/nginx/html</w:t>
      </w:r>
    </w:p>
    <w:p w14:paraId="4FAE4FFA" w14:textId="750ED176" w:rsidR="00662394" w:rsidRDefault="00662394">
      <w:pPr>
        <w:pStyle w:val="Nidungvnbn"/>
        <w:numPr>
          <w:ilvl w:val="0"/>
          <w:numId w:val="9"/>
        </w:numPr>
      </w:pPr>
      <w:r>
        <w:t>Trong nginx sẽ có 1 file thiết lập mặc định nên ta sẽ tiến hành xóa file thiết lập mặc định này và tiếp theo là lấy toàn bộ file thiết lập của bản thân ra và đưa vào đó</w:t>
      </w:r>
    </w:p>
    <w:p w14:paraId="3A6383CE" w14:textId="77777777" w:rsidR="00CA21F3" w:rsidRPr="00CA21F3" w:rsidRDefault="00CA21F3" w:rsidP="004A1A4C">
      <w:pPr>
        <w:pStyle w:val="Code"/>
        <w:spacing w:before="0" w:after="0" w:line="360" w:lineRule="auto"/>
        <w:ind w:left="1440"/>
        <w:rPr>
          <w:rFonts w:ascii="Times New Roman" w:hAnsi="Times New Roman" w:cs="Times New Roman"/>
        </w:rPr>
      </w:pPr>
    </w:p>
    <w:p w14:paraId="3CF523C7" w14:textId="37790FE5"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server {</w:t>
      </w:r>
    </w:p>
    <w:p w14:paraId="236A6276"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listen 80;</w:t>
      </w:r>
    </w:p>
    <w:p w14:paraId="43500230"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server_name jobportaltdtu.com;</w:t>
      </w:r>
    </w:p>
    <w:p w14:paraId="6F70C38D" w14:textId="77777777" w:rsidR="00CA21F3" w:rsidRPr="00CA21F3" w:rsidRDefault="00CA21F3" w:rsidP="004A1A4C">
      <w:pPr>
        <w:pStyle w:val="Code"/>
        <w:spacing w:before="0" w:after="0" w:line="360" w:lineRule="auto"/>
        <w:ind w:left="1440"/>
        <w:rPr>
          <w:rFonts w:ascii="Times New Roman" w:hAnsi="Times New Roman" w:cs="Times New Roman"/>
        </w:rPr>
      </w:pPr>
    </w:p>
    <w:p w14:paraId="540AE970"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location / {</w:t>
      </w:r>
    </w:p>
    <w:p w14:paraId="41AA5936"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root /usr/share/nginx/html;</w:t>
      </w:r>
    </w:p>
    <w:p w14:paraId="3F2D3932"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index index.html index.htm;</w:t>
      </w:r>
    </w:p>
    <w:p w14:paraId="44F7FF11"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try_files $uri $uri/ /index.html =404;</w:t>
      </w:r>
    </w:p>
    <w:p w14:paraId="79010916"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lastRenderedPageBreak/>
        <w:t>    }</w:t>
      </w:r>
    </w:p>
    <w:p w14:paraId="37C68FFF"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error_page 500 502 503 504 /50x.html;</w:t>
      </w:r>
    </w:p>
    <w:p w14:paraId="578EFEFB" w14:textId="77777777" w:rsidR="00CA21F3" w:rsidRPr="00CA21F3" w:rsidRDefault="00CA21F3" w:rsidP="004A1A4C">
      <w:pPr>
        <w:pStyle w:val="Code"/>
        <w:spacing w:before="0" w:after="0" w:line="360" w:lineRule="auto"/>
        <w:ind w:left="1440"/>
        <w:rPr>
          <w:rFonts w:ascii="Times New Roman" w:hAnsi="Times New Roman" w:cs="Times New Roman"/>
        </w:rPr>
      </w:pPr>
    </w:p>
    <w:p w14:paraId="23D8B8C1"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location = /50x.html {</w:t>
      </w:r>
    </w:p>
    <w:p w14:paraId="4C348839"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root /usr/share/nginx/html;</w:t>
      </w:r>
    </w:p>
    <w:p w14:paraId="165AD0D2"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    }</w:t>
      </w:r>
    </w:p>
    <w:p w14:paraId="3509C129" w14:textId="77777777" w:rsidR="00CA21F3" w:rsidRPr="00CA21F3" w:rsidRDefault="00CA21F3" w:rsidP="004A1A4C">
      <w:pPr>
        <w:pStyle w:val="Code"/>
        <w:spacing w:before="0" w:after="0" w:line="360" w:lineRule="auto"/>
        <w:ind w:left="1440"/>
        <w:rPr>
          <w:rFonts w:ascii="Times New Roman" w:hAnsi="Times New Roman" w:cs="Times New Roman"/>
        </w:rPr>
      </w:pPr>
      <w:r w:rsidRPr="00CA21F3">
        <w:rPr>
          <w:rFonts w:ascii="Times New Roman" w:hAnsi="Times New Roman" w:cs="Times New Roman"/>
        </w:rPr>
        <w:t>}</w:t>
      </w:r>
    </w:p>
    <w:p w14:paraId="54869ED7" w14:textId="772B8447" w:rsidR="00CA21F3" w:rsidRDefault="00CA21F3">
      <w:pPr>
        <w:pStyle w:val="Nidungvnbn"/>
        <w:numPr>
          <w:ilvl w:val="0"/>
          <w:numId w:val="9"/>
        </w:numPr>
      </w:pPr>
      <w:r>
        <w:t xml:space="preserve">File cấu hình nginx sẽ như sau cổng trỏ đến nginx sẽ là cổng 80 và khi ở trên server thì tên của server là jobportaltdtu.com tên miền này được mưa ở tenten.vn và khi ta truy cập bên tenten ta cần thiết lập cho tên miền trỏ về địa chỉ ip của server chứa mã nguồn trang web thì khi đó nginx sẽ bắt là khi gõ tên miền jobportaltdtu.com nó sẽ trỏ vào IP của server và chỉ vào cổng 80 khi này mã nguồn Front-end của trang web sẽ được đặt ở usr/share/nginx/html khi đó trang web của ta sẽ được truy cập thông qua tên miền mà ta cấu hình </w:t>
      </w:r>
    </w:p>
    <w:p w14:paraId="392B9D6F" w14:textId="14FEA24E" w:rsidR="009D10C9" w:rsidRDefault="00662394">
      <w:pPr>
        <w:pStyle w:val="Nidungvnbn"/>
        <w:numPr>
          <w:ilvl w:val="0"/>
          <w:numId w:val="9"/>
        </w:numPr>
      </w:pPr>
      <w:r>
        <w:t>Và các coogn lệnh cho phép hoạt động trong suốt quá trình chạy docker là CMD [“nginx “ “-g” “daemon-off”]</w:t>
      </w:r>
    </w:p>
    <w:p w14:paraId="07A549F4" w14:textId="38655208" w:rsidR="00FC198E" w:rsidRDefault="00FC198E">
      <w:pPr>
        <w:pStyle w:val="ListParagraph"/>
        <w:numPr>
          <w:ilvl w:val="0"/>
          <w:numId w:val="9"/>
        </w:numPr>
        <w:spacing w:line="360" w:lineRule="auto"/>
        <w:rPr>
          <w:sz w:val="28"/>
          <w:szCs w:val="28"/>
        </w:rPr>
      </w:pPr>
      <w:r w:rsidRPr="00FC198E">
        <w:rPr>
          <w:sz w:val="28"/>
          <w:szCs w:val="28"/>
        </w:rPr>
        <w:t>Phía trên là file thiết lập của từng site là Front-end và Back-end khi start dự án sẽ tiến hành start cả 2 site cùng một lúc thì khi này ở dự án nơi chứa cả 2 site ta sẽ tạo thêm 1 file là Docker-Compose.yml</w:t>
      </w:r>
      <w:r w:rsidR="00616B28">
        <w:rPr>
          <w:sz w:val="28"/>
          <w:szCs w:val="28"/>
        </w:rPr>
        <w:t>\</w:t>
      </w:r>
    </w:p>
    <w:p w14:paraId="6C442DFA" w14:textId="1633E9A8" w:rsidR="00616B28" w:rsidRPr="00616B28" w:rsidRDefault="00616B28" w:rsidP="00B148AB">
      <w:pPr>
        <w:pStyle w:val="Code"/>
        <w:spacing w:before="0" w:after="0" w:line="360" w:lineRule="auto"/>
        <w:ind w:left="1440"/>
        <w:rPr>
          <w:rFonts w:ascii="Times New Roman" w:hAnsi="Times New Roman" w:cs="Times New Roman"/>
        </w:rPr>
      </w:pPr>
      <w:r w:rsidRPr="00616B28">
        <w:rPr>
          <w:rFonts w:ascii="Times New Roman" w:hAnsi="Times New Roman" w:cs="Times New Roman"/>
        </w:rPr>
        <w:t>version: '2.2'</w:t>
      </w:r>
    </w:p>
    <w:p w14:paraId="0EA4CA2E"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services:</w:t>
      </w:r>
    </w:p>
    <w:p w14:paraId="62ED1203"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backend:</w:t>
      </w:r>
    </w:p>
    <w:p w14:paraId="3BD8EBFC"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build:</w:t>
      </w:r>
    </w:p>
    <w:p w14:paraId="0BE1F5CC"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context : ./Back-End</w:t>
      </w:r>
    </w:p>
    <w:p w14:paraId="769F3F04"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dockerfile : ./Dockerfile</w:t>
      </w:r>
    </w:p>
    <w:p w14:paraId="5641673A"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 image : 'backendda2'</w:t>
      </w:r>
    </w:p>
    <w:p w14:paraId="2621EFC4"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container_name: backendda2</w:t>
      </w:r>
    </w:p>
    <w:p w14:paraId="7EF807EB"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lastRenderedPageBreak/>
        <w:t>      ports :</w:t>
      </w:r>
    </w:p>
    <w:p w14:paraId="0C54BAC9"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- 4000:4000</w:t>
      </w:r>
    </w:p>
    <w:p w14:paraId="298E609A"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frontent:</w:t>
      </w:r>
    </w:p>
    <w:p w14:paraId="561CB488"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build :</w:t>
      </w:r>
    </w:p>
    <w:p w14:paraId="2646B547"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context : ./front-end</w:t>
      </w:r>
    </w:p>
    <w:p w14:paraId="01A51F8A"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dockerfile: ./Dockerfile</w:t>
      </w:r>
    </w:p>
    <w:p w14:paraId="36B7B432"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 image : 'frontda2'</w:t>
      </w:r>
    </w:p>
    <w:p w14:paraId="4088AB72"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container_name: frontda2</w:t>
      </w:r>
    </w:p>
    <w:p w14:paraId="56260C14"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ports :</w:t>
      </w:r>
    </w:p>
    <w:p w14:paraId="0CAA490A"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- 80:80</w:t>
      </w:r>
    </w:p>
    <w:p w14:paraId="7BC0BC14"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links :</w:t>
      </w:r>
    </w:p>
    <w:p w14:paraId="2BFC34FE" w14:textId="77777777" w:rsidR="00616B28" w:rsidRPr="00616B28" w:rsidRDefault="00616B28" w:rsidP="00616B28">
      <w:pPr>
        <w:pStyle w:val="Code"/>
        <w:spacing w:before="0" w:after="0" w:line="360" w:lineRule="auto"/>
        <w:ind w:left="1440"/>
        <w:rPr>
          <w:rFonts w:ascii="Times New Roman" w:hAnsi="Times New Roman" w:cs="Times New Roman"/>
        </w:rPr>
      </w:pPr>
      <w:r w:rsidRPr="00616B28">
        <w:rPr>
          <w:rFonts w:ascii="Times New Roman" w:hAnsi="Times New Roman" w:cs="Times New Roman"/>
        </w:rPr>
        <w:t>        - "backend:be"</w:t>
      </w:r>
    </w:p>
    <w:p w14:paraId="37E754CF" w14:textId="5EB543B1" w:rsidR="0047304F" w:rsidRDefault="0047304F">
      <w:pPr>
        <w:pStyle w:val="Nidungvnbn"/>
        <w:numPr>
          <w:ilvl w:val="0"/>
          <w:numId w:val="9"/>
        </w:numPr>
      </w:pPr>
      <w:r>
        <w:t>File docker-compose.yml đóng vai trò sẽ chữa các thiết lập mà ta sẽ khai báo khi ta muốn khởi động dự án với những gói nào và các gói riêng biệt được start ở cổng (port) số mấy</w:t>
      </w:r>
    </w:p>
    <w:p w14:paraId="40AD4E5C" w14:textId="749ADAB4" w:rsidR="0047304F" w:rsidRDefault="0047304F">
      <w:pPr>
        <w:pStyle w:val="Nidungvnbn"/>
        <w:numPr>
          <w:ilvl w:val="0"/>
          <w:numId w:val="9"/>
        </w:numPr>
      </w:pPr>
      <w:r>
        <w:t>version tag được dùng với mục đích là định danh cho quá trình khởi động dự án</w:t>
      </w:r>
    </w:p>
    <w:p w14:paraId="53A3EBFF" w14:textId="3470C511" w:rsidR="0047304F" w:rsidRDefault="0047304F">
      <w:pPr>
        <w:pStyle w:val="Nidungvnbn"/>
        <w:numPr>
          <w:ilvl w:val="0"/>
          <w:numId w:val="9"/>
        </w:numPr>
      </w:pPr>
      <w:r>
        <w:t>services tag là nơi ta sẽ thiết lập các đoạn mã để build cũng như run các image</w:t>
      </w:r>
    </w:p>
    <w:p w14:paraId="52A187E7" w14:textId="7C7DBC41" w:rsidR="0047304F" w:rsidRDefault="0047304F">
      <w:pPr>
        <w:pStyle w:val="Nidungvnbn"/>
        <w:numPr>
          <w:ilvl w:val="0"/>
          <w:numId w:val="9"/>
        </w:numPr>
      </w:pPr>
      <w:r>
        <w:t>Với dự án này file docker-compose bao gồm 3 services gồm các site là back-end , front-end , cdn (Là nơi chứa các tập tin được upload hoặc là hình ảnh)</w:t>
      </w:r>
    </w:p>
    <w:p w14:paraId="2208D300" w14:textId="27D9B631" w:rsidR="00616B28" w:rsidRPr="0047304F" w:rsidRDefault="0047304F">
      <w:pPr>
        <w:pStyle w:val="Nidungvnbn"/>
        <w:numPr>
          <w:ilvl w:val="0"/>
          <w:numId w:val="9"/>
        </w:numPr>
      </w:pPr>
      <w:r>
        <w:t>Ví dụ như với site back-end sẽ tiến hành build ở địa chỉ là /back-end và file được docker trỏ đến đọc và build image là Dockerfile được đặt ở site back-end và tương tự các site khác ta khai báo tương tự như vậy và kèm theo port mà người cấu hình docker-compose này muốn site đó được start ở cổng (port) số mấy với phần port ta đơn giản hiểu là 3001 : 3001 có nghĩa là ánh xạ cổng 3001 của máy chủ vào cổng 3001 của docker</w:t>
      </w:r>
    </w:p>
    <w:p w14:paraId="6B5D36FC" w14:textId="2BE20FFE" w:rsidR="001242DA" w:rsidRPr="005033E8" w:rsidRDefault="000A534E">
      <w:pPr>
        <w:pStyle w:val="Tiumccp1"/>
        <w:numPr>
          <w:ilvl w:val="1"/>
          <w:numId w:val="57"/>
        </w:numPr>
      </w:pPr>
      <w:bookmarkStart w:id="125" w:name="_Toc126412904"/>
      <w:r w:rsidRPr="005033E8">
        <w:t>Khởi tạo React App</w:t>
      </w:r>
      <w:bookmarkEnd w:id="125"/>
    </w:p>
    <w:p w14:paraId="1B02252D" w14:textId="19817C15" w:rsidR="000A534E" w:rsidRPr="005D6772" w:rsidRDefault="000A534E" w:rsidP="005D6772">
      <w:pPr>
        <w:pStyle w:val="Nidungvnbn"/>
      </w:pPr>
      <w:r w:rsidRPr="005D6772">
        <w:lastRenderedPageBreak/>
        <w:t>Sử dụng câu lệnh:</w:t>
      </w:r>
    </w:p>
    <w:p w14:paraId="1B681C14" w14:textId="0DAED399" w:rsidR="000A534E" w:rsidRPr="005033E8" w:rsidRDefault="000A534E" w:rsidP="006C4D4B">
      <w:pPr>
        <w:pStyle w:val="Code"/>
        <w:spacing w:before="0" w:after="0" w:line="360" w:lineRule="auto"/>
        <w:ind w:left="1267"/>
        <w:rPr>
          <w:rFonts w:ascii="Times New Roman" w:hAnsi="Times New Roman" w:cs="Times New Roman"/>
        </w:rPr>
      </w:pPr>
      <w:r w:rsidRPr="005033E8">
        <w:rPr>
          <w:rFonts w:ascii="Times New Roman" w:hAnsi="Times New Roman" w:cs="Times New Roman"/>
        </w:rPr>
        <w:t>npx create-react-app</w:t>
      </w:r>
      <w:r w:rsidR="00CC3C41" w:rsidRPr="005033E8">
        <w:rPr>
          <w:rFonts w:ascii="Times New Roman" w:hAnsi="Times New Roman" w:cs="Times New Roman"/>
          <w:lang w:val="en-US"/>
        </w:rPr>
        <w:t xml:space="preserve"> front-end</w:t>
      </w:r>
      <w:r w:rsidRPr="005033E8">
        <w:rPr>
          <w:rFonts w:ascii="Times New Roman" w:hAnsi="Times New Roman" w:cs="Times New Roman"/>
        </w:rPr>
        <w:t xml:space="preserve"> --template typescript</w:t>
      </w:r>
    </w:p>
    <w:p w14:paraId="05B3F3A6" w14:textId="0B0E57EC" w:rsidR="00CC3C41" w:rsidRPr="005D6772" w:rsidRDefault="00CC3C41" w:rsidP="005D6772">
      <w:pPr>
        <w:pStyle w:val="Nidungvnbn"/>
      </w:pPr>
      <w:r w:rsidRPr="005D6772">
        <w:rPr>
          <w:rFonts w:eastAsiaTheme="majorEastAsia"/>
        </w:rPr>
        <w:t xml:space="preserve">Trong đó front-end là tên thư mục của ứng dụng. </w:t>
      </w:r>
      <w:r w:rsidRPr="005D6772">
        <w:t>--template typescript để sử dụng typescript</w:t>
      </w:r>
    </w:p>
    <w:p w14:paraId="3369A92E" w14:textId="084E64C1" w:rsidR="000A534E" w:rsidRPr="005033E8" w:rsidRDefault="00CC3C41" w:rsidP="006C4D4B">
      <w:pPr>
        <w:pStyle w:val="Code"/>
        <w:spacing w:before="0" w:after="0" w:line="360" w:lineRule="auto"/>
        <w:ind w:left="1267"/>
        <w:rPr>
          <w:rFonts w:ascii="Times New Roman" w:hAnsi="Times New Roman" w:cs="Times New Roman"/>
          <w:lang w:val="en-US"/>
        </w:rPr>
      </w:pPr>
      <w:r w:rsidRPr="005033E8">
        <w:rPr>
          <w:rFonts w:ascii="Times New Roman" w:hAnsi="Times New Roman" w:cs="Times New Roman"/>
          <w:lang w:val="en-US"/>
        </w:rPr>
        <w:t>Cd front-end</w:t>
      </w:r>
    </w:p>
    <w:p w14:paraId="74C73CA7" w14:textId="1107DD7B" w:rsidR="00CC3C41" w:rsidRPr="005033E8" w:rsidRDefault="00CC3C41" w:rsidP="006C4D4B">
      <w:pPr>
        <w:pStyle w:val="Code"/>
        <w:spacing w:before="0" w:after="0" w:line="360" w:lineRule="auto"/>
        <w:ind w:left="1267"/>
        <w:rPr>
          <w:rFonts w:ascii="Times New Roman" w:hAnsi="Times New Roman" w:cs="Times New Roman"/>
          <w:lang w:val="en-US"/>
        </w:rPr>
      </w:pPr>
      <w:r w:rsidRPr="005033E8">
        <w:rPr>
          <w:rFonts w:ascii="Times New Roman" w:hAnsi="Times New Roman" w:cs="Times New Roman"/>
          <w:lang w:val="en-US"/>
        </w:rPr>
        <w:t>Yarn start</w:t>
      </w:r>
    </w:p>
    <w:p w14:paraId="75C868C2" w14:textId="0228DE34" w:rsidR="00CC3C41" w:rsidRPr="00E32703" w:rsidRDefault="00CC3C41" w:rsidP="00E32703">
      <w:pPr>
        <w:pStyle w:val="Nidungvnbn"/>
        <w:rPr>
          <w:rFonts w:eastAsiaTheme="majorEastAsia"/>
        </w:rPr>
      </w:pPr>
      <w:r w:rsidRPr="00E32703">
        <w:rPr>
          <w:rFonts w:eastAsiaTheme="majorEastAsia"/>
        </w:rPr>
        <w:t>Web sẽ chạy ở localhost:3000/</w:t>
      </w:r>
    </w:p>
    <w:p w14:paraId="3C8406C1" w14:textId="4FA5380E" w:rsidR="00D847E2" w:rsidRPr="005033E8" w:rsidRDefault="00D847E2">
      <w:pPr>
        <w:pStyle w:val="Tiumccp1"/>
        <w:numPr>
          <w:ilvl w:val="1"/>
          <w:numId w:val="57"/>
        </w:numPr>
        <w:rPr>
          <w:rFonts w:eastAsiaTheme="majorEastAsia"/>
        </w:rPr>
      </w:pPr>
      <w:bookmarkStart w:id="126" w:name="_Toc126412905"/>
      <w:r w:rsidRPr="005033E8">
        <w:rPr>
          <w:rFonts w:eastAsiaTheme="majorEastAsia"/>
        </w:rPr>
        <w:t>Cấu trúc source code</w:t>
      </w:r>
      <w:r w:rsidR="00F00E93" w:rsidRPr="005033E8">
        <w:rPr>
          <w:rFonts w:eastAsiaTheme="majorEastAsia"/>
        </w:rPr>
        <w:t xml:space="preserve"> front end</w:t>
      </w:r>
      <w:bookmarkEnd w:id="126"/>
    </w:p>
    <w:p w14:paraId="641E2B9C" w14:textId="16F6E28D" w:rsidR="00D847E2" w:rsidRPr="005033E8" w:rsidRDefault="00D847E2" w:rsidP="006C4D4B">
      <w:pPr>
        <w:pStyle w:val="Code"/>
        <w:tabs>
          <w:tab w:val="clear" w:pos="916"/>
        </w:tabs>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Src</w:t>
      </w:r>
    </w:p>
    <w:p w14:paraId="65BD16AF" w14:textId="3F9F827A"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apis: chưa các file về api</w:t>
      </w:r>
    </w:p>
    <w:p w14:paraId="655D58A3" w14:textId="6220FD52"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xml:space="preserve">- assets: </w:t>
      </w:r>
    </w:p>
    <w:p w14:paraId="26A30FED" w14:textId="5FE46136"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ab/>
        <w:t>- images: chứa hình</w:t>
      </w:r>
    </w:p>
    <w:p w14:paraId="577235A6" w14:textId="72DAE1DA"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ab/>
        <w:t>- svg: chứa svg</w:t>
      </w:r>
    </w:p>
    <w:p w14:paraId="52176C38" w14:textId="59E4DF49"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common: chưa các common component (các component được sử dụng thường xuyên như input hay button)</w:t>
      </w:r>
    </w:p>
    <w:p w14:paraId="3C56DD65" w14:textId="5CE5D46A"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components: chứa các component còn lại</w:t>
      </w:r>
    </w:p>
    <w:p w14:paraId="7812D240" w14:textId="6B54DA41"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hooks: chứa các custom hook</w:t>
      </w:r>
    </w:p>
    <w:p w14:paraId="3145E9F9" w14:textId="45E7009B"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pages: chứa các page component</w:t>
      </w:r>
    </w:p>
    <w:p w14:paraId="4A0F248F" w14:textId="4F189AA4"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redux: chưa các file của redux</w:t>
      </w:r>
    </w:p>
    <w:p w14:paraId="7DF15C91" w14:textId="245C4E36"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routes: chưa các file dùng để thiết lập route</w:t>
      </w:r>
    </w:p>
    <w:p w14:paraId="043131BB" w14:textId="51598D77"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styles: chứa các css và scss file dùng trong root level</w:t>
      </w:r>
    </w:p>
    <w:p w14:paraId="289062BD" w14:textId="7657894E"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subpage: chưa các component sub page</w:t>
      </w:r>
    </w:p>
    <w:p w14:paraId="173B740B" w14:textId="32C5A76B"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types: chứa các type cùng cho typescript</w:t>
      </w:r>
    </w:p>
    <w:p w14:paraId="63B481F2" w14:textId="62A74B2F" w:rsidR="00D847E2" w:rsidRPr="005033E8" w:rsidRDefault="00D847E2"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utils</w:t>
      </w:r>
      <w:r w:rsidR="00DC5537" w:rsidRPr="005033E8">
        <w:rPr>
          <w:rFonts w:ascii="Times New Roman" w:hAnsi="Times New Roman" w:cs="Times New Roman"/>
          <w:lang w:val="en-US"/>
        </w:rPr>
        <w:t>:</w:t>
      </w:r>
      <w:r w:rsidRPr="005033E8">
        <w:rPr>
          <w:rFonts w:ascii="Times New Roman" w:hAnsi="Times New Roman" w:cs="Times New Roman"/>
          <w:lang w:val="en-US"/>
        </w:rPr>
        <w:t xml:space="preserve"> chứa các hằng số hoặc hàm được sử dụng thường xuyên</w:t>
      </w:r>
    </w:p>
    <w:p w14:paraId="4E42E6A1" w14:textId="4661853A" w:rsidR="00DC5537" w:rsidRPr="005033E8" w:rsidRDefault="00DC5537"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xml:space="preserve">- App.tsx: chứa component App </w:t>
      </w:r>
    </w:p>
    <w:p w14:paraId="2640CB6D" w14:textId="4BFD5681" w:rsidR="00DC5537" w:rsidRPr="005033E8" w:rsidRDefault="00DC5537" w:rsidP="006C4D4B">
      <w:pPr>
        <w:pStyle w:val="Code"/>
        <w:spacing w:before="0" w:after="0" w:line="360" w:lineRule="auto"/>
        <w:ind w:left="1354"/>
        <w:rPr>
          <w:rFonts w:ascii="Times New Roman" w:hAnsi="Times New Roman" w:cs="Times New Roman"/>
          <w:lang w:val="en-US"/>
        </w:rPr>
      </w:pPr>
      <w:r w:rsidRPr="005033E8">
        <w:rPr>
          <w:rFonts w:ascii="Times New Roman" w:hAnsi="Times New Roman" w:cs="Times New Roman"/>
          <w:lang w:val="en-US"/>
        </w:rPr>
        <w:t xml:space="preserve">- index.tsx: thiết lập root của react </w:t>
      </w:r>
    </w:p>
    <w:p w14:paraId="50EC6702" w14:textId="0D0ADEE3" w:rsidR="00396FF8" w:rsidRPr="005033E8" w:rsidRDefault="00396FF8">
      <w:pPr>
        <w:pStyle w:val="Tiumccp1"/>
        <w:numPr>
          <w:ilvl w:val="1"/>
          <w:numId w:val="57"/>
        </w:numPr>
        <w:rPr>
          <w:rFonts w:eastAsiaTheme="majorEastAsia"/>
        </w:rPr>
      </w:pPr>
      <w:bookmarkStart w:id="127" w:name="_Toc126412906"/>
      <w:r w:rsidRPr="005033E8">
        <w:rPr>
          <w:rFonts w:eastAsiaTheme="majorEastAsia"/>
        </w:rPr>
        <w:lastRenderedPageBreak/>
        <w:t>Cấu hình scss</w:t>
      </w:r>
      <w:bookmarkEnd w:id="127"/>
    </w:p>
    <w:p w14:paraId="5265CFB9" w14:textId="51EBA326" w:rsidR="00396FF8" w:rsidRPr="00CC5B21" w:rsidRDefault="00396FF8" w:rsidP="00CC5B21">
      <w:pPr>
        <w:pStyle w:val="Nidungvnbn"/>
        <w:rPr>
          <w:rFonts w:eastAsiaTheme="majorEastAsia"/>
        </w:rPr>
      </w:pPr>
      <w:r w:rsidRPr="00CC5B21">
        <w:rPr>
          <w:rFonts w:eastAsiaTheme="majorEastAsia"/>
        </w:rPr>
        <w:t>Cài đặt node-sass:</w:t>
      </w:r>
    </w:p>
    <w:p w14:paraId="6987B706" w14:textId="1D81D8F5" w:rsidR="00396FF8" w:rsidRPr="005033E8" w:rsidRDefault="00396FF8" w:rsidP="008A7580">
      <w:pPr>
        <w:pStyle w:val="Code"/>
        <w:ind w:left="1440"/>
        <w:rPr>
          <w:rFonts w:ascii="Times New Roman" w:hAnsi="Times New Roman" w:cs="Times New Roman"/>
          <w:color w:val="24292E"/>
          <w:shd w:val="clear" w:color="auto" w:fill="F1F2F3"/>
        </w:rPr>
      </w:pPr>
      <w:r w:rsidRPr="005033E8">
        <w:rPr>
          <w:rFonts w:ascii="Times New Roman" w:hAnsi="Times New Roman" w:cs="Times New Roman"/>
          <w:lang w:val="en-US"/>
        </w:rPr>
        <w:t xml:space="preserve">Yarn add </w:t>
      </w:r>
      <w:r w:rsidRPr="005033E8">
        <w:rPr>
          <w:rFonts w:ascii="Times New Roman" w:hAnsi="Times New Roman" w:cs="Times New Roman"/>
          <w:color w:val="24292E"/>
          <w:shd w:val="clear" w:color="auto" w:fill="F1F2F3"/>
        </w:rPr>
        <w:t>node-sass</w:t>
      </w:r>
    </w:p>
    <w:p w14:paraId="196CEED8" w14:textId="1F4F85A2" w:rsidR="00396FF8" w:rsidRPr="00CC5B21" w:rsidRDefault="00396FF8" w:rsidP="00CC5B21">
      <w:pPr>
        <w:pStyle w:val="Nidungvnbn"/>
        <w:rPr>
          <w:rFonts w:eastAsiaTheme="majorEastAsia"/>
        </w:rPr>
      </w:pPr>
      <w:r w:rsidRPr="00CC5B21">
        <w:rPr>
          <w:rFonts w:eastAsiaTheme="majorEastAsia"/>
        </w:rPr>
        <w:t>Sử dụng scss:</w:t>
      </w:r>
    </w:p>
    <w:p w14:paraId="1DE9C5D6" w14:textId="62EE1479" w:rsidR="00396FF8" w:rsidRPr="005033E8" w:rsidRDefault="00396FF8" w:rsidP="008A7580">
      <w:pPr>
        <w:pStyle w:val="Code"/>
        <w:ind w:left="1440"/>
        <w:rPr>
          <w:rFonts w:ascii="Times New Roman" w:hAnsi="Times New Roman" w:cs="Times New Roman"/>
        </w:rPr>
      </w:pPr>
      <w:r w:rsidRPr="005033E8">
        <w:rPr>
          <w:rFonts w:ascii="Times New Roman" w:hAnsi="Times New Roman" w:cs="Times New Roman"/>
        </w:rPr>
        <w:t>import "./ButtonCommon.scss";</w:t>
      </w:r>
    </w:p>
    <w:p w14:paraId="5B4C508E" w14:textId="4FFBD738" w:rsidR="00E673F6" w:rsidRPr="005033E8" w:rsidRDefault="00E673F6">
      <w:pPr>
        <w:pStyle w:val="Tiumccp1"/>
        <w:numPr>
          <w:ilvl w:val="1"/>
          <w:numId w:val="57"/>
        </w:numPr>
      </w:pPr>
      <w:bookmarkStart w:id="128" w:name="_Toc126412907"/>
      <w:r w:rsidRPr="005033E8">
        <w:t>C</w:t>
      </w:r>
      <w:r w:rsidR="00D847E2" w:rsidRPr="005033E8">
        <w:t>ấu h</w:t>
      </w:r>
      <w:r w:rsidRPr="005033E8">
        <w:t xml:space="preserve">ình </w:t>
      </w:r>
      <w:r w:rsidR="00D847E2" w:rsidRPr="005033E8">
        <w:t>r</w:t>
      </w:r>
      <w:r w:rsidRPr="005033E8">
        <w:t>outer</w:t>
      </w:r>
      <w:bookmarkEnd w:id="128"/>
    </w:p>
    <w:p w14:paraId="773E7E3E" w14:textId="7D82459B" w:rsidR="00E673F6" w:rsidRPr="009E0DAB" w:rsidRDefault="00E673F6" w:rsidP="009E0DAB">
      <w:pPr>
        <w:pStyle w:val="Nidungvnbn"/>
      </w:pPr>
      <w:r w:rsidRPr="009E0DAB">
        <w:t>Cài đặt thư viện:</w:t>
      </w:r>
    </w:p>
    <w:p w14:paraId="21B93B9E" w14:textId="3F2E8CE9" w:rsidR="00E673F6" w:rsidRPr="005033E8" w:rsidRDefault="008E3747" w:rsidP="008A7580">
      <w:pPr>
        <w:pStyle w:val="Code"/>
        <w:ind w:left="1440"/>
        <w:rPr>
          <w:rFonts w:ascii="Times New Roman" w:hAnsi="Times New Roman" w:cs="Times New Roman"/>
          <w:bdr w:val="none" w:sz="0" w:space="0" w:color="auto" w:frame="1"/>
        </w:rPr>
      </w:pPr>
      <w:r w:rsidRPr="005033E8">
        <w:rPr>
          <w:rFonts w:ascii="Times New Roman" w:hAnsi="Times New Roman" w:cs="Times New Roman"/>
          <w:bdr w:val="none" w:sz="0" w:space="0" w:color="auto" w:frame="1"/>
          <w:lang w:val="en-US"/>
        </w:rPr>
        <w:t xml:space="preserve">yarn add </w:t>
      </w:r>
      <w:r w:rsidR="00E673F6" w:rsidRPr="005033E8">
        <w:rPr>
          <w:rFonts w:ascii="Times New Roman" w:hAnsi="Times New Roman" w:cs="Times New Roman"/>
          <w:bdr w:val="none" w:sz="0" w:space="0" w:color="auto" w:frame="1"/>
        </w:rPr>
        <w:t>react-router-dom</w:t>
      </w:r>
    </w:p>
    <w:p w14:paraId="77E08AC0" w14:textId="34A0D7BB" w:rsidR="008E3747" w:rsidRPr="00E539DD" w:rsidRDefault="008E3747" w:rsidP="00E539DD">
      <w:pPr>
        <w:pStyle w:val="Nidungvnbn"/>
      </w:pPr>
      <w:r w:rsidRPr="00E539DD">
        <w:t>Sử dụng createBrowerRouter để tạo router cho ứng dụng</w:t>
      </w:r>
      <w:r w:rsidR="008A4DC7" w:rsidRPr="00E539DD">
        <w:t>:</w:t>
      </w:r>
      <w:r w:rsidR="008A4DC7" w:rsidRPr="00E539DD">
        <w:tab/>
      </w:r>
    </w:p>
    <w:p w14:paraId="1CCEF007"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export const router = createBrowserRouter([</w:t>
      </w:r>
    </w:p>
    <w:p w14:paraId="49DB0885"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72E2B732"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path: "/",</w:t>
      </w:r>
    </w:p>
    <w:p w14:paraId="7E9AF40B"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element: &lt;AppLayout /&gt;,</w:t>
      </w:r>
    </w:p>
    <w:p w14:paraId="19914601"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errorElement: &lt;Error /&gt;,</w:t>
      </w:r>
    </w:p>
    <w:p w14:paraId="75375F83"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children: [</w:t>
      </w:r>
    </w:p>
    <w:p w14:paraId="68582BE9"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 path: "/", element: &lt;HomePage /&gt;, index: true },</w:t>
      </w:r>
    </w:p>
    <w:p w14:paraId="19996549"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2CCF5A9E"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path: "admin",</w:t>
      </w:r>
    </w:p>
    <w:p w14:paraId="29D4229C"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element: &lt;AdminDashboardPage /&gt;,</w:t>
      </w:r>
    </w:p>
    <w:p w14:paraId="4A4091E3"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children: [</w:t>
      </w:r>
    </w:p>
    <w:p w14:paraId="2A299BCA"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194A648F"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path: "account-type",</w:t>
      </w:r>
    </w:p>
    <w:p w14:paraId="56008310"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lastRenderedPageBreak/>
        <w:t>            element: &lt;AccountTypeManagerPage /&gt;,</w:t>
      </w:r>
    </w:p>
    <w:p w14:paraId="6CB0D0BB"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5644808E"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1D04B3B6"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path: "job-type",</w:t>
      </w:r>
    </w:p>
    <w:p w14:paraId="586F04B6"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element: &lt;JobTypeManagerPage /&gt;,</w:t>
      </w:r>
    </w:p>
    <w:p w14:paraId="3614B1C7" w14:textId="23D16C01" w:rsidR="008E3747" w:rsidRPr="005033E8" w:rsidRDefault="008E3747" w:rsidP="00825F90">
      <w:pPr>
        <w:pStyle w:val="Code"/>
        <w:spacing w:before="0" w:after="0" w:line="360" w:lineRule="auto"/>
        <w:ind w:left="1440"/>
        <w:rPr>
          <w:rFonts w:ascii="Times New Roman" w:hAnsi="Times New Roman" w:cs="Times New Roman"/>
          <w:lang w:val="en-US"/>
        </w:rPr>
      </w:pPr>
      <w:r w:rsidRPr="005033E8">
        <w:rPr>
          <w:rFonts w:ascii="Times New Roman" w:hAnsi="Times New Roman" w:cs="Times New Roman"/>
        </w:rPr>
        <w:t>          },</w:t>
      </w:r>
    </w:p>
    <w:p w14:paraId="52F4FC34"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1B7C39B9"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path: "major",</w:t>
      </w:r>
    </w:p>
    <w:p w14:paraId="07BF3817"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element: &lt;MajorManagerPage /&gt;,</w:t>
      </w:r>
    </w:p>
    <w:p w14:paraId="4DD78194"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5F92DF95"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209848A6"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0D27C2E7"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496CCD0B" w14:textId="7777777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  },</w:t>
      </w:r>
    </w:p>
    <w:p w14:paraId="6CED4D41" w14:textId="08622A27" w:rsidR="008E3747" w:rsidRPr="005033E8" w:rsidRDefault="008E3747" w:rsidP="00825F90">
      <w:pPr>
        <w:pStyle w:val="Code"/>
        <w:spacing w:before="0" w:after="0" w:line="360" w:lineRule="auto"/>
        <w:ind w:left="1440"/>
        <w:rPr>
          <w:rFonts w:ascii="Times New Roman" w:hAnsi="Times New Roman" w:cs="Times New Roman"/>
        </w:rPr>
      </w:pPr>
      <w:r w:rsidRPr="005033E8">
        <w:rPr>
          <w:rFonts w:ascii="Times New Roman" w:hAnsi="Times New Roman" w:cs="Times New Roman"/>
        </w:rPr>
        <w:t>]);</w:t>
      </w:r>
    </w:p>
    <w:p w14:paraId="34D1A06A" w14:textId="3EFE0222" w:rsidR="00E673F6" w:rsidRPr="00472D68" w:rsidRDefault="008A4DC7" w:rsidP="00472D68">
      <w:pPr>
        <w:pStyle w:val="Nidungvnbn"/>
      </w:pPr>
      <w:r w:rsidRPr="00472D68">
        <w:t xml:space="preserve">Sau đó xử dụng Component RouterProvider của react-router-dom để thiết lập </w:t>
      </w:r>
      <w:r w:rsidR="008A7580" w:rsidRPr="00472D68">
        <w:tab/>
      </w:r>
      <w:r w:rsidRPr="00472D68">
        <w:t>router cho web:</w:t>
      </w:r>
    </w:p>
    <w:p w14:paraId="0E593EA5"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import { RouterProvider } from "react-router-dom";</w:t>
      </w:r>
    </w:p>
    <w:p w14:paraId="3D7C919B" w14:textId="357E73A6"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function App() {</w:t>
      </w:r>
    </w:p>
    <w:p w14:paraId="6EEABD66"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p>
    <w:p w14:paraId="3E70E6F1"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    return (</w:t>
      </w:r>
    </w:p>
    <w:p w14:paraId="0C58932E"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        &lt;RouterProvider router={router} /&gt;</w:t>
      </w:r>
    </w:p>
    <w:p w14:paraId="3C639BDD"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    );</w:t>
      </w:r>
    </w:p>
    <w:p w14:paraId="545F3D3C" w14:textId="77777777" w:rsidR="008A4DC7" w:rsidRPr="005033E8" w:rsidRDefault="008A4DC7" w:rsidP="00825F90">
      <w:pPr>
        <w:pStyle w:val="Code"/>
        <w:keepNext/>
        <w:keepLines/>
        <w:spacing w:before="0" w:after="0" w:line="360" w:lineRule="auto"/>
        <w:ind w:left="1440"/>
        <w:rPr>
          <w:rFonts w:ascii="Times New Roman" w:hAnsi="Times New Roman" w:cs="Times New Roman"/>
        </w:rPr>
      </w:pPr>
      <w:r w:rsidRPr="005033E8">
        <w:rPr>
          <w:rFonts w:ascii="Times New Roman" w:hAnsi="Times New Roman" w:cs="Times New Roman"/>
        </w:rPr>
        <w:t>}</w:t>
      </w:r>
    </w:p>
    <w:p w14:paraId="75769F71" w14:textId="260DFFE8" w:rsidR="008A73D9" w:rsidRPr="00535AD4" w:rsidRDefault="008A73D9" w:rsidP="00535AD4">
      <w:pPr>
        <w:pStyle w:val="Nidungvnbn"/>
      </w:pPr>
      <w:r w:rsidRPr="00535AD4">
        <w:t>AppLayout:</w:t>
      </w:r>
    </w:p>
    <w:p w14:paraId="72E3FC6F"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export function AppLayout(props: HeaderProps) {</w:t>
      </w:r>
    </w:p>
    <w:p w14:paraId="5A9898D0"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return (</w:t>
      </w:r>
    </w:p>
    <w:p w14:paraId="2B2B46D8"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lastRenderedPageBreak/>
        <w:t>    &lt;div className="app-layout"&gt;</w:t>
      </w:r>
    </w:p>
    <w:p w14:paraId="364999CC"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&lt;React.Suspense fallback={&lt;SuspenseLoading size="large" /&gt;}&gt;</w:t>
      </w:r>
    </w:p>
    <w:p w14:paraId="409DEBF8"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&lt;CookiesProvider&gt;</w:t>
      </w:r>
    </w:p>
    <w:p w14:paraId="0572602A"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&lt;ScrollToTop /&gt;</w:t>
      </w:r>
    </w:p>
    <w:p w14:paraId="0FDFE149"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&lt;AppHeader /&gt;</w:t>
      </w:r>
    </w:p>
    <w:p w14:paraId="1AD25F93"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&lt;React.Suspense fallback={&lt;SuspenseLoading size="large" /&gt;}&gt;</w:t>
      </w:r>
    </w:p>
    <w:p w14:paraId="13A94AC5"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&lt;AppContents&gt;</w:t>
      </w:r>
    </w:p>
    <w:p w14:paraId="60A61C2A"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&lt;Outlet /&gt;</w:t>
      </w:r>
    </w:p>
    <w:p w14:paraId="5F9364BA"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&lt;/AppContents&gt;</w:t>
      </w:r>
    </w:p>
    <w:p w14:paraId="348C1BDF"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&lt;/React.Suspense&gt;</w:t>
      </w:r>
    </w:p>
    <w:p w14:paraId="7E160DDA"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&lt;Footer /&gt;</w:t>
      </w:r>
    </w:p>
    <w:p w14:paraId="2F1E6E37"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&lt;/CookiesProvider&gt;</w:t>
      </w:r>
    </w:p>
    <w:p w14:paraId="3D76FDEF" w14:textId="77777777"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&lt;/React.Suspense&gt;</w:t>
      </w:r>
    </w:p>
    <w:p w14:paraId="0B23BAEB" w14:textId="56121B73" w:rsidR="008A73D9" w:rsidRPr="005033E8" w:rsidRDefault="008A73D9" w:rsidP="0024686B">
      <w:pPr>
        <w:pStyle w:val="Code"/>
        <w:spacing w:before="0" w:after="0" w:line="360" w:lineRule="auto"/>
        <w:ind w:left="1440"/>
        <w:rPr>
          <w:rFonts w:ascii="Times New Roman" w:hAnsi="Times New Roman" w:cs="Times New Roman"/>
        </w:rPr>
      </w:pPr>
      <w:r w:rsidRPr="005033E8">
        <w:rPr>
          <w:rFonts w:ascii="Times New Roman" w:hAnsi="Times New Roman" w:cs="Times New Roman"/>
        </w:rPr>
        <w:t>    &lt;/div&gt;  );}</w:t>
      </w:r>
    </w:p>
    <w:p w14:paraId="4A5B6A93" w14:textId="01938FE1" w:rsidR="00084E04" w:rsidRPr="00500AB1" w:rsidRDefault="008A73D9" w:rsidP="00500AB1">
      <w:pPr>
        <w:pStyle w:val="Nidungvnbn"/>
      </w:pPr>
      <w:r w:rsidRPr="00500AB1">
        <w:t>Trong AppLayout sử dụng component Outlet để đánh dấu nơi mà các component con sẽ được render.Sau khi thiết lập thi chúng ta truy cập localhost:3000/ chúng ta sẽ truy cập vào Home và localhost:3000/admin để vào trang admin</w:t>
      </w:r>
    </w:p>
    <w:p w14:paraId="301467D0" w14:textId="05DE2B4C" w:rsidR="00084E04" w:rsidRPr="005033E8" w:rsidRDefault="00084E04" w:rsidP="00B81855">
      <w:pPr>
        <w:pStyle w:val="Chng"/>
        <w:pageBreakBefore/>
      </w:pPr>
      <w:bookmarkStart w:id="129" w:name="_Toc126412908"/>
      <w:r w:rsidRPr="005033E8">
        <w:lastRenderedPageBreak/>
        <w:t xml:space="preserve">CHƯƠNG 3 – </w:t>
      </w:r>
      <w:r w:rsidR="00EC3A15" w:rsidRPr="005033E8">
        <w:t xml:space="preserve">KẾT QUẢ VÀ </w:t>
      </w:r>
      <w:r w:rsidR="00764DB2">
        <w:t>KẾT LUẬN</w:t>
      </w:r>
      <w:bookmarkEnd w:id="129"/>
    </w:p>
    <w:p w14:paraId="3233B999" w14:textId="636EB17D" w:rsidR="00EC3A15" w:rsidRPr="005033E8" w:rsidRDefault="00E933D8">
      <w:pPr>
        <w:pStyle w:val="Tiumccp1"/>
        <w:numPr>
          <w:ilvl w:val="1"/>
          <w:numId w:val="64"/>
        </w:numPr>
        <w:tabs>
          <w:tab w:val="clear" w:pos="6379"/>
        </w:tabs>
      </w:pPr>
      <w:r>
        <w:t xml:space="preserve"> </w:t>
      </w:r>
      <w:r>
        <w:tab/>
      </w:r>
      <w:bookmarkStart w:id="130" w:name="_Toc126412909"/>
      <w:r w:rsidR="00EC3A15" w:rsidRPr="005033E8">
        <w:t>Kết quả</w:t>
      </w:r>
      <w:bookmarkEnd w:id="130"/>
    </w:p>
    <w:p w14:paraId="04F60FFE" w14:textId="506521A2" w:rsidR="00EC3A15" w:rsidRPr="005033E8" w:rsidRDefault="00EC3A15">
      <w:pPr>
        <w:pStyle w:val="Tiumccp2"/>
        <w:numPr>
          <w:ilvl w:val="2"/>
          <w:numId w:val="63"/>
        </w:numPr>
        <w:tabs>
          <w:tab w:val="clear" w:pos="6379"/>
        </w:tabs>
      </w:pPr>
      <w:bookmarkStart w:id="131" w:name="_Toc126412910"/>
      <w:r w:rsidRPr="005033E8">
        <w:t>Back-end</w:t>
      </w:r>
      <w:bookmarkEnd w:id="131"/>
    </w:p>
    <w:p w14:paraId="0E1F56C1" w14:textId="561F41B9" w:rsidR="006B3496" w:rsidRPr="000F4328" w:rsidRDefault="006B3496" w:rsidP="000F4328">
      <w:pPr>
        <w:pStyle w:val="Nidungvnbn"/>
      </w:pPr>
      <w:r w:rsidRPr="000F4328">
        <w:t>Để kiểm tra API và kết quả trả về của API ta có thể sử dụng một số công cụ để gửi request đến API như Postman , Jmeter , Rest-Client , Apiee ,…</w:t>
      </w:r>
    </w:p>
    <w:p w14:paraId="60170305" w14:textId="7362F024" w:rsidR="00EC3A15" w:rsidRPr="000F4328" w:rsidRDefault="006B3496" w:rsidP="000F4328">
      <w:pPr>
        <w:pStyle w:val="Nidungvnbn"/>
      </w:pPr>
      <w:r w:rsidRPr="000F4328">
        <w:t>Trong đồ án lần này việc gửi request cho API sẽ được sử dụng với thư viện của Visual Studio Code là Rest-Client với thư viện này cho phép người viết mã nguồn kiểm tra API ngay trong chính trình soạn thảo mã nguồn mà không cần phụ thuộc vào công cụ hoạt động dựa trên UI. Việc gửi request bằng Rest-Client sẽ được thực hiện hoàn toàn bằng code theo quy chuẩn của thư viên quy định</w:t>
      </w:r>
    </w:p>
    <w:p w14:paraId="7597A508" w14:textId="06BF4102" w:rsidR="00427FD2" w:rsidRPr="00D43BDD" w:rsidRDefault="00EC3A15" w:rsidP="00D43BDD">
      <w:pPr>
        <w:pStyle w:val="Nidungvnbn"/>
        <w:rPr>
          <w:rStyle w:val="CodeChar"/>
          <w:rFonts w:ascii="Times New Roman" w:hAnsi="Times New Roman" w:cs="Times New Roman"/>
          <w:sz w:val="26"/>
          <w:szCs w:val="26"/>
          <w:shd w:val="clear" w:color="auto" w:fill="auto"/>
          <w:lang w:val="en-US" w:eastAsia="en-US"/>
        </w:rPr>
      </w:pPr>
      <w:r w:rsidRPr="00D43BDD">
        <w:t>Thì với thư viện nay ta sẽ khai báo 1 biến global</w:t>
      </w:r>
      <w:r w:rsidR="00427FD2" w:rsidRPr="00D43BDD">
        <w:t xml:space="preserve"> chứa giá trị là </w:t>
      </w:r>
      <w:r w:rsidR="00C57586" w:rsidRPr="00D43BDD">
        <w:rPr>
          <w:rFonts w:eastAsiaTheme="majorEastAsia"/>
        </w:rPr>
        <w:t>http://localhost:4000/</w:t>
      </w:r>
    </w:p>
    <w:p w14:paraId="5E638956" w14:textId="6D228211" w:rsidR="00C57586" w:rsidRPr="003A4168" w:rsidRDefault="00C57586" w:rsidP="00A70251">
      <w:pPr>
        <w:pStyle w:val="Nidungvnbn"/>
        <w:keepNext/>
        <w:keepLines/>
      </w:pPr>
      <w:r w:rsidRPr="003A4168">
        <w:lastRenderedPageBreak/>
        <w:t>API đăng nhập</w:t>
      </w:r>
    </w:p>
    <w:p w14:paraId="7A05E660" w14:textId="56FE105B" w:rsidR="00C57586" w:rsidRPr="003A4168" w:rsidRDefault="00C57586">
      <w:pPr>
        <w:pStyle w:val="Nidungvnbn"/>
        <w:keepNext/>
        <w:keepLines/>
        <w:numPr>
          <w:ilvl w:val="0"/>
          <w:numId w:val="9"/>
        </w:numPr>
      </w:pPr>
      <w:r w:rsidRPr="003A4168">
        <w:t>Cách gọi</w:t>
      </w:r>
      <w:r w:rsidR="004A65DE" w:rsidRPr="003A4168">
        <w:t xml:space="preserve"> API</w:t>
      </w:r>
      <w:r w:rsidR="00517497" w:rsidRPr="003A4168">
        <w:t xml:space="preserve"> </w:t>
      </w:r>
      <w:r w:rsidR="00550EED" w:rsidRPr="003A4168">
        <w:t xml:space="preserve">với đường dẫn api/account/sign-in </w:t>
      </w:r>
      <w:r w:rsidR="00517497" w:rsidRPr="003A4168">
        <w:t xml:space="preserve">với phương thức POST </w:t>
      </w:r>
      <w:r w:rsidR="00550EED" w:rsidRPr="003A4168">
        <w:t>và các tham số bên dưới</w:t>
      </w:r>
    </w:p>
    <w:p w14:paraId="32EBB187" w14:textId="77777777"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POST {{api_local}}/api/account/sign-in  HTTP/1.1</w:t>
      </w:r>
    </w:p>
    <w:p w14:paraId="6B338947" w14:textId="17572472"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33266C5E" w14:textId="77777777"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64182A7D" w14:textId="77777777"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"user_name" : "administrator",</w:t>
      </w:r>
    </w:p>
    <w:p w14:paraId="0E22DD2C" w14:textId="77777777"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"password" : "admin@123"</w:t>
      </w:r>
    </w:p>
    <w:p w14:paraId="6A8B99B4" w14:textId="77777777" w:rsidR="00C57586" w:rsidRPr="000808E8" w:rsidRDefault="00C57586"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47B7B932" w14:textId="16E248C4" w:rsidR="00C57586" w:rsidRPr="00146AA2" w:rsidRDefault="00877B65">
      <w:pPr>
        <w:pStyle w:val="Nidungvnbn"/>
        <w:keepNext/>
        <w:keepLines/>
        <w:numPr>
          <w:ilvl w:val="0"/>
          <w:numId w:val="9"/>
        </w:numPr>
      </w:pPr>
      <w:r w:rsidRPr="00146AA2">
        <w:t>Thông tin</w:t>
      </w:r>
      <w:r w:rsidR="00C57586" w:rsidRPr="00146AA2">
        <w:t xml:space="preserve"> trả về</w:t>
      </w:r>
      <w:r w:rsidR="000F0D27" w:rsidRPr="00146AA2">
        <w:t xml:space="preserve"> </w:t>
      </w:r>
      <w:r w:rsidR="00E74BA2" w:rsidRPr="00146AA2">
        <w:t>bao g</w:t>
      </w:r>
      <w:r w:rsidR="000F0D27" w:rsidRPr="00146AA2">
        <w:t xml:space="preserve">ồm thông tin và có </w:t>
      </w:r>
      <w:r w:rsidR="000F0D27" w:rsidRPr="00146AA2">
        <w:rPr>
          <w:rFonts w:eastAsiaTheme="majorEastAsia"/>
        </w:rPr>
        <w:t>AccessToken để thao tác với các API khác</w:t>
      </w:r>
    </w:p>
    <w:p w14:paraId="7E6D6FDD"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47697023"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32FFDC7C"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1CBA5EDC"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"Đăng nhập thành công",</w:t>
      </w:r>
    </w:p>
    <w:p w14:paraId="34D5E149"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0C306C50"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"id": "3",</w:t>
      </w:r>
    </w:p>
    <w:p w14:paraId="38B7F4C8"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"username": "administrator",</w:t>
      </w:r>
    </w:p>
    <w:p w14:paraId="04366D95"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"user_type_id": "1",</w:t>
      </w:r>
    </w:p>
    <w:p w14:paraId="3716A733"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"first_name": "Administrator",</w:t>
      </w:r>
    </w:p>
    <w:p w14:paraId="7B192099"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"last_name": "administrator",</w:t>
      </w:r>
    </w:p>
    <w:p w14:paraId="0E047BF4"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"full_name": "Administrator Account",</w:t>
      </w:r>
    </w:p>
    <w:p w14:paraId="5D14088B" w14:textId="6FAD9067" w:rsidR="00BE226F" w:rsidRPr="00E74DCC" w:rsidRDefault="00BE226F" w:rsidP="00A70251">
      <w:pPr>
        <w:pStyle w:val="Code"/>
        <w:keepNext/>
        <w:keepLines/>
        <w:spacing w:before="0" w:after="0" w:line="360" w:lineRule="auto"/>
        <w:ind w:left="1440"/>
        <w:rPr>
          <w:rFonts w:ascii="Times New Roman" w:hAnsi="Times New Roman" w:cs="Times New Roman"/>
          <w:lang w:val="en-US"/>
        </w:rPr>
      </w:pPr>
      <w:r w:rsidRPr="000808E8">
        <w:rPr>
          <w:rFonts w:ascii="Times New Roman" w:hAnsi="Times New Roman" w:cs="Times New Roman"/>
        </w:rPr>
        <w:t xml:space="preserve">    "email": "admin1775@gmail.com"</w:t>
      </w:r>
      <w:r w:rsidR="00E74DCC">
        <w:rPr>
          <w:rFonts w:ascii="Times New Roman" w:hAnsi="Times New Roman" w:cs="Times New Roman"/>
          <w:lang w:val="en-US"/>
        </w:rPr>
        <w:t>,</w:t>
      </w:r>
    </w:p>
    <w:p w14:paraId="14113C1A" w14:textId="77777777"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743B80CB" w14:textId="09262461" w:rsidR="00BE226F" w:rsidRPr="000808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"AccessToken": "</w:t>
      </w:r>
      <w:r w:rsidR="002275AE" w:rsidRPr="000808E8">
        <w:rPr>
          <w:rFonts w:ascii="Times New Roman" w:hAnsi="Times New Roman" w:cs="Times New Roman"/>
          <w:lang w:val="en-US"/>
        </w:rPr>
        <w:t>1 chuỗi ngẫu nhiên và trong đó sẽ chứa các thông tin của user</w:t>
      </w:r>
      <w:r w:rsidR="002275AE" w:rsidRPr="000808E8">
        <w:rPr>
          <w:rFonts w:ascii="Times New Roman" w:hAnsi="Times New Roman" w:cs="Times New Roman"/>
        </w:rPr>
        <w:t xml:space="preserve"> </w:t>
      </w:r>
      <w:r w:rsidRPr="000808E8">
        <w:rPr>
          <w:rFonts w:ascii="Times New Roman" w:hAnsi="Times New Roman" w:cs="Times New Roman"/>
        </w:rPr>
        <w:t>"</w:t>
      </w:r>
    </w:p>
    <w:p w14:paraId="3268C4AC" w14:textId="784DD538" w:rsidR="000F0D27" w:rsidRPr="005033E8" w:rsidRDefault="00BE226F" w:rsidP="00A70251">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r w:rsidR="008A73D9" w:rsidRPr="005033E8">
        <w:rPr>
          <w:rFonts w:ascii="Times New Roman" w:hAnsi="Times New Roman" w:cs="Times New Roman"/>
        </w:rPr>
        <w:br w:type="page"/>
      </w:r>
    </w:p>
    <w:p w14:paraId="67681188" w14:textId="0B5043EA" w:rsidR="007F6402" w:rsidRPr="00DB051D" w:rsidRDefault="007F6402" w:rsidP="00DB051D">
      <w:pPr>
        <w:pStyle w:val="Nidungvnbn"/>
      </w:pPr>
      <w:r w:rsidRPr="00DB051D">
        <w:lastRenderedPageBreak/>
        <w:t>API đăng kí</w:t>
      </w:r>
    </w:p>
    <w:p w14:paraId="5A113611" w14:textId="15B3C881" w:rsidR="007F6402" w:rsidRPr="00DB051D" w:rsidRDefault="00550EED">
      <w:pPr>
        <w:pStyle w:val="Nidungvnbn"/>
        <w:numPr>
          <w:ilvl w:val="0"/>
          <w:numId w:val="3"/>
        </w:numPr>
      </w:pPr>
      <w:r w:rsidRPr="00DB051D">
        <w:t xml:space="preserve">Cách gọi </w:t>
      </w:r>
      <w:r w:rsidR="00831A51" w:rsidRPr="00DB051D">
        <w:t>API</w:t>
      </w:r>
      <w:r w:rsidR="00581188" w:rsidRPr="00DB051D">
        <w:t xml:space="preserve"> </w:t>
      </w:r>
      <w:r w:rsidR="00831A51" w:rsidRPr="00DB051D">
        <w:t>với đường dẫn /api/account/</w:t>
      </w:r>
      <w:r w:rsidR="0029325E" w:rsidRPr="00DB051D">
        <w:t>sign-up</w:t>
      </w:r>
      <w:r w:rsidR="00581188" w:rsidRPr="00DB051D">
        <w:t xml:space="preserve"> với phương thức POST và các thông tin bắt buộc như sau</w:t>
      </w:r>
    </w:p>
    <w:p w14:paraId="1F592A41" w14:textId="77777777" w:rsidR="00E4734A" w:rsidRPr="000808E8" w:rsidRDefault="00E4734A" w:rsidP="00E4734A">
      <w:pPr>
        <w:pStyle w:val="Code"/>
        <w:spacing w:before="0" w:after="0"/>
        <w:ind w:left="1440"/>
        <w:rPr>
          <w:rFonts w:ascii="Times New Roman" w:hAnsi="Times New Roman" w:cs="Times New Roman"/>
        </w:rPr>
      </w:pPr>
      <w:r w:rsidRPr="000808E8">
        <w:rPr>
          <w:rFonts w:ascii="Times New Roman" w:hAnsi="Times New Roman" w:cs="Times New Roman"/>
        </w:rPr>
        <w:t>POST @{{api_local}}/account/sign-up</w:t>
      </w:r>
    </w:p>
    <w:p w14:paraId="3AB6C3E0"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10852E10"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6044CC70"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"username" : "administrator5",</w:t>
      </w:r>
    </w:p>
    <w:p w14:paraId="4A63E078"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"password" : "admin@123",</w:t>
      </w:r>
    </w:p>
    <w:p w14:paraId="74A73821"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"user_type_id" : 2,</w:t>
      </w:r>
    </w:p>
    <w:p w14:paraId="4E213057"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"first_name" : "Administrator",</w:t>
      </w:r>
    </w:p>
    <w:p w14:paraId="6A48583D"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"last_name" : "administrator",</w:t>
      </w:r>
    </w:p>
    <w:p w14:paraId="746E05CE"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"full_name" : "Administrator Account",</w:t>
      </w:r>
    </w:p>
    <w:p w14:paraId="3BE1B462" w14:textId="77777777" w:rsidR="00E4734A" w:rsidRPr="000808E8" w:rsidRDefault="00E4734A" w:rsidP="00E74DCC">
      <w:pPr>
        <w:pStyle w:val="Code"/>
        <w:spacing w:before="0" w:after="0" w:line="360" w:lineRule="auto"/>
        <w:ind w:left="1440"/>
        <w:rPr>
          <w:rFonts w:ascii="Times New Roman" w:hAnsi="Times New Roman" w:cs="Times New Roman"/>
        </w:rPr>
      </w:pPr>
      <w:r w:rsidRPr="000808E8">
        <w:rPr>
          <w:rFonts w:ascii="Times New Roman" w:hAnsi="Times New Roman" w:cs="Times New Roman"/>
        </w:rPr>
        <w:t>    "email" : "admin1775@gmail.com"</w:t>
      </w:r>
    </w:p>
    <w:p w14:paraId="7E6C0440" w14:textId="18CAEB08" w:rsidR="00E4734A" w:rsidRPr="000808E8" w:rsidRDefault="00E4734A" w:rsidP="00E74DCC">
      <w:pPr>
        <w:pStyle w:val="Code"/>
        <w:spacing w:before="0" w:after="0" w:line="360" w:lineRule="auto"/>
        <w:ind w:left="1440"/>
        <w:rPr>
          <w:rFonts w:ascii="Times New Roman" w:hAnsi="Times New Roman" w:cs="Times New Roman"/>
          <w:sz w:val="24"/>
          <w:szCs w:val="24"/>
        </w:rPr>
      </w:pPr>
      <w:r w:rsidRPr="000808E8">
        <w:rPr>
          <w:rFonts w:ascii="Times New Roman" w:hAnsi="Times New Roman" w:cs="Times New Roman"/>
        </w:rPr>
        <w:t>}</w:t>
      </w:r>
    </w:p>
    <w:p w14:paraId="0D27DC08" w14:textId="372F6897" w:rsidR="00E4734A" w:rsidRPr="00AF6073" w:rsidRDefault="00877B65">
      <w:pPr>
        <w:pStyle w:val="Nidungvnbn"/>
        <w:numPr>
          <w:ilvl w:val="0"/>
          <w:numId w:val="3"/>
        </w:numPr>
      </w:pPr>
      <w:r w:rsidRPr="00AF6073">
        <w:t>Thông tin</w:t>
      </w:r>
      <w:r w:rsidR="00E4734A" w:rsidRPr="00AF6073">
        <w:t xml:space="preserve"> trả về với các thông tin dưới </w:t>
      </w:r>
    </w:p>
    <w:p w14:paraId="3D3D0AAB" w14:textId="376DDF9A"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69CF1D02"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4998BC3A"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0379E97F"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"Đăng kí và đăng nhập thành công",</w:t>
      </w:r>
    </w:p>
    <w:p w14:paraId="76FF5A3E"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3D35E3B3"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"id": "8",</w:t>
      </w:r>
    </w:p>
    <w:p w14:paraId="576D2883"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"username": "administrator5",</w:t>
      </w:r>
    </w:p>
    <w:p w14:paraId="11B8054E"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"user_type_id": "2",</w:t>
      </w:r>
    </w:p>
    <w:p w14:paraId="5BB04166"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"first_name": "Administrator",</w:t>
      </w:r>
    </w:p>
    <w:p w14:paraId="13C9CB83"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"last_name": "administrator",</w:t>
      </w:r>
    </w:p>
    <w:p w14:paraId="3F9111D1"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"full_name": "Administrator Account",</w:t>
      </w:r>
    </w:p>
    <w:p w14:paraId="3B6565BA" w14:textId="77777777" w:rsidR="00E4734A" w:rsidRPr="000808E8" w:rsidRDefault="00E4734A" w:rsidP="00EC0A0A">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"email": "admin1775@gmail.com",</w:t>
      </w:r>
    </w:p>
    <w:p w14:paraId="3A89E54A" w14:textId="4D81DB38" w:rsidR="00E4734A" w:rsidRPr="00720A27" w:rsidRDefault="00E4734A" w:rsidP="00720A27">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w:t>
      </w:r>
      <w:r w:rsidR="00720A27">
        <w:rPr>
          <w:rFonts w:ascii="Times New Roman" w:hAnsi="Times New Roman" w:cs="Times New Roman"/>
          <w:lang w:val="en-US"/>
        </w:rPr>
        <w:t xml:space="preserve"> </w:t>
      </w:r>
      <w:r w:rsidR="00720A27" w:rsidRPr="000808E8">
        <w:rPr>
          <w:rFonts w:ascii="Times New Roman" w:hAnsi="Times New Roman" w:cs="Times New Roman"/>
        </w:rPr>
        <w:t xml:space="preserve">  "AccessToken": "</w:t>
      </w:r>
      <w:r w:rsidR="00720A27" w:rsidRPr="000808E8">
        <w:rPr>
          <w:rFonts w:ascii="Times New Roman" w:hAnsi="Times New Roman" w:cs="Times New Roman"/>
          <w:lang w:val="en-US"/>
        </w:rPr>
        <w:t>1 chuỗi ngẫu nhiên</w:t>
      </w:r>
      <w:r w:rsidR="00720A27" w:rsidRPr="000808E8">
        <w:rPr>
          <w:rFonts w:ascii="Times New Roman" w:hAnsi="Times New Roman" w:cs="Times New Roman"/>
        </w:rPr>
        <w:t>"</w:t>
      </w:r>
      <w:r w:rsidR="00720A27" w:rsidRPr="000808E8">
        <w:rPr>
          <w:rFonts w:ascii="Times New Roman" w:hAnsi="Times New Roman" w:cs="Times New Roman"/>
          <w:lang w:val="en-US"/>
        </w:rPr>
        <w:t xml:space="preserve"> </w:t>
      </w:r>
      <w:r w:rsidR="00720A27" w:rsidRPr="000808E8">
        <w:rPr>
          <w:rFonts w:ascii="Times New Roman" w:hAnsi="Times New Roman" w:cs="Times New Roman"/>
        </w:rPr>
        <w:t>}</w:t>
      </w:r>
    </w:p>
    <w:p w14:paraId="4187EBE6" w14:textId="2509C5E1" w:rsidR="00E673F6" w:rsidRPr="00D44A4A" w:rsidRDefault="00CF5746" w:rsidP="00D44A4A">
      <w:pPr>
        <w:pStyle w:val="Nidungvnbn"/>
      </w:pPr>
      <w:r w:rsidRPr="00D44A4A">
        <w:lastRenderedPageBreak/>
        <w:t>API cập nhật tài khoản</w:t>
      </w:r>
    </w:p>
    <w:p w14:paraId="02F90EF3" w14:textId="3AD5E559" w:rsidR="00CF5746" w:rsidRPr="00D44A4A" w:rsidRDefault="00CF5746">
      <w:pPr>
        <w:pStyle w:val="Nidungvnbn"/>
        <w:numPr>
          <w:ilvl w:val="0"/>
          <w:numId w:val="3"/>
        </w:numPr>
      </w:pPr>
      <w:r w:rsidRPr="00D44A4A">
        <w:t>Cách gọi API : /account/account-update với phương thức POST</w:t>
      </w:r>
    </w:p>
    <w:p w14:paraId="684132D8"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POST {{api_local}}/account/account-update HTTP/1.1</w:t>
      </w:r>
    </w:p>
    <w:p w14:paraId="28487531"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587F4C59" w14:textId="3CDC228F" w:rsidR="00CF5746" w:rsidRPr="000808E8" w:rsidRDefault="00CF5746" w:rsidP="007531E1">
      <w:pPr>
        <w:pStyle w:val="Code"/>
        <w:spacing w:before="0" w:after="0" w:line="360" w:lineRule="auto"/>
        <w:ind w:left="1440"/>
        <w:rPr>
          <w:rFonts w:ascii="Times New Roman" w:hAnsi="Times New Roman" w:cs="Times New Roman"/>
          <w:lang w:val="en-US"/>
        </w:rPr>
      </w:pPr>
      <w:r w:rsidRPr="000808E8">
        <w:rPr>
          <w:rFonts w:ascii="Times New Roman" w:hAnsi="Times New Roman" w:cs="Times New Roman"/>
        </w:rPr>
        <w:t xml:space="preserve">Authorization: Bearer </w:t>
      </w:r>
      <w:r w:rsidR="00DA2A56" w:rsidRPr="000808E8">
        <w:rPr>
          <w:rFonts w:ascii="Times New Roman" w:hAnsi="Times New Roman" w:cs="Times New Roman"/>
          <w:lang w:val="en-US"/>
        </w:rPr>
        <w:t>AccessToken được trả về</w:t>
      </w:r>
    </w:p>
    <w:p w14:paraId="26A0D251"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02B13B0E"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    "first_name" : "Administrator 5 update",</w:t>
      </w:r>
    </w:p>
    <w:p w14:paraId="64334274"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    "last_name" : "Account update",</w:t>
      </w:r>
    </w:p>
    <w:p w14:paraId="1D894917"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    "full_name" : "Administrator  update",</w:t>
      </w:r>
    </w:p>
    <w:p w14:paraId="36C5C5E2"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    "email" : "admin.DA277Saaaaaa@gmail.com",</w:t>
      </w:r>
    </w:p>
    <w:p w14:paraId="5C45305D" w14:textId="77777777"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    "avartar" : "74f62364-72c1-4960-baff-0de7d0945e2c.jpg"</w:t>
      </w:r>
    </w:p>
    <w:p w14:paraId="2B193B00" w14:textId="1681094E" w:rsidR="00CF5746" w:rsidRPr="000808E8" w:rsidRDefault="00CF5746" w:rsidP="007531E1">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00FBBCF9" w14:textId="50631D9B" w:rsidR="001970E8" w:rsidRPr="00D44A4A" w:rsidRDefault="001970E8">
      <w:pPr>
        <w:pStyle w:val="Nidungvnbn"/>
        <w:numPr>
          <w:ilvl w:val="0"/>
          <w:numId w:val="3"/>
        </w:numPr>
      </w:pPr>
      <w:r w:rsidRPr="00D44A4A">
        <w:t>Thông tin trả về với các thông tin như sau</w:t>
      </w:r>
    </w:p>
    <w:p w14:paraId="2A0D02FF"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5038C7DA"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2D57E085"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1F4D1E7E"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6C9788E2"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"id": "8",</w:t>
      </w:r>
    </w:p>
    <w:p w14:paraId="0C6B4063"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"username": "administrator5",</w:t>
      </w:r>
    </w:p>
    <w:p w14:paraId="0991DA3A"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"user_type_id": "2",</w:t>
      </w:r>
    </w:p>
    <w:p w14:paraId="3B6DA8C1"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"first_name": "Administrator 5 update",</w:t>
      </w:r>
    </w:p>
    <w:p w14:paraId="78EFCB1A"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"last_name": "Account update",</w:t>
      </w:r>
    </w:p>
    <w:p w14:paraId="224FA03B"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"full_name": "Administrator  update",</w:t>
      </w:r>
    </w:p>
    <w:p w14:paraId="63C2AD9B"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"email": "admin.DA277Saaaaaa@gmail.com",</w:t>
      </w:r>
    </w:p>
    <w:p w14:paraId="1F46E174"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"avartar": "74f62364-72c1-4960-baff-0de7d0945e2c.jpg",</w:t>
      </w:r>
    </w:p>
    <w:p w14:paraId="298BA23C" w14:textId="77777777" w:rsidR="00916B17" w:rsidRPr="000808E8" w:rsidRDefault="00916B17" w:rsidP="00EA33B6">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49EFF8B8" w14:textId="6C201219" w:rsidR="00916B17" w:rsidRPr="00740BEE" w:rsidRDefault="00916B17" w:rsidP="00740BEE">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"Cập nhật tài khoản thành công"}</w:t>
      </w:r>
    </w:p>
    <w:p w14:paraId="38E4394C" w14:textId="40B43A1E" w:rsidR="00916B17" w:rsidRPr="001F17E8" w:rsidRDefault="00CA5CC9" w:rsidP="001F17E8">
      <w:pPr>
        <w:pStyle w:val="Nidungvnbn"/>
      </w:pPr>
      <w:r w:rsidRPr="001F17E8">
        <w:lastRenderedPageBreak/>
        <w:t>API thay đổi mật khẩu tài khoản</w:t>
      </w:r>
    </w:p>
    <w:p w14:paraId="5D2657EE" w14:textId="329D0D7C" w:rsidR="00F44A7F" w:rsidRPr="001F17E8" w:rsidRDefault="00F44A7F">
      <w:pPr>
        <w:pStyle w:val="Nidungvnbn"/>
        <w:numPr>
          <w:ilvl w:val="0"/>
          <w:numId w:val="3"/>
        </w:numPr>
      </w:pPr>
      <w:r w:rsidRPr="001F17E8">
        <w:t>Cách gọi API với đường dẫn là /account/change-password và đính kèm token vào trong request để thực hiện chức năng của API này</w:t>
      </w:r>
      <w:r w:rsidR="00581188" w:rsidRPr="001F17E8">
        <w:t xml:space="preserve"> với phương thức POST</w:t>
      </w:r>
    </w:p>
    <w:p w14:paraId="21242F67"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r w:rsidRPr="000808E8">
        <w:rPr>
          <w:rFonts w:ascii="Times New Roman" w:hAnsi="Times New Roman" w:cs="Times New Roman"/>
        </w:rPr>
        <w:t>POST {{api_local}}/account/change-password HTTP/1.1</w:t>
      </w:r>
    </w:p>
    <w:p w14:paraId="043B5225"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72CB131B" w14:textId="6DEA7146" w:rsidR="00F44A7F" w:rsidRPr="000808E8" w:rsidRDefault="00F44A7F" w:rsidP="00440FBF">
      <w:pPr>
        <w:pStyle w:val="Code"/>
        <w:tabs>
          <w:tab w:val="clear" w:pos="916"/>
        </w:tabs>
        <w:spacing w:before="0" w:after="0" w:line="360" w:lineRule="auto"/>
        <w:ind w:left="1440"/>
        <w:rPr>
          <w:rFonts w:ascii="Times New Roman" w:hAnsi="Times New Roman" w:cs="Times New Roman"/>
          <w:lang w:val="en-US"/>
        </w:rPr>
      </w:pPr>
      <w:r w:rsidRPr="000808E8">
        <w:rPr>
          <w:rFonts w:ascii="Times New Roman" w:hAnsi="Times New Roman" w:cs="Times New Roman"/>
        </w:rPr>
        <w:t>Authorization: Bearer</w:t>
      </w:r>
      <w:r w:rsidR="009B0F7E" w:rsidRPr="000808E8">
        <w:rPr>
          <w:rFonts w:ascii="Times New Roman" w:hAnsi="Times New Roman" w:cs="Times New Roman"/>
          <w:lang w:val="en-US"/>
        </w:rPr>
        <w:t xml:space="preserve"> AccessToken được trả về</w:t>
      </w:r>
    </w:p>
    <w:p w14:paraId="73A8DF74"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p>
    <w:p w14:paraId="30914DAB"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r w:rsidRPr="000808E8">
        <w:rPr>
          <w:rFonts w:ascii="Times New Roman" w:hAnsi="Times New Roman" w:cs="Times New Roman"/>
        </w:rPr>
        <w:t>{</w:t>
      </w:r>
    </w:p>
    <w:p w14:paraId="515D5B95"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r w:rsidRPr="000808E8">
        <w:rPr>
          <w:rFonts w:ascii="Times New Roman" w:hAnsi="Times New Roman" w:cs="Times New Roman"/>
        </w:rPr>
        <w:t>    "current_password" : "1234567",</w:t>
      </w:r>
    </w:p>
    <w:p w14:paraId="058F4165" w14:textId="77777777" w:rsidR="00F44A7F" w:rsidRPr="000808E8" w:rsidRDefault="00F44A7F" w:rsidP="00440FBF">
      <w:pPr>
        <w:pStyle w:val="Code"/>
        <w:tabs>
          <w:tab w:val="clear" w:pos="916"/>
        </w:tabs>
        <w:spacing w:before="0" w:after="0" w:line="360" w:lineRule="auto"/>
        <w:ind w:left="1440"/>
        <w:rPr>
          <w:rFonts w:ascii="Times New Roman" w:hAnsi="Times New Roman" w:cs="Times New Roman"/>
        </w:rPr>
      </w:pPr>
      <w:r w:rsidRPr="000808E8">
        <w:rPr>
          <w:rFonts w:ascii="Times New Roman" w:hAnsi="Times New Roman" w:cs="Times New Roman"/>
        </w:rPr>
        <w:t>    "new_password" : "654321"</w:t>
      </w:r>
    </w:p>
    <w:p w14:paraId="70B99F38" w14:textId="70BF22E4" w:rsidR="00E74BA2" w:rsidRPr="000808E8" w:rsidRDefault="00F44A7F" w:rsidP="00440FBF">
      <w:pPr>
        <w:pStyle w:val="Code"/>
        <w:tabs>
          <w:tab w:val="clear" w:pos="916"/>
        </w:tabs>
        <w:spacing w:before="0" w:after="0" w:line="360" w:lineRule="auto"/>
        <w:ind w:left="1440"/>
        <w:rPr>
          <w:rFonts w:ascii="Times New Roman" w:hAnsi="Times New Roman" w:cs="Times New Roman"/>
          <w:sz w:val="24"/>
          <w:szCs w:val="24"/>
        </w:rPr>
      </w:pPr>
      <w:r w:rsidRPr="000808E8">
        <w:rPr>
          <w:rFonts w:ascii="Times New Roman" w:hAnsi="Times New Roman" w:cs="Times New Roman"/>
        </w:rPr>
        <w:t>}</w:t>
      </w:r>
    </w:p>
    <w:p w14:paraId="3C84F459" w14:textId="26413D4A" w:rsidR="00916B17" w:rsidRDefault="00E74BA2">
      <w:pPr>
        <w:pStyle w:val="Nidungvnbn"/>
        <w:numPr>
          <w:ilvl w:val="0"/>
          <w:numId w:val="3"/>
        </w:numPr>
      </w:pPr>
      <w:r>
        <w:t xml:space="preserve">Thông tin trả về </w:t>
      </w:r>
      <w:r w:rsidR="00C421B5">
        <w:t>như sau:</w:t>
      </w:r>
    </w:p>
    <w:p w14:paraId="66E19F70"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w:t>
      </w:r>
    </w:p>
    <w:p w14:paraId="78AE81FF"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59BE0C92"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6AF51D78"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"Thay đổi mật khẩu thành công",</w:t>
      </w:r>
    </w:p>
    <w:p w14:paraId="58787C07"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213B0710"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"id": "3",</w:t>
      </w:r>
    </w:p>
    <w:p w14:paraId="708AC794"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"username": "administrator",</w:t>
      </w:r>
    </w:p>
    <w:p w14:paraId="17175FA5"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"user_type_id": "1",</w:t>
      </w:r>
    </w:p>
    <w:p w14:paraId="76BCFF8D"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"first_name": "Administrator",</w:t>
      </w:r>
    </w:p>
    <w:p w14:paraId="4BA4B06B"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"last_name": "administrator",</w:t>
      </w:r>
    </w:p>
    <w:p w14:paraId="0810DDCE"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"full_name": "Administrator Account",</w:t>
      </w:r>
    </w:p>
    <w:p w14:paraId="0A19CEA7"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"email": "admin1775@gmail.com",</w:t>
      </w:r>
    </w:p>
    <w:p w14:paraId="19A643FC" w14:textId="77777777"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57005B6F" w14:textId="25C4E675" w:rsidR="00C421B5" w:rsidRPr="000808E8" w:rsidRDefault="00C421B5" w:rsidP="00440FBF">
      <w:pPr>
        <w:pStyle w:val="Code"/>
        <w:spacing w:before="0" w:after="0" w:line="360" w:lineRule="auto"/>
        <w:ind w:left="1440"/>
        <w:rPr>
          <w:rFonts w:ascii="Times New Roman" w:hAnsi="Times New Roman" w:cs="Times New Roman"/>
        </w:rPr>
      </w:pPr>
      <w:r w:rsidRPr="000808E8">
        <w:rPr>
          <w:rFonts w:ascii="Times New Roman" w:hAnsi="Times New Roman" w:cs="Times New Roman"/>
        </w:rPr>
        <w:t xml:space="preserve">  "AccessToken": "</w:t>
      </w:r>
      <w:r w:rsidRPr="000808E8">
        <w:rPr>
          <w:rFonts w:ascii="Times New Roman" w:hAnsi="Times New Roman" w:cs="Times New Roman"/>
          <w:lang w:val="en-US"/>
        </w:rPr>
        <w:t>chuỗi ngẫu nhiên</w:t>
      </w:r>
      <w:r w:rsidRPr="000808E8">
        <w:rPr>
          <w:rFonts w:ascii="Times New Roman" w:hAnsi="Times New Roman" w:cs="Times New Roman"/>
        </w:rPr>
        <w:t>"</w:t>
      </w:r>
      <w:r w:rsidR="00501D4F">
        <w:rPr>
          <w:rFonts w:ascii="Times New Roman" w:hAnsi="Times New Roman" w:cs="Times New Roman"/>
          <w:lang w:val="en-US"/>
        </w:rPr>
        <w:t xml:space="preserve"> </w:t>
      </w:r>
      <w:r w:rsidRPr="000808E8">
        <w:rPr>
          <w:rFonts w:ascii="Times New Roman" w:hAnsi="Times New Roman" w:cs="Times New Roman"/>
        </w:rPr>
        <w:t>}</w:t>
      </w:r>
    </w:p>
    <w:p w14:paraId="59A730B3" w14:textId="7388EF39" w:rsidR="002F2EA7" w:rsidRPr="00F80D53" w:rsidRDefault="002F2EA7" w:rsidP="00F80D53">
      <w:pPr>
        <w:pStyle w:val="Nidungvnbn"/>
        <w:keepNext/>
        <w:keepLines/>
      </w:pPr>
      <w:r w:rsidRPr="00F80D53">
        <w:lastRenderedPageBreak/>
        <w:t>API lấy thông tin chi tiết của tài khoản</w:t>
      </w:r>
    </w:p>
    <w:p w14:paraId="674E5045" w14:textId="0D71E44B" w:rsidR="002F2EA7" w:rsidRPr="00F80D53" w:rsidRDefault="002F2EA7">
      <w:pPr>
        <w:pStyle w:val="Nidungvnbn"/>
        <w:keepNext/>
        <w:keepLines/>
        <w:numPr>
          <w:ilvl w:val="0"/>
          <w:numId w:val="3"/>
        </w:numPr>
      </w:pPr>
      <w:r w:rsidRPr="00F80D53">
        <w:t>Cách gọi API với đường dẫn /account/get-detail với phương thức GET</w:t>
      </w:r>
    </w:p>
    <w:p w14:paraId="09A5541E" w14:textId="77777777" w:rsidR="00600543" w:rsidRPr="00600543" w:rsidRDefault="00600543" w:rsidP="00F80D53">
      <w:pPr>
        <w:pStyle w:val="Code"/>
        <w:keepNext/>
        <w:keepLines/>
        <w:spacing w:before="0" w:after="0" w:line="360" w:lineRule="auto"/>
        <w:ind w:left="1440"/>
        <w:rPr>
          <w:rFonts w:ascii="Times New Roman" w:hAnsi="Times New Roman" w:cs="Times New Roman"/>
        </w:rPr>
      </w:pPr>
      <w:r w:rsidRPr="00600543">
        <w:rPr>
          <w:rFonts w:ascii="Times New Roman" w:hAnsi="Times New Roman" w:cs="Times New Roman"/>
        </w:rPr>
        <w:t>GET {{api_local}}/account/get-detail</w:t>
      </w:r>
    </w:p>
    <w:p w14:paraId="2698BD6B" w14:textId="77777777" w:rsidR="00600543" w:rsidRPr="00600543" w:rsidRDefault="00600543" w:rsidP="00F80D53">
      <w:pPr>
        <w:pStyle w:val="Code"/>
        <w:keepNext/>
        <w:keepLines/>
        <w:spacing w:before="0" w:after="0" w:line="360" w:lineRule="auto"/>
        <w:ind w:left="1440"/>
        <w:rPr>
          <w:rFonts w:ascii="Times New Roman" w:hAnsi="Times New Roman" w:cs="Times New Roman"/>
        </w:rPr>
      </w:pPr>
      <w:r w:rsidRPr="00600543">
        <w:rPr>
          <w:rFonts w:ascii="Times New Roman" w:hAnsi="Times New Roman" w:cs="Times New Roman"/>
        </w:rPr>
        <w:t>Content-Type: application/json</w:t>
      </w:r>
    </w:p>
    <w:p w14:paraId="51DB7FF8" w14:textId="597ADF29" w:rsidR="00600543" w:rsidRPr="00600543" w:rsidRDefault="00600543" w:rsidP="00F80D53">
      <w:pPr>
        <w:pStyle w:val="Code"/>
        <w:keepNext/>
        <w:keepLines/>
        <w:tabs>
          <w:tab w:val="clear" w:pos="916"/>
        </w:tabs>
        <w:spacing w:before="0" w:after="0" w:line="360" w:lineRule="auto"/>
        <w:ind w:left="1440"/>
        <w:rPr>
          <w:rFonts w:ascii="Times New Roman" w:hAnsi="Times New Roman" w:cs="Times New Roman"/>
          <w:lang w:val="en-US"/>
        </w:rPr>
      </w:pPr>
      <w:r w:rsidRPr="00600543">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3D66B905" w14:textId="50137230" w:rsidR="002F2EA7" w:rsidRDefault="00565CB5">
      <w:pPr>
        <w:pStyle w:val="Nidungvnbn"/>
        <w:keepNext/>
        <w:keepLines/>
        <w:numPr>
          <w:ilvl w:val="0"/>
          <w:numId w:val="3"/>
        </w:numPr>
      </w:pPr>
      <w:r>
        <w:t xml:space="preserve">Thông tin API trả về như sau </w:t>
      </w:r>
    </w:p>
    <w:p w14:paraId="55AEB9EF"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w:t>
      </w:r>
    </w:p>
    <w:p w14:paraId="2B1FFB3D"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"code": 200,</w:t>
      </w:r>
    </w:p>
    <w:p w14:paraId="04F61ED7"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"status_resposse": true,</w:t>
      </w:r>
    </w:p>
    <w:p w14:paraId="7109E31D"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"message": "Lấy thông tin tài khoản",</w:t>
      </w:r>
    </w:p>
    <w:p w14:paraId="235AB48A"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"data": {</w:t>
      </w:r>
    </w:p>
    <w:p w14:paraId="69CCE646"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"id": "5",</w:t>
      </w:r>
    </w:p>
    <w:p w14:paraId="74AB0AF4"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"username": "administrator",</w:t>
      </w:r>
    </w:p>
    <w:p w14:paraId="60D038B0"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"user_type_id": "1",</w:t>
      </w:r>
    </w:p>
    <w:p w14:paraId="2F1B9021"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"first_name": "Administrator",</w:t>
      </w:r>
    </w:p>
    <w:p w14:paraId="4F7513CF"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"last_name": "administrator",</w:t>
      </w:r>
    </w:p>
    <w:p w14:paraId="5985D386"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"full_name": "Administrator Account",</w:t>
      </w:r>
    </w:p>
    <w:p w14:paraId="7E10A806"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"email": "admin1775@gmail.com",</w:t>
      </w:r>
    </w:p>
    <w:p w14:paraId="217F5271" w14:textId="77777777" w:rsidR="007251F4"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 xml:space="preserve">  }</w:t>
      </w:r>
    </w:p>
    <w:p w14:paraId="7D30ECD0" w14:textId="2C8A863A" w:rsidR="00565CB5" w:rsidRPr="007251F4" w:rsidRDefault="007251F4" w:rsidP="00F80D53">
      <w:pPr>
        <w:pStyle w:val="Code"/>
        <w:keepNext/>
        <w:keepLines/>
        <w:spacing w:before="0" w:after="0" w:line="360" w:lineRule="auto"/>
        <w:ind w:left="1440"/>
        <w:rPr>
          <w:rFonts w:ascii="Times New Roman" w:hAnsi="Times New Roman" w:cs="Times New Roman"/>
        </w:rPr>
      </w:pPr>
      <w:r w:rsidRPr="007251F4">
        <w:rPr>
          <w:rFonts w:ascii="Times New Roman" w:hAnsi="Times New Roman" w:cs="Times New Roman"/>
        </w:rPr>
        <w:t>}</w:t>
      </w:r>
    </w:p>
    <w:p w14:paraId="0BDA54B7" w14:textId="0BA1CFA2" w:rsidR="00916B17" w:rsidRPr="00164E29" w:rsidRDefault="00466980" w:rsidP="00164E29">
      <w:pPr>
        <w:pStyle w:val="Nidungvnbn"/>
        <w:keepNext/>
        <w:keepLines/>
        <w:pageBreakBefore/>
      </w:pPr>
      <w:r w:rsidRPr="00164E29">
        <w:lastRenderedPageBreak/>
        <w:t xml:space="preserve">API lấy các loại tài khoản </w:t>
      </w:r>
    </w:p>
    <w:p w14:paraId="717AABAF" w14:textId="5F799AEE" w:rsidR="00466980" w:rsidRPr="00164E29" w:rsidRDefault="00466980">
      <w:pPr>
        <w:pStyle w:val="Nidungvnbn"/>
        <w:keepNext/>
        <w:keepLines/>
        <w:numPr>
          <w:ilvl w:val="0"/>
          <w:numId w:val="3"/>
        </w:numPr>
      </w:pPr>
      <w:r w:rsidRPr="00164E29">
        <w:t xml:space="preserve">Cách gọi API với đường dẫn </w:t>
      </w:r>
      <w:r w:rsidR="00CE2835" w:rsidRPr="00164E29">
        <w:t>/account-type với phương thức GET</w:t>
      </w:r>
    </w:p>
    <w:p w14:paraId="586EAA37" w14:textId="77777777" w:rsidR="00624277" w:rsidRPr="000808E8" w:rsidRDefault="00624277"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GET {{api_local}}/account-type</w:t>
      </w:r>
    </w:p>
    <w:p w14:paraId="2884DAB8" w14:textId="77777777" w:rsidR="00624277" w:rsidRPr="000808E8" w:rsidRDefault="00624277"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0BC79D6A" w14:textId="1C46B1EA" w:rsidR="00624277" w:rsidRPr="000808E8" w:rsidRDefault="00624277" w:rsidP="00164E29">
      <w:pPr>
        <w:pStyle w:val="Code"/>
        <w:keepNext/>
        <w:keepLines/>
        <w:tabs>
          <w:tab w:val="clear" w:pos="916"/>
        </w:tabs>
        <w:spacing w:before="0" w:after="0" w:line="360" w:lineRule="auto"/>
        <w:ind w:left="1440"/>
        <w:rPr>
          <w:rFonts w:ascii="Times New Roman" w:hAnsi="Times New Roman" w:cs="Times New Roman"/>
          <w:lang w:val="en-US"/>
        </w:rPr>
      </w:pPr>
      <w:r w:rsidRPr="000808E8">
        <w:rPr>
          <w:rFonts w:ascii="Times New Roman" w:hAnsi="Times New Roman" w:cs="Times New Roman"/>
        </w:rPr>
        <w:t>Authorization: Bearer</w:t>
      </w:r>
      <w:r w:rsidRPr="000808E8">
        <w:rPr>
          <w:rFonts w:ascii="Times New Roman" w:hAnsi="Times New Roman" w:cs="Times New Roman"/>
          <w:lang w:val="en-US"/>
        </w:rPr>
        <w:t xml:space="preserve"> AccessToken được trả về</w:t>
      </w:r>
    </w:p>
    <w:p w14:paraId="4EE8C8CF" w14:textId="51C0D231" w:rsidR="008A539F" w:rsidRDefault="00EF76BF">
      <w:pPr>
        <w:pStyle w:val="Nidungvnbn"/>
        <w:keepNext/>
        <w:keepLines/>
        <w:numPr>
          <w:ilvl w:val="0"/>
          <w:numId w:val="3"/>
        </w:numPr>
      </w:pPr>
      <w:r>
        <w:t>Thông tin trả về như sau:</w:t>
      </w:r>
    </w:p>
    <w:p w14:paraId="0BCACA8F"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7DC98FB6"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389B2910"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"get list account",</w:t>
      </w:r>
    </w:p>
    <w:p w14:paraId="33830CAD"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458A15B9"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5D7041FB"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36A029FA"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"id": "1",</w:t>
      </w:r>
    </w:p>
    <w:p w14:paraId="397735F6"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"user_type_name": "Nhóm Quản Lý",</w:t>
      </w:r>
    </w:p>
    <w:p w14:paraId="063C1B22" w14:textId="072196B5"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"is_active": true, "is_delete": false</w:t>
      </w:r>
    </w:p>
    <w:p w14:paraId="4AE990B6"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7D617A25"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1F97CA17"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"id": "2",</w:t>
      </w:r>
    </w:p>
    <w:p w14:paraId="1D309685"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"user_type_name": "Nhóm ứng viên",</w:t>
      </w:r>
    </w:p>
    <w:p w14:paraId="040B86B0" w14:textId="4ED1C1C6"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"is_active": true,</w:t>
      </w:r>
      <w:r w:rsidR="00080FB9">
        <w:rPr>
          <w:rFonts w:ascii="Times New Roman" w:hAnsi="Times New Roman" w:cs="Times New Roman"/>
          <w:lang w:val="en-US"/>
        </w:rPr>
        <w:t xml:space="preserve"> </w:t>
      </w:r>
      <w:r w:rsidRPr="000808E8">
        <w:rPr>
          <w:rFonts w:ascii="Times New Roman" w:hAnsi="Times New Roman" w:cs="Times New Roman"/>
        </w:rPr>
        <w:t>"is_delete": false</w:t>
      </w:r>
    </w:p>
    <w:p w14:paraId="493AB294"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6BE1AAC9"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4B61C4C0"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"id": "3",</w:t>
      </w:r>
    </w:p>
    <w:p w14:paraId="00C5CA9A" w14:textId="77777777" w:rsidR="00553E1F" w:rsidRPr="000808E8"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"user_type_name": "Nhóm Nhà Tuyển Dụng",</w:t>
      </w:r>
    </w:p>
    <w:p w14:paraId="3EFA290C" w14:textId="6EE956FB" w:rsidR="00553E1F" w:rsidRPr="00080FB9" w:rsidRDefault="00553E1F" w:rsidP="00164E29">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"is_active": true,</w:t>
      </w:r>
      <w:r w:rsidR="00080FB9">
        <w:rPr>
          <w:rFonts w:ascii="Times New Roman" w:hAnsi="Times New Roman" w:cs="Times New Roman"/>
          <w:lang w:val="en-US"/>
        </w:rPr>
        <w:t xml:space="preserve"> </w:t>
      </w:r>
      <w:r w:rsidR="00080FB9" w:rsidRPr="000808E8">
        <w:rPr>
          <w:rFonts w:ascii="Times New Roman" w:hAnsi="Times New Roman" w:cs="Times New Roman"/>
        </w:rPr>
        <w:t xml:space="preserve"> "is_delete": false</w:t>
      </w:r>
      <w:r w:rsidR="00080FB9">
        <w:rPr>
          <w:rFonts w:ascii="Times New Roman" w:hAnsi="Times New Roman" w:cs="Times New Roman"/>
          <w:lang w:val="en-US"/>
        </w:rPr>
        <w:t xml:space="preserve"> </w:t>
      </w:r>
      <w:r w:rsidR="00080FB9" w:rsidRPr="000808E8">
        <w:rPr>
          <w:rFonts w:ascii="Times New Roman" w:hAnsi="Times New Roman" w:cs="Times New Roman"/>
        </w:rPr>
        <w:t>}]}</w:t>
      </w:r>
    </w:p>
    <w:p w14:paraId="7E3D62A5" w14:textId="13FE62E8" w:rsidR="00074F86" w:rsidRPr="00074F86" w:rsidRDefault="00074F86" w:rsidP="00074F86">
      <w:pPr>
        <w:rPr>
          <w:lang w:val="vi-VN" w:eastAsia="vi-VN"/>
        </w:rPr>
      </w:pPr>
    </w:p>
    <w:p w14:paraId="126D58AC" w14:textId="58863FE9" w:rsidR="00231920" w:rsidRPr="00E81717" w:rsidRDefault="00231920" w:rsidP="00E81717">
      <w:pPr>
        <w:pStyle w:val="Nidungvnbn"/>
        <w:keepNext/>
        <w:keepLines/>
      </w:pPr>
      <w:r w:rsidRPr="00E81717">
        <w:lastRenderedPageBreak/>
        <w:t>API tạo mới 1 nhóm người dùng</w:t>
      </w:r>
    </w:p>
    <w:p w14:paraId="314EAFCD" w14:textId="4C0A665C" w:rsidR="00231920" w:rsidRPr="00E81717" w:rsidRDefault="00231920">
      <w:pPr>
        <w:pStyle w:val="Nidungvnbn"/>
        <w:keepNext/>
        <w:keepLines/>
        <w:numPr>
          <w:ilvl w:val="0"/>
          <w:numId w:val="3"/>
        </w:numPr>
      </w:pPr>
      <w:r w:rsidRPr="00E81717">
        <w:t>Cách gọi API với đường dẫn là /account-type với phương thức POST</w:t>
      </w:r>
    </w:p>
    <w:p w14:paraId="18859882"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POST {{api_local}}/account-type</w:t>
      </w:r>
    </w:p>
    <w:p w14:paraId="58387EFA"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735A18C6" w14:textId="772007F3" w:rsidR="00067C80" w:rsidRPr="00D30B6B" w:rsidRDefault="00067C80" w:rsidP="00E81717">
      <w:pPr>
        <w:pStyle w:val="Code"/>
        <w:keepNext/>
        <w:keepLines/>
        <w:spacing w:before="0" w:after="0" w:line="360" w:lineRule="auto"/>
        <w:ind w:left="1440"/>
        <w:rPr>
          <w:rFonts w:ascii="Times New Roman" w:hAnsi="Times New Roman" w:cs="Times New Roman"/>
          <w:lang w:val="en-US"/>
        </w:rPr>
      </w:pPr>
      <w:r w:rsidRPr="000808E8">
        <w:rPr>
          <w:rFonts w:ascii="Times New Roman" w:hAnsi="Times New Roman" w:cs="Times New Roman"/>
        </w:rPr>
        <w:t xml:space="preserve">Authorization: </w:t>
      </w:r>
      <w:r w:rsidR="001C499C" w:rsidRPr="000808E8">
        <w:rPr>
          <w:rFonts w:ascii="Times New Roman" w:hAnsi="Times New Roman" w:cs="Times New Roman"/>
        </w:rPr>
        <w:t>Bearer</w:t>
      </w:r>
      <w:r w:rsidR="001C499C" w:rsidRPr="000808E8">
        <w:rPr>
          <w:rFonts w:ascii="Times New Roman" w:hAnsi="Times New Roman" w:cs="Times New Roman"/>
          <w:lang w:val="en-US"/>
        </w:rPr>
        <w:t xml:space="preserve"> AccessToken được trả về </w:t>
      </w:r>
    </w:p>
    <w:p w14:paraId="62755ECF"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4BC32735"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"user_type_name" : "Nhóm quản lý",</w:t>
      </w:r>
    </w:p>
    <w:p w14:paraId="18C3E756"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"is_active" : true,</w:t>
      </w:r>
    </w:p>
    <w:p w14:paraId="2E8E81DF"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"is_delete" : false</w:t>
      </w:r>
    </w:p>
    <w:p w14:paraId="2C190142" w14:textId="77777777" w:rsidR="00067C80" w:rsidRPr="000808E8" w:rsidRDefault="00067C80"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70016589" w14:textId="620F099B" w:rsidR="00231920" w:rsidRDefault="00702D1B">
      <w:pPr>
        <w:pStyle w:val="Nidungvnbn"/>
        <w:keepNext/>
        <w:keepLines/>
        <w:numPr>
          <w:ilvl w:val="0"/>
          <w:numId w:val="3"/>
        </w:numPr>
        <w:rPr>
          <w:lang w:eastAsia="vi-VN"/>
        </w:rPr>
      </w:pPr>
      <w:r>
        <w:rPr>
          <w:lang w:eastAsia="vi-VN"/>
        </w:rPr>
        <w:t>Thông tin API trả về như sau :</w:t>
      </w:r>
    </w:p>
    <w:p w14:paraId="1DE635DA" w14:textId="77777777" w:rsidR="0075141B" w:rsidRPr="000808E8" w:rsidRDefault="0075141B"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23AC9C14" w14:textId="77777777" w:rsidR="0075141B" w:rsidRPr="000808E8" w:rsidRDefault="0075141B"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2FEC615D" w14:textId="77777777" w:rsidR="0075141B" w:rsidRPr="000808E8" w:rsidRDefault="0075141B"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false,</w:t>
      </w:r>
    </w:p>
    <w:p w14:paraId="1A600C2C" w14:textId="77777777" w:rsidR="0075141B" w:rsidRPr="000808E8" w:rsidRDefault="0075141B"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"Khởi tạo loại người dùng thành công !"</w:t>
      </w:r>
    </w:p>
    <w:p w14:paraId="71B9D5D4" w14:textId="3CEF964C" w:rsidR="00702D1B" w:rsidRPr="000808E8" w:rsidRDefault="0075141B" w:rsidP="00E81717">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4E65C4F7" w14:textId="31420C07" w:rsidR="0017272E" w:rsidRDefault="0017272E" w:rsidP="0017272E">
      <w:pPr>
        <w:rPr>
          <w:rFonts w:ascii="Consolas" w:eastAsiaTheme="majorEastAsia" w:hAnsi="Consolas" w:cs="Courier New"/>
          <w:sz w:val="23"/>
          <w:szCs w:val="23"/>
          <w:lang w:val="vi-VN" w:eastAsia="vi-VN"/>
        </w:rPr>
      </w:pPr>
    </w:p>
    <w:p w14:paraId="4DD42948" w14:textId="5175186C" w:rsidR="0017272E" w:rsidRPr="00361AD7" w:rsidRDefault="001030F2" w:rsidP="00EF284F">
      <w:pPr>
        <w:pStyle w:val="Nidungvnbn"/>
        <w:keepNext/>
        <w:keepLines/>
      </w:pPr>
      <w:r w:rsidRPr="00361AD7">
        <w:lastRenderedPageBreak/>
        <w:t>API xóa nhóm tài khoản người dùng</w:t>
      </w:r>
    </w:p>
    <w:p w14:paraId="1436D3E2" w14:textId="4FE16658" w:rsidR="001030F2" w:rsidRPr="00361AD7" w:rsidRDefault="001030F2">
      <w:pPr>
        <w:pStyle w:val="Nidungvnbn"/>
        <w:keepNext/>
        <w:keepLines/>
        <w:numPr>
          <w:ilvl w:val="0"/>
          <w:numId w:val="3"/>
        </w:numPr>
      </w:pPr>
      <w:r w:rsidRPr="00361AD7">
        <w:t xml:space="preserve">Cách gọi API với đường dẫn </w:t>
      </w:r>
      <w:r w:rsidR="006445E8" w:rsidRPr="00361AD7">
        <w:t>/account-type/delete</w:t>
      </w:r>
      <w:r w:rsidR="00B143CC" w:rsidRPr="00361AD7">
        <w:t xml:space="preserve"> với phương thức PUT</w:t>
      </w:r>
    </w:p>
    <w:p w14:paraId="4DC7123C"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POST {{api_local}}/account-type/delete</w:t>
      </w:r>
    </w:p>
    <w:p w14:paraId="69137591"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2A92197D"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Authorization: Bearer string</w:t>
      </w:r>
    </w:p>
    <w:p w14:paraId="41E893C5"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1279D1B9"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"user_type_id" : 3</w:t>
      </w:r>
    </w:p>
    <w:p w14:paraId="666F61EC" w14:textId="77777777" w:rsidR="00996FA6" w:rsidRPr="000808E8" w:rsidRDefault="00996FA6"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19D8F110" w14:textId="7E7C112B" w:rsidR="00996FA6" w:rsidRDefault="00996FA6">
      <w:pPr>
        <w:pStyle w:val="Nidungvnbn"/>
        <w:keepNext/>
        <w:keepLines/>
        <w:numPr>
          <w:ilvl w:val="0"/>
          <w:numId w:val="3"/>
        </w:numPr>
        <w:rPr>
          <w:lang w:eastAsia="vi-VN"/>
        </w:rPr>
      </w:pPr>
      <w:r>
        <w:rPr>
          <w:lang w:eastAsia="vi-VN"/>
        </w:rPr>
        <w:t>Thông tin API trả về như sau</w:t>
      </w:r>
    </w:p>
    <w:p w14:paraId="3D2EADAC" w14:textId="77777777" w:rsidR="00F84538" w:rsidRDefault="00277C9F"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r w:rsidR="00A84C7D" w:rsidRPr="000808E8">
        <w:rPr>
          <w:rFonts w:ascii="Times New Roman" w:hAnsi="Times New Roman" w:cs="Times New Roman"/>
        </w:rPr>
        <w:tab/>
      </w:r>
    </w:p>
    <w:p w14:paraId="627D5976" w14:textId="42C963D2" w:rsidR="00277C9F" w:rsidRPr="000808E8" w:rsidRDefault="00F84538" w:rsidP="00EF284F">
      <w:pPr>
        <w:pStyle w:val="Code"/>
        <w:keepNext/>
        <w:keepLines/>
        <w:spacing w:before="0" w:after="0" w:line="360" w:lineRule="auto"/>
        <w:ind w:left="1440"/>
        <w:rPr>
          <w:rFonts w:ascii="Times New Roman" w:hAnsi="Times New Roman" w:cs="Times New Roman"/>
        </w:rPr>
      </w:pPr>
      <w:r>
        <w:rPr>
          <w:rFonts w:ascii="Times New Roman" w:hAnsi="Times New Roman" w:cs="Times New Roman"/>
        </w:rPr>
        <w:tab/>
      </w:r>
      <w:r w:rsidR="00277C9F" w:rsidRPr="000808E8">
        <w:rPr>
          <w:rFonts w:ascii="Times New Roman" w:hAnsi="Times New Roman" w:cs="Times New Roman"/>
        </w:rPr>
        <w:t>"code": 200,</w:t>
      </w:r>
    </w:p>
    <w:p w14:paraId="7DDE0231" w14:textId="38BE4643" w:rsidR="00277C9F" w:rsidRPr="000808E8" w:rsidRDefault="00277C9F"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r w:rsidR="00A84C7D" w:rsidRPr="000808E8">
        <w:rPr>
          <w:rFonts w:ascii="Times New Roman" w:hAnsi="Times New Roman" w:cs="Times New Roman"/>
        </w:rPr>
        <w:tab/>
      </w:r>
      <w:r w:rsidRPr="000808E8">
        <w:rPr>
          <w:rFonts w:ascii="Times New Roman" w:hAnsi="Times New Roman" w:cs="Times New Roman"/>
        </w:rPr>
        <w:t>"status_resposse": true,</w:t>
      </w:r>
    </w:p>
    <w:p w14:paraId="53BADC6E" w14:textId="77777777" w:rsidR="00D30B6B" w:rsidRDefault="00277C9F" w:rsidP="00EF284F">
      <w:pPr>
        <w:pStyle w:val="Code"/>
        <w:keepNext/>
        <w:keepLines/>
        <w:spacing w:before="0" w:after="0" w:line="360" w:lineRule="auto"/>
        <w:ind w:left="1440"/>
        <w:rPr>
          <w:rFonts w:ascii="Times New Roman" w:hAnsi="Times New Roman" w:cs="Times New Roman"/>
          <w:lang w:val="en-US"/>
        </w:rPr>
      </w:pPr>
      <w:r w:rsidRPr="000808E8">
        <w:rPr>
          <w:rFonts w:ascii="Times New Roman" w:hAnsi="Times New Roman" w:cs="Times New Roman"/>
        </w:rPr>
        <w:t xml:space="preserve">  </w:t>
      </w:r>
      <w:r w:rsidR="00A84C7D" w:rsidRPr="000808E8">
        <w:rPr>
          <w:rFonts w:ascii="Times New Roman" w:hAnsi="Times New Roman" w:cs="Times New Roman"/>
        </w:rPr>
        <w:tab/>
      </w:r>
      <w:r w:rsidRPr="000808E8">
        <w:rPr>
          <w:rFonts w:ascii="Times New Roman" w:hAnsi="Times New Roman" w:cs="Times New Roman"/>
        </w:rPr>
        <w:t>"message": "Xóa tài loại tài khoản thành công!"</w:t>
      </w:r>
      <w:r w:rsidR="00141D44" w:rsidRPr="000808E8">
        <w:rPr>
          <w:rFonts w:ascii="Times New Roman" w:hAnsi="Times New Roman" w:cs="Times New Roman"/>
          <w:lang w:val="en-US"/>
        </w:rPr>
        <w:t xml:space="preserve"> </w:t>
      </w:r>
    </w:p>
    <w:p w14:paraId="6FB77CEA" w14:textId="06D27ABA" w:rsidR="006445E8" w:rsidRPr="000808E8" w:rsidRDefault="00277C9F" w:rsidP="00EF284F">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666E31B3" w14:textId="77777777" w:rsidR="00386A20" w:rsidRDefault="00386A20" w:rsidP="00386A20">
      <w:pPr>
        <w:pStyle w:val="Nidungvnbn"/>
        <w:keepNext/>
        <w:keepLines/>
        <w:spacing w:line="240" w:lineRule="auto"/>
        <w:ind w:left="1080" w:firstLine="0"/>
        <w:rPr>
          <w:lang w:eastAsia="vi-VN"/>
        </w:rPr>
      </w:pPr>
    </w:p>
    <w:p w14:paraId="720CCBBA" w14:textId="061B7543" w:rsidR="006445E8" w:rsidRPr="009C79B6" w:rsidRDefault="006445E8" w:rsidP="009C79B6">
      <w:pPr>
        <w:pStyle w:val="Nidungvnbn"/>
        <w:keepNext/>
        <w:keepLines/>
      </w:pPr>
      <w:r w:rsidRPr="009C79B6">
        <w:t>API cập nhật lại thông tin nhóm người dùng</w:t>
      </w:r>
    </w:p>
    <w:p w14:paraId="5A30628B" w14:textId="79B4358E" w:rsidR="006445E8" w:rsidRPr="009C79B6" w:rsidRDefault="006445E8">
      <w:pPr>
        <w:pStyle w:val="Nidungvnbn"/>
        <w:keepNext/>
        <w:keepLines/>
        <w:numPr>
          <w:ilvl w:val="0"/>
          <w:numId w:val="3"/>
        </w:numPr>
      </w:pPr>
      <w:r w:rsidRPr="009C79B6">
        <w:t xml:space="preserve">Cách gọi API với đường dẫn </w:t>
      </w:r>
      <w:r w:rsidR="004806FF" w:rsidRPr="009C79B6">
        <w:t>/account-type/update</w:t>
      </w:r>
      <w:r w:rsidR="000E4622" w:rsidRPr="009C79B6">
        <w:t xml:space="preserve"> với phương thức PUT</w:t>
      </w:r>
    </w:p>
    <w:p w14:paraId="40B9FC80"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PUT {{api_local}}/account-type/update</w:t>
      </w:r>
    </w:p>
    <w:p w14:paraId="3A1894F0"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5C169E3E" w14:textId="4E866B07" w:rsidR="00FB5951" w:rsidRPr="000808E8" w:rsidRDefault="00FB5951" w:rsidP="009C79B6">
      <w:pPr>
        <w:pStyle w:val="Code"/>
        <w:keepNext/>
        <w:keepLines/>
        <w:spacing w:before="0" w:after="0" w:line="360" w:lineRule="auto"/>
        <w:ind w:left="1440"/>
        <w:rPr>
          <w:rFonts w:ascii="Times New Roman" w:hAnsi="Times New Roman" w:cs="Times New Roman"/>
          <w:lang w:val="en-US"/>
        </w:rPr>
      </w:pPr>
      <w:r w:rsidRPr="000808E8">
        <w:rPr>
          <w:rFonts w:ascii="Times New Roman" w:hAnsi="Times New Roman" w:cs="Times New Roman"/>
        </w:rPr>
        <w:t>Authorization: Bearer</w:t>
      </w:r>
      <w:r w:rsidR="00AA44BC" w:rsidRPr="000808E8">
        <w:rPr>
          <w:rFonts w:ascii="Times New Roman" w:hAnsi="Times New Roman" w:cs="Times New Roman"/>
          <w:lang w:val="en-US"/>
        </w:rPr>
        <w:t xml:space="preserve"> AccessToken được trả về</w:t>
      </w:r>
    </w:p>
    <w:p w14:paraId="6AC18F4E"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p>
    <w:p w14:paraId="1EA39AED"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057B25AE"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"user_type_id" : 5,</w:t>
      </w:r>
    </w:p>
    <w:p w14:paraId="606144CC"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"user_type_name" : "Cập nhật nè 2",</w:t>
      </w:r>
    </w:p>
    <w:p w14:paraId="0E9935FB" w14:textId="77777777" w:rsidR="00FB5951"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"is_active" : true,</w:t>
      </w:r>
    </w:p>
    <w:p w14:paraId="0D0901A4" w14:textId="14D73D5F" w:rsidR="000E4622" w:rsidRPr="000808E8" w:rsidRDefault="00FB5951"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"is_delete" : false }</w:t>
      </w:r>
    </w:p>
    <w:p w14:paraId="3DC0E6D3" w14:textId="71F18378" w:rsidR="004806FF" w:rsidRDefault="00700A42">
      <w:pPr>
        <w:pStyle w:val="Nidungvnbn"/>
        <w:keepNext/>
        <w:keepLines/>
        <w:numPr>
          <w:ilvl w:val="0"/>
          <w:numId w:val="3"/>
        </w:numPr>
        <w:spacing w:line="240" w:lineRule="auto"/>
        <w:rPr>
          <w:lang w:eastAsia="vi-VN"/>
        </w:rPr>
      </w:pPr>
      <w:r>
        <w:rPr>
          <w:lang w:eastAsia="vi-VN"/>
        </w:rPr>
        <w:lastRenderedPageBreak/>
        <w:t xml:space="preserve">Thông tin API trả về như sau : </w:t>
      </w:r>
    </w:p>
    <w:p w14:paraId="7CF06482"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2D4CD8B9"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"code": 200,</w:t>
      </w:r>
    </w:p>
    <w:p w14:paraId="7822F0AB"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"status_resposse": true,</w:t>
      </w:r>
    </w:p>
    <w:p w14:paraId="6F77CA8D"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"data": {</w:t>
      </w:r>
    </w:p>
    <w:p w14:paraId="61A27BEE"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"id": "5",</w:t>
      </w:r>
    </w:p>
    <w:p w14:paraId="31794B47"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"user_type_name": "Cập nhật nè 2",</w:t>
      </w:r>
    </w:p>
    <w:p w14:paraId="1549B943"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"is_active": true,</w:t>
      </w:r>
    </w:p>
    <w:p w14:paraId="48550A58"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"is_delete": false,</w:t>
      </w:r>
    </w:p>
    <w:p w14:paraId="017AA4FE"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"create_date": "2023-01-01T09:48:12.180Z",</w:t>
      </w:r>
    </w:p>
    <w:p w14:paraId="591861A3"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"update_date": "2023-01-01T00:00:00.000Z"</w:t>
      </w:r>
    </w:p>
    <w:p w14:paraId="1766A15B"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w:t>
      </w:r>
    </w:p>
    <w:p w14:paraId="5748D7A7" w14:textId="77777777" w:rsidR="008F5F56"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  "message": "Cập nhật tài loại tài khoản thành công!"</w:t>
      </w:r>
    </w:p>
    <w:p w14:paraId="6E85C88F" w14:textId="603A9467" w:rsidR="008067F1" w:rsidRPr="000808E8" w:rsidRDefault="008F5F56" w:rsidP="009C79B6">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5A2F3C62" w14:textId="5B2C9407" w:rsidR="00237D9F" w:rsidRDefault="00237D9F" w:rsidP="00237D9F">
      <w:pPr>
        <w:pStyle w:val="Nidungvnbn"/>
        <w:rPr>
          <w:lang w:eastAsia="vi-VN"/>
        </w:rPr>
      </w:pPr>
    </w:p>
    <w:p w14:paraId="5837A79C" w14:textId="31CD76B1" w:rsidR="00237D9F" w:rsidRPr="008A50CA" w:rsidRDefault="00237D9F" w:rsidP="008A50CA">
      <w:pPr>
        <w:pStyle w:val="Nidungvnbn"/>
      </w:pPr>
      <w:r w:rsidRPr="008A50CA">
        <w:t xml:space="preserve">API tạo 1 đơn cv </w:t>
      </w:r>
    </w:p>
    <w:p w14:paraId="324F41D0" w14:textId="67D0112B" w:rsidR="00237D9F" w:rsidRPr="008A50CA" w:rsidRDefault="00237D9F">
      <w:pPr>
        <w:pStyle w:val="Nidungvnbn"/>
        <w:numPr>
          <w:ilvl w:val="0"/>
          <w:numId w:val="3"/>
        </w:numPr>
      </w:pPr>
      <w:r w:rsidRPr="008A50CA">
        <w:t>Cách gọi API với đường dẫn /cv với phương thức POST</w:t>
      </w:r>
    </w:p>
    <w:p w14:paraId="2F51BDE9"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POST {{api_local}}/cv</w:t>
      </w:r>
    </w:p>
    <w:p w14:paraId="6DEF71FA"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Content-Type: application/json</w:t>
      </w:r>
    </w:p>
    <w:p w14:paraId="15F477F6" w14:textId="6406B4E1"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xml:space="preserve">Authorization: Bearer </w:t>
      </w:r>
      <w:r w:rsidR="00A2146B" w:rsidRPr="000808E8">
        <w:rPr>
          <w:rFonts w:ascii="Times New Roman" w:hAnsi="Times New Roman" w:cs="Times New Roman"/>
          <w:lang w:val="en-US"/>
        </w:rPr>
        <w:t>AccessToken được trả về</w:t>
      </w:r>
    </w:p>
    <w:p w14:paraId="5EAAE0D2"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5C7FCAEE"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"file_name_hash": "ef6062e0-c2c1-4ced-9ff3-895e91d9f4f5.pdf",</w:t>
      </w:r>
    </w:p>
    <w:p w14:paraId="2D98E2DB"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"file_name" : "2hduthithi800456.pdf",</w:t>
      </w:r>
    </w:p>
    <w:p w14:paraId="5D43AF98"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"is_active" : true,</w:t>
      </w:r>
    </w:p>
    <w:p w14:paraId="08B4315D"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    "is_delete" : false</w:t>
      </w:r>
    </w:p>
    <w:p w14:paraId="03D679C8" w14:textId="77777777" w:rsidR="00E55F53" w:rsidRPr="000808E8" w:rsidRDefault="00E55F53" w:rsidP="00906DFC">
      <w:pPr>
        <w:pStyle w:val="Code"/>
        <w:keepNext/>
        <w:keepLines/>
        <w:spacing w:before="0" w:after="0" w:line="360" w:lineRule="auto"/>
        <w:ind w:left="1440"/>
        <w:rPr>
          <w:rFonts w:ascii="Times New Roman" w:hAnsi="Times New Roman" w:cs="Times New Roman"/>
        </w:rPr>
      </w:pPr>
      <w:r w:rsidRPr="000808E8">
        <w:rPr>
          <w:rFonts w:ascii="Times New Roman" w:hAnsi="Times New Roman" w:cs="Times New Roman"/>
        </w:rPr>
        <w:t>}</w:t>
      </w:r>
    </w:p>
    <w:p w14:paraId="106F885E" w14:textId="611DCEBD" w:rsidR="00237D9F" w:rsidRDefault="00E55F53">
      <w:pPr>
        <w:pStyle w:val="Nidungvnbn"/>
        <w:numPr>
          <w:ilvl w:val="0"/>
          <w:numId w:val="3"/>
        </w:numPr>
        <w:rPr>
          <w:lang w:eastAsia="vi-VN"/>
        </w:rPr>
      </w:pPr>
      <w:r>
        <w:rPr>
          <w:lang w:eastAsia="vi-VN"/>
        </w:rPr>
        <w:t xml:space="preserve">Thông tin API trả về như sau : </w:t>
      </w:r>
    </w:p>
    <w:p w14:paraId="682B3430"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lastRenderedPageBreak/>
        <w:t>{</w:t>
      </w:r>
    </w:p>
    <w:p w14:paraId="5C7E05E7"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"code": 200,</w:t>
      </w:r>
    </w:p>
    <w:p w14:paraId="69B56168"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"message": "Tạo CV thành công",</w:t>
      </w:r>
    </w:p>
    <w:p w14:paraId="6E66C199"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"status_resposse": true,</w:t>
      </w:r>
    </w:p>
    <w:p w14:paraId="771DFD38"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"data": {</w:t>
      </w:r>
    </w:p>
    <w:p w14:paraId="54884A40"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"id": "3",</w:t>
      </w:r>
    </w:p>
    <w:p w14:paraId="0B954B4D"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"file_name_hash": "ef6062e0-c2c1-4ced-9ff3-895e91d9f4f5.pdf",</w:t>
      </w:r>
    </w:p>
    <w:p w14:paraId="79767879"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"file_name": "2hduthithi800456",</w:t>
      </w:r>
    </w:p>
    <w:p w14:paraId="50F8C04E"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"user_id": "3",</w:t>
      </w:r>
    </w:p>
    <w:p w14:paraId="71F63E09"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"extname": ".pdf",</w:t>
      </w:r>
    </w:p>
    <w:p w14:paraId="0EB6C6F9"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"create_date": "2023-01-01T09:56:36.303Z",</w:t>
      </w:r>
    </w:p>
    <w:p w14:paraId="14FC00EC"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"is_active": true,</w:t>
      </w:r>
    </w:p>
    <w:p w14:paraId="22BC15A2"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"is_delete": false</w:t>
      </w:r>
    </w:p>
    <w:p w14:paraId="2496AEA9" w14:textId="77777777" w:rsidR="00C36F34" w:rsidRPr="00C36F34" w:rsidRDefault="00C36F34" w:rsidP="00906DFC">
      <w:pPr>
        <w:pStyle w:val="Code"/>
        <w:spacing w:before="0" w:after="0" w:line="360" w:lineRule="auto"/>
        <w:ind w:left="1440"/>
        <w:rPr>
          <w:rFonts w:ascii="Times New Roman" w:hAnsi="Times New Roman" w:cs="Times New Roman"/>
        </w:rPr>
      </w:pPr>
      <w:r w:rsidRPr="00C36F34">
        <w:rPr>
          <w:rFonts w:ascii="Times New Roman" w:hAnsi="Times New Roman" w:cs="Times New Roman"/>
        </w:rPr>
        <w:t xml:space="preserve">  }</w:t>
      </w:r>
    </w:p>
    <w:p w14:paraId="2E0EFB88" w14:textId="003ACB88" w:rsidR="00C36F34" w:rsidRPr="000B139C" w:rsidRDefault="00C36F34" w:rsidP="000B139C">
      <w:pPr>
        <w:pStyle w:val="Code"/>
        <w:spacing w:before="0" w:after="0" w:line="360" w:lineRule="auto"/>
        <w:ind w:left="1440"/>
        <w:rPr>
          <w:rFonts w:ascii="Times New Roman" w:hAnsi="Times New Roman" w:cs="Times New Roman"/>
        </w:rPr>
      </w:pPr>
      <w:r w:rsidRPr="00C36F34">
        <w:rPr>
          <w:rFonts w:ascii="Times New Roman" w:hAnsi="Times New Roman" w:cs="Times New Roman"/>
        </w:rPr>
        <w:t>}</w:t>
      </w:r>
    </w:p>
    <w:p w14:paraId="5F64EDF1" w14:textId="600F5130" w:rsidR="00C36F34" w:rsidRPr="007C4A52" w:rsidRDefault="00C36F34" w:rsidP="007C4A52">
      <w:pPr>
        <w:pStyle w:val="Nidungvnbn"/>
      </w:pPr>
      <w:r w:rsidRPr="007C4A52">
        <w:t>API cập nhật lại tên cho cv</w:t>
      </w:r>
    </w:p>
    <w:p w14:paraId="46AA8AC9" w14:textId="5DDC1A57" w:rsidR="00C36F34" w:rsidRPr="007C4A52" w:rsidRDefault="00C36F34">
      <w:pPr>
        <w:pStyle w:val="Nidungvnbn"/>
        <w:numPr>
          <w:ilvl w:val="0"/>
          <w:numId w:val="3"/>
        </w:numPr>
      </w:pPr>
      <w:r w:rsidRPr="007C4A52">
        <w:t>Cách gọi API với đường dẫn /cv với phương thức PUT</w:t>
      </w:r>
    </w:p>
    <w:p w14:paraId="1EAFFBDA" w14:textId="77777777"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PUT {{api_local}}/cv</w:t>
      </w:r>
    </w:p>
    <w:p w14:paraId="605D8E6B" w14:textId="77777777"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Content-Type: application/json</w:t>
      </w:r>
    </w:p>
    <w:p w14:paraId="2E427E55" w14:textId="6CC200D1" w:rsidR="00A2146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 xml:space="preserve">Authorization: </w:t>
      </w:r>
      <w:r w:rsidR="00A2146B" w:rsidRPr="000808E8">
        <w:rPr>
          <w:rFonts w:ascii="Times New Roman" w:hAnsi="Times New Roman" w:cs="Times New Roman"/>
          <w:lang w:val="en-US"/>
        </w:rPr>
        <w:t>AccessToken được trả về</w:t>
      </w:r>
    </w:p>
    <w:p w14:paraId="6EF4E7D3" w14:textId="672C20C8"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w:t>
      </w:r>
    </w:p>
    <w:p w14:paraId="446E81FD" w14:textId="66592ABA"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    "id_cv" : 2,</w:t>
      </w:r>
    </w:p>
    <w:p w14:paraId="5E7DA432" w14:textId="77777777"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    "file_name_new" : "Tập tin mới này 3"</w:t>
      </w:r>
    </w:p>
    <w:p w14:paraId="1510F17A" w14:textId="77777777" w:rsidR="00B15F4B" w:rsidRPr="00B15F4B" w:rsidRDefault="00B15F4B" w:rsidP="000B4112">
      <w:pPr>
        <w:pStyle w:val="Code"/>
        <w:keepNext/>
        <w:keepLines/>
        <w:spacing w:before="0" w:after="0" w:line="360" w:lineRule="auto"/>
        <w:ind w:left="1440"/>
        <w:rPr>
          <w:rFonts w:ascii="Times New Roman" w:hAnsi="Times New Roman" w:cs="Times New Roman"/>
        </w:rPr>
      </w:pPr>
      <w:r w:rsidRPr="00B15F4B">
        <w:rPr>
          <w:rFonts w:ascii="Times New Roman" w:hAnsi="Times New Roman" w:cs="Times New Roman"/>
        </w:rPr>
        <w:t>}</w:t>
      </w:r>
    </w:p>
    <w:p w14:paraId="715A3A84" w14:textId="77777777" w:rsidR="007C4A52" w:rsidRDefault="007C4A52" w:rsidP="007C4A52">
      <w:pPr>
        <w:pStyle w:val="Nidungvnbn"/>
        <w:rPr>
          <w:lang w:eastAsia="vi-VN"/>
        </w:rPr>
      </w:pPr>
    </w:p>
    <w:p w14:paraId="73D973F6" w14:textId="60C143FD" w:rsidR="00DC3285" w:rsidRDefault="004D058A">
      <w:pPr>
        <w:pStyle w:val="Nidungvnbn"/>
        <w:keepNext/>
        <w:keepLines/>
        <w:numPr>
          <w:ilvl w:val="0"/>
          <w:numId w:val="3"/>
        </w:numPr>
        <w:rPr>
          <w:lang w:eastAsia="vi-VN"/>
        </w:rPr>
      </w:pPr>
      <w:r>
        <w:rPr>
          <w:lang w:eastAsia="vi-VN"/>
        </w:rPr>
        <w:lastRenderedPageBreak/>
        <w:t>Thông tin API trả về như sau:</w:t>
      </w:r>
    </w:p>
    <w:p w14:paraId="4E0F5876" w14:textId="29DE0640" w:rsidR="000338AA" w:rsidRDefault="000338AA">
      <w:pPr>
        <w:pStyle w:val="Nidungvnbn"/>
        <w:keepNext/>
        <w:keepLines/>
        <w:numPr>
          <w:ilvl w:val="0"/>
          <w:numId w:val="5"/>
        </w:numPr>
        <w:rPr>
          <w:lang w:eastAsia="vi-VN"/>
        </w:rPr>
      </w:pPr>
      <w:r>
        <w:rPr>
          <w:lang w:eastAsia="vi-VN"/>
        </w:rPr>
        <w:t>Nếu không có cv có thông tin trả về như sau :</w:t>
      </w:r>
    </w:p>
    <w:p w14:paraId="43612F94" w14:textId="77777777" w:rsidR="000338AA" w:rsidRPr="000338AA" w:rsidRDefault="000338AA" w:rsidP="007C4A52">
      <w:pPr>
        <w:pStyle w:val="Code"/>
        <w:keepNext/>
        <w:keepLines/>
        <w:spacing w:before="0" w:after="0" w:line="360" w:lineRule="auto"/>
        <w:ind w:left="1440"/>
        <w:rPr>
          <w:rFonts w:ascii="Times New Roman" w:hAnsi="Times New Roman" w:cs="Times New Roman"/>
        </w:rPr>
      </w:pPr>
      <w:r w:rsidRPr="000338AA">
        <w:rPr>
          <w:rFonts w:ascii="Times New Roman" w:hAnsi="Times New Roman" w:cs="Times New Roman"/>
        </w:rPr>
        <w:t>{</w:t>
      </w:r>
    </w:p>
    <w:p w14:paraId="026B1896" w14:textId="77777777" w:rsidR="000338AA" w:rsidRPr="000338AA" w:rsidRDefault="000338AA" w:rsidP="007C4A52">
      <w:pPr>
        <w:pStyle w:val="Code"/>
        <w:keepNext/>
        <w:keepLines/>
        <w:spacing w:before="0" w:after="0" w:line="360" w:lineRule="auto"/>
        <w:ind w:left="1440"/>
        <w:rPr>
          <w:rFonts w:ascii="Times New Roman" w:hAnsi="Times New Roman" w:cs="Times New Roman"/>
        </w:rPr>
      </w:pPr>
      <w:r w:rsidRPr="000338AA">
        <w:rPr>
          <w:rFonts w:ascii="Times New Roman" w:hAnsi="Times New Roman" w:cs="Times New Roman"/>
        </w:rPr>
        <w:t xml:space="preserve">  "code": 400,</w:t>
      </w:r>
    </w:p>
    <w:p w14:paraId="619AE178" w14:textId="77777777" w:rsidR="000338AA" w:rsidRPr="000338AA" w:rsidRDefault="000338AA" w:rsidP="007C4A52">
      <w:pPr>
        <w:pStyle w:val="Code"/>
        <w:keepNext/>
        <w:keepLines/>
        <w:spacing w:before="0" w:after="0" w:line="360" w:lineRule="auto"/>
        <w:ind w:left="1440"/>
        <w:rPr>
          <w:rFonts w:ascii="Times New Roman" w:hAnsi="Times New Roman" w:cs="Times New Roman"/>
        </w:rPr>
      </w:pPr>
      <w:r w:rsidRPr="000338AA">
        <w:rPr>
          <w:rFonts w:ascii="Times New Roman" w:hAnsi="Times New Roman" w:cs="Times New Roman"/>
        </w:rPr>
        <w:t xml:space="preserve">  "status_resposse": false,</w:t>
      </w:r>
    </w:p>
    <w:p w14:paraId="0DC8B488" w14:textId="77777777" w:rsidR="000338AA" w:rsidRPr="000338AA" w:rsidRDefault="000338AA" w:rsidP="007C4A52">
      <w:pPr>
        <w:pStyle w:val="Code"/>
        <w:keepNext/>
        <w:keepLines/>
        <w:spacing w:before="0" w:after="0" w:line="360" w:lineRule="auto"/>
        <w:ind w:left="1440"/>
        <w:rPr>
          <w:rFonts w:ascii="Times New Roman" w:hAnsi="Times New Roman" w:cs="Times New Roman"/>
        </w:rPr>
      </w:pPr>
      <w:r w:rsidRPr="000338AA">
        <w:rPr>
          <w:rFonts w:ascii="Times New Roman" w:hAnsi="Times New Roman" w:cs="Times New Roman"/>
        </w:rPr>
        <w:t xml:space="preserve">  "message": "Không tìm thấy tập tin cv này"</w:t>
      </w:r>
    </w:p>
    <w:p w14:paraId="250325E3" w14:textId="79F3B733" w:rsidR="000338AA" w:rsidRPr="000338AA" w:rsidRDefault="000338AA" w:rsidP="007C4A52">
      <w:pPr>
        <w:pStyle w:val="Code"/>
        <w:keepNext/>
        <w:keepLines/>
        <w:spacing w:before="0" w:after="0" w:line="360" w:lineRule="auto"/>
        <w:ind w:left="1440"/>
        <w:rPr>
          <w:rFonts w:ascii="Times New Roman" w:hAnsi="Times New Roman" w:cs="Times New Roman"/>
        </w:rPr>
      </w:pPr>
      <w:r w:rsidRPr="000338AA">
        <w:rPr>
          <w:rFonts w:ascii="Times New Roman" w:hAnsi="Times New Roman" w:cs="Times New Roman"/>
        </w:rPr>
        <w:t>}</w:t>
      </w:r>
    </w:p>
    <w:p w14:paraId="15C81DDC" w14:textId="22B35AC6" w:rsidR="000338AA" w:rsidRDefault="000338AA">
      <w:pPr>
        <w:pStyle w:val="Nidungvnbn"/>
        <w:keepNext/>
        <w:keepLines/>
        <w:numPr>
          <w:ilvl w:val="0"/>
          <w:numId w:val="5"/>
        </w:numPr>
        <w:spacing w:line="240" w:lineRule="auto"/>
        <w:rPr>
          <w:lang w:eastAsia="vi-VN"/>
        </w:rPr>
      </w:pPr>
      <w:r>
        <w:rPr>
          <w:lang w:eastAsia="vi-VN"/>
        </w:rPr>
        <w:t>Nếu có cv có thông tin trả về như sau :</w:t>
      </w:r>
    </w:p>
    <w:p w14:paraId="42616D43"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w:t>
      </w:r>
    </w:p>
    <w:p w14:paraId="2EA98BDE"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"code": 200,</w:t>
      </w:r>
    </w:p>
    <w:p w14:paraId="39678609"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"status_resposse": true,</w:t>
      </w:r>
    </w:p>
    <w:p w14:paraId="538DDE8F"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"data": {</w:t>
      </w:r>
    </w:p>
    <w:p w14:paraId="04A0053F"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"id": "3",</w:t>
      </w:r>
    </w:p>
    <w:p w14:paraId="09F5E794"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"file_name_hash": "ef6062e0-c2c1-4ced-9ff3-895e91d9f4f5.pdf",</w:t>
      </w:r>
    </w:p>
    <w:p w14:paraId="39C1DA41"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"file_name": "Tập tin mới này 3",</w:t>
      </w:r>
    </w:p>
    <w:p w14:paraId="5CDEC003"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"user_id": "3",</w:t>
      </w:r>
    </w:p>
    <w:p w14:paraId="6879091B"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"extname": ".pdf",</w:t>
      </w:r>
    </w:p>
    <w:p w14:paraId="065F3EBB"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"create_date": "2023-01-01T09:56:36.303Z",</w:t>
      </w:r>
    </w:p>
    <w:p w14:paraId="0EF65152"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"create_user": null,</w:t>
      </w:r>
    </w:p>
    <w:p w14:paraId="1A9A71E9"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"is_active": true,</w:t>
      </w:r>
    </w:p>
    <w:p w14:paraId="3210B72F"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"is_delete": false</w:t>
      </w:r>
    </w:p>
    <w:p w14:paraId="4650611D"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w:t>
      </w:r>
    </w:p>
    <w:p w14:paraId="14AA639D" w14:textId="77777777" w:rsidR="009A7EEE" w:rsidRPr="009A7EEE"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 xml:space="preserve">  "message": "Cập nhật tập tin cv thành công"</w:t>
      </w:r>
    </w:p>
    <w:p w14:paraId="09F8F8F9" w14:textId="7290190D" w:rsidR="004D058A" w:rsidRDefault="009A7EEE" w:rsidP="007C4A52">
      <w:pPr>
        <w:pStyle w:val="Code"/>
        <w:keepNext/>
        <w:keepLines/>
        <w:spacing w:before="0" w:after="0" w:line="360" w:lineRule="auto"/>
        <w:ind w:left="1440"/>
        <w:rPr>
          <w:rFonts w:ascii="Times New Roman" w:hAnsi="Times New Roman" w:cs="Times New Roman"/>
        </w:rPr>
      </w:pPr>
      <w:r w:rsidRPr="009A7EEE">
        <w:rPr>
          <w:rFonts w:ascii="Times New Roman" w:hAnsi="Times New Roman" w:cs="Times New Roman"/>
        </w:rPr>
        <w:t>}</w:t>
      </w:r>
    </w:p>
    <w:p w14:paraId="1D1DEEC0" w14:textId="205D0C4D" w:rsidR="00617DFF" w:rsidRDefault="00617DFF" w:rsidP="00617DFF">
      <w:pPr>
        <w:rPr>
          <w:rFonts w:eastAsiaTheme="majorEastAsia"/>
          <w:sz w:val="23"/>
          <w:szCs w:val="23"/>
          <w:lang w:val="vi-VN" w:eastAsia="vi-VN"/>
        </w:rPr>
      </w:pPr>
    </w:p>
    <w:p w14:paraId="2CADA391" w14:textId="5E1F2AEB" w:rsidR="00617DFF" w:rsidRPr="00437374" w:rsidRDefault="00617DFF" w:rsidP="00437374">
      <w:pPr>
        <w:pStyle w:val="Nidungvnbn"/>
        <w:keepNext/>
        <w:keepLines/>
      </w:pPr>
      <w:r w:rsidRPr="00437374">
        <w:lastRenderedPageBreak/>
        <w:t>API xóa 1 đơn cv</w:t>
      </w:r>
    </w:p>
    <w:p w14:paraId="6CBE668A" w14:textId="6D6AEBFD" w:rsidR="00617DFF" w:rsidRPr="00437374" w:rsidRDefault="00617DFF">
      <w:pPr>
        <w:pStyle w:val="Nidungvnbn"/>
        <w:keepNext/>
        <w:keepLines/>
        <w:numPr>
          <w:ilvl w:val="0"/>
          <w:numId w:val="3"/>
        </w:numPr>
      </w:pPr>
      <w:r w:rsidRPr="00437374">
        <w:t>Cách gọi API với đường dẫn /cv/delete với phương thức POST</w:t>
      </w:r>
    </w:p>
    <w:p w14:paraId="1D805999" w14:textId="77777777"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POST {{api_local}}/cv/delete</w:t>
      </w:r>
    </w:p>
    <w:p w14:paraId="5FF9F90E" w14:textId="77777777"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Content-Type: application/json</w:t>
      </w:r>
    </w:p>
    <w:p w14:paraId="13D469F3" w14:textId="3BA9DD45"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 xml:space="preserve">Authorization: </w:t>
      </w:r>
      <w:r w:rsidR="009468CD" w:rsidRPr="000808E8">
        <w:rPr>
          <w:rFonts w:ascii="Times New Roman" w:hAnsi="Times New Roman" w:cs="Times New Roman"/>
          <w:lang w:val="en-US"/>
        </w:rPr>
        <w:t>AccessToken được trả về</w:t>
      </w:r>
    </w:p>
    <w:p w14:paraId="56F15D47" w14:textId="77777777"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w:t>
      </w:r>
    </w:p>
    <w:p w14:paraId="04944A02" w14:textId="77777777"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    "cv_id" : "2"</w:t>
      </w:r>
    </w:p>
    <w:p w14:paraId="47E7E0B4" w14:textId="77777777" w:rsidR="00617DFF" w:rsidRPr="009468CD" w:rsidRDefault="00617DFF" w:rsidP="00437374">
      <w:pPr>
        <w:pStyle w:val="Code"/>
        <w:keepNext/>
        <w:keepLines/>
        <w:spacing w:before="0" w:after="0" w:line="360" w:lineRule="auto"/>
        <w:ind w:left="1440"/>
        <w:rPr>
          <w:rFonts w:ascii="Times New Roman" w:hAnsi="Times New Roman" w:cs="Times New Roman"/>
        </w:rPr>
      </w:pPr>
      <w:r w:rsidRPr="009468CD">
        <w:rPr>
          <w:rFonts w:ascii="Times New Roman" w:hAnsi="Times New Roman" w:cs="Times New Roman"/>
        </w:rPr>
        <w:t>}</w:t>
      </w:r>
    </w:p>
    <w:p w14:paraId="01A5C61F" w14:textId="5C2C7563" w:rsidR="00617DFF" w:rsidRDefault="00617DFF">
      <w:pPr>
        <w:pStyle w:val="Nidungvnbn"/>
        <w:keepNext/>
        <w:keepLines/>
        <w:numPr>
          <w:ilvl w:val="0"/>
          <w:numId w:val="3"/>
        </w:numPr>
        <w:rPr>
          <w:lang w:eastAsia="vi-VN"/>
        </w:rPr>
      </w:pPr>
      <w:r>
        <w:rPr>
          <w:lang w:eastAsia="vi-VN"/>
        </w:rPr>
        <w:t>Thông tin API trả về như sau</w:t>
      </w:r>
    </w:p>
    <w:p w14:paraId="06F3730D" w14:textId="3DEE044E" w:rsidR="006327FD" w:rsidRDefault="006327FD">
      <w:pPr>
        <w:pStyle w:val="Nidungvnbn"/>
        <w:keepNext/>
        <w:keepLines/>
        <w:numPr>
          <w:ilvl w:val="0"/>
          <w:numId w:val="4"/>
        </w:numPr>
        <w:rPr>
          <w:lang w:eastAsia="vi-VN"/>
        </w:rPr>
      </w:pPr>
      <w:r>
        <w:rPr>
          <w:lang w:eastAsia="vi-VN"/>
        </w:rPr>
        <w:t>Nếu không có cv có thông tin trả về như sau :</w:t>
      </w:r>
    </w:p>
    <w:p w14:paraId="486858DB" w14:textId="77777777" w:rsidR="006327FD" w:rsidRPr="006327FD" w:rsidRDefault="006327FD" w:rsidP="00437374">
      <w:pPr>
        <w:pStyle w:val="Code"/>
        <w:keepNext/>
        <w:keepLines/>
        <w:spacing w:before="0" w:after="0" w:line="360" w:lineRule="auto"/>
        <w:ind w:left="1440"/>
        <w:rPr>
          <w:rFonts w:ascii="Times New Roman" w:hAnsi="Times New Roman" w:cs="Times New Roman"/>
        </w:rPr>
      </w:pPr>
      <w:r w:rsidRPr="006327FD">
        <w:rPr>
          <w:rFonts w:ascii="Times New Roman" w:hAnsi="Times New Roman" w:cs="Times New Roman"/>
        </w:rPr>
        <w:t>{</w:t>
      </w:r>
    </w:p>
    <w:p w14:paraId="662599BB" w14:textId="77777777" w:rsidR="006327FD" w:rsidRPr="006327FD" w:rsidRDefault="006327FD" w:rsidP="00437374">
      <w:pPr>
        <w:pStyle w:val="Code"/>
        <w:keepNext/>
        <w:keepLines/>
        <w:spacing w:before="0" w:after="0" w:line="360" w:lineRule="auto"/>
        <w:ind w:left="1440"/>
        <w:rPr>
          <w:rFonts w:ascii="Times New Roman" w:hAnsi="Times New Roman" w:cs="Times New Roman"/>
        </w:rPr>
      </w:pPr>
      <w:r w:rsidRPr="006327FD">
        <w:rPr>
          <w:rFonts w:ascii="Times New Roman" w:hAnsi="Times New Roman" w:cs="Times New Roman"/>
        </w:rPr>
        <w:t xml:space="preserve">  "code": 400,</w:t>
      </w:r>
    </w:p>
    <w:p w14:paraId="4B878269" w14:textId="77777777" w:rsidR="006327FD" w:rsidRPr="006327FD" w:rsidRDefault="006327FD" w:rsidP="00437374">
      <w:pPr>
        <w:pStyle w:val="Code"/>
        <w:keepNext/>
        <w:keepLines/>
        <w:spacing w:before="0" w:after="0" w:line="360" w:lineRule="auto"/>
        <w:ind w:left="1440"/>
        <w:rPr>
          <w:rFonts w:ascii="Times New Roman" w:hAnsi="Times New Roman" w:cs="Times New Roman"/>
        </w:rPr>
      </w:pPr>
      <w:r w:rsidRPr="006327FD">
        <w:rPr>
          <w:rFonts w:ascii="Times New Roman" w:hAnsi="Times New Roman" w:cs="Times New Roman"/>
        </w:rPr>
        <w:t xml:space="preserve">  "status_resposse": false,</w:t>
      </w:r>
    </w:p>
    <w:p w14:paraId="28A2CA11" w14:textId="77777777" w:rsidR="006327FD" w:rsidRPr="006327FD" w:rsidRDefault="006327FD" w:rsidP="00437374">
      <w:pPr>
        <w:pStyle w:val="Code"/>
        <w:keepNext/>
        <w:keepLines/>
        <w:spacing w:before="0" w:after="0" w:line="360" w:lineRule="auto"/>
        <w:ind w:left="1440"/>
        <w:rPr>
          <w:rFonts w:ascii="Times New Roman" w:hAnsi="Times New Roman" w:cs="Times New Roman"/>
        </w:rPr>
      </w:pPr>
      <w:r w:rsidRPr="006327FD">
        <w:rPr>
          <w:rFonts w:ascii="Times New Roman" w:hAnsi="Times New Roman" w:cs="Times New Roman"/>
        </w:rPr>
        <w:t xml:space="preserve">  "message": "Không tìm thấy tập tin cv này"</w:t>
      </w:r>
    </w:p>
    <w:p w14:paraId="0EFAEE2C" w14:textId="6968516A" w:rsidR="00617DFF" w:rsidRDefault="006327FD" w:rsidP="00437374">
      <w:pPr>
        <w:pStyle w:val="Code"/>
        <w:keepNext/>
        <w:keepLines/>
        <w:spacing w:before="0" w:after="0" w:line="360" w:lineRule="auto"/>
        <w:ind w:left="1440"/>
        <w:rPr>
          <w:rFonts w:ascii="Times New Roman" w:hAnsi="Times New Roman" w:cs="Times New Roman"/>
        </w:rPr>
      </w:pPr>
      <w:r w:rsidRPr="006327FD">
        <w:rPr>
          <w:rFonts w:ascii="Times New Roman" w:hAnsi="Times New Roman" w:cs="Times New Roman"/>
        </w:rPr>
        <w:t>}</w:t>
      </w:r>
    </w:p>
    <w:p w14:paraId="620849DD" w14:textId="730694E0" w:rsidR="006327FD" w:rsidRDefault="006327FD" w:rsidP="00437374">
      <w:pPr>
        <w:keepNext/>
        <w:keepLines/>
        <w:rPr>
          <w:rFonts w:eastAsiaTheme="majorEastAsia"/>
          <w:sz w:val="23"/>
          <w:szCs w:val="23"/>
          <w:lang w:val="vi-VN" w:eastAsia="vi-VN"/>
        </w:rPr>
      </w:pPr>
    </w:p>
    <w:p w14:paraId="5E8A3D4D" w14:textId="39DD83F1" w:rsidR="006327FD" w:rsidRDefault="006327FD">
      <w:pPr>
        <w:pStyle w:val="Nidungvnbn"/>
        <w:keepNext/>
        <w:keepLines/>
        <w:numPr>
          <w:ilvl w:val="0"/>
          <w:numId w:val="4"/>
        </w:numPr>
        <w:rPr>
          <w:lang w:eastAsia="vi-VN"/>
        </w:rPr>
      </w:pPr>
      <w:r>
        <w:rPr>
          <w:lang w:eastAsia="vi-VN"/>
        </w:rPr>
        <w:t>Nếu có cv thì thông tin sẽ trả về như sau :</w:t>
      </w:r>
    </w:p>
    <w:p w14:paraId="1DD8438A"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w:t>
      </w:r>
    </w:p>
    <w:p w14:paraId="0CA3D53C"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"code": 200,</w:t>
      </w:r>
    </w:p>
    <w:p w14:paraId="043818F2"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"status_resposse": true,</w:t>
      </w:r>
    </w:p>
    <w:p w14:paraId="7721AD97"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"data": {</w:t>
      </w:r>
    </w:p>
    <w:p w14:paraId="620D641A"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"id": "3",</w:t>
      </w:r>
    </w:p>
    <w:p w14:paraId="36C6292A"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"file_name_hash": "ef6062e0-c2c1-4ced-9ff3-895e91d9f4f5.pdf",</w:t>
      </w:r>
    </w:p>
    <w:p w14:paraId="6B26036D"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"file_name": "Tập tin mới này 3",</w:t>
      </w:r>
    </w:p>
    <w:p w14:paraId="2C5E5E44"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"user_id": "3",</w:t>
      </w:r>
    </w:p>
    <w:p w14:paraId="3B531F4F"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"extname": ".pdf",</w:t>
      </w:r>
    </w:p>
    <w:p w14:paraId="7EE4F3E9"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"create_date": "2023-01-01T09:56:36.303Z",</w:t>
      </w:r>
    </w:p>
    <w:p w14:paraId="306E2629"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lastRenderedPageBreak/>
        <w:t xml:space="preserve">    "create_user": null,</w:t>
      </w:r>
    </w:p>
    <w:p w14:paraId="0CBAB7C2"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"is_active": false,</w:t>
      </w:r>
    </w:p>
    <w:p w14:paraId="72283E2D"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"is_delete": true</w:t>
      </w:r>
    </w:p>
    <w:p w14:paraId="0CE6471A" w14:textId="77777777" w:rsidR="002253CD" w:rsidRPr="002253CD" w:rsidRDefault="002253CD" w:rsidP="00437374">
      <w:pPr>
        <w:pStyle w:val="Code"/>
        <w:keepNext/>
        <w:keepLines/>
        <w:spacing w:before="0" w:after="0" w:line="360" w:lineRule="auto"/>
        <w:ind w:left="1440"/>
        <w:rPr>
          <w:rFonts w:ascii="Times New Roman" w:hAnsi="Times New Roman" w:cs="Times New Roman"/>
        </w:rPr>
      </w:pPr>
      <w:r w:rsidRPr="002253CD">
        <w:rPr>
          <w:rFonts w:ascii="Times New Roman" w:hAnsi="Times New Roman" w:cs="Times New Roman"/>
        </w:rPr>
        <w:t xml:space="preserve">  },</w:t>
      </w:r>
    </w:p>
    <w:p w14:paraId="79426292" w14:textId="77777777" w:rsidR="002253CD" w:rsidRPr="002253CD" w:rsidRDefault="002253CD" w:rsidP="00437374">
      <w:pPr>
        <w:pStyle w:val="Code"/>
        <w:keepNext/>
        <w:keepLines/>
        <w:spacing w:before="0" w:after="0"/>
        <w:ind w:left="1440"/>
        <w:rPr>
          <w:rFonts w:ascii="Times New Roman" w:hAnsi="Times New Roman" w:cs="Times New Roman"/>
        </w:rPr>
      </w:pPr>
      <w:r w:rsidRPr="002253CD">
        <w:rPr>
          <w:rFonts w:ascii="Times New Roman" w:hAnsi="Times New Roman" w:cs="Times New Roman"/>
        </w:rPr>
        <w:t xml:space="preserve">  "message": "Xóa cv thành công"</w:t>
      </w:r>
    </w:p>
    <w:p w14:paraId="41D436C6" w14:textId="44C31935" w:rsidR="0008100D" w:rsidRPr="00786D16" w:rsidRDefault="002253CD" w:rsidP="00437374">
      <w:pPr>
        <w:pStyle w:val="Code"/>
        <w:keepNext/>
        <w:keepLines/>
        <w:spacing w:before="0" w:after="0"/>
        <w:ind w:left="1440"/>
        <w:rPr>
          <w:rFonts w:ascii="Times New Roman" w:hAnsi="Times New Roman" w:cs="Times New Roman"/>
        </w:rPr>
      </w:pPr>
      <w:r w:rsidRPr="002253CD">
        <w:rPr>
          <w:rFonts w:ascii="Times New Roman" w:hAnsi="Times New Roman" w:cs="Times New Roman"/>
        </w:rPr>
        <w:t>}</w:t>
      </w:r>
    </w:p>
    <w:p w14:paraId="3FC38455" w14:textId="0E7B891C" w:rsidR="00A7388F" w:rsidRDefault="00A7388F" w:rsidP="00A7388F">
      <w:pPr>
        <w:pStyle w:val="Nidungvnbn"/>
        <w:keepNext/>
        <w:keepLines/>
        <w:ind w:firstLine="0"/>
        <w:rPr>
          <w:lang w:eastAsia="vi-VN"/>
        </w:rPr>
      </w:pPr>
    </w:p>
    <w:p w14:paraId="004888AA" w14:textId="77777777" w:rsidR="00791CB8" w:rsidRPr="00571091" w:rsidRDefault="00791CB8" w:rsidP="00571091">
      <w:pPr>
        <w:pStyle w:val="Nidungvnbn"/>
      </w:pPr>
      <w:r w:rsidRPr="00571091">
        <w:t xml:space="preserve">API tải cv về </w:t>
      </w:r>
    </w:p>
    <w:p w14:paraId="79AF9023" w14:textId="531A4797" w:rsidR="00791CB8" w:rsidRPr="00571091" w:rsidRDefault="00791CB8">
      <w:pPr>
        <w:pStyle w:val="Nidungvnbn"/>
        <w:keepLines/>
        <w:numPr>
          <w:ilvl w:val="0"/>
          <w:numId w:val="3"/>
        </w:numPr>
      </w:pPr>
      <w:r w:rsidRPr="00571091">
        <w:t>Cách gọi API với đường dẫn /cv/download/:id của cv cần tải với phương thức GET</w:t>
      </w:r>
    </w:p>
    <w:p w14:paraId="5F397943" w14:textId="77777777" w:rsidR="00791CB8" w:rsidRPr="007C3DA0" w:rsidRDefault="00791CB8" w:rsidP="000706FA">
      <w:pPr>
        <w:pStyle w:val="Code"/>
        <w:keepLines/>
        <w:spacing w:before="0" w:after="0" w:line="360" w:lineRule="auto"/>
        <w:ind w:left="1440"/>
        <w:rPr>
          <w:rFonts w:ascii="Times New Roman" w:hAnsi="Times New Roman" w:cs="Times New Roman"/>
        </w:rPr>
      </w:pPr>
      <w:r w:rsidRPr="007C3DA0">
        <w:rPr>
          <w:rFonts w:ascii="Times New Roman" w:hAnsi="Times New Roman" w:cs="Times New Roman"/>
        </w:rPr>
        <w:t>GET {{api_local}}/cv/download/:idcv</w:t>
      </w:r>
    </w:p>
    <w:p w14:paraId="3AEDF2CE" w14:textId="77777777" w:rsidR="00791CB8" w:rsidRPr="007C3DA0" w:rsidRDefault="00791CB8" w:rsidP="000706FA">
      <w:pPr>
        <w:pStyle w:val="Code"/>
        <w:keepLines/>
        <w:spacing w:before="0" w:after="0" w:line="360" w:lineRule="auto"/>
        <w:ind w:left="1440"/>
        <w:rPr>
          <w:rFonts w:ascii="Times New Roman" w:hAnsi="Times New Roman" w:cs="Times New Roman"/>
        </w:rPr>
      </w:pPr>
      <w:r w:rsidRPr="007C3DA0">
        <w:rPr>
          <w:rFonts w:ascii="Times New Roman" w:hAnsi="Times New Roman" w:cs="Times New Roman"/>
        </w:rPr>
        <w:t>Content-Type: application/json</w:t>
      </w:r>
    </w:p>
    <w:p w14:paraId="55889F27" w14:textId="77777777" w:rsidR="00791CB8" w:rsidRPr="007C3DA0" w:rsidRDefault="00791CB8" w:rsidP="000706FA">
      <w:pPr>
        <w:pStyle w:val="Code"/>
        <w:keepLines/>
        <w:spacing w:before="0" w:after="0" w:line="360" w:lineRule="auto"/>
        <w:ind w:left="1440"/>
        <w:rPr>
          <w:rFonts w:ascii="Times New Roman" w:hAnsi="Times New Roman" w:cs="Times New Roman"/>
        </w:rPr>
      </w:pPr>
      <w:r w:rsidRPr="007C3DA0">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754E7E98" w14:textId="7285D645" w:rsidR="00791CB8" w:rsidRDefault="00791CB8">
      <w:pPr>
        <w:pStyle w:val="Nidungvnbn"/>
        <w:numPr>
          <w:ilvl w:val="0"/>
          <w:numId w:val="3"/>
        </w:numPr>
        <w:rPr>
          <w:rFonts w:eastAsiaTheme="majorEastAsia"/>
          <w:lang w:eastAsia="vi-VN"/>
        </w:rPr>
      </w:pPr>
      <w:r>
        <w:rPr>
          <w:rFonts w:eastAsiaTheme="majorEastAsia"/>
          <w:lang w:eastAsia="vi-VN"/>
        </w:rPr>
        <w:t>Thông tin API trả về như sau : của API sẽ có dạng pipstream và được front-end sử dụng blob để convert thì dạng stream sang file</w:t>
      </w:r>
    </w:p>
    <w:p w14:paraId="3447A0D5" w14:textId="77777777" w:rsidR="00786D16" w:rsidRDefault="00786D16" w:rsidP="000706FA">
      <w:pPr>
        <w:pStyle w:val="Nidungvnbn"/>
        <w:ind w:firstLine="0"/>
        <w:rPr>
          <w:lang w:eastAsia="vi-VN"/>
        </w:rPr>
      </w:pPr>
    </w:p>
    <w:p w14:paraId="6CAC4732" w14:textId="131FA32C" w:rsidR="0008100D" w:rsidRPr="000706FA" w:rsidRDefault="009A1E4D" w:rsidP="000706FA">
      <w:pPr>
        <w:pStyle w:val="Nidungvnbn"/>
        <w:keepNext/>
        <w:keepLines/>
      </w:pPr>
      <w:r w:rsidRPr="000706FA">
        <w:lastRenderedPageBreak/>
        <w:t>API lấy danh sách cv của ứng viên</w:t>
      </w:r>
    </w:p>
    <w:p w14:paraId="7F24FF8F" w14:textId="26DBC3BF" w:rsidR="0031271F" w:rsidRPr="000706FA" w:rsidRDefault="000706FA" w:rsidP="000706FA">
      <w:pPr>
        <w:pStyle w:val="Nidungvnbn"/>
        <w:keepNext/>
        <w:keepLines/>
      </w:pPr>
      <w:r>
        <w:t>-</w:t>
      </w:r>
      <w:r>
        <w:tab/>
      </w:r>
      <w:r w:rsidR="0031271F" w:rsidRPr="000706FA">
        <w:t>Cách gọi API với đường dẫn /cv với phương thức GET</w:t>
      </w:r>
    </w:p>
    <w:p w14:paraId="2A871B14" w14:textId="77777777" w:rsidR="00606706" w:rsidRPr="00606706" w:rsidRDefault="00606706" w:rsidP="000706FA">
      <w:pPr>
        <w:pStyle w:val="Code"/>
        <w:keepNext/>
        <w:keepLines/>
        <w:spacing w:before="0" w:after="0" w:line="360" w:lineRule="auto"/>
        <w:ind w:left="1440"/>
        <w:rPr>
          <w:rFonts w:ascii="Times New Roman" w:hAnsi="Times New Roman" w:cs="Times New Roman"/>
        </w:rPr>
      </w:pPr>
      <w:r w:rsidRPr="00606706">
        <w:rPr>
          <w:rFonts w:ascii="Times New Roman" w:hAnsi="Times New Roman" w:cs="Times New Roman"/>
        </w:rPr>
        <w:t>GET {{api_local}}/cv</w:t>
      </w:r>
    </w:p>
    <w:p w14:paraId="1C26A1D0" w14:textId="77777777" w:rsidR="00606706" w:rsidRPr="00606706" w:rsidRDefault="00606706" w:rsidP="000706FA">
      <w:pPr>
        <w:pStyle w:val="Code"/>
        <w:keepNext/>
        <w:keepLines/>
        <w:spacing w:before="0" w:after="0" w:line="360" w:lineRule="auto"/>
        <w:ind w:left="1440"/>
        <w:rPr>
          <w:rFonts w:ascii="Times New Roman" w:hAnsi="Times New Roman" w:cs="Times New Roman"/>
        </w:rPr>
      </w:pPr>
      <w:r w:rsidRPr="00606706">
        <w:rPr>
          <w:rFonts w:ascii="Times New Roman" w:hAnsi="Times New Roman" w:cs="Times New Roman"/>
        </w:rPr>
        <w:t>Content-Type: application/json</w:t>
      </w:r>
    </w:p>
    <w:p w14:paraId="48CB0A29" w14:textId="04C95983" w:rsidR="0031271F" w:rsidRPr="00122A29" w:rsidRDefault="00606706" w:rsidP="000706FA">
      <w:pPr>
        <w:pStyle w:val="Code"/>
        <w:keepNext/>
        <w:keepLines/>
        <w:spacing w:before="0" w:after="0" w:line="360" w:lineRule="auto"/>
        <w:ind w:left="1440"/>
        <w:rPr>
          <w:rFonts w:ascii="Times New Roman" w:hAnsi="Times New Roman" w:cs="Times New Roman"/>
          <w:lang w:val="en-US"/>
        </w:rPr>
      </w:pPr>
      <w:r w:rsidRPr="00606706">
        <w:rPr>
          <w:rFonts w:ascii="Times New Roman" w:hAnsi="Times New Roman" w:cs="Times New Roman"/>
        </w:rPr>
        <w:t>Authorization: Bearer</w:t>
      </w:r>
      <w:r w:rsidR="00122A29">
        <w:rPr>
          <w:rFonts w:ascii="Times New Roman" w:hAnsi="Times New Roman" w:cs="Times New Roman"/>
          <w:lang w:val="en-US"/>
        </w:rPr>
        <w:t xml:space="preserve"> </w:t>
      </w:r>
      <w:r w:rsidR="00122A29" w:rsidRPr="000808E8">
        <w:rPr>
          <w:rFonts w:ascii="Times New Roman" w:hAnsi="Times New Roman" w:cs="Times New Roman"/>
          <w:lang w:val="en-US"/>
        </w:rPr>
        <w:t>AccessToken được trả về</w:t>
      </w:r>
    </w:p>
    <w:p w14:paraId="495F1493" w14:textId="5FA533A0" w:rsidR="009468CD" w:rsidRDefault="009468CD" w:rsidP="000706FA">
      <w:pPr>
        <w:keepNext/>
        <w:keepLines/>
        <w:rPr>
          <w:rFonts w:eastAsiaTheme="majorEastAsia"/>
          <w:sz w:val="23"/>
          <w:szCs w:val="23"/>
          <w:lang w:val="vi-VN" w:eastAsia="vi-VN"/>
        </w:rPr>
      </w:pPr>
    </w:p>
    <w:p w14:paraId="5FBA745D" w14:textId="3717EE17" w:rsidR="009468CD" w:rsidRDefault="007010C8">
      <w:pPr>
        <w:pStyle w:val="Nidungvnbn"/>
        <w:keepNext/>
        <w:keepLines/>
        <w:numPr>
          <w:ilvl w:val="1"/>
          <w:numId w:val="3"/>
        </w:numPr>
        <w:rPr>
          <w:lang w:eastAsia="vi-VN"/>
        </w:rPr>
      </w:pPr>
      <w:r>
        <w:rPr>
          <w:lang w:eastAsia="vi-VN"/>
        </w:rPr>
        <w:t xml:space="preserve">Thông tin API trả về </w:t>
      </w:r>
    </w:p>
    <w:p w14:paraId="1DAC8330"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w:t>
      </w:r>
    </w:p>
    <w:p w14:paraId="7E318174"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"code": 200,</w:t>
      </w:r>
    </w:p>
    <w:p w14:paraId="4C40481C"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"message": "Lấy danh sách thành công",</w:t>
      </w:r>
    </w:p>
    <w:p w14:paraId="591B3582"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"status_resposse": true,</w:t>
      </w:r>
    </w:p>
    <w:p w14:paraId="03E0A62E"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"data": [</w:t>
      </w:r>
    </w:p>
    <w:p w14:paraId="5C53E00B"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w:t>
      </w:r>
    </w:p>
    <w:p w14:paraId="18C6DBB7"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"id": "4",</w:t>
      </w:r>
    </w:p>
    <w:p w14:paraId="1FE7CD87"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"file_name_hash": "ef6062e0-c2c1-4ced-9ff3-895e91d9f4f5.pdf",</w:t>
      </w:r>
    </w:p>
    <w:p w14:paraId="1AC489EA"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"file_name": "2hduthithi800456",</w:t>
      </w:r>
    </w:p>
    <w:p w14:paraId="00EB8FA2"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"user_id": "3",</w:t>
      </w:r>
    </w:p>
    <w:p w14:paraId="67F1E11D"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"extname": ".pdf",</w:t>
      </w:r>
    </w:p>
    <w:p w14:paraId="4555F645"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"create_date": "2023-01-01T10:13:24.293Z",</w:t>
      </w:r>
    </w:p>
    <w:p w14:paraId="0DD5871E"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"create_user": null,</w:t>
      </w:r>
    </w:p>
    <w:p w14:paraId="53AD3967"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"is_active": true,</w:t>
      </w:r>
    </w:p>
    <w:p w14:paraId="37800467"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"is_delete": false</w:t>
      </w:r>
    </w:p>
    <w:p w14:paraId="4535B10B"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w:t>
      </w:r>
    </w:p>
    <w:p w14:paraId="37D5D3BB"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w:t>
      </w:r>
    </w:p>
    <w:p w14:paraId="21287385"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"id": "5",</w:t>
      </w:r>
    </w:p>
    <w:p w14:paraId="27E46CD7"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"file_name_hash": "ef6062e0-c2c1-4ced-9ff3-895e91d9f4f5.pdf",</w:t>
      </w:r>
    </w:p>
    <w:p w14:paraId="01303E70"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"file_name": "aaaaaaaa",</w:t>
      </w:r>
    </w:p>
    <w:p w14:paraId="32D8095C"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"user_id": "3",</w:t>
      </w:r>
    </w:p>
    <w:p w14:paraId="24EBCA84"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lastRenderedPageBreak/>
        <w:t xml:space="preserve">      "extname": ".pdf",</w:t>
      </w:r>
    </w:p>
    <w:p w14:paraId="04C502DC"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"create_date": "2023-01-01T10:13:32.656Z",</w:t>
      </w:r>
    </w:p>
    <w:p w14:paraId="150B660A"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"create_user": null,</w:t>
      </w:r>
    </w:p>
    <w:p w14:paraId="71563AA0"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"is_active": true,</w:t>
      </w:r>
    </w:p>
    <w:p w14:paraId="1413FC09"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"is_delete": false</w:t>
      </w:r>
    </w:p>
    <w:p w14:paraId="5DB8905A"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w:t>
      </w:r>
    </w:p>
    <w:p w14:paraId="0C86B78C" w14:textId="77777777" w:rsidR="00CF2566" w:rsidRPr="00CF2566"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 xml:space="preserve">  ]</w:t>
      </w:r>
    </w:p>
    <w:p w14:paraId="2C15AC04" w14:textId="2D2D0A48" w:rsidR="007010C8" w:rsidRDefault="00CF2566" w:rsidP="000C7B71">
      <w:pPr>
        <w:pStyle w:val="Code"/>
        <w:keepNext/>
        <w:keepLines/>
        <w:spacing w:before="0" w:after="0" w:line="360" w:lineRule="auto"/>
        <w:ind w:left="1440"/>
        <w:rPr>
          <w:rFonts w:ascii="Times New Roman" w:hAnsi="Times New Roman" w:cs="Times New Roman"/>
        </w:rPr>
      </w:pPr>
      <w:r w:rsidRPr="00CF2566">
        <w:rPr>
          <w:rFonts w:ascii="Times New Roman" w:hAnsi="Times New Roman" w:cs="Times New Roman"/>
        </w:rPr>
        <w:t>}</w:t>
      </w:r>
    </w:p>
    <w:p w14:paraId="33F03FA1" w14:textId="600227A1" w:rsidR="00CF2566" w:rsidRDefault="00CF2566" w:rsidP="00CF2566">
      <w:pPr>
        <w:pStyle w:val="Nidungvnbn"/>
        <w:rPr>
          <w:lang w:val="vi-VN" w:eastAsia="vi-VN"/>
        </w:rPr>
      </w:pPr>
    </w:p>
    <w:p w14:paraId="0E2DAA35" w14:textId="18108C91" w:rsidR="00A666A0" w:rsidRPr="002F48C4" w:rsidRDefault="00A666A0" w:rsidP="002F48C4">
      <w:pPr>
        <w:pStyle w:val="Nidungvnbn"/>
        <w:rPr>
          <w:rFonts w:eastAsiaTheme="majorEastAsia"/>
        </w:rPr>
      </w:pPr>
      <w:r w:rsidRPr="002F48C4">
        <w:rPr>
          <w:rFonts w:eastAsiaTheme="majorEastAsia"/>
        </w:rPr>
        <w:t>API ứng tuyển cv vào bài viết tuyển dụng</w:t>
      </w:r>
    </w:p>
    <w:p w14:paraId="4DED450E" w14:textId="2457CF1D" w:rsidR="00A666A0" w:rsidRPr="002F48C4" w:rsidRDefault="00A666A0">
      <w:pPr>
        <w:pStyle w:val="Nidungvnbn"/>
        <w:numPr>
          <w:ilvl w:val="0"/>
          <w:numId w:val="3"/>
        </w:numPr>
        <w:rPr>
          <w:rFonts w:eastAsiaTheme="majorEastAsia"/>
        </w:rPr>
      </w:pPr>
      <w:r w:rsidRPr="002F48C4">
        <w:rPr>
          <w:rFonts w:eastAsiaTheme="majorEastAsia"/>
        </w:rPr>
        <w:t xml:space="preserve">Cách gọi API với đường dẫn /cv/apply-cv với phương thức </w:t>
      </w:r>
      <w:r w:rsidR="00742E20" w:rsidRPr="002F48C4">
        <w:rPr>
          <w:rFonts w:eastAsiaTheme="majorEastAsia"/>
        </w:rPr>
        <w:t>POST</w:t>
      </w:r>
    </w:p>
    <w:p w14:paraId="10E59D89" w14:textId="77777777"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POST {{api_local}}/cv/apply-cv</w:t>
      </w:r>
    </w:p>
    <w:p w14:paraId="53D94332" w14:textId="77777777"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Content-Type: application/json</w:t>
      </w:r>
    </w:p>
    <w:p w14:paraId="30F4DADF" w14:textId="1776B398"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3C7D65FE" w14:textId="77777777"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w:t>
      </w:r>
    </w:p>
    <w:p w14:paraId="31BE97F7" w14:textId="77777777"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    "cv_id" : 2,</w:t>
      </w:r>
    </w:p>
    <w:p w14:paraId="77D8BEA3" w14:textId="77777777" w:rsidR="00A666A0" w:rsidRPr="00A666A0"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    "post_id" : 1</w:t>
      </w:r>
    </w:p>
    <w:p w14:paraId="19256663" w14:textId="4AD5945E" w:rsidR="004834B4" w:rsidRPr="004834B4" w:rsidRDefault="00A666A0" w:rsidP="00E01063">
      <w:pPr>
        <w:pStyle w:val="Code"/>
        <w:spacing w:before="0" w:after="0" w:line="360" w:lineRule="auto"/>
        <w:ind w:left="1440"/>
        <w:rPr>
          <w:rFonts w:ascii="Times New Roman" w:hAnsi="Times New Roman" w:cs="Times New Roman"/>
        </w:rPr>
      </w:pPr>
      <w:r w:rsidRPr="00A666A0">
        <w:rPr>
          <w:rFonts w:ascii="Times New Roman" w:hAnsi="Times New Roman" w:cs="Times New Roman"/>
        </w:rPr>
        <w:t>}</w:t>
      </w:r>
    </w:p>
    <w:p w14:paraId="0A9A2B22" w14:textId="6D47885C" w:rsidR="00A666A0" w:rsidRDefault="004834B4">
      <w:pPr>
        <w:pStyle w:val="Nidungvnbn"/>
        <w:keepNext/>
        <w:keepLines/>
        <w:numPr>
          <w:ilvl w:val="0"/>
          <w:numId w:val="3"/>
        </w:numPr>
        <w:rPr>
          <w:rFonts w:eastAsiaTheme="majorEastAsia"/>
          <w:lang w:eastAsia="vi-VN"/>
        </w:rPr>
      </w:pPr>
      <w:r>
        <w:rPr>
          <w:rFonts w:eastAsiaTheme="majorEastAsia"/>
          <w:lang w:eastAsia="vi-VN"/>
        </w:rPr>
        <w:lastRenderedPageBreak/>
        <w:t>Thông tin API trả về như :</w:t>
      </w:r>
    </w:p>
    <w:p w14:paraId="4193A07E" w14:textId="126E1A5D" w:rsidR="004834B4" w:rsidRPr="007B237E" w:rsidRDefault="007B237E" w:rsidP="000C7B71">
      <w:pPr>
        <w:pStyle w:val="Code"/>
        <w:keepNext/>
        <w:keepLines/>
        <w:spacing w:before="0" w:after="0" w:line="360" w:lineRule="auto"/>
        <w:ind w:left="1440"/>
        <w:rPr>
          <w:rFonts w:ascii="Times New Roman" w:hAnsi="Times New Roman" w:cs="Times New Roman"/>
        </w:rPr>
      </w:pPr>
      <w:r w:rsidRPr="007B237E">
        <w:rPr>
          <w:rFonts w:ascii="Times New Roman" w:hAnsi="Times New Roman" w:cs="Times New Roman"/>
        </w:rPr>
        <w:t>{ "code": 200, "status_resposse": true, "data": { "id": "1", "user_id": "4", "post_id": "1", "cv_id": "2", "create_date": "2023-01-03T00:00:00.000Z", "create_user": "4", "update_date": null, "update_user": null, "delete_date": null, "delete_user": null, "is_delete": false, "is_active": true,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"cv": { "id": "2", "file_name_hash": "ef6062e0-c2c1-4ced-9ff3-895e91d9f4f5.pdf", "file_name": "hieunm", "extname": ".pdf", "is_active": true, "is_delete": false } }, "message": "Quá trình ứng tuyển thành công" }</w:t>
      </w:r>
    </w:p>
    <w:p w14:paraId="381654E5" w14:textId="543D7635" w:rsidR="00D407C5" w:rsidRPr="00AF0536" w:rsidRDefault="00D407C5" w:rsidP="00AF0536">
      <w:pPr>
        <w:pStyle w:val="Nidungvnbn"/>
        <w:rPr>
          <w:rFonts w:eastAsiaTheme="majorEastAsia"/>
        </w:rPr>
      </w:pPr>
      <w:r w:rsidRPr="00AF0536">
        <w:rPr>
          <w:rFonts w:eastAsiaTheme="majorEastAsia"/>
        </w:rPr>
        <w:t xml:space="preserve">API </w:t>
      </w:r>
      <w:r w:rsidR="00B701F0" w:rsidRPr="00AF0536">
        <w:rPr>
          <w:rFonts w:eastAsiaTheme="majorEastAsia"/>
        </w:rPr>
        <w:t>rút đơn ứng</w:t>
      </w:r>
      <w:r w:rsidRPr="00AF0536">
        <w:rPr>
          <w:rFonts w:eastAsiaTheme="majorEastAsia"/>
        </w:rPr>
        <w:t xml:space="preserve"> tuyển </w:t>
      </w:r>
    </w:p>
    <w:p w14:paraId="4BC3A78A" w14:textId="18113BA0" w:rsidR="00D407C5" w:rsidRPr="00AF0536" w:rsidRDefault="00D407C5">
      <w:pPr>
        <w:pStyle w:val="Nidungvnbn"/>
        <w:numPr>
          <w:ilvl w:val="0"/>
          <w:numId w:val="3"/>
        </w:numPr>
        <w:rPr>
          <w:rFonts w:eastAsiaTheme="majorEastAsia"/>
        </w:rPr>
      </w:pPr>
      <w:r w:rsidRPr="00AF0536">
        <w:rPr>
          <w:rFonts w:eastAsiaTheme="majorEastAsia"/>
        </w:rPr>
        <w:t>Cách gọi API với đường dẫn /cv/un-apply-cv với phương thức POST</w:t>
      </w:r>
    </w:p>
    <w:p w14:paraId="2BFF2483" w14:textId="56806B0B"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POST {{api_local}}/cv/</w:t>
      </w:r>
      <w:r>
        <w:rPr>
          <w:rFonts w:ascii="Times New Roman" w:hAnsi="Times New Roman" w:cs="Times New Roman"/>
          <w:lang w:val="en-US"/>
        </w:rPr>
        <w:t>un-</w:t>
      </w:r>
      <w:r w:rsidRPr="00A666A0">
        <w:rPr>
          <w:rFonts w:ascii="Times New Roman" w:hAnsi="Times New Roman" w:cs="Times New Roman"/>
        </w:rPr>
        <w:t>apply-cv</w:t>
      </w:r>
    </w:p>
    <w:p w14:paraId="76288516" w14:textId="77777777"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Content-Type: application/json</w:t>
      </w:r>
    </w:p>
    <w:p w14:paraId="0B86927C" w14:textId="77777777"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44AE4B54" w14:textId="77777777"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w:t>
      </w:r>
    </w:p>
    <w:p w14:paraId="6D8CBCC4" w14:textId="77777777"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    "cv_id" : 2,</w:t>
      </w:r>
    </w:p>
    <w:p w14:paraId="4B329095" w14:textId="77777777" w:rsidR="00D407C5" w:rsidRPr="00A666A0"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    "post_id" : 1</w:t>
      </w:r>
    </w:p>
    <w:p w14:paraId="6DE174D3" w14:textId="77777777" w:rsidR="00D407C5" w:rsidRPr="004834B4" w:rsidRDefault="00D407C5" w:rsidP="000C7B71">
      <w:pPr>
        <w:pStyle w:val="Code"/>
        <w:spacing w:before="0" w:after="0" w:line="360" w:lineRule="auto"/>
        <w:ind w:left="1440"/>
        <w:rPr>
          <w:rFonts w:ascii="Times New Roman" w:hAnsi="Times New Roman" w:cs="Times New Roman"/>
        </w:rPr>
      </w:pPr>
      <w:r w:rsidRPr="00A666A0">
        <w:rPr>
          <w:rFonts w:ascii="Times New Roman" w:hAnsi="Times New Roman" w:cs="Times New Roman"/>
        </w:rPr>
        <w:t>}</w:t>
      </w:r>
    </w:p>
    <w:p w14:paraId="7D4BB48A" w14:textId="51681D2E" w:rsidR="00D407C5" w:rsidRDefault="00D407C5">
      <w:pPr>
        <w:pStyle w:val="Nidungvnbn"/>
        <w:keepNext/>
        <w:keepLines/>
        <w:numPr>
          <w:ilvl w:val="0"/>
          <w:numId w:val="3"/>
        </w:numPr>
        <w:rPr>
          <w:rFonts w:eastAsiaTheme="majorEastAsia"/>
          <w:lang w:eastAsia="vi-VN"/>
        </w:rPr>
      </w:pPr>
      <w:r>
        <w:rPr>
          <w:rFonts w:eastAsiaTheme="majorEastAsia"/>
          <w:lang w:eastAsia="vi-VN"/>
        </w:rPr>
        <w:lastRenderedPageBreak/>
        <w:t>Thông tin API trả về như :</w:t>
      </w:r>
    </w:p>
    <w:p w14:paraId="5B43A518" w14:textId="3CE20B05" w:rsidR="004834B4" w:rsidRPr="00D61A11" w:rsidRDefault="00D61A11" w:rsidP="000C7B71">
      <w:pPr>
        <w:pStyle w:val="Code"/>
        <w:keepNext/>
        <w:keepLines/>
        <w:spacing w:before="0" w:after="0" w:line="360" w:lineRule="auto"/>
        <w:ind w:left="1440"/>
        <w:rPr>
          <w:rFonts w:ascii="Times New Roman" w:hAnsi="Times New Roman" w:cs="Times New Roman"/>
        </w:rPr>
      </w:pPr>
      <w:r w:rsidRPr="00D61A11">
        <w:rPr>
          <w:rFonts w:ascii="Times New Roman" w:hAnsi="Times New Roman" w:cs="Times New Roman"/>
        </w:rPr>
        <w:t>{ "code": 200, "status_resposse": true, "message": "Rút hồ sơ ứng tuyển thành công", "data": { "id": "4", "user_id": "4", "post_id": "2", "cv_id": "2", "create_date": "2023-01-03T00:00:00.000Z", "create_user": "4", "update_date": null, "update_user": null, "delete_date": "2023-01-03T00:00:00.000Z", "delete_user": null, "is_delete": true, "is_active": false, "user_account": { "id": "4", "full_name": "Administrator Account", "user_type_id": "2", "email": "admin1775@gmail.com", "number_phone": null, "logo": null, "address": null, "province_code": null, "district_code": null, "ward_code": null }, "Recruitment_Post": { "id": "2", "title": "Bài tuyển dụng testtt333", "post_job_types": [ { "id": "3", "job_type": { "id": "2", "job_type_name": "Bán thời gian" } }, { "id": "4", "job_type": { "id": "1", "job_type_name": "Bán thời gian cập nhật" } } ], "post_majors": [ { "id": "2", "majors": { "id": "2", "majors_name": "Lập Trình Viên" } } ] }, "cv": { "id": "2", "file_name_hash": "ef6062e0-c2c1-4ced-9ff3-895e91d9f4f5.pdf", "file_name": "hieunm", "extname": ".pdf", "is_active": true, "is_delete": false } } }</w:t>
      </w:r>
    </w:p>
    <w:p w14:paraId="4BC01A20" w14:textId="5724BE33" w:rsidR="00B701F0" w:rsidRDefault="00B701F0" w:rsidP="00FE3EB5">
      <w:pPr>
        <w:pStyle w:val="Nidungvnbn"/>
        <w:keepNext/>
        <w:keepLines/>
        <w:rPr>
          <w:rFonts w:eastAsiaTheme="majorEastAsia"/>
          <w:lang w:eastAsia="vi-VN"/>
        </w:rPr>
      </w:pPr>
      <w:r>
        <w:rPr>
          <w:rFonts w:eastAsiaTheme="majorEastAsia"/>
          <w:lang w:eastAsia="vi-VN"/>
        </w:rPr>
        <w:t xml:space="preserve">API </w:t>
      </w:r>
      <w:r w:rsidR="00413FE6">
        <w:rPr>
          <w:rFonts w:eastAsiaTheme="majorEastAsia"/>
          <w:lang w:eastAsia="vi-VN"/>
        </w:rPr>
        <w:t>Lấy danh sách lịch sử đã ứng tuyển của ứng viên</w:t>
      </w:r>
    </w:p>
    <w:p w14:paraId="37A18C29" w14:textId="4A5D509E" w:rsidR="00413FE6" w:rsidRDefault="00413FE6">
      <w:pPr>
        <w:pStyle w:val="Nidungvnbn"/>
        <w:keepNext/>
        <w:keepLines/>
        <w:numPr>
          <w:ilvl w:val="0"/>
          <w:numId w:val="3"/>
        </w:numPr>
        <w:rPr>
          <w:rFonts w:eastAsiaTheme="majorEastAsia"/>
          <w:lang w:eastAsia="vi-VN"/>
        </w:rPr>
      </w:pPr>
      <w:r>
        <w:rPr>
          <w:rFonts w:eastAsiaTheme="majorEastAsia"/>
          <w:lang w:eastAsia="vi-VN"/>
        </w:rPr>
        <w:t>Cách gọi API với đường dẫn /cv/history-apply</w:t>
      </w:r>
    </w:p>
    <w:p w14:paraId="27E7D169" w14:textId="77777777" w:rsidR="00CF1B30" w:rsidRPr="00CF1B30" w:rsidRDefault="00CF1B30" w:rsidP="00CF1B30">
      <w:pPr>
        <w:pStyle w:val="Code"/>
        <w:spacing w:before="0" w:after="0" w:line="360" w:lineRule="auto"/>
        <w:ind w:left="1440"/>
        <w:rPr>
          <w:rFonts w:ascii="Times New Roman" w:hAnsi="Times New Roman" w:cs="Times New Roman"/>
        </w:rPr>
      </w:pPr>
      <w:r w:rsidRPr="00CF1B30">
        <w:rPr>
          <w:rFonts w:ascii="Times New Roman" w:hAnsi="Times New Roman" w:cs="Times New Roman"/>
        </w:rPr>
        <w:t>GET {{api_local}}/cv/history-apply</w:t>
      </w:r>
    </w:p>
    <w:p w14:paraId="03597CEB" w14:textId="77777777" w:rsidR="00CF1B30" w:rsidRPr="00CF1B30" w:rsidRDefault="00CF1B30" w:rsidP="00CF1B30">
      <w:pPr>
        <w:pStyle w:val="Code"/>
        <w:spacing w:before="0" w:after="0" w:line="360" w:lineRule="auto"/>
        <w:ind w:left="1440"/>
        <w:rPr>
          <w:rFonts w:ascii="Times New Roman" w:hAnsi="Times New Roman" w:cs="Times New Roman"/>
        </w:rPr>
      </w:pPr>
      <w:r w:rsidRPr="00CF1B30">
        <w:rPr>
          <w:rFonts w:ascii="Times New Roman" w:hAnsi="Times New Roman" w:cs="Times New Roman"/>
        </w:rPr>
        <w:t>Content-Type: application/json</w:t>
      </w:r>
    </w:p>
    <w:p w14:paraId="547A0BB6" w14:textId="40A97F5E" w:rsidR="00E9190B" w:rsidRPr="00CF1B30" w:rsidRDefault="00CF1B30" w:rsidP="00CF1B30">
      <w:pPr>
        <w:pStyle w:val="Code"/>
        <w:spacing w:before="0" w:after="0" w:line="360" w:lineRule="auto"/>
        <w:ind w:left="1440"/>
        <w:rPr>
          <w:rFonts w:ascii="Times New Roman" w:hAnsi="Times New Roman" w:cs="Times New Roman"/>
          <w:lang w:val="en-US"/>
        </w:rPr>
      </w:pPr>
      <w:r w:rsidRPr="00CF1B30">
        <w:rPr>
          <w:rFonts w:ascii="Times New Roman" w:hAnsi="Times New Roman" w:cs="Times New Roman"/>
        </w:rPr>
        <w:t>Authorization: 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7673E4B8" w14:textId="08C660DA" w:rsidR="00413FE6" w:rsidRDefault="00413FE6">
      <w:pPr>
        <w:pStyle w:val="Nidungvnbn"/>
        <w:keepNext/>
        <w:keepLines/>
        <w:numPr>
          <w:ilvl w:val="0"/>
          <w:numId w:val="3"/>
        </w:numPr>
        <w:rPr>
          <w:rFonts w:eastAsiaTheme="majorEastAsia"/>
          <w:lang w:eastAsia="vi-VN"/>
        </w:rPr>
      </w:pPr>
      <w:r>
        <w:rPr>
          <w:rFonts w:eastAsiaTheme="majorEastAsia"/>
          <w:lang w:eastAsia="vi-VN"/>
        </w:rPr>
        <w:lastRenderedPageBreak/>
        <w:t>Thông tin API trả về như sau :</w:t>
      </w:r>
    </w:p>
    <w:p w14:paraId="72529D84" w14:textId="77B00CDF" w:rsidR="00413FE6" w:rsidRDefault="00413FE6" w:rsidP="004308FE">
      <w:pPr>
        <w:pStyle w:val="Code"/>
        <w:keepNext/>
        <w:keepLines/>
        <w:spacing w:before="0" w:after="0" w:line="360" w:lineRule="auto"/>
        <w:ind w:left="1440"/>
        <w:rPr>
          <w:rFonts w:ascii="Times New Roman" w:hAnsi="Times New Roman" w:cs="Times New Roman"/>
        </w:rPr>
      </w:pPr>
      <w:r w:rsidRPr="00413FE6">
        <w:rPr>
          <w:rFonts w:ascii="Times New Roman" w:hAnsi="Times New Roman" w:cs="Times New Roman"/>
        </w:rPr>
        <w:t>{ "code": 200, "message": "Lấy dữ liệu thành công", "status_resposse": true, "data": [ { "id": "1", "user_id": "4", "post_id": "1", "cv_id": "2", "create_date": "2023-01-03T00:00:00.000Z", "create_user": "4", "update_date": null, "update_user": null, "delete_date": null, "delete_user": null, "is_delete": false, "is_active": true,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"cv": { "id": "2", "file_name_hash": "ef6062e0-c2c1-4ced-9ff3-895e91d9f4f5.pdf", "file_name": "hieunm", "extname": ".pdf", "is_active": true, "is_delete": false } }, { "id": "2", "user_id": "4", "post_id": "2", "cv_id": "1", "create_date": "2023-01-03T00:00:00.000Z", "create_user": "4", "update_date": null, "update_user": null, "delete_date": null, "delete_user": null, "is_delete": false, "is_active": true, "user_account": { "id": "4", "full_name": "Administrator Account", "user_type_id": "2", "email": "admin1775@gmail.com", "number_phone": null, "logo": null, "address": null, "province_code": null, "district_code": null, "ward_code": null }, "Recruitment_Post": { "id": "2", "title": "Bài tuyển dụng testtt333", "post_job_types": [ { "id": "3", "job_type": { "id": "2", "job_type_name": "Bán thời gian" } }, { "id": "4", "job_type": { "id": "1", "job_type_name": "Bán thời gian cập nhật" } } ], "post_majors": [ { "id": "2", "majors": { "id": "2", "majors_name": "Lập Trình Viên" } } ] }, "cv": { "id": "1", "file_name_hash": "ef6062e0-c2c1-4ced-9ff3-895e91d9f4f5.pdf", "file_name": "aaaaaaaa", "extname": ".pdf", "is_active": true, "is_delete": false }}]}</w:t>
      </w:r>
    </w:p>
    <w:p w14:paraId="37EAD05B" w14:textId="46480AF3" w:rsidR="00770BFF" w:rsidRDefault="00770BFF" w:rsidP="00770BFF">
      <w:pPr>
        <w:rPr>
          <w:rFonts w:eastAsiaTheme="majorEastAsia"/>
          <w:sz w:val="23"/>
          <w:szCs w:val="23"/>
          <w:lang w:val="vi-VN" w:eastAsia="vi-VN"/>
        </w:rPr>
      </w:pPr>
    </w:p>
    <w:p w14:paraId="54D8E897" w14:textId="0E343FD9" w:rsidR="00770BFF" w:rsidRDefault="00770BFF" w:rsidP="0018210E">
      <w:pPr>
        <w:pStyle w:val="Nidungvnbn"/>
        <w:rPr>
          <w:rFonts w:eastAsiaTheme="majorEastAsia"/>
          <w:lang w:eastAsia="vi-VN"/>
        </w:rPr>
      </w:pPr>
      <w:r>
        <w:rPr>
          <w:rFonts w:eastAsiaTheme="majorEastAsia"/>
          <w:lang w:eastAsia="vi-VN"/>
        </w:rPr>
        <w:lastRenderedPageBreak/>
        <w:t>API lấy sách ứng viên đã ứng tuyển</w:t>
      </w:r>
    </w:p>
    <w:p w14:paraId="05822B7F" w14:textId="4E1560DD" w:rsidR="00770BFF" w:rsidRDefault="00770BFF">
      <w:pPr>
        <w:pStyle w:val="Nidungvnbn"/>
        <w:numPr>
          <w:ilvl w:val="0"/>
          <w:numId w:val="3"/>
        </w:numPr>
        <w:rPr>
          <w:rFonts w:eastAsiaTheme="majorEastAsia"/>
          <w:lang w:eastAsia="vi-VN"/>
        </w:rPr>
      </w:pPr>
      <w:r>
        <w:rPr>
          <w:rFonts w:eastAsiaTheme="majorEastAsia"/>
          <w:lang w:eastAsia="vi-VN"/>
        </w:rPr>
        <w:t>Cách gọi API với đường dẫn /cv/history-applier-post</w:t>
      </w:r>
      <w:r w:rsidR="00B42D7A">
        <w:rPr>
          <w:rFonts w:eastAsiaTheme="majorEastAsia"/>
          <w:lang w:eastAsia="vi-VN"/>
        </w:rPr>
        <w:t xml:space="preserve"> với phương thức GET </w:t>
      </w:r>
    </w:p>
    <w:p w14:paraId="7366C364" w14:textId="77777777" w:rsidR="00770BFF" w:rsidRPr="00770BFF" w:rsidRDefault="00770BFF" w:rsidP="00770BFF">
      <w:pPr>
        <w:pStyle w:val="Code"/>
        <w:spacing w:before="0" w:after="0" w:line="360" w:lineRule="auto"/>
        <w:ind w:left="1440"/>
        <w:rPr>
          <w:rFonts w:ascii="Times New Roman" w:hAnsi="Times New Roman" w:cs="Times New Roman"/>
        </w:rPr>
      </w:pPr>
      <w:r w:rsidRPr="00770BFF">
        <w:rPr>
          <w:rFonts w:ascii="Times New Roman" w:hAnsi="Times New Roman" w:cs="Times New Roman"/>
        </w:rPr>
        <w:t>GET {{api_local}}/cv//history-applier-post</w:t>
      </w:r>
    </w:p>
    <w:p w14:paraId="4862D3AE" w14:textId="77777777" w:rsidR="00770BFF" w:rsidRPr="00770BFF" w:rsidRDefault="00770BFF" w:rsidP="00770BFF">
      <w:pPr>
        <w:pStyle w:val="Code"/>
        <w:spacing w:before="0" w:after="0" w:line="360" w:lineRule="auto"/>
        <w:ind w:left="1440"/>
        <w:rPr>
          <w:rFonts w:ascii="Times New Roman" w:hAnsi="Times New Roman" w:cs="Times New Roman"/>
        </w:rPr>
      </w:pPr>
      <w:r w:rsidRPr="00770BFF">
        <w:rPr>
          <w:rFonts w:ascii="Times New Roman" w:hAnsi="Times New Roman" w:cs="Times New Roman"/>
        </w:rPr>
        <w:t>Content-Type: application/json</w:t>
      </w:r>
    </w:p>
    <w:p w14:paraId="789FBE4E" w14:textId="13588F8B" w:rsidR="00770BFF" w:rsidRPr="00770BFF" w:rsidRDefault="00770BFF" w:rsidP="00770BFF">
      <w:pPr>
        <w:pStyle w:val="Code"/>
        <w:spacing w:before="0" w:after="0" w:line="360" w:lineRule="auto"/>
        <w:ind w:left="1440"/>
        <w:rPr>
          <w:rFonts w:ascii="Times New Roman" w:hAnsi="Times New Roman" w:cs="Times New Roman"/>
        </w:rPr>
      </w:pPr>
      <w:r w:rsidRPr="00770BFF">
        <w:rPr>
          <w:rFonts w:ascii="Times New Roman" w:hAnsi="Times New Roman" w:cs="Times New Roman"/>
        </w:rPr>
        <w:t xml:space="preserve">Authorization: Bearer </w:t>
      </w:r>
      <w:r w:rsidR="006B080F" w:rsidRPr="000808E8">
        <w:rPr>
          <w:rFonts w:ascii="Times New Roman" w:hAnsi="Times New Roman" w:cs="Times New Roman"/>
          <w:lang w:val="en-US"/>
        </w:rPr>
        <w:t>AccessToken được trả về</w:t>
      </w:r>
    </w:p>
    <w:p w14:paraId="54B53DBF" w14:textId="51AC5D18" w:rsidR="00770BFF" w:rsidRDefault="00B42D7A">
      <w:pPr>
        <w:pStyle w:val="Nidungvnbn"/>
        <w:numPr>
          <w:ilvl w:val="0"/>
          <w:numId w:val="3"/>
        </w:numPr>
        <w:rPr>
          <w:rFonts w:eastAsiaTheme="majorEastAsia"/>
          <w:lang w:eastAsia="vi-VN"/>
        </w:rPr>
      </w:pPr>
      <w:r>
        <w:rPr>
          <w:rFonts w:eastAsiaTheme="majorEastAsia"/>
          <w:lang w:eastAsia="vi-VN"/>
        </w:rPr>
        <w:t xml:space="preserve">Thông tin API trả về như sau </w:t>
      </w:r>
    </w:p>
    <w:p w14:paraId="2F2B4404" w14:textId="343EF90E" w:rsidR="00D61795" w:rsidRPr="000515B8" w:rsidRDefault="000515B8" w:rsidP="000515B8">
      <w:pPr>
        <w:pStyle w:val="Code"/>
        <w:spacing w:before="0" w:after="0" w:line="360" w:lineRule="auto"/>
        <w:ind w:left="1440"/>
        <w:rPr>
          <w:rFonts w:ascii="Times New Roman" w:hAnsi="Times New Roman" w:cs="Times New Roman"/>
          <w:lang w:val="en-US"/>
        </w:rPr>
      </w:pPr>
      <w:r w:rsidRPr="000515B8">
        <w:rPr>
          <w:rFonts w:ascii="Times New Roman" w:hAnsi="Times New Roman" w:cs="Times New Roman"/>
        </w:rPr>
        <w:t>{ "code": 200, "message": "Lấy dữ liệu thành công", "status_resposse": true, "data": [ { "id": "1", "user_id": "4", "post_id": "1", "cv_id": "2", "create_date": "2023-01-03T00:00:00.000Z", "create_user": "4", "update_date": null, "update_user": null, "delete_date": null, "delete_user": null, "is_delete": false, "is_active": true,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"cv": { "id": "2", "file_name_hash": "ef6062e0-c2c1-4ced-9ff3-895e91d9f4f5.pdf", "file_name": "hieunm", "extname": ".pdf", "is_active": true, "is_delete": false } }]}</w:t>
      </w:r>
    </w:p>
    <w:p w14:paraId="2900A328" w14:textId="3340AD41" w:rsidR="004B2469" w:rsidRDefault="004B2469" w:rsidP="00891B82">
      <w:pPr>
        <w:pStyle w:val="Nidungvnbn"/>
        <w:keepNext/>
        <w:keepLines/>
        <w:rPr>
          <w:rFonts w:eastAsiaTheme="majorEastAsia"/>
          <w:lang w:eastAsia="vi-VN"/>
        </w:rPr>
      </w:pPr>
      <w:r>
        <w:rPr>
          <w:rFonts w:eastAsiaTheme="majorEastAsia"/>
          <w:lang w:eastAsia="vi-VN"/>
        </w:rPr>
        <w:lastRenderedPageBreak/>
        <w:t>API lấy danh sách bài đăng tuyển dụng của nhà tuyển dụng</w:t>
      </w:r>
    </w:p>
    <w:p w14:paraId="7A0BBDB6" w14:textId="58480558" w:rsidR="00194409" w:rsidRDefault="00194409">
      <w:pPr>
        <w:pStyle w:val="Nidungvnbn"/>
        <w:keepNext/>
        <w:keepLines/>
        <w:numPr>
          <w:ilvl w:val="0"/>
          <w:numId w:val="3"/>
        </w:numPr>
        <w:rPr>
          <w:rFonts w:eastAsiaTheme="majorEastAsia"/>
          <w:lang w:eastAsia="vi-VN"/>
        </w:rPr>
      </w:pPr>
      <w:r>
        <w:rPr>
          <w:rFonts w:eastAsiaTheme="majorEastAsia"/>
          <w:lang w:eastAsia="vi-VN"/>
        </w:rPr>
        <w:t>Cách gọi API với đường dẫn /recruiter-post/list-of-user</w:t>
      </w:r>
      <w:r w:rsidR="00B42D7A">
        <w:rPr>
          <w:rFonts w:eastAsiaTheme="majorEastAsia"/>
          <w:lang w:eastAsia="vi-VN"/>
        </w:rPr>
        <w:t xml:space="preserve"> với phương thức GET</w:t>
      </w:r>
    </w:p>
    <w:p w14:paraId="0ABDE840" w14:textId="77777777" w:rsidR="004B2469" w:rsidRPr="004B2469" w:rsidRDefault="004B2469" w:rsidP="000C7B71">
      <w:pPr>
        <w:pStyle w:val="Code"/>
        <w:keepNext/>
        <w:keepLines/>
        <w:spacing w:before="0" w:after="0" w:line="360" w:lineRule="auto"/>
        <w:ind w:left="1440"/>
        <w:rPr>
          <w:rFonts w:ascii="Times New Roman" w:hAnsi="Times New Roman" w:cs="Times New Roman"/>
        </w:rPr>
      </w:pPr>
      <w:r w:rsidRPr="004B2469">
        <w:rPr>
          <w:rFonts w:ascii="Times New Roman" w:hAnsi="Times New Roman" w:cs="Times New Roman"/>
        </w:rPr>
        <w:t>GET {{api_local}}/recruiter-post/list-of-user</w:t>
      </w:r>
    </w:p>
    <w:p w14:paraId="3283A65C" w14:textId="77777777" w:rsidR="004B2469" w:rsidRPr="004B2469" w:rsidRDefault="004B2469" w:rsidP="000C7B71">
      <w:pPr>
        <w:pStyle w:val="Code"/>
        <w:keepNext/>
        <w:keepLines/>
        <w:spacing w:before="0" w:after="0" w:line="360" w:lineRule="auto"/>
        <w:ind w:left="1440"/>
        <w:rPr>
          <w:rFonts w:ascii="Times New Roman" w:hAnsi="Times New Roman" w:cs="Times New Roman"/>
        </w:rPr>
      </w:pPr>
      <w:r w:rsidRPr="004B2469">
        <w:rPr>
          <w:rFonts w:ascii="Times New Roman" w:hAnsi="Times New Roman" w:cs="Times New Roman"/>
        </w:rPr>
        <w:t>Content-Type: application/json</w:t>
      </w:r>
    </w:p>
    <w:p w14:paraId="4924E1B9" w14:textId="6DC6EF84" w:rsidR="004B2469" w:rsidRDefault="004B2469" w:rsidP="000C7B71">
      <w:pPr>
        <w:pStyle w:val="Code"/>
        <w:keepNext/>
        <w:keepLines/>
        <w:spacing w:before="0" w:after="0" w:line="360" w:lineRule="auto"/>
        <w:ind w:left="1440"/>
        <w:rPr>
          <w:rFonts w:ascii="Times New Roman" w:hAnsi="Times New Roman" w:cs="Times New Roman"/>
        </w:rPr>
      </w:pPr>
      <w:r w:rsidRPr="004B2469">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03DF8E59" w14:textId="32649552" w:rsidR="00194409" w:rsidRDefault="00194409" w:rsidP="00D407C5">
      <w:pPr>
        <w:keepNext/>
        <w:keepLines/>
        <w:rPr>
          <w:rFonts w:eastAsiaTheme="majorEastAsia"/>
          <w:sz w:val="23"/>
          <w:szCs w:val="23"/>
          <w:lang w:val="vi-VN" w:eastAsia="vi-VN"/>
        </w:rPr>
      </w:pPr>
    </w:p>
    <w:p w14:paraId="57C12BFA" w14:textId="7929F2B9" w:rsidR="00194409" w:rsidRDefault="00194409">
      <w:pPr>
        <w:pStyle w:val="Nidungvnbn"/>
        <w:keepNext/>
        <w:keepLines/>
        <w:numPr>
          <w:ilvl w:val="0"/>
          <w:numId w:val="3"/>
        </w:numPr>
        <w:rPr>
          <w:rFonts w:eastAsiaTheme="majorEastAsia"/>
          <w:lang w:eastAsia="vi-VN"/>
        </w:rPr>
      </w:pPr>
      <w:r>
        <w:rPr>
          <w:rFonts w:eastAsiaTheme="majorEastAsia"/>
          <w:lang w:eastAsia="vi-VN"/>
        </w:rPr>
        <w:t>Thông tin API trả về như sau :</w:t>
      </w:r>
    </w:p>
    <w:p w14:paraId="0E0C72CD"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w:t>
      </w:r>
    </w:p>
    <w:p w14:paraId="0E9CD940"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"code": 200,</w:t>
      </w:r>
    </w:p>
    <w:p w14:paraId="32471743"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"message": "Lấy danh sách bài đăng truyển dụng thành công",</w:t>
      </w:r>
    </w:p>
    <w:p w14:paraId="6C5422DB"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"status_resposse": true,</w:t>
      </w:r>
    </w:p>
    <w:p w14:paraId="72CA0A44"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"data": [</w:t>
      </w:r>
    </w:p>
    <w:p w14:paraId="4BF8C352"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w:t>
      </w:r>
    </w:p>
    <w:p w14:paraId="2169FAEE"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"id": "5",</w:t>
      </w:r>
    </w:p>
    <w:p w14:paraId="79CC43A4"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"content": "caaaaaasssssssssssc",</w:t>
      </w:r>
    </w:p>
    <w:p w14:paraId="2C4BD9D9"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"title": "Bài tuyển dụng testtt",</w:t>
      </w:r>
    </w:p>
    <w:p w14:paraId="74F129A1"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"recuiter_id": "8",</w:t>
      </w:r>
    </w:p>
    <w:p w14:paraId="62D6F07C"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"to_value": "103000",</w:t>
      </w:r>
    </w:p>
    <w:p w14:paraId="6AD4AD92"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"from_value": "2400000",</w:t>
      </w:r>
    </w:p>
    <w:p w14:paraId="7C13A2C9"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"gender": 1,</w:t>
      </w:r>
    </w:p>
    <w:p w14:paraId="1858F6D4"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"create_date": "2023-01-01T00:00:00.000Z",</w:t>
      </w:r>
    </w:p>
    <w:p w14:paraId="2801D598"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"is_delete": false,</w:t>
      </w:r>
    </w:p>
    <w:p w14:paraId="696BF2FF"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"is_active": true</w:t>
      </w:r>
    </w:p>
    <w:p w14:paraId="6D56051D"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w:t>
      </w:r>
    </w:p>
    <w:p w14:paraId="180F19A1" w14:textId="77777777" w:rsidR="00BB180E" w:rsidRPr="00BB180E" w:rsidRDefault="00BB180E" w:rsidP="000C7B71">
      <w:pPr>
        <w:pStyle w:val="Code"/>
        <w:spacing w:before="0" w:after="0" w:line="360" w:lineRule="auto"/>
        <w:ind w:left="1440"/>
        <w:rPr>
          <w:rFonts w:ascii="Times New Roman" w:hAnsi="Times New Roman" w:cs="Times New Roman"/>
        </w:rPr>
      </w:pPr>
      <w:r w:rsidRPr="00BB180E">
        <w:rPr>
          <w:rFonts w:ascii="Times New Roman" w:hAnsi="Times New Roman" w:cs="Times New Roman"/>
        </w:rPr>
        <w:t xml:space="preserve">  ]</w:t>
      </w:r>
    </w:p>
    <w:p w14:paraId="69ED16F2" w14:textId="16570524" w:rsidR="00194409" w:rsidRPr="00BB180E" w:rsidRDefault="00BB180E" w:rsidP="000C7B71">
      <w:pPr>
        <w:pStyle w:val="Code"/>
        <w:spacing w:before="0" w:after="0" w:line="360" w:lineRule="auto"/>
        <w:ind w:left="1440"/>
        <w:rPr>
          <w:rFonts w:ascii="Times New Roman" w:hAnsi="Times New Roman" w:cs="Times New Roman"/>
          <w:lang w:val="en-US"/>
        </w:rPr>
      </w:pPr>
      <w:r w:rsidRPr="00BB180E">
        <w:rPr>
          <w:rFonts w:ascii="Times New Roman" w:hAnsi="Times New Roman" w:cs="Times New Roman"/>
        </w:rPr>
        <w:t>}</w:t>
      </w:r>
    </w:p>
    <w:p w14:paraId="770EDA34" w14:textId="118C8CD5" w:rsidR="00757BDD" w:rsidRDefault="00190DBD" w:rsidP="00923131">
      <w:pPr>
        <w:pStyle w:val="Nidungvnbn"/>
        <w:keepNext/>
        <w:keepLines/>
        <w:pageBreakBefore/>
        <w:rPr>
          <w:rFonts w:eastAsiaTheme="majorEastAsia"/>
          <w:lang w:eastAsia="vi-VN"/>
        </w:rPr>
      </w:pPr>
      <w:r>
        <w:rPr>
          <w:rFonts w:eastAsiaTheme="majorEastAsia"/>
          <w:lang w:eastAsia="vi-VN"/>
        </w:rPr>
        <w:lastRenderedPageBreak/>
        <w:t>API tạo bài tuyển dụng</w:t>
      </w:r>
    </w:p>
    <w:p w14:paraId="434F90C2" w14:textId="614BCFD6" w:rsidR="00190DBD" w:rsidRDefault="00190DBD">
      <w:pPr>
        <w:pStyle w:val="Nidungvnbn"/>
        <w:keepNext/>
        <w:keepLines/>
        <w:numPr>
          <w:ilvl w:val="0"/>
          <w:numId w:val="3"/>
        </w:numPr>
        <w:rPr>
          <w:rFonts w:eastAsiaTheme="majorEastAsia"/>
          <w:lang w:eastAsia="vi-VN"/>
        </w:rPr>
      </w:pPr>
      <w:r>
        <w:rPr>
          <w:rFonts w:eastAsiaTheme="majorEastAsia"/>
          <w:lang w:eastAsia="vi-VN"/>
        </w:rPr>
        <w:t>Cách gọi API với đường dẫn /recruiter-post với phương thức POST</w:t>
      </w:r>
    </w:p>
    <w:p w14:paraId="10D59E90"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POST {{api_local}}/recruiter-post</w:t>
      </w:r>
    </w:p>
    <w:p w14:paraId="6E30AC23"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Content-Type: application/json</w:t>
      </w:r>
    </w:p>
    <w:p w14:paraId="5C48B2E6" w14:textId="0D9A6518"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6C0408E1"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w:t>
      </w:r>
    </w:p>
    <w:p w14:paraId="71D58C15"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"title" : "Bài tuyển dụng testtt",</w:t>
      </w:r>
    </w:p>
    <w:p w14:paraId="286BF4A5"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"content" : "caaaaaasssssssssssc",</w:t>
      </w:r>
    </w:p>
    <w:p w14:paraId="509530E3"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"to_value" : 103000,</w:t>
      </w:r>
    </w:p>
    <w:p w14:paraId="0681513B"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"from_value" : 2400000,</w:t>
      </w:r>
    </w:p>
    <w:p w14:paraId="2A15F2F7"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"is_active" : true,</w:t>
      </w:r>
    </w:p>
    <w:p w14:paraId="2716BFDB"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"is_delete" : false,</w:t>
      </w:r>
    </w:p>
    <w:p w14:paraId="2ECAEB08" w14:textId="77777777"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"gender" : 1,</w:t>
      </w:r>
    </w:p>
    <w:p w14:paraId="235F8DB4" w14:textId="6625EF1D"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"list_job_type" : [{"job_type_id" : 1},{ "job_type_id" : 2}],</w:t>
      </w:r>
    </w:p>
    <w:p w14:paraId="4628B1E0" w14:textId="6D167450" w:rsidR="00190DBD" w:rsidRPr="00190DBD"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   "list_major" : [{"majors_id" : 2}]</w:t>
      </w:r>
    </w:p>
    <w:p w14:paraId="5B71803B" w14:textId="6A8C24E1" w:rsidR="00190DBD" w:rsidRPr="00F613C0" w:rsidRDefault="00190DBD" w:rsidP="00F613C0">
      <w:pPr>
        <w:pStyle w:val="Code"/>
        <w:keepNext/>
        <w:keepLines/>
        <w:spacing w:before="0" w:after="0" w:line="360" w:lineRule="auto"/>
        <w:ind w:left="1440"/>
        <w:rPr>
          <w:rFonts w:ascii="Times New Roman" w:hAnsi="Times New Roman" w:cs="Times New Roman"/>
        </w:rPr>
      </w:pPr>
      <w:r w:rsidRPr="00190DBD">
        <w:rPr>
          <w:rFonts w:ascii="Times New Roman" w:hAnsi="Times New Roman" w:cs="Times New Roman"/>
        </w:rPr>
        <w:t>}</w:t>
      </w:r>
    </w:p>
    <w:p w14:paraId="279F8A85" w14:textId="04C873B4" w:rsidR="00CF2566" w:rsidRDefault="001C30DB">
      <w:pPr>
        <w:pStyle w:val="Nidungvnbn"/>
        <w:keepNext/>
        <w:keepLines/>
        <w:numPr>
          <w:ilvl w:val="0"/>
          <w:numId w:val="3"/>
        </w:numPr>
        <w:rPr>
          <w:lang w:eastAsia="vi-VN"/>
        </w:rPr>
      </w:pPr>
      <w:r>
        <w:rPr>
          <w:lang w:eastAsia="vi-VN"/>
        </w:rPr>
        <w:t>Thông tin API sẽ trả về như sau:</w:t>
      </w:r>
    </w:p>
    <w:p w14:paraId="0FF935CE"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w:t>
      </w:r>
    </w:p>
    <w:p w14:paraId="6691E584"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"code": 200,</w:t>
      </w:r>
    </w:p>
    <w:p w14:paraId="061EF650"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"message": "Tạo bài đăng thành công",</w:t>
      </w:r>
    </w:p>
    <w:p w14:paraId="6CDC0A1D"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"status_resposse": true,</w:t>
      </w:r>
    </w:p>
    <w:p w14:paraId="507CFD6F"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"data": {</w:t>
      </w:r>
    </w:p>
    <w:p w14:paraId="661371C0"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"id": "5",</w:t>
      </w:r>
    </w:p>
    <w:p w14:paraId="12FFB835"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"content": "caaaaaasssssssssssc",</w:t>
      </w:r>
    </w:p>
    <w:p w14:paraId="774A7A7B"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"title": "Bài tuyển dụng testtt",</w:t>
      </w:r>
    </w:p>
    <w:p w14:paraId="7F49A77B"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"recuiter_id": "8",</w:t>
      </w:r>
    </w:p>
    <w:p w14:paraId="47AB21FA"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"to_value": "103000",</w:t>
      </w:r>
    </w:p>
    <w:p w14:paraId="0B435D3F"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"from_value": "2400000",</w:t>
      </w:r>
    </w:p>
    <w:p w14:paraId="325D032B"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lastRenderedPageBreak/>
        <w:t xml:space="preserve">    "gender": 1,</w:t>
      </w:r>
    </w:p>
    <w:p w14:paraId="354F54D3"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"create_date": "2023-01-01T00:00:00.000Z",</w:t>
      </w:r>
    </w:p>
    <w:p w14:paraId="3F75F214" w14:textId="77777777" w:rsidR="00BB6077" w:rsidRPr="00BB6077"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"is_delete": false,</w:t>
      </w:r>
    </w:p>
    <w:p w14:paraId="30734B54" w14:textId="5F273C35" w:rsidR="0049362D" w:rsidRPr="00AE24C5" w:rsidRDefault="00BB6077" w:rsidP="00952B8C">
      <w:pPr>
        <w:pStyle w:val="Code"/>
        <w:keepNext/>
        <w:keepLines/>
        <w:spacing w:before="0" w:after="0" w:line="360" w:lineRule="auto"/>
        <w:ind w:left="1440"/>
        <w:rPr>
          <w:rFonts w:ascii="Times New Roman" w:hAnsi="Times New Roman" w:cs="Times New Roman"/>
        </w:rPr>
      </w:pPr>
      <w:r w:rsidRPr="00BB6077">
        <w:rPr>
          <w:rFonts w:ascii="Times New Roman" w:hAnsi="Times New Roman" w:cs="Times New Roman"/>
        </w:rPr>
        <w:t xml:space="preserve">    "is_active": true}}</w:t>
      </w:r>
    </w:p>
    <w:p w14:paraId="53F1D4DD" w14:textId="75868A72" w:rsidR="0049362D" w:rsidRDefault="0049362D" w:rsidP="006B63CA">
      <w:pPr>
        <w:pStyle w:val="Nidungvnbn"/>
        <w:keepNext/>
        <w:keepLines/>
        <w:rPr>
          <w:lang w:eastAsia="vi-VN"/>
        </w:rPr>
      </w:pPr>
      <w:r>
        <w:rPr>
          <w:lang w:eastAsia="vi-VN"/>
        </w:rPr>
        <w:t xml:space="preserve">API cập nhật bài đăng </w:t>
      </w:r>
    </w:p>
    <w:p w14:paraId="457A2EC6" w14:textId="5C2EF1E0" w:rsidR="0049362D" w:rsidRDefault="0049362D">
      <w:pPr>
        <w:pStyle w:val="Nidungvnbn"/>
        <w:keepNext/>
        <w:keepLines/>
        <w:numPr>
          <w:ilvl w:val="0"/>
          <w:numId w:val="3"/>
        </w:numPr>
        <w:rPr>
          <w:lang w:eastAsia="vi-VN"/>
        </w:rPr>
      </w:pPr>
      <w:r>
        <w:rPr>
          <w:lang w:eastAsia="vi-VN"/>
        </w:rPr>
        <w:t>Cách gọi API với đường dẫn /recruiter-post với phương thức PUT</w:t>
      </w:r>
    </w:p>
    <w:p w14:paraId="73D672FD"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PUT {{api_local}}/recruiter-post</w:t>
      </w:r>
    </w:p>
    <w:p w14:paraId="0506467B"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Content-Type: application/json</w:t>
      </w:r>
    </w:p>
    <w:p w14:paraId="2D7734F7" w14:textId="77777777" w:rsidR="0049362D" w:rsidRPr="00190DB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607C9869" w14:textId="5137BC2D"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w:t>
      </w:r>
    </w:p>
    <w:p w14:paraId="26EFED28"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"post_id" : "11",</w:t>
      </w:r>
    </w:p>
    <w:p w14:paraId="5D69D86B"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"title" : "title update",</w:t>
      </w:r>
    </w:p>
    <w:p w14:paraId="40A06640"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"content" : "contentddđsssssss",</w:t>
      </w:r>
    </w:p>
    <w:p w14:paraId="647F75DF"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"to_value" : 11111323211,</w:t>
      </w:r>
    </w:p>
    <w:p w14:paraId="08D9D6F0"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"from_value" : 22221122222,</w:t>
      </w:r>
    </w:p>
    <w:p w14:paraId="28177062"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"is_active" : true,</w:t>
      </w:r>
    </w:p>
    <w:p w14:paraId="263F261C"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"gender" : 1,</w:t>
      </w:r>
    </w:p>
    <w:p w14:paraId="78D7707F" w14:textId="55ABCA0F"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"list_job_type" : [{"job_type_id" : 2}],</w:t>
      </w:r>
    </w:p>
    <w:p w14:paraId="582CA400" w14:textId="5640CA29"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    "list_major" : [{  "majors_id" : 2}]</w:t>
      </w:r>
    </w:p>
    <w:p w14:paraId="439C8152" w14:textId="77777777" w:rsidR="0049362D" w:rsidRPr="0049362D" w:rsidRDefault="0049362D" w:rsidP="002266E9">
      <w:pPr>
        <w:pStyle w:val="Code"/>
        <w:keepNext/>
        <w:keepLines/>
        <w:spacing w:before="0" w:after="0" w:line="360" w:lineRule="auto"/>
        <w:ind w:left="1440"/>
        <w:rPr>
          <w:rFonts w:ascii="Times New Roman" w:hAnsi="Times New Roman" w:cs="Times New Roman"/>
        </w:rPr>
      </w:pPr>
      <w:r w:rsidRPr="0049362D">
        <w:rPr>
          <w:rFonts w:ascii="Times New Roman" w:hAnsi="Times New Roman" w:cs="Times New Roman"/>
        </w:rPr>
        <w:t>}</w:t>
      </w:r>
    </w:p>
    <w:p w14:paraId="569C3E73" w14:textId="63F1BA0B" w:rsidR="0049362D" w:rsidRDefault="00CB521E">
      <w:pPr>
        <w:pStyle w:val="Nidungvnbn"/>
        <w:keepNext/>
        <w:keepLines/>
        <w:numPr>
          <w:ilvl w:val="0"/>
          <w:numId w:val="3"/>
        </w:numPr>
        <w:rPr>
          <w:lang w:eastAsia="vi-VN"/>
        </w:rPr>
      </w:pPr>
      <w:r>
        <w:rPr>
          <w:lang w:eastAsia="vi-VN"/>
        </w:rPr>
        <w:t>Thông tin API trả về như sau :</w:t>
      </w:r>
    </w:p>
    <w:p w14:paraId="503190FF"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w:t>
      </w:r>
    </w:p>
    <w:p w14:paraId="18947070"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"code": 200,</w:t>
      </w:r>
    </w:p>
    <w:p w14:paraId="11AA3E73"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"message": "Cập nhật bài đăng thành công",</w:t>
      </w:r>
    </w:p>
    <w:p w14:paraId="4B2A7960"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"status_resposse": true,</w:t>
      </w:r>
    </w:p>
    <w:p w14:paraId="377F292C"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"data": {</w:t>
      </w:r>
    </w:p>
    <w:p w14:paraId="245B59E6"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"id": "5",</w:t>
      </w:r>
    </w:p>
    <w:p w14:paraId="5F948905"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lastRenderedPageBreak/>
        <w:t xml:space="preserve">    "content": "contentddđsssssss",</w:t>
      </w:r>
    </w:p>
    <w:p w14:paraId="6059750F"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"title": "title update",</w:t>
      </w:r>
    </w:p>
    <w:p w14:paraId="62EC9E08"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"recuiter_id": "8",</w:t>
      </w:r>
    </w:p>
    <w:p w14:paraId="2A779417"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"to_value": "11111323211",</w:t>
      </w:r>
    </w:p>
    <w:p w14:paraId="48790182"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"from_value": "22221122222",</w:t>
      </w:r>
    </w:p>
    <w:p w14:paraId="653BB92F"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"gender": 1,</w:t>
      </w:r>
    </w:p>
    <w:p w14:paraId="230571B5" w14:textId="77777777" w:rsidR="00043B29" w:rsidRPr="00043B29"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"update_user": "8",</w:t>
      </w:r>
    </w:p>
    <w:p w14:paraId="596DFD87" w14:textId="77777777" w:rsidR="00862FF0"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 xml:space="preserve">    "is_delete": false,</w:t>
      </w:r>
      <w:r w:rsidR="002266E9">
        <w:rPr>
          <w:rFonts w:ascii="Times New Roman" w:hAnsi="Times New Roman" w:cs="Times New Roman"/>
          <w:lang w:val="en-US"/>
        </w:rPr>
        <w:t xml:space="preserve"> </w:t>
      </w:r>
      <w:r w:rsidRPr="00043B29">
        <w:rPr>
          <w:rFonts w:ascii="Times New Roman" w:hAnsi="Times New Roman" w:cs="Times New Roman"/>
        </w:rPr>
        <w:t>"is_active": true</w:t>
      </w:r>
    </w:p>
    <w:p w14:paraId="3B20E616" w14:textId="3FE21BDC" w:rsidR="00BD5E4F" w:rsidRPr="00556102" w:rsidRDefault="00043B29" w:rsidP="00556102">
      <w:pPr>
        <w:pStyle w:val="Code"/>
        <w:keepNext/>
        <w:keepLines/>
        <w:spacing w:before="0" w:after="0" w:line="360" w:lineRule="auto"/>
        <w:ind w:left="1440"/>
        <w:rPr>
          <w:rFonts w:ascii="Times New Roman" w:hAnsi="Times New Roman" w:cs="Times New Roman"/>
        </w:rPr>
      </w:pPr>
      <w:r w:rsidRPr="00043B29">
        <w:rPr>
          <w:rFonts w:ascii="Times New Roman" w:hAnsi="Times New Roman" w:cs="Times New Roman"/>
        </w:rPr>
        <w:t>}}</w:t>
      </w:r>
    </w:p>
    <w:p w14:paraId="22499342" w14:textId="113A3B11" w:rsidR="00BD5E4F" w:rsidRDefault="006C3247" w:rsidP="00704018">
      <w:pPr>
        <w:pStyle w:val="Nidungvnbn"/>
        <w:keepNext/>
        <w:keepLines/>
        <w:rPr>
          <w:lang w:eastAsia="vi-VN"/>
        </w:rPr>
      </w:pPr>
      <w:r>
        <w:rPr>
          <w:lang w:eastAsia="vi-VN"/>
        </w:rPr>
        <w:t>API xóa bài đăng tuyển dụng</w:t>
      </w:r>
    </w:p>
    <w:p w14:paraId="28839D12" w14:textId="79D98FCB" w:rsidR="006C3247" w:rsidRDefault="006C3247">
      <w:pPr>
        <w:pStyle w:val="Nidungvnbn"/>
        <w:keepNext/>
        <w:keepLines/>
        <w:numPr>
          <w:ilvl w:val="0"/>
          <w:numId w:val="3"/>
        </w:numPr>
        <w:rPr>
          <w:lang w:eastAsia="vi-VN"/>
        </w:rPr>
      </w:pPr>
      <w:r>
        <w:rPr>
          <w:lang w:eastAsia="vi-VN"/>
        </w:rPr>
        <w:t>Cách gọi API với đường dẫn /recruiter-post/delete với phương thức POST</w:t>
      </w:r>
    </w:p>
    <w:p w14:paraId="3F1C05EC" w14:textId="7777777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POST {{api_local}}/recruiter-post/delete</w:t>
      </w:r>
    </w:p>
    <w:p w14:paraId="311C0E92" w14:textId="7777777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Content-Type: application/json</w:t>
      </w:r>
    </w:p>
    <w:p w14:paraId="1C67B6BB" w14:textId="01FE615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 xml:space="preserve">Authorization: Bearer </w:t>
      </w:r>
      <w:r w:rsidR="0006377C" w:rsidRPr="000808E8">
        <w:rPr>
          <w:rFonts w:ascii="Times New Roman" w:hAnsi="Times New Roman" w:cs="Times New Roman"/>
          <w:lang w:val="en-US"/>
        </w:rPr>
        <w:t>AccessToken được trả về</w:t>
      </w:r>
    </w:p>
    <w:p w14:paraId="51D9E68B" w14:textId="7777777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w:t>
      </w:r>
    </w:p>
    <w:p w14:paraId="2F6E4EB2" w14:textId="7777777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    "post_id" : 2</w:t>
      </w:r>
    </w:p>
    <w:p w14:paraId="35CDC13B" w14:textId="77777777" w:rsidR="006C3247" w:rsidRPr="006C3247" w:rsidRDefault="006C3247" w:rsidP="004F7F96">
      <w:pPr>
        <w:pStyle w:val="Code"/>
        <w:keepNext/>
        <w:keepLines/>
        <w:spacing w:before="0" w:after="0" w:line="360" w:lineRule="auto"/>
        <w:ind w:left="1440"/>
        <w:rPr>
          <w:rFonts w:ascii="Times New Roman" w:hAnsi="Times New Roman" w:cs="Times New Roman"/>
        </w:rPr>
      </w:pPr>
      <w:r w:rsidRPr="006C3247">
        <w:rPr>
          <w:rFonts w:ascii="Times New Roman" w:hAnsi="Times New Roman" w:cs="Times New Roman"/>
        </w:rPr>
        <w:t>}</w:t>
      </w:r>
    </w:p>
    <w:p w14:paraId="1DA907B9" w14:textId="69B3E817" w:rsidR="006C3247" w:rsidRDefault="007369A5">
      <w:pPr>
        <w:pStyle w:val="Nidungvnbn"/>
        <w:keepNext/>
        <w:keepLines/>
        <w:numPr>
          <w:ilvl w:val="1"/>
          <w:numId w:val="3"/>
        </w:numPr>
        <w:rPr>
          <w:lang w:eastAsia="vi-VN"/>
        </w:rPr>
      </w:pPr>
      <w:r>
        <w:rPr>
          <w:lang w:eastAsia="vi-VN"/>
        </w:rPr>
        <w:t>Thông tin API trả về như sau :</w:t>
      </w:r>
    </w:p>
    <w:p w14:paraId="1BBE3F79"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w:t>
      </w:r>
    </w:p>
    <w:p w14:paraId="6C95D846"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"code": 200,</w:t>
      </w:r>
    </w:p>
    <w:p w14:paraId="4B96F508"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"status_resposse": true,</w:t>
      </w:r>
    </w:p>
    <w:p w14:paraId="79431AA1"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"data": {</w:t>
      </w:r>
    </w:p>
    <w:p w14:paraId="1E6193D1"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"id": "5",</w:t>
      </w:r>
    </w:p>
    <w:p w14:paraId="2070802F"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"content": "contentddđsssssss",</w:t>
      </w:r>
    </w:p>
    <w:p w14:paraId="16F25AF3"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"title": "title update",</w:t>
      </w:r>
    </w:p>
    <w:p w14:paraId="6A97E7E1"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"recuiter_id": "8",</w:t>
      </w:r>
    </w:p>
    <w:p w14:paraId="60A78724"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"to_value": "11111323211",</w:t>
      </w:r>
    </w:p>
    <w:p w14:paraId="15F85935"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lastRenderedPageBreak/>
        <w:t xml:space="preserve">    "from_value": "22221122222",</w:t>
      </w:r>
    </w:p>
    <w:p w14:paraId="7382F3A8"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"gender": 1,</w:t>
      </w:r>
    </w:p>
    <w:p w14:paraId="5380185A"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"delete_date": "2023-01-01T00:00:00.000Z",</w:t>
      </w:r>
    </w:p>
    <w:p w14:paraId="7433228A"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"delete_user": "8",</w:t>
      </w:r>
    </w:p>
    <w:p w14:paraId="68C0ECE9"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"is_delete": true,</w:t>
      </w:r>
    </w:p>
    <w:p w14:paraId="4C4D8C52"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"is_active": false</w:t>
      </w:r>
    </w:p>
    <w:p w14:paraId="560D1249" w14:textId="77777777" w:rsidR="00152D7F" w:rsidRPr="00152D7F" w:rsidRDefault="00152D7F" w:rsidP="00AF7E3C">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w:t>
      </w:r>
    </w:p>
    <w:p w14:paraId="35DBACEC" w14:textId="46B67DAF" w:rsidR="007369A5" w:rsidRDefault="00152D7F" w:rsidP="00F30933">
      <w:pPr>
        <w:pStyle w:val="Code"/>
        <w:keepNext/>
        <w:keepLines/>
        <w:spacing w:before="0" w:after="0" w:line="360" w:lineRule="auto"/>
        <w:ind w:left="1440"/>
        <w:rPr>
          <w:rFonts w:ascii="Times New Roman" w:hAnsi="Times New Roman" w:cs="Times New Roman"/>
        </w:rPr>
      </w:pPr>
      <w:r w:rsidRPr="00152D7F">
        <w:rPr>
          <w:rFonts w:ascii="Times New Roman" w:hAnsi="Times New Roman" w:cs="Times New Roman"/>
        </w:rPr>
        <w:t xml:space="preserve">  "message": "Xóa bài đăng thành công"</w:t>
      </w:r>
      <w:r w:rsidR="00F30933">
        <w:rPr>
          <w:rFonts w:ascii="Times New Roman" w:hAnsi="Times New Roman" w:cs="Times New Roman"/>
          <w:lang w:val="en-US"/>
        </w:rPr>
        <w:t xml:space="preserve"> </w:t>
      </w:r>
      <w:r w:rsidRPr="00152D7F">
        <w:rPr>
          <w:rFonts w:ascii="Times New Roman" w:hAnsi="Times New Roman" w:cs="Times New Roman"/>
        </w:rPr>
        <w:t>}</w:t>
      </w:r>
    </w:p>
    <w:p w14:paraId="1E42959A" w14:textId="7B720A49" w:rsidR="001031E2" w:rsidRPr="001031E2" w:rsidRDefault="001031E2" w:rsidP="001031E2">
      <w:pPr>
        <w:rPr>
          <w:lang w:eastAsia="vi-VN"/>
        </w:rPr>
      </w:pPr>
    </w:p>
    <w:p w14:paraId="1FB76040" w14:textId="0D43FF3F" w:rsidR="001031E2" w:rsidRDefault="001031E2" w:rsidP="0091117E">
      <w:pPr>
        <w:pStyle w:val="Nidungvnbn"/>
        <w:keepNext/>
        <w:keepLines/>
        <w:rPr>
          <w:lang w:eastAsia="vi-VN"/>
        </w:rPr>
      </w:pPr>
      <w:r>
        <w:rPr>
          <w:lang w:eastAsia="vi-VN"/>
        </w:rPr>
        <w:t>API lấy danh sách bài đăng</w:t>
      </w:r>
    </w:p>
    <w:p w14:paraId="04A3BE26" w14:textId="28218957" w:rsidR="001031E2" w:rsidRDefault="001031E2">
      <w:pPr>
        <w:pStyle w:val="Nidungvnbn"/>
        <w:keepNext/>
        <w:keepLines/>
        <w:numPr>
          <w:ilvl w:val="0"/>
          <w:numId w:val="3"/>
        </w:numPr>
        <w:rPr>
          <w:lang w:eastAsia="vi-VN"/>
        </w:rPr>
      </w:pPr>
      <w:r>
        <w:rPr>
          <w:lang w:eastAsia="vi-VN"/>
        </w:rPr>
        <w:t>Cách gọi API với đường dẫn /recruiter-post/{các thông số khác để lọc ra các bài đăng}</w:t>
      </w:r>
      <w:r w:rsidR="00FF400C">
        <w:rPr>
          <w:lang w:eastAsia="vi-VN"/>
        </w:rPr>
        <w:t xml:space="preserve"> với phương thức là GET</w:t>
      </w:r>
    </w:p>
    <w:p w14:paraId="47DD6FF5" w14:textId="77777777" w:rsidR="001031E2" w:rsidRPr="001031E2" w:rsidRDefault="001031E2" w:rsidP="00FE783C">
      <w:pPr>
        <w:pStyle w:val="Code"/>
        <w:spacing w:before="0" w:after="0" w:line="360" w:lineRule="auto"/>
        <w:ind w:left="1440"/>
        <w:rPr>
          <w:rFonts w:ascii="Times New Roman" w:hAnsi="Times New Roman" w:cs="Times New Roman"/>
        </w:rPr>
      </w:pPr>
      <w:r w:rsidRPr="001031E2">
        <w:rPr>
          <w:rFonts w:ascii="Times New Roman" w:hAnsi="Times New Roman" w:cs="Times New Roman"/>
        </w:rPr>
        <w:t>GET {{api_local}}/recruiter-post?from_value=100000&amp;to_value=100000&amp;page=1&amp;item_per_page=2</w:t>
      </w:r>
    </w:p>
    <w:p w14:paraId="151CF561" w14:textId="77777777" w:rsidR="001031E2" w:rsidRPr="001031E2" w:rsidRDefault="001031E2" w:rsidP="00FE783C">
      <w:pPr>
        <w:pStyle w:val="Code"/>
        <w:spacing w:before="0" w:after="0" w:line="360" w:lineRule="auto"/>
        <w:ind w:left="1440"/>
        <w:rPr>
          <w:rFonts w:ascii="Times New Roman" w:hAnsi="Times New Roman" w:cs="Times New Roman"/>
        </w:rPr>
      </w:pPr>
      <w:r w:rsidRPr="001031E2">
        <w:rPr>
          <w:rFonts w:ascii="Times New Roman" w:hAnsi="Times New Roman" w:cs="Times New Roman"/>
        </w:rPr>
        <w:t>Content-Type: application/json</w:t>
      </w:r>
    </w:p>
    <w:p w14:paraId="60E043D7" w14:textId="6C2317C0" w:rsidR="001031E2" w:rsidRDefault="00BD155D">
      <w:pPr>
        <w:pStyle w:val="Nidungvnbn"/>
        <w:numPr>
          <w:ilvl w:val="0"/>
          <w:numId w:val="3"/>
        </w:numPr>
        <w:rPr>
          <w:lang w:eastAsia="vi-VN"/>
        </w:rPr>
      </w:pPr>
      <w:r>
        <w:rPr>
          <w:lang w:eastAsia="vi-VN"/>
        </w:rPr>
        <w:t>Thông tin API trả về như sau :</w:t>
      </w:r>
    </w:p>
    <w:p w14:paraId="48A92EF9" w14:textId="57EAA15E" w:rsidR="001A7513" w:rsidRDefault="001A7513" w:rsidP="00D820F4">
      <w:pPr>
        <w:pStyle w:val="Code"/>
        <w:spacing w:before="0" w:after="0" w:line="360" w:lineRule="auto"/>
        <w:ind w:left="1440"/>
      </w:pPr>
      <w:r w:rsidRPr="001A7513">
        <w:t xml:space="preserve">{ "code": 200, "message": "Lấy danh sách thành công", "status_resposse": true, "data": { "result": [ { "id": "2", "title": "Bài tuyển dụng 1", "recuiter_id": "3", "to_value": "100000", "from_value": "2400000", "gender": 1, "address": null, "province_code": "79", "district_code": "760", "ward_code": "26734", "create_date": "2022-11-29T00:00:00.000Z", "create_user": null, "update_date": null, "update_user": null, "delete_date": null, "delete_user": null, "is_delete": false, "is_active": true, "user": { "id": "3", "full_name": "Administrator Account", "user_type_id": </w:t>
      </w:r>
      <w:r w:rsidRPr="001A7513">
        <w:lastRenderedPageBreak/>
        <w:t>"1", "email": "admin1775@gmail.com", "number_phone": null, "logo": null, "address": null, "province_code": null, "district_code": null, "ward_code": null }, "post_job_types": [ { "id": "1", "job_type": { "id": "2", "job_type_name": "Bán thời gian 2" } }, { "id": "2", "job_type": { "id": "1", "job_type_name": "Toàn thời gian 2" } } ], "post_majors": [ { "id": "1", "majors": { "id": "2", "majors_name": "Kế Toán 1" } } ], "provinces": { "id": "28", "code": "79", "name": "Hồ Chí Minh", "name_en": "Ho Chi Minh", "full_name": "Thành phố Hồ Chí Minh", "full_name_en": "Ho Chi Minh City", "code_name": "ho_chi_minh" }, "districts": { "id": "26", "code": "760", "name": "1", "name_en": "1", "full_name": "Quận 1", "full_name_en": "District 1", "code_name": "1" }, "wards": { "id": "9996", "code": "26734", "name": "Tân Định", "name_en": "Tan Dinh", "full_name": "Phường Tân Định", "full_name_en": "Tan Dinh Ward", "code_name": "tan_dinh" } } ], "total": 1 } }</w:t>
      </w:r>
    </w:p>
    <w:p w14:paraId="2DF7F555" w14:textId="77777777" w:rsidR="00AA42E2" w:rsidRDefault="00AA42E2" w:rsidP="00AA42E2">
      <w:pPr>
        <w:pStyle w:val="Nidungvnbn"/>
        <w:ind w:firstLine="0"/>
        <w:rPr>
          <w:rFonts w:eastAsiaTheme="majorEastAsia"/>
          <w:lang w:eastAsia="vi-VN"/>
        </w:rPr>
      </w:pPr>
    </w:p>
    <w:p w14:paraId="04C4D00B" w14:textId="41669ACD" w:rsidR="003E48CC" w:rsidRDefault="00722DCF" w:rsidP="009D33A6">
      <w:pPr>
        <w:pStyle w:val="Nidungvnbn"/>
        <w:keepNext/>
        <w:keepLines/>
        <w:rPr>
          <w:rFonts w:eastAsiaTheme="majorEastAsia"/>
          <w:lang w:eastAsia="vi-VN"/>
        </w:rPr>
      </w:pPr>
      <w:r>
        <w:rPr>
          <w:rFonts w:eastAsiaTheme="majorEastAsia"/>
          <w:lang w:eastAsia="vi-VN"/>
        </w:rPr>
        <w:lastRenderedPageBreak/>
        <w:t xml:space="preserve">API đánh dấu bài đăng </w:t>
      </w:r>
      <w:r w:rsidR="00AA42E2">
        <w:rPr>
          <w:rFonts w:eastAsiaTheme="majorEastAsia"/>
          <w:lang w:eastAsia="vi-VN"/>
        </w:rPr>
        <w:t>tuyển dụng</w:t>
      </w:r>
    </w:p>
    <w:p w14:paraId="169E954A" w14:textId="158A284A" w:rsidR="00722DCF" w:rsidRDefault="00722DCF">
      <w:pPr>
        <w:pStyle w:val="Nidungvnbn"/>
        <w:keepNext/>
        <w:keepLines/>
        <w:numPr>
          <w:ilvl w:val="0"/>
          <w:numId w:val="3"/>
        </w:numPr>
        <w:rPr>
          <w:rFonts w:eastAsiaTheme="majorEastAsia"/>
          <w:lang w:eastAsia="vi-VN"/>
        </w:rPr>
      </w:pPr>
      <w:r>
        <w:rPr>
          <w:rFonts w:eastAsiaTheme="majorEastAsia"/>
          <w:lang w:eastAsia="vi-VN"/>
        </w:rPr>
        <w:t>Cách gọi API với đường dẫn /recruiter-post/bookmark-post</w:t>
      </w:r>
      <w:r w:rsidR="00FF555C">
        <w:rPr>
          <w:rFonts w:eastAsiaTheme="majorEastAsia"/>
          <w:lang w:eastAsia="vi-VN"/>
        </w:rPr>
        <w:t xml:space="preserve"> với phương thức POST</w:t>
      </w:r>
    </w:p>
    <w:p w14:paraId="21A44ECB" w14:textId="77777777"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POST {{api_local}}/recruiter-post/bookmark-post</w:t>
      </w:r>
    </w:p>
    <w:p w14:paraId="376F8D93" w14:textId="77777777"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Content-Type: application/json</w:t>
      </w:r>
    </w:p>
    <w:p w14:paraId="37CE1A18" w14:textId="08EDEBDE"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 xml:space="preserve">Authorization: Bearer </w:t>
      </w:r>
      <w:r w:rsidR="006418FA" w:rsidRPr="000808E8">
        <w:rPr>
          <w:rFonts w:ascii="Times New Roman" w:hAnsi="Times New Roman" w:cs="Times New Roman"/>
          <w:lang w:val="en-US"/>
        </w:rPr>
        <w:t>AccessToken được trả về</w:t>
      </w:r>
    </w:p>
    <w:p w14:paraId="78CBDF9C" w14:textId="77777777"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w:t>
      </w:r>
    </w:p>
    <w:p w14:paraId="404E5C28" w14:textId="77777777"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    "post_id" : 1</w:t>
      </w:r>
    </w:p>
    <w:p w14:paraId="1932475F" w14:textId="77777777" w:rsidR="00722DCF" w:rsidRPr="00722DCF" w:rsidRDefault="00722DCF" w:rsidP="00E83A85">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w:t>
      </w:r>
    </w:p>
    <w:p w14:paraId="4F35EFEB" w14:textId="6282F4A4" w:rsidR="00722DCF" w:rsidRDefault="0079262F">
      <w:pPr>
        <w:pStyle w:val="Nidungvnbn"/>
        <w:keepNext/>
        <w:keepLines/>
        <w:numPr>
          <w:ilvl w:val="0"/>
          <w:numId w:val="3"/>
        </w:numPr>
        <w:rPr>
          <w:rFonts w:eastAsiaTheme="majorEastAsia"/>
          <w:lang w:eastAsia="vi-VN"/>
        </w:rPr>
      </w:pPr>
      <w:r>
        <w:rPr>
          <w:rFonts w:eastAsiaTheme="majorEastAsia"/>
          <w:lang w:eastAsia="vi-VN"/>
        </w:rPr>
        <w:t>Thông tin API trả về như sau:</w:t>
      </w:r>
    </w:p>
    <w:p w14:paraId="2C680B6D" w14:textId="1ECC087D" w:rsidR="006D6028" w:rsidRPr="0007531B" w:rsidRDefault="0007531B" w:rsidP="00E83A85">
      <w:pPr>
        <w:pStyle w:val="Code"/>
        <w:keepNext/>
        <w:keepLines/>
        <w:spacing w:before="0" w:after="0" w:line="360" w:lineRule="auto"/>
        <w:ind w:left="1440"/>
        <w:rPr>
          <w:rFonts w:ascii="Times New Roman" w:hAnsi="Times New Roman" w:cs="Times New Roman"/>
        </w:rPr>
      </w:pPr>
      <w:r w:rsidRPr="0007531B">
        <w:rPr>
          <w:rFonts w:ascii="Times New Roman" w:hAnsi="Times New Roman" w:cs="Times New Roman"/>
        </w:rPr>
        <w:t>{ "code": 200, "status_resposse": true, "data": { "id": "1", "user_id": "4", "post_id": "1", "create_date": "2023-01-03T00:00:00.000Z", "create_user": "4", "update_date": null, "update_user": null, "delete_date": "2023-01-03T00:00:00.000Z", "delete_user": null, "is_delete": false, "is_active": true,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 "message": "Yêu thích bài viết thành công" }</w:t>
      </w:r>
    </w:p>
    <w:p w14:paraId="46C3FAE9" w14:textId="6393085A" w:rsidR="00EB2582" w:rsidRDefault="00FF555C" w:rsidP="00B050DB">
      <w:pPr>
        <w:pStyle w:val="Nidungvnbn"/>
        <w:keepNext/>
        <w:keepLines/>
        <w:rPr>
          <w:lang w:eastAsia="vi-VN"/>
        </w:rPr>
      </w:pPr>
      <w:r>
        <w:rPr>
          <w:lang w:eastAsia="vi-VN"/>
        </w:rPr>
        <w:t>API bỏ đánh dấu bài đăng tuyển dụng</w:t>
      </w:r>
    </w:p>
    <w:p w14:paraId="2E5ABAB3" w14:textId="110A6503" w:rsidR="00FF555C" w:rsidRDefault="00FF555C">
      <w:pPr>
        <w:pStyle w:val="Nidungvnbn"/>
        <w:keepNext/>
        <w:keepLines/>
        <w:numPr>
          <w:ilvl w:val="0"/>
          <w:numId w:val="3"/>
        </w:numPr>
        <w:rPr>
          <w:rFonts w:eastAsiaTheme="majorEastAsia"/>
          <w:lang w:eastAsia="vi-VN"/>
        </w:rPr>
      </w:pPr>
      <w:r>
        <w:rPr>
          <w:rFonts w:eastAsiaTheme="majorEastAsia"/>
          <w:lang w:eastAsia="vi-VN"/>
        </w:rPr>
        <w:t>Cách gọi API với đường dẫn /recruiter-post/un-bookmark-post với phương thức POST</w:t>
      </w:r>
    </w:p>
    <w:p w14:paraId="3510802F" w14:textId="77777777" w:rsidR="00DB5B28" w:rsidRPr="00722DCF"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lastRenderedPageBreak/>
        <w:t>POST {{api_local}}/recruiter-post/bookmark-post</w:t>
      </w:r>
    </w:p>
    <w:p w14:paraId="55125015" w14:textId="77777777" w:rsidR="00DB5B28" w:rsidRPr="00722DCF"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Content-Type: application/json</w:t>
      </w:r>
    </w:p>
    <w:p w14:paraId="3A971AA2" w14:textId="77777777" w:rsidR="00DB5B28" w:rsidRPr="00722DCF"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51E58CFF" w14:textId="77777777" w:rsidR="00DB5B28" w:rsidRPr="00722DCF"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w:t>
      </w:r>
    </w:p>
    <w:p w14:paraId="6E5EEBCD" w14:textId="77777777" w:rsidR="00DB5B28" w:rsidRPr="00722DCF"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    "post_id" : 1</w:t>
      </w:r>
    </w:p>
    <w:p w14:paraId="2F3A15B6" w14:textId="3E863C3B" w:rsidR="007703A8" w:rsidRPr="00603952" w:rsidRDefault="00DB5B28" w:rsidP="001D5FE8">
      <w:pPr>
        <w:pStyle w:val="Code"/>
        <w:keepNext/>
        <w:keepLines/>
        <w:spacing w:before="0" w:after="0" w:line="360" w:lineRule="auto"/>
        <w:ind w:left="1440"/>
        <w:rPr>
          <w:rFonts w:ascii="Times New Roman" w:hAnsi="Times New Roman" w:cs="Times New Roman"/>
        </w:rPr>
      </w:pPr>
      <w:r w:rsidRPr="00722DCF">
        <w:rPr>
          <w:rFonts w:ascii="Times New Roman" w:hAnsi="Times New Roman" w:cs="Times New Roman"/>
        </w:rPr>
        <w:t>}</w:t>
      </w:r>
    </w:p>
    <w:p w14:paraId="793EE09A" w14:textId="3AFC7B07" w:rsidR="007703A8" w:rsidRDefault="007703A8">
      <w:pPr>
        <w:pStyle w:val="Nidungvnbn"/>
        <w:keepNext/>
        <w:keepLines/>
        <w:numPr>
          <w:ilvl w:val="0"/>
          <w:numId w:val="3"/>
        </w:numPr>
        <w:rPr>
          <w:rFonts w:eastAsiaTheme="majorEastAsia"/>
          <w:lang w:eastAsia="vi-VN"/>
        </w:rPr>
      </w:pPr>
      <w:r>
        <w:rPr>
          <w:rFonts w:eastAsiaTheme="majorEastAsia"/>
          <w:lang w:eastAsia="vi-VN"/>
        </w:rPr>
        <w:t>Thông tin API trả về như sau:</w:t>
      </w:r>
    </w:p>
    <w:p w14:paraId="6FB7E04A" w14:textId="6DEC096F" w:rsidR="004B5F0C" w:rsidRPr="00906249" w:rsidRDefault="00906249" w:rsidP="001D5FE8">
      <w:pPr>
        <w:pStyle w:val="Code"/>
        <w:keepNext/>
        <w:keepLines/>
        <w:spacing w:before="0" w:after="0" w:line="360" w:lineRule="auto"/>
        <w:ind w:left="1440"/>
        <w:rPr>
          <w:rFonts w:ascii="Times New Roman" w:hAnsi="Times New Roman" w:cs="Times New Roman"/>
        </w:rPr>
      </w:pPr>
      <w:r w:rsidRPr="00906249">
        <w:rPr>
          <w:rFonts w:ascii="Times New Roman" w:hAnsi="Times New Roman" w:cs="Times New Roman"/>
        </w:rPr>
        <w:t>{ "code": 200, "status_resposse": true, "message": "Bỏ yêu thích bài đăng thành công", "data": { "id": "1", "user_id": "4", "post_id": "1", "create_date": "2023-01-03T00:00:00.000Z", "create_user": "4", "update_date": null, "update_user": null, "delete_date": "2023-01-03T00:00:00.000Z", "delete_user": null, "is_delete": true, "is_active": false,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 }</w:t>
      </w:r>
    </w:p>
    <w:p w14:paraId="19928B70" w14:textId="288B64BA" w:rsidR="004B5F0C" w:rsidRDefault="00B530A9" w:rsidP="00173333">
      <w:pPr>
        <w:pStyle w:val="Nidungvnbn"/>
        <w:keepNext/>
        <w:keepLines/>
        <w:rPr>
          <w:rFonts w:eastAsiaTheme="majorEastAsia"/>
          <w:lang w:eastAsia="vi-VN"/>
        </w:rPr>
      </w:pPr>
      <w:r>
        <w:rPr>
          <w:rFonts w:eastAsiaTheme="majorEastAsia"/>
          <w:lang w:eastAsia="vi-VN"/>
        </w:rPr>
        <w:t>API lấy danh sách bài đăng được đánh dấu</w:t>
      </w:r>
    </w:p>
    <w:p w14:paraId="06A40120" w14:textId="26BAA76A" w:rsidR="00B530A9" w:rsidRDefault="00B530A9">
      <w:pPr>
        <w:pStyle w:val="Nidungvnbn"/>
        <w:keepNext/>
        <w:keepLines/>
        <w:numPr>
          <w:ilvl w:val="0"/>
          <w:numId w:val="3"/>
        </w:numPr>
        <w:rPr>
          <w:rFonts w:eastAsiaTheme="majorEastAsia"/>
          <w:lang w:eastAsia="vi-VN"/>
        </w:rPr>
      </w:pPr>
      <w:r>
        <w:rPr>
          <w:rFonts w:eastAsiaTheme="majorEastAsia"/>
          <w:lang w:eastAsia="vi-VN"/>
        </w:rPr>
        <w:t>Cách gọi API với đường dẫn /recruiter-post/list-bookmark…. Với phương thức GET</w:t>
      </w:r>
    </w:p>
    <w:p w14:paraId="0E782F3B" w14:textId="77777777" w:rsidR="00F86006" w:rsidRPr="00F86006" w:rsidRDefault="00F86006" w:rsidP="00576C15">
      <w:pPr>
        <w:pStyle w:val="Code"/>
        <w:keepNext/>
        <w:keepLines/>
        <w:spacing w:before="0" w:after="0" w:line="360" w:lineRule="auto"/>
        <w:ind w:left="1440"/>
        <w:rPr>
          <w:rFonts w:ascii="Times New Roman" w:hAnsi="Times New Roman" w:cs="Times New Roman"/>
        </w:rPr>
      </w:pPr>
      <w:r w:rsidRPr="00F86006">
        <w:rPr>
          <w:rFonts w:ascii="Times New Roman" w:hAnsi="Times New Roman" w:cs="Times New Roman"/>
        </w:rPr>
        <w:t>GET {{api_local}}/recruiter-post/list-bookmark?item_per_page=10&amp;page=1</w:t>
      </w:r>
    </w:p>
    <w:p w14:paraId="33B8B0B8" w14:textId="77777777" w:rsidR="00F86006" w:rsidRPr="00F86006" w:rsidRDefault="00F86006" w:rsidP="00576C15">
      <w:pPr>
        <w:pStyle w:val="Code"/>
        <w:keepNext/>
        <w:keepLines/>
        <w:spacing w:before="0" w:after="0" w:line="360" w:lineRule="auto"/>
        <w:ind w:left="1440"/>
        <w:rPr>
          <w:rFonts w:ascii="Times New Roman" w:hAnsi="Times New Roman" w:cs="Times New Roman"/>
        </w:rPr>
      </w:pPr>
      <w:r w:rsidRPr="00F86006">
        <w:rPr>
          <w:rFonts w:ascii="Times New Roman" w:hAnsi="Times New Roman" w:cs="Times New Roman"/>
        </w:rPr>
        <w:t>Content-Type: application/json</w:t>
      </w:r>
    </w:p>
    <w:p w14:paraId="4F6044DB" w14:textId="11B69352" w:rsidR="00F86006" w:rsidRPr="00F86006" w:rsidRDefault="00F86006" w:rsidP="00576C15">
      <w:pPr>
        <w:pStyle w:val="Code"/>
        <w:keepNext/>
        <w:keepLines/>
        <w:spacing w:before="0" w:after="0" w:line="360" w:lineRule="auto"/>
        <w:ind w:left="1440"/>
        <w:rPr>
          <w:rFonts w:ascii="Times New Roman" w:hAnsi="Times New Roman" w:cs="Times New Roman"/>
        </w:rPr>
      </w:pPr>
      <w:r w:rsidRPr="00F86006">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492970B9" w14:textId="77777777" w:rsidR="00B530A9" w:rsidRDefault="00B530A9" w:rsidP="00576C15">
      <w:pPr>
        <w:pStyle w:val="Nidungvnbn"/>
        <w:keepNext/>
        <w:keepLines/>
        <w:rPr>
          <w:rFonts w:eastAsiaTheme="majorEastAsia"/>
          <w:lang w:eastAsia="vi-VN"/>
        </w:rPr>
      </w:pPr>
    </w:p>
    <w:p w14:paraId="1AD30A2C" w14:textId="509C269F" w:rsidR="00B530A9" w:rsidRDefault="00B530A9">
      <w:pPr>
        <w:pStyle w:val="Nidungvnbn"/>
        <w:keepNext/>
        <w:keepLines/>
        <w:numPr>
          <w:ilvl w:val="0"/>
          <w:numId w:val="3"/>
        </w:numPr>
        <w:rPr>
          <w:rFonts w:eastAsiaTheme="majorEastAsia"/>
          <w:lang w:eastAsia="vi-VN"/>
        </w:rPr>
      </w:pPr>
      <w:r>
        <w:rPr>
          <w:rFonts w:eastAsiaTheme="majorEastAsia"/>
          <w:lang w:eastAsia="vi-VN"/>
        </w:rPr>
        <w:lastRenderedPageBreak/>
        <w:t>Thông tin API trả về như sau:</w:t>
      </w:r>
    </w:p>
    <w:p w14:paraId="1F5C210A" w14:textId="77777777" w:rsidR="003C5394" w:rsidRPr="003C5394" w:rsidRDefault="003C5394" w:rsidP="00576C15">
      <w:pPr>
        <w:pStyle w:val="Code"/>
        <w:keepNext/>
        <w:keepLines/>
        <w:spacing w:before="0" w:after="0" w:line="360" w:lineRule="auto"/>
        <w:ind w:left="1440"/>
        <w:rPr>
          <w:rFonts w:ascii="Times New Roman" w:hAnsi="Times New Roman" w:cs="Times New Roman"/>
        </w:rPr>
      </w:pPr>
      <w:r w:rsidRPr="003C5394">
        <w:rPr>
          <w:rFonts w:ascii="Times New Roman" w:hAnsi="Times New Roman" w:cs="Times New Roman"/>
        </w:rPr>
        <w:t xml:space="preserve">{ "code": 200, "message": "Lấy dữ liệu thành công", "status_resposse": true, "data": [ { "id": "1", "user_id": "4", "post_id": "1", "create_date": "2023-01-03T00:00:00.000Z", "create_user": "4", "update_date": null, "update_user": null, "delete_date": "2023-01-03T00:00:00.000Z", "delete_user": null, "is_delete": false, "is_active": true, "user_account": { "id": "4", "full_name": "Administrator Account", "user_type_id": "2", "email": "admin1775@gmail.com", "number_phone": null, "logo": null, "address": null, "province_code": null, "district_code": null, "ward_code": null }, "Recruitment_Post": { "id": "1", "title": "Bài tuyển dụng testtt", "post_job_types": [ { "id": "1", "job_type": { "id": "2", "job_type_name": "Bán thời gian" } }, { "id": "2", "job_type": { "id": "1", "job_type_name": "Bán thời gian cập nhật" } } ], "post_majors": [ { "id": "1", "majors": { "id": "2", "majors_name": "Lập Trình Viên" } } ] } } ] } </w:t>
      </w:r>
    </w:p>
    <w:p w14:paraId="4EA2419C" w14:textId="4D9D1C86" w:rsidR="003E48CC" w:rsidRDefault="00BC3FF7" w:rsidP="00FC43C9">
      <w:pPr>
        <w:pStyle w:val="Nidungvnbn"/>
        <w:keepNext/>
        <w:keepLines/>
        <w:rPr>
          <w:lang w:eastAsia="vi-VN"/>
        </w:rPr>
      </w:pPr>
      <w:r>
        <w:rPr>
          <w:lang w:eastAsia="vi-VN"/>
        </w:rPr>
        <w:t xml:space="preserve">API </w:t>
      </w:r>
      <w:r w:rsidR="008E5CB9">
        <w:rPr>
          <w:lang w:eastAsia="vi-VN"/>
        </w:rPr>
        <w:t>tạo loại nghề nghiệp</w:t>
      </w:r>
    </w:p>
    <w:p w14:paraId="147AE580" w14:textId="0B997B8A" w:rsidR="008E5CB9" w:rsidRDefault="008E5CB9">
      <w:pPr>
        <w:pStyle w:val="Nidungvnbn"/>
        <w:keepNext/>
        <w:keepLines/>
        <w:numPr>
          <w:ilvl w:val="0"/>
          <w:numId w:val="3"/>
        </w:numPr>
        <w:rPr>
          <w:lang w:eastAsia="vi-VN"/>
        </w:rPr>
      </w:pPr>
      <w:r>
        <w:rPr>
          <w:lang w:eastAsia="vi-VN"/>
        </w:rPr>
        <w:t xml:space="preserve">Cách gọi API với đường dẫn /job-type với phương thức POST </w:t>
      </w:r>
    </w:p>
    <w:p w14:paraId="63F1B8AF"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r w:rsidRPr="008E5CB9">
        <w:rPr>
          <w:rFonts w:ascii="Times New Roman" w:hAnsi="Times New Roman" w:cs="Times New Roman"/>
        </w:rPr>
        <w:t xml:space="preserve">POST {{api_local}}/job-type </w:t>
      </w:r>
    </w:p>
    <w:p w14:paraId="4B4708B6"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r w:rsidRPr="008E5CB9">
        <w:rPr>
          <w:rFonts w:ascii="Times New Roman" w:hAnsi="Times New Roman" w:cs="Times New Roman"/>
        </w:rPr>
        <w:t>Content-Type: application/json</w:t>
      </w:r>
    </w:p>
    <w:p w14:paraId="7F26009C" w14:textId="2B44CEE5" w:rsidR="008E5CB9" w:rsidRPr="008E5CB9" w:rsidRDefault="008E5CB9" w:rsidP="00501805">
      <w:pPr>
        <w:pStyle w:val="Code"/>
        <w:keepNext/>
        <w:keepLines/>
        <w:spacing w:before="0" w:after="0" w:line="360" w:lineRule="auto"/>
        <w:ind w:left="1440"/>
        <w:rPr>
          <w:rFonts w:ascii="Times New Roman" w:hAnsi="Times New Roman" w:cs="Times New Roman"/>
          <w:lang w:val="en-US"/>
        </w:rPr>
      </w:pPr>
      <w:r w:rsidRPr="008E5CB9">
        <w:rPr>
          <w:rFonts w:ascii="Times New Roman" w:hAnsi="Times New Roman" w:cs="Times New Roman"/>
        </w:rPr>
        <w:t>Authorization: 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6FF26059"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p>
    <w:p w14:paraId="406723F4"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r w:rsidRPr="008E5CB9">
        <w:rPr>
          <w:rFonts w:ascii="Times New Roman" w:hAnsi="Times New Roman" w:cs="Times New Roman"/>
        </w:rPr>
        <w:t>{</w:t>
      </w:r>
    </w:p>
    <w:p w14:paraId="4FDB1797"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r w:rsidRPr="008E5CB9">
        <w:rPr>
          <w:rFonts w:ascii="Times New Roman" w:hAnsi="Times New Roman" w:cs="Times New Roman"/>
        </w:rPr>
        <w:t>    "job_type_name" : "Bán thời gian 2"</w:t>
      </w:r>
    </w:p>
    <w:p w14:paraId="2324CE6E" w14:textId="77777777" w:rsidR="008E5CB9" w:rsidRPr="008E5CB9" w:rsidRDefault="008E5CB9" w:rsidP="00501805">
      <w:pPr>
        <w:pStyle w:val="Code"/>
        <w:keepNext/>
        <w:keepLines/>
        <w:spacing w:before="0" w:after="0" w:line="360" w:lineRule="auto"/>
        <w:ind w:left="1440"/>
        <w:rPr>
          <w:rFonts w:ascii="Times New Roman" w:hAnsi="Times New Roman" w:cs="Times New Roman"/>
        </w:rPr>
      </w:pPr>
      <w:r w:rsidRPr="008E5CB9">
        <w:rPr>
          <w:rFonts w:ascii="Times New Roman" w:hAnsi="Times New Roman" w:cs="Times New Roman"/>
        </w:rPr>
        <w:t>}</w:t>
      </w:r>
    </w:p>
    <w:p w14:paraId="1B8EFFB4" w14:textId="33BC1E6F" w:rsidR="008E5CB9" w:rsidRDefault="008E5CB9">
      <w:pPr>
        <w:pStyle w:val="Nidungvnbn"/>
        <w:keepNext/>
        <w:keepLines/>
        <w:numPr>
          <w:ilvl w:val="0"/>
          <w:numId w:val="3"/>
        </w:numPr>
        <w:rPr>
          <w:lang w:eastAsia="vi-VN"/>
        </w:rPr>
      </w:pPr>
      <w:r>
        <w:rPr>
          <w:lang w:eastAsia="vi-VN"/>
        </w:rPr>
        <w:t>Thông tin API trả về như sau</w:t>
      </w:r>
    </w:p>
    <w:p w14:paraId="3EA3DFC7" w14:textId="50F18D0F" w:rsidR="006422B8" w:rsidRDefault="008E5CB9">
      <w:pPr>
        <w:pStyle w:val="Nidungvnbn"/>
        <w:keepNext/>
        <w:keepLines/>
        <w:numPr>
          <w:ilvl w:val="0"/>
          <w:numId w:val="4"/>
        </w:numPr>
        <w:rPr>
          <w:lang w:eastAsia="vi-VN"/>
        </w:rPr>
      </w:pPr>
      <w:r>
        <w:rPr>
          <w:lang w:eastAsia="vi-VN"/>
        </w:rPr>
        <w:t xml:space="preserve">Nếu không có thuộc nhóm quản lý mà thực hiện gọi API này </w:t>
      </w:r>
    </w:p>
    <w:p w14:paraId="2FCCA1DF" w14:textId="77777777" w:rsidR="006422B8" w:rsidRPr="006422B8" w:rsidRDefault="006422B8" w:rsidP="00086DF7">
      <w:pPr>
        <w:pStyle w:val="Code"/>
        <w:keepNext/>
        <w:keepLines/>
        <w:spacing w:before="0" w:after="0" w:line="360" w:lineRule="auto"/>
        <w:ind w:left="1440"/>
        <w:rPr>
          <w:rFonts w:ascii="Times New Roman" w:hAnsi="Times New Roman" w:cs="Times New Roman"/>
        </w:rPr>
      </w:pPr>
      <w:r w:rsidRPr="006422B8">
        <w:rPr>
          <w:rFonts w:ascii="Times New Roman" w:hAnsi="Times New Roman" w:cs="Times New Roman"/>
        </w:rPr>
        <w:t>{</w:t>
      </w:r>
    </w:p>
    <w:p w14:paraId="586AB3EA" w14:textId="77777777" w:rsidR="006422B8" w:rsidRPr="006422B8" w:rsidRDefault="006422B8" w:rsidP="00086DF7">
      <w:pPr>
        <w:pStyle w:val="Code"/>
        <w:keepNext/>
        <w:keepLines/>
        <w:spacing w:before="0" w:after="0" w:line="360" w:lineRule="auto"/>
        <w:ind w:left="1440"/>
        <w:rPr>
          <w:rFonts w:ascii="Times New Roman" w:hAnsi="Times New Roman" w:cs="Times New Roman"/>
        </w:rPr>
      </w:pPr>
      <w:r w:rsidRPr="006422B8">
        <w:rPr>
          <w:rFonts w:ascii="Times New Roman" w:hAnsi="Times New Roman" w:cs="Times New Roman"/>
        </w:rPr>
        <w:t xml:space="preserve">  "code": 400,</w:t>
      </w:r>
    </w:p>
    <w:p w14:paraId="1084F1ED" w14:textId="77777777" w:rsidR="006422B8" w:rsidRPr="006422B8" w:rsidRDefault="006422B8" w:rsidP="00086DF7">
      <w:pPr>
        <w:pStyle w:val="Code"/>
        <w:keepNext/>
        <w:keepLines/>
        <w:spacing w:before="0" w:after="0" w:line="360" w:lineRule="auto"/>
        <w:ind w:left="1440"/>
        <w:rPr>
          <w:rFonts w:ascii="Times New Roman" w:hAnsi="Times New Roman" w:cs="Times New Roman"/>
        </w:rPr>
      </w:pPr>
      <w:r w:rsidRPr="006422B8">
        <w:rPr>
          <w:rFonts w:ascii="Times New Roman" w:hAnsi="Times New Roman" w:cs="Times New Roman"/>
        </w:rPr>
        <w:t xml:space="preserve">  "message": "Người dùng không hợp lệ",</w:t>
      </w:r>
    </w:p>
    <w:p w14:paraId="5741C360" w14:textId="77777777" w:rsidR="006422B8" w:rsidRPr="006422B8" w:rsidRDefault="006422B8" w:rsidP="00086DF7">
      <w:pPr>
        <w:pStyle w:val="Code"/>
        <w:keepNext/>
        <w:keepLines/>
        <w:spacing w:before="0" w:after="0" w:line="360" w:lineRule="auto"/>
        <w:ind w:left="1440"/>
        <w:rPr>
          <w:rFonts w:ascii="Times New Roman" w:hAnsi="Times New Roman" w:cs="Times New Roman"/>
        </w:rPr>
      </w:pPr>
      <w:r w:rsidRPr="006422B8">
        <w:rPr>
          <w:rFonts w:ascii="Times New Roman" w:hAnsi="Times New Roman" w:cs="Times New Roman"/>
        </w:rPr>
        <w:lastRenderedPageBreak/>
        <w:t xml:space="preserve">  "status_resposse": false</w:t>
      </w:r>
    </w:p>
    <w:p w14:paraId="6BA41FEF" w14:textId="0375A468" w:rsidR="008E5CB9" w:rsidRDefault="006422B8" w:rsidP="00086DF7">
      <w:pPr>
        <w:pStyle w:val="Code"/>
        <w:keepNext/>
        <w:keepLines/>
        <w:spacing w:before="0" w:after="0" w:line="360" w:lineRule="auto"/>
        <w:ind w:left="1440"/>
        <w:rPr>
          <w:rFonts w:ascii="Times New Roman" w:hAnsi="Times New Roman" w:cs="Times New Roman"/>
        </w:rPr>
      </w:pPr>
      <w:r w:rsidRPr="006422B8">
        <w:rPr>
          <w:rFonts w:ascii="Times New Roman" w:hAnsi="Times New Roman" w:cs="Times New Roman"/>
        </w:rPr>
        <w:t>}</w:t>
      </w:r>
    </w:p>
    <w:p w14:paraId="5330DBC2" w14:textId="146B813D" w:rsidR="00977EFC" w:rsidRDefault="00977EFC" w:rsidP="003056A0">
      <w:pPr>
        <w:keepNext/>
        <w:keepLines/>
        <w:rPr>
          <w:rFonts w:eastAsiaTheme="majorEastAsia"/>
          <w:sz w:val="23"/>
          <w:szCs w:val="23"/>
          <w:lang w:val="vi-VN" w:eastAsia="vi-VN"/>
        </w:rPr>
      </w:pPr>
    </w:p>
    <w:p w14:paraId="14F9C029" w14:textId="53F57D3C" w:rsidR="009E33E1" w:rsidRPr="00836699" w:rsidRDefault="00977EFC">
      <w:pPr>
        <w:pStyle w:val="Nidungvnbn"/>
        <w:keepNext/>
        <w:keepLines/>
        <w:numPr>
          <w:ilvl w:val="0"/>
          <w:numId w:val="4"/>
        </w:numPr>
        <w:rPr>
          <w:lang w:eastAsia="vi-VN"/>
        </w:rPr>
      </w:pPr>
      <w:r>
        <w:rPr>
          <w:lang w:eastAsia="vi-VN"/>
        </w:rPr>
        <w:t xml:space="preserve">Nếu thuốc nhóm quản lý gọi API này </w:t>
      </w:r>
    </w:p>
    <w:p w14:paraId="0F177816"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w:t>
      </w:r>
    </w:p>
    <w:p w14:paraId="12669B24"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"code": 200,</w:t>
      </w:r>
    </w:p>
    <w:p w14:paraId="055A81EF"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"message": "Tạo loại công việc thành công",</w:t>
      </w:r>
    </w:p>
    <w:p w14:paraId="7C3756BB"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"status_resposse": true,</w:t>
      </w:r>
    </w:p>
    <w:p w14:paraId="72074AE0"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"data": {</w:t>
      </w:r>
    </w:p>
    <w:p w14:paraId="1CD078D3"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"id": "2",</w:t>
      </w:r>
    </w:p>
    <w:p w14:paraId="04B7FD77" w14:textId="77777777" w:rsidR="009E33E1" w:rsidRPr="009E33E1" w:rsidRDefault="009E33E1" w:rsidP="002943AD">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"job_type_name": "Bán thời gian",</w:t>
      </w:r>
    </w:p>
    <w:p w14:paraId="42CC42A6" w14:textId="0C0B5D39" w:rsidR="00705381" w:rsidRPr="0065176F" w:rsidRDefault="009E33E1" w:rsidP="0065176F">
      <w:pPr>
        <w:pStyle w:val="Code"/>
        <w:keepNext/>
        <w:keepLines/>
        <w:spacing w:before="0" w:after="0" w:line="360" w:lineRule="auto"/>
        <w:ind w:left="1440"/>
        <w:rPr>
          <w:rFonts w:ascii="Times New Roman" w:hAnsi="Times New Roman" w:cs="Times New Roman"/>
        </w:rPr>
      </w:pPr>
      <w:r w:rsidRPr="009E33E1">
        <w:rPr>
          <w:rFonts w:ascii="Times New Roman" w:hAnsi="Times New Roman" w:cs="Times New Roman"/>
        </w:rPr>
        <w:t xml:space="preserve">    "is_active": true,</w:t>
      </w:r>
      <w:r w:rsidR="00CB53DC">
        <w:rPr>
          <w:rFonts w:ascii="Times New Roman" w:hAnsi="Times New Roman" w:cs="Times New Roman"/>
          <w:lang w:val="en-US"/>
        </w:rPr>
        <w:t xml:space="preserve"> </w:t>
      </w:r>
      <w:r w:rsidRPr="009E33E1">
        <w:rPr>
          <w:rFonts w:ascii="Times New Roman" w:hAnsi="Times New Roman" w:cs="Times New Roman"/>
        </w:rPr>
        <w:t>"is_delete": false }}</w:t>
      </w:r>
    </w:p>
    <w:p w14:paraId="0C7D1823" w14:textId="1791A275" w:rsidR="00705381" w:rsidRDefault="00705381" w:rsidP="00E93A51">
      <w:pPr>
        <w:pStyle w:val="Nidungvnbn"/>
        <w:keepNext/>
        <w:keepLines/>
        <w:rPr>
          <w:lang w:eastAsia="vi-VN"/>
        </w:rPr>
      </w:pPr>
      <w:r>
        <w:rPr>
          <w:lang w:eastAsia="vi-VN"/>
        </w:rPr>
        <w:t>API lấy danh sách loại nghề nghiệp</w:t>
      </w:r>
    </w:p>
    <w:p w14:paraId="491211EF" w14:textId="0DE6A833" w:rsidR="00D96F1F" w:rsidRPr="00D96F1F" w:rsidRDefault="00D96F1F">
      <w:pPr>
        <w:pStyle w:val="Nidungvnbn"/>
        <w:keepNext/>
        <w:keepLines/>
        <w:numPr>
          <w:ilvl w:val="0"/>
          <w:numId w:val="3"/>
        </w:numPr>
        <w:rPr>
          <w:lang w:eastAsia="vi-VN"/>
        </w:rPr>
      </w:pPr>
      <w:r w:rsidRPr="00D96F1F">
        <w:rPr>
          <w:lang w:eastAsia="vi-VN"/>
        </w:rPr>
        <w:t>Cách gọi API với đường dẫn /job-type?</w:t>
      </w:r>
      <w:r>
        <w:rPr>
          <w:lang w:eastAsia="vi-VN"/>
        </w:rPr>
        <w:t>item_per_page=10&amp; page =1</w:t>
      </w:r>
      <w:r w:rsidRPr="00D96F1F">
        <w:rPr>
          <w:lang w:eastAsia="vi-VN"/>
        </w:rPr>
        <w:t xml:space="preserve"> với phương thức GET</w:t>
      </w:r>
    </w:p>
    <w:p w14:paraId="3782F755" w14:textId="77777777" w:rsidR="00D96F1F" w:rsidRPr="00D96F1F" w:rsidRDefault="00D96F1F" w:rsidP="0080033D">
      <w:pPr>
        <w:pStyle w:val="Code"/>
        <w:keepNext/>
        <w:keepLines/>
        <w:spacing w:before="0" w:after="0" w:line="360" w:lineRule="auto"/>
        <w:ind w:left="1440"/>
        <w:rPr>
          <w:rFonts w:ascii="Times New Roman" w:hAnsi="Times New Roman" w:cs="Times New Roman"/>
        </w:rPr>
      </w:pPr>
      <w:r w:rsidRPr="00D96F1F">
        <w:rPr>
          <w:rFonts w:ascii="Times New Roman" w:hAnsi="Times New Roman" w:cs="Times New Roman"/>
        </w:rPr>
        <w:t>GET {{api_local}}/job-type?item_per_page=10&amp;page=1&amp;key_word=</w:t>
      </w:r>
    </w:p>
    <w:p w14:paraId="36573F70" w14:textId="77777777" w:rsidR="00D96F1F" w:rsidRPr="00D96F1F" w:rsidRDefault="00D96F1F" w:rsidP="0080033D">
      <w:pPr>
        <w:pStyle w:val="Code"/>
        <w:keepNext/>
        <w:keepLines/>
        <w:spacing w:before="0" w:after="0" w:line="360" w:lineRule="auto"/>
        <w:ind w:left="1440"/>
        <w:rPr>
          <w:rFonts w:ascii="Times New Roman" w:hAnsi="Times New Roman" w:cs="Times New Roman"/>
        </w:rPr>
      </w:pPr>
      <w:r w:rsidRPr="00D96F1F">
        <w:rPr>
          <w:rFonts w:ascii="Times New Roman" w:hAnsi="Times New Roman" w:cs="Times New Roman"/>
        </w:rPr>
        <w:t>Content-Type: application/json</w:t>
      </w:r>
    </w:p>
    <w:p w14:paraId="1FE00561" w14:textId="1685433E" w:rsidR="00705381" w:rsidRDefault="007C2185">
      <w:pPr>
        <w:pStyle w:val="Nidungvnbn"/>
        <w:keepNext/>
        <w:keepLines/>
        <w:numPr>
          <w:ilvl w:val="0"/>
          <w:numId w:val="3"/>
        </w:numPr>
        <w:rPr>
          <w:lang w:eastAsia="vi-VN"/>
        </w:rPr>
      </w:pPr>
      <w:r>
        <w:rPr>
          <w:lang w:eastAsia="vi-VN"/>
        </w:rPr>
        <w:t>Kết quả API trả về như sau</w:t>
      </w:r>
    </w:p>
    <w:p w14:paraId="7F607BFF"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w:t>
      </w:r>
    </w:p>
    <w:p w14:paraId="3381D3EF"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"code": 200,</w:t>
      </w:r>
    </w:p>
    <w:p w14:paraId="16AC39B0"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"message": "Lấy danh sách thành công",</w:t>
      </w:r>
    </w:p>
    <w:p w14:paraId="682DE1D0"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"status_resposse": true,</w:t>
      </w:r>
    </w:p>
    <w:p w14:paraId="433CD057"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"data": [</w:t>
      </w:r>
    </w:p>
    <w:p w14:paraId="0F11630A"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w:t>
      </w:r>
    </w:p>
    <w:p w14:paraId="29112A69"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"id": "1",</w:t>
      </w:r>
    </w:p>
    <w:p w14:paraId="1294C554"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"job_type_name": "Bán thời gian 2",</w:t>
      </w:r>
    </w:p>
    <w:p w14:paraId="7062F06B"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lastRenderedPageBreak/>
        <w:t xml:space="preserve">      "is_active": true,</w:t>
      </w:r>
    </w:p>
    <w:p w14:paraId="59CD8C8D" w14:textId="240DEA25" w:rsidR="002A2CC3" w:rsidRPr="002A2CC3" w:rsidRDefault="002A2CC3" w:rsidP="009135C9">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"is_delete": false,</w:t>
      </w:r>
    </w:p>
    <w:p w14:paraId="3D95E599"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w:t>
      </w:r>
    </w:p>
    <w:p w14:paraId="3A95F965"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w:t>
      </w:r>
    </w:p>
    <w:p w14:paraId="268D773A"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"id": "2",</w:t>
      </w:r>
    </w:p>
    <w:p w14:paraId="1C23B640"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"job_type_name": "Bán thời gian",</w:t>
      </w:r>
    </w:p>
    <w:p w14:paraId="21138859" w14:textId="77777777" w:rsidR="002A2CC3" w:rsidRPr="002A2CC3" w:rsidRDefault="002A2CC3" w:rsidP="0065176F">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"is_active": true,</w:t>
      </w:r>
    </w:p>
    <w:p w14:paraId="51F44BD4" w14:textId="77777777" w:rsidR="009135C9" w:rsidRDefault="002A2CC3" w:rsidP="009135C9">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 xml:space="preserve">      "is_delete": false,   </w:t>
      </w:r>
    </w:p>
    <w:p w14:paraId="23C9484D" w14:textId="7E368947" w:rsidR="006A79FA" w:rsidRDefault="006A79FA" w:rsidP="006A79FA">
      <w:pPr>
        <w:pStyle w:val="Code"/>
        <w:keepNext/>
        <w:keepLines/>
        <w:spacing w:before="0" w:after="0" w:line="360" w:lineRule="auto"/>
        <w:ind w:left="1440"/>
        <w:rPr>
          <w:rFonts w:ascii="Times New Roman" w:hAnsi="Times New Roman" w:cs="Times New Roman"/>
        </w:rPr>
      </w:pPr>
      <w:r>
        <w:rPr>
          <w:rFonts w:ascii="Times New Roman" w:hAnsi="Times New Roman" w:cs="Times New Roman"/>
        </w:rPr>
        <w:tab/>
      </w:r>
      <w:r w:rsidR="002A2CC3" w:rsidRPr="002A2CC3">
        <w:rPr>
          <w:rFonts w:ascii="Times New Roman" w:hAnsi="Times New Roman" w:cs="Times New Roman"/>
        </w:rPr>
        <w:t>}]</w:t>
      </w:r>
    </w:p>
    <w:p w14:paraId="60505FCD" w14:textId="48FCC2C8" w:rsidR="007C2185" w:rsidRDefault="002A2CC3" w:rsidP="009135C9">
      <w:pPr>
        <w:pStyle w:val="Code"/>
        <w:keepNext/>
        <w:keepLines/>
        <w:spacing w:before="0" w:after="0" w:line="360" w:lineRule="auto"/>
        <w:ind w:left="1440"/>
        <w:rPr>
          <w:rFonts w:ascii="Times New Roman" w:hAnsi="Times New Roman" w:cs="Times New Roman"/>
        </w:rPr>
      </w:pPr>
      <w:r w:rsidRPr="002A2CC3">
        <w:rPr>
          <w:rFonts w:ascii="Times New Roman" w:hAnsi="Times New Roman" w:cs="Times New Roman"/>
        </w:rPr>
        <w:t>}</w:t>
      </w:r>
    </w:p>
    <w:p w14:paraId="4344F38E" w14:textId="474064C1" w:rsidR="00B17E82" w:rsidRPr="00B17E82" w:rsidRDefault="00B17E82" w:rsidP="00B17E82">
      <w:pPr>
        <w:rPr>
          <w:lang w:eastAsia="vi-VN"/>
        </w:rPr>
      </w:pPr>
    </w:p>
    <w:p w14:paraId="184013CC" w14:textId="10DC6F45" w:rsidR="00B17E82" w:rsidRDefault="00B17E82" w:rsidP="00AF3DB0">
      <w:pPr>
        <w:pStyle w:val="Nidungvnbn"/>
        <w:keepNext/>
        <w:keepLines/>
        <w:rPr>
          <w:lang w:eastAsia="vi-VN"/>
        </w:rPr>
      </w:pPr>
      <w:r>
        <w:rPr>
          <w:lang w:eastAsia="vi-VN"/>
        </w:rPr>
        <w:t>API cập nhật lại thông tin của loại nghề nghiệp</w:t>
      </w:r>
    </w:p>
    <w:p w14:paraId="422A133D" w14:textId="304ABD2F" w:rsidR="00B17E82" w:rsidRDefault="00B17E82">
      <w:pPr>
        <w:pStyle w:val="Nidungvnbn"/>
        <w:keepNext/>
        <w:keepLines/>
        <w:numPr>
          <w:ilvl w:val="0"/>
          <w:numId w:val="3"/>
        </w:numPr>
        <w:rPr>
          <w:lang w:eastAsia="vi-VN"/>
        </w:rPr>
      </w:pPr>
      <w:r>
        <w:rPr>
          <w:lang w:eastAsia="vi-VN"/>
        </w:rPr>
        <w:t xml:space="preserve">Cách </w:t>
      </w:r>
      <w:r w:rsidR="005E5ED5">
        <w:rPr>
          <w:lang w:eastAsia="vi-VN"/>
        </w:rPr>
        <w:t>gọi</w:t>
      </w:r>
      <w:r>
        <w:rPr>
          <w:lang w:eastAsia="vi-VN"/>
        </w:rPr>
        <w:t xml:space="preserve"> API với đường dẫn /job-type với phương thức PUT</w:t>
      </w:r>
    </w:p>
    <w:p w14:paraId="755063E9" w14:textId="77777777"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PUT {{api_local}}/job-type</w:t>
      </w:r>
    </w:p>
    <w:p w14:paraId="2815CC58" w14:textId="77777777"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Content-Type: application/json</w:t>
      </w:r>
    </w:p>
    <w:p w14:paraId="13B65EA3" w14:textId="391604D0" w:rsidR="00B17E82" w:rsidRPr="004548FC" w:rsidRDefault="00B17E82" w:rsidP="00030435">
      <w:pPr>
        <w:pStyle w:val="Code"/>
        <w:keepNext/>
        <w:keepLines/>
        <w:spacing w:before="0" w:after="0" w:line="360" w:lineRule="auto"/>
        <w:ind w:left="1440"/>
        <w:rPr>
          <w:rFonts w:ascii="Times New Roman" w:hAnsi="Times New Roman" w:cs="Times New Roman"/>
          <w:lang w:val="en-US"/>
        </w:rPr>
      </w:pPr>
      <w:r w:rsidRPr="00B17E82">
        <w:rPr>
          <w:rFonts w:ascii="Times New Roman" w:hAnsi="Times New Roman" w:cs="Times New Roman"/>
        </w:rPr>
        <w:t xml:space="preserve">Authorization: Bearer </w:t>
      </w:r>
      <w:r w:rsidRPr="000808E8">
        <w:rPr>
          <w:rFonts w:ascii="Times New Roman" w:hAnsi="Times New Roman" w:cs="Times New Roman"/>
          <w:lang w:val="en-US"/>
        </w:rPr>
        <w:t>AccessToken được trả về</w:t>
      </w:r>
    </w:p>
    <w:p w14:paraId="565942A5" w14:textId="77777777"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w:t>
      </w:r>
    </w:p>
    <w:p w14:paraId="395E8CF5" w14:textId="77777777"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    "job_type_id" : 1,</w:t>
      </w:r>
    </w:p>
    <w:p w14:paraId="7B5264BF" w14:textId="77777777"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    "job_type_name" : "Bán thời gian cập nhật"</w:t>
      </w:r>
    </w:p>
    <w:p w14:paraId="6B5ACE6C" w14:textId="57D3D8EF" w:rsidR="00B17E82" w:rsidRPr="00B17E82" w:rsidRDefault="00B17E82" w:rsidP="00030435">
      <w:pPr>
        <w:pStyle w:val="Code"/>
        <w:keepNext/>
        <w:keepLines/>
        <w:spacing w:before="0" w:after="0" w:line="360" w:lineRule="auto"/>
        <w:ind w:left="1440"/>
        <w:rPr>
          <w:rFonts w:ascii="Times New Roman" w:hAnsi="Times New Roman" w:cs="Times New Roman"/>
        </w:rPr>
      </w:pPr>
      <w:r w:rsidRPr="00B17E82">
        <w:rPr>
          <w:rFonts w:ascii="Times New Roman" w:hAnsi="Times New Roman" w:cs="Times New Roman"/>
        </w:rPr>
        <w:t>}</w:t>
      </w:r>
    </w:p>
    <w:p w14:paraId="34195A5D" w14:textId="0AF7BBCA" w:rsidR="002702C3" w:rsidRDefault="005E5ED5">
      <w:pPr>
        <w:pStyle w:val="Nidungvnbn"/>
        <w:numPr>
          <w:ilvl w:val="0"/>
          <w:numId w:val="3"/>
        </w:numPr>
        <w:rPr>
          <w:lang w:eastAsia="vi-VN"/>
        </w:rPr>
      </w:pPr>
      <w:r>
        <w:rPr>
          <w:lang w:eastAsia="vi-VN"/>
        </w:rPr>
        <w:t xml:space="preserve">Thông tin API trả về như sau: </w:t>
      </w:r>
    </w:p>
    <w:p w14:paraId="4BAC6F1C"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w:t>
      </w:r>
    </w:p>
    <w:p w14:paraId="312F7065"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"code": 200,</w:t>
      </w:r>
    </w:p>
    <w:p w14:paraId="03F7A9C3"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"message": "Cập nhật loại công việc thành công",</w:t>
      </w:r>
    </w:p>
    <w:p w14:paraId="4F3853DD"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"status_resposse": true,</w:t>
      </w:r>
    </w:p>
    <w:p w14:paraId="3EF61DB3"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"data": {</w:t>
      </w:r>
    </w:p>
    <w:p w14:paraId="02DE42C2"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"id": "1",</w:t>
      </w:r>
    </w:p>
    <w:p w14:paraId="23B3C114"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lastRenderedPageBreak/>
        <w:t xml:space="preserve">    "job_type_name": "Bán thời gian cập nhật",</w:t>
      </w:r>
    </w:p>
    <w:p w14:paraId="4202E360"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"is_active": true,</w:t>
      </w:r>
    </w:p>
    <w:p w14:paraId="5B344343" w14:textId="02CCFA70"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"is_delete": false,</w:t>
      </w:r>
    </w:p>
    <w:p w14:paraId="7F054956" w14:textId="77777777" w:rsidR="002702C3" w:rsidRP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 xml:space="preserve">  }</w:t>
      </w:r>
    </w:p>
    <w:p w14:paraId="629CCFB2" w14:textId="1AB40C30" w:rsidR="002702C3" w:rsidRDefault="002702C3" w:rsidP="00D36787">
      <w:pPr>
        <w:pStyle w:val="Code"/>
        <w:spacing w:before="0" w:after="0" w:line="360" w:lineRule="auto"/>
        <w:ind w:left="1440"/>
        <w:rPr>
          <w:rFonts w:ascii="Times New Roman" w:hAnsi="Times New Roman" w:cs="Times New Roman"/>
        </w:rPr>
      </w:pPr>
      <w:r w:rsidRPr="002702C3">
        <w:rPr>
          <w:rFonts w:ascii="Times New Roman" w:hAnsi="Times New Roman" w:cs="Times New Roman"/>
        </w:rPr>
        <w:t>}</w:t>
      </w:r>
    </w:p>
    <w:p w14:paraId="451F65F1" w14:textId="6096A072" w:rsidR="00924C9B" w:rsidRDefault="00924C9B" w:rsidP="00906CA6">
      <w:pPr>
        <w:pStyle w:val="Nidungvnbn"/>
        <w:ind w:firstLine="0"/>
        <w:rPr>
          <w:rFonts w:eastAsiaTheme="majorEastAsia"/>
          <w:lang w:val="vi-VN" w:eastAsia="vi-VN"/>
        </w:rPr>
      </w:pPr>
    </w:p>
    <w:p w14:paraId="0D9623B6" w14:textId="4E1382B2" w:rsidR="00924C9B" w:rsidRDefault="00906CA6" w:rsidP="009B36DD">
      <w:pPr>
        <w:pStyle w:val="Nidungvnbn"/>
        <w:keepNext/>
        <w:keepLines/>
        <w:rPr>
          <w:lang w:eastAsia="vi-VN"/>
        </w:rPr>
      </w:pPr>
      <w:r>
        <w:rPr>
          <w:lang w:eastAsia="vi-VN"/>
        </w:rPr>
        <w:lastRenderedPageBreak/>
        <w:t>API xóa loại nghề nghiệp</w:t>
      </w:r>
    </w:p>
    <w:p w14:paraId="5D89CAB1" w14:textId="5BA6068B" w:rsidR="00906CA6" w:rsidRDefault="00906CA6">
      <w:pPr>
        <w:pStyle w:val="Nidungvnbn"/>
        <w:keepNext/>
        <w:keepLines/>
        <w:numPr>
          <w:ilvl w:val="0"/>
          <w:numId w:val="3"/>
        </w:numPr>
        <w:rPr>
          <w:lang w:eastAsia="vi-VN"/>
        </w:rPr>
      </w:pPr>
      <w:r>
        <w:rPr>
          <w:lang w:eastAsia="vi-VN"/>
        </w:rPr>
        <w:t>Cách gọi API với đường dẫn /job-type/delete với phương thức POST</w:t>
      </w:r>
    </w:p>
    <w:p w14:paraId="042CA07A" w14:textId="77777777" w:rsidR="00906CA6" w:rsidRPr="00906CA6" w:rsidRDefault="00906CA6" w:rsidP="00F8128B">
      <w:pPr>
        <w:pStyle w:val="Code"/>
        <w:keepNext/>
        <w:keepLines/>
        <w:spacing w:before="0" w:after="0" w:line="360" w:lineRule="auto"/>
        <w:ind w:left="1440"/>
        <w:rPr>
          <w:rFonts w:ascii="Times New Roman" w:hAnsi="Times New Roman" w:cs="Times New Roman"/>
        </w:rPr>
      </w:pPr>
      <w:r w:rsidRPr="00906CA6">
        <w:rPr>
          <w:rFonts w:ascii="Times New Roman" w:hAnsi="Times New Roman" w:cs="Times New Roman"/>
        </w:rPr>
        <w:t>POST {{api_local}}/job-type/delete</w:t>
      </w:r>
    </w:p>
    <w:p w14:paraId="3F150CA9" w14:textId="77777777" w:rsidR="00906CA6" w:rsidRPr="00906CA6" w:rsidRDefault="00906CA6" w:rsidP="00F8128B">
      <w:pPr>
        <w:pStyle w:val="Code"/>
        <w:keepNext/>
        <w:keepLines/>
        <w:spacing w:before="0" w:after="0" w:line="360" w:lineRule="auto"/>
        <w:ind w:left="1440"/>
        <w:rPr>
          <w:rFonts w:ascii="Times New Roman" w:hAnsi="Times New Roman" w:cs="Times New Roman"/>
        </w:rPr>
      </w:pPr>
      <w:r w:rsidRPr="00906CA6">
        <w:rPr>
          <w:rFonts w:ascii="Times New Roman" w:hAnsi="Times New Roman" w:cs="Times New Roman"/>
        </w:rPr>
        <w:t>Content-Type: application/json</w:t>
      </w:r>
    </w:p>
    <w:p w14:paraId="28916E22" w14:textId="31FAB8D5" w:rsidR="00906CA6" w:rsidRPr="000E1E3D" w:rsidRDefault="00906CA6" w:rsidP="000E1E3D">
      <w:pPr>
        <w:pStyle w:val="Code"/>
        <w:keepNext/>
        <w:keepLines/>
        <w:spacing w:before="0" w:after="0" w:line="360" w:lineRule="auto"/>
        <w:ind w:left="1440"/>
        <w:rPr>
          <w:rFonts w:ascii="Times New Roman" w:hAnsi="Times New Roman" w:cs="Times New Roman"/>
          <w:lang w:val="en-US"/>
        </w:rPr>
      </w:pPr>
      <w:r w:rsidRPr="00906CA6">
        <w:rPr>
          <w:rFonts w:ascii="Times New Roman" w:hAnsi="Times New Roman" w:cs="Times New Roman"/>
        </w:rPr>
        <w:t>Authorization: 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6E3ADDA0" w14:textId="77777777" w:rsidR="00906CA6" w:rsidRPr="00906CA6" w:rsidRDefault="00906CA6" w:rsidP="00F8128B">
      <w:pPr>
        <w:pStyle w:val="Code"/>
        <w:keepNext/>
        <w:keepLines/>
        <w:spacing w:before="0" w:after="0" w:line="360" w:lineRule="auto"/>
        <w:ind w:left="1440"/>
        <w:rPr>
          <w:rFonts w:ascii="Times New Roman" w:hAnsi="Times New Roman" w:cs="Times New Roman"/>
        </w:rPr>
      </w:pPr>
      <w:r w:rsidRPr="00906CA6">
        <w:rPr>
          <w:rFonts w:ascii="Times New Roman" w:hAnsi="Times New Roman" w:cs="Times New Roman"/>
        </w:rPr>
        <w:t>{</w:t>
      </w:r>
    </w:p>
    <w:p w14:paraId="635523B5" w14:textId="77777777" w:rsidR="00906CA6" w:rsidRPr="00906CA6" w:rsidRDefault="00906CA6" w:rsidP="00F8128B">
      <w:pPr>
        <w:pStyle w:val="Code"/>
        <w:keepNext/>
        <w:keepLines/>
        <w:spacing w:before="0" w:after="0" w:line="360" w:lineRule="auto"/>
        <w:ind w:left="1440"/>
        <w:rPr>
          <w:rFonts w:ascii="Times New Roman" w:hAnsi="Times New Roman" w:cs="Times New Roman"/>
        </w:rPr>
      </w:pPr>
      <w:r w:rsidRPr="00906CA6">
        <w:rPr>
          <w:rFonts w:ascii="Times New Roman" w:hAnsi="Times New Roman" w:cs="Times New Roman"/>
        </w:rPr>
        <w:t>    "job_type_id" : 1</w:t>
      </w:r>
    </w:p>
    <w:p w14:paraId="45F6DB7F" w14:textId="106DDE53" w:rsidR="00906CA6" w:rsidRPr="003E5E9A" w:rsidRDefault="00906CA6" w:rsidP="00F8128B">
      <w:pPr>
        <w:pStyle w:val="Code"/>
        <w:keepNext/>
        <w:keepLines/>
        <w:spacing w:before="0" w:after="0" w:line="360" w:lineRule="auto"/>
        <w:ind w:left="1440"/>
        <w:rPr>
          <w:rFonts w:ascii="Times New Roman" w:hAnsi="Times New Roman" w:cs="Times New Roman"/>
        </w:rPr>
      </w:pPr>
      <w:r w:rsidRPr="00906CA6">
        <w:rPr>
          <w:rFonts w:ascii="Times New Roman" w:hAnsi="Times New Roman" w:cs="Times New Roman"/>
        </w:rPr>
        <w:t>}</w:t>
      </w:r>
    </w:p>
    <w:p w14:paraId="38AFDD93" w14:textId="6927B0C9" w:rsidR="00C22B5C" w:rsidRDefault="003E5E9A">
      <w:pPr>
        <w:pStyle w:val="Nidungvnbn"/>
        <w:keepNext/>
        <w:keepLines/>
        <w:numPr>
          <w:ilvl w:val="0"/>
          <w:numId w:val="3"/>
        </w:numPr>
        <w:rPr>
          <w:lang w:eastAsia="vi-VN"/>
        </w:rPr>
      </w:pPr>
      <w:r>
        <w:rPr>
          <w:lang w:eastAsia="vi-VN"/>
        </w:rPr>
        <w:t>Thông tin API trả về như sau:</w:t>
      </w:r>
    </w:p>
    <w:p w14:paraId="4DD41470"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w:t>
      </w:r>
    </w:p>
    <w:p w14:paraId="5C20E3D4"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"code": 200,</w:t>
      </w:r>
    </w:p>
    <w:p w14:paraId="74D11F5E"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"message": "xóa loại công việc thành công",</w:t>
      </w:r>
    </w:p>
    <w:p w14:paraId="15AD53CF"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"status_resposse": true,</w:t>
      </w:r>
    </w:p>
    <w:p w14:paraId="3574ED03"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"data": {</w:t>
      </w:r>
    </w:p>
    <w:p w14:paraId="61B56A7F"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"id": "1",</w:t>
      </w:r>
    </w:p>
    <w:p w14:paraId="07C3853F"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"job_type_name": "Bán thời gian cập nhật",</w:t>
      </w:r>
    </w:p>
    <w:p w14:paraId="72DB8612"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"is_active": false,</w:t>
      </w:r>
    </w:p>
    <w:p w14:paraId="6AB3459D"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"is_delete": true,</w:t>
      </w:r>
    </w:p>
    <w:p w14:paraId="7A829995"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"create_date": "2023-01-02T00:00:00.000Z",</w:t>
      </w:r>
    </w:p>
    <w:p w14:paraId="7F4AEB80"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"create_user": "5",</w:t>
      </w:r>
    </w:p>
    <w:p w14:paraId="78398FCC"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"update_date": "2023-01-02T00:00:00.000Z",</w:t>
      </w:r>
    </w:p>
    <w:p w14:paraId="534E8084"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"update_user": "5",</w:t>
      </w:r>
    </w:p>
    <w:p w14:paraId="05A52817"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"delete_date": "2023-01-02T00:00:00.000Z",</w:t>
      </w:r>
    </w:p>
    <w:p w14:paraId="2BFFAF8E" w14:textId="77777777" w:rsidR="00C22B5C" w:rsidRPr="00C22B5C" w:rsidRDefault="00C22B5C" w:rsidP="00005BC1">
      <w:pPr>
        <w:pStyle w:val="Code"/>
        <w:keepNext/>
        <w:keepLines/>
        <w:spacing w:before="0" w:after="0" w:line="360" w:lineRule="auto"/>
        <w:ind w:left="1440"/>
        <w:rPr>
          <w:rFonts w:ascii="Times New Roman" w:hAnsi="Times New Roman" w:cs="Times New Roman"/>
        </w:rPr>
      </w:pPr>
      <w:r w:rsidRPr="00C22B5C">
        <w:rPr>
          <w:rFonts w:ascii="Times New Roman" w:hAnsi="Times New Roman" w:cs="Times New Roman"/>
        </w:rPr>
        <w:t xml:space="preserve">    "delete_user": "5"</w:t>
      </w:r>
    </w:p>
    <w:p w14:paraId="0AFEB314" w14:textId="77777777" w:rsidR="00C22B5C" w:rsidRPr="00C22B5C"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 xml:space="preserve">  }</w:t>
      </w:r>
    </w:p>
    <w:p w14:paraId="51E3161D" w14:textId="2C6F07A1" w:rsidR="003E5E9A" w:rsidRDefault="00C22B5C" w:rsidP="00406201">
      <w:pPr>
        <w:pStyle w:val="Code"/>
        <w:keepNext/>
        <w:keepLines/>
        <w:spacing w:before="0" w:after="0"/>
        <w:ind w:left="1440"/>
        <w:rPr>
          <w:rFonts w:ascii="Times New Roman" w:hAnsi="Times New Roman" w:cs="Times New Roman"/>
        </w:rPr>
      </w:pPr>
      <w:r w:rsidRPr="00C22B5C">
        <w:rPr>
          <w:rFonts w:ascii="Times New Roman" w:hAnsi="Times New Roman" w:cs="Times New Roman"/>
        </w:rPr>
        <w:t>}</w:t>
      </w:r>
    </w:p>
    <w:p w14:paraId="7EF5B307" w14:textId="32E20403" w:rsidR="009C1715" w:rsidRPr="009C1715" w:rsidRDefault="009C1715" w:rsidP="009C1715">
      <w:pPr>
        <w:rPr>
          <w:lang w:val="vi-VN" w:eastAsia="vi-VN"/>
        </w:rPr>
      </w:pPr>
    </w:p>
    <w:p w14:paraId="23C0B34B" w14:textId="32AB13AC" w:rsidR="009C1715" w:rsidRDefault="009C1715" w:rsidP="009C1715">
      <w:pPr>
        <w:rPr>
          <w:rFonts w:eastAsiaTheme="majorEastAsia"/>
          <w:sz w:val="23"/>
          <w:szCs w:val="23"/>
          <w:lang w:val="vi-VN" w:eastAsia="vi-VN"/>
        </w:rPr>
      </w:pPr>
    </w:p>
    <w:p w14:paraId="681E75A3" w14:textId="6B936779" w:rsidR="009C1715" w:rsidRDefault="009C1715" w:rsidP="006315F1">
      <w:pPr>
        <w:pStyle w:val="Nidungvnbn"/>
        <w:keepNext/>
        <w:keepLines/>
        <w:rPr>
          <w:lang w:eastAsia="vi-VN"/>
        </w:rPr>
      </w:pPr>
      <w:r>
        <w:rPr>
          <w:lang w:eastAsia="vi-VN"/>
        </w:rPr>
        <w:lastRenderedPageBreak/>
        <w:t>API tạo mới ngành nghề</w:t>
      </w:r>
    </w:p>
    <w:p w14:paraId="655C3D12" w14:textId="4FC53029" w:rsidR="009C1715" w:rsidRDefault="009C1715">
      <w:pPr>
        <w:pStyle w:val="Nidungvnbn"/>
        <w:keepNext/>
        <w:keepLines/>
        <w:numPr>
          <w:ilvl w:val="0"/>
          <w:numId w:val="3"/>
        </w:numPr>
        <w:rPr>
          <w:lang w:eastAsia="vi-VN"/>
        </w:rPr>
      </w:pPr>
      <w:r>
        <w:rPr>
          <w:lang w:eastAsia="vi-VN"/>
        </w:rPr>
        <w:t>Cách gọi API với đường dẫn /majors với phương thức POST</w:t>
      </w:r>
    </w:p>
    <w:p w14:paraId="0CF8A24C" w14:textId="77777777" w:rsidR="009C1715" w:rsidRPr="009C1715" w:rsidRDefault="009C1715" w:rsidP="00497B2C">
      <w:pPr>
        <w:pStyle w:val="Code"/>
        <w:keepNext/>
        <w:keepLines/>
        <w:spacing w:before="0" w:after="0" w:line="360" w:lineRule="auto"/>
        <w:ind w:left="1440"/>
        <w:rPr>
          <w:rFonts w:ascii="Times New Roman" w:hAnsi="Times New Roman" w:cs="Times New Roman"/>
        </w:rPr>
      </w:pPr>
      <w:r w:rsidRPr="009C1715">
        <w:rPr>
          <w:rFonts w:ascii="Times New Roman" w:hAnsi="Times New Roman" w:cs="Times New Roman"/>
        </w:rPr>
        <w:t>POST {{api_local}}/majors</w:t>
      </w:r>
    </w:p>
    <w:p w14:paraId="3976F236" w14:textId="77777777" w:rsidR="009C1715" w:rsidRPr="009C1715" w:rsidRDefault="009C1715" w:rsidP="00497B2C">
      <w:pPr>
        <w:pStyle w:val="Code"/>
        <w:keepNext/>
        <w:keepLines/>
        <w:spacing w:before="0" w:after="0" w:line="360" w:lineRule="auto"/>
        <w:ind w:left="1440"/>
        <w:rPr>
          <w:rFonts w:ascii="Times New Roman" w:hAnsi="Times New Roman" w:cs="Times New Roman"/>
        </w:rPr>
      </w:pPr>
      <w:r w:rsidRPr="009C1715">
        <w:rPr>
          <w:rFonts w:ascii="Times New Roman" w:hAnsi="Times New Roman" w:cs="Times New Roman"/>
        </w:rPr>
        <w:t>Content-Type: application/json</w:t>
      </w:r>
    </w:p>
    <w:p w14:paraId="2336C8BA" w14:textId="6FB4FC97" w:rsidR="009C1715" w:rsidRPr="009C1715" w:rsidRDefault="009C1715" w:rsidP="00497B2C">
      <w:pPr>
        <w:pStyle w:val="Code"/>
        <w:keepNext/>
        <w:keepLines/>
        <w:spacing w:before="0" w:after="0" w:line="360" w:lineRule="auto"/>
        <w:ind w:left="1440"/>
        <w:rPr>
          <w:rFonts w:ascii="Times New Roman" w:hAnsi="Times New Roman" w:cs="Times New Roman"/>
          <w:lang w:val="en-US"/>
        </w:rPr>
      </w:pPr>
      <w:r w:rsidRPr="009C1715">
        <w:rPr>
          <w:rFonts w:ascii="Times New Roman" w:hAnsi="Times New Roman" w:cs="Times New Roman"/>
        </w:rPr>
        <w:t>Authorization: 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07BF4983" w14:textId="77777777" w:rsidR="009C1715" w:rsidRPr="009C1715" w:rsidRDefault="009C1715" w:rsidP="00497B2C">
      <w:pPr>
        <w:pStyle w:val="Code"/>
        <w:keepNext/>
        <w:keepLines/>
        <w:spacing w:before="0" w:after="0" w:line="360" w:lineRule="auto"/>
        <w:ind w:left="1440"/>
        <w:rPr>
          <w:rFonts w:ascii="Times New Roman" w:hAnsi="Times New Roman" w:cs="Times New Roman"/>
        </w:rPr>
      </w:pPr>
    </w:p>
    <w:p w14:paraId="5073D412" w14:textId="77777777" w:rsidR="009C1715" w:rsidRPr="009C1715" w:rsidRDefault="009C1715" w:rsidP="00497B2C">
      <w:pPr>
        <w:pStyle w:val="Code"/>
        <w:keepNext/>
        <w:keepLines/>
        <w:spacing w:before="0" w:after="0" w:line="360" w:lineRule="auto"/>
        <w:ind w:left="1440"/>
        <w:rPr>
          <w:rFonts w:ascii="Times New Roman" w:hAnsi="Times New Roman" w:cs="Times New Roman"/>
        </w:rPr>
      </w:pPr>
      <w:r w:rsidRPr="009C1715">
        <w:rPr>
          <w:rFonts w:ascii="Times New Roman" w:hAnsi="Times New Roman" w:cs="Times New Roman"/>
        </w:rPr>
        <w:t>{</w:t>
      </w:r>
    </w:p>
    <w:p w14:paraId="069B9A33" w14:textId="77777777" w:rsidR="009C1715" w:rsidRPr="009C1715" w:rsidRDefault="009C1715" w:rsidP="00497B2C">
      <w:pPr>
        <w:pStyle w:val="Code"/>
        <w:keepNext/>
        <w:keepLines/>
        <w:spacing w:before="0" w:after="0" w:line="360" w:lineRule="auto"/>
        <w:ind w:left="1440"/>
        <w:rPr>
          <w:rFonts w:ascii="Times New Roman" w:hAnsi="Times New Roman" w:cs="Times New Roman"/>
        </w:rPr>
      </w:pPr>
      <w:r w:rsidRPr="009C1715">
        <w:rPr>
          <w:rFonts w:ascii="Times New Roman" w:hAnsi="Times New Roman" w:cs="Times New Roman"/>
        </w:rPr>
        <w:t>    "majors_name" : "Kế Toán"</w:t>
      </w:r>
    </w:p>
    <w:p w14:paraId="6AF7B5B5" w14:textId="5051480E" w:rsidR="009C1715" w:rsidRPr="009C1715" w:rsidRDefault="009C1715" w:rsidP="00497B2C">
      <w:pPr>
        <w:pStyle w:val="Code"/>
        <w:keepNext/>
        <w:keepLines/>
        <w:spacing w:before="0" w:after="0" w:line="360" w:lineRule="auto"/>
        <w:ind w:left="1440"/>
        <w:rPr>
          <w:rFonts w:ascii="Times New Roman" w:hAnsi="Times New Roman" w:cs="Times New Roman"/>
        </w:rPr>
      </w:pPr>
      <w:r w:rsidRPr="009C1715">
        <w:rPr>
          <w:rFonts w:ascii="Times New Roman" w:hAnsi="Times New Roman" w:cs="Times New Roman"/>
        </w:rPr>
        <w:t>}</w:t>
      </w:r>
    </w:p>
    <w:p w14:paraId="08EBF51B" w14:textId="77777777" w:rsidR="009C1715" w:rsidRDefault="009C1715" w:rsidP="005B398B">
      <w:pPr>
        <w:pStyle w:val="Nidungvnbn"/>
        <w:keepNext/>
        <w:keepLines/>
        <w:rPr>
          <w:lang w:eastAsia="vi-VN"/>
        </w:rPr>
      </w:pPr>
    </w:p>
    <w:p w14:paraId="3DCD8455" w14:textId="79B1A4B7" w:rsidR="009C1715" w:rsidRDefault="009C1715">
      <w:pPr>
        <w:pStyle w:val="Nidungvnbn"/>
        <w:keepNext/>
        <w:keepLines/>
        <w:numPr>
          <w:ilvl w:val="0"/>
          <w:numId w:val="3"/>
        </w:numPr>
        <w:rPr>
          <w:lang w:eastAsia="vi-VN"/>
        </w:rPr>
      </w:pPr>
      <w:r>
        <w:rPr>
          <w:lang w:eastAsia="vi-VN"/>
        </w:rPr>
        <w:t>Thông tin API trả về như sau :</w:t>
      </w:r>
    </w:p>
    <w:p w14:paraId="5DA874C1"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w:t>
      </w:r>
    </w:p>
    <w:p w14:paraId="22940108"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"code": 200,</w:t>
      </w:r>
    </w:p>
    <w:p w14:paraId="22F85F7B"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"message": "Tạo ngành nghề thành công",</w:t>
      </w:r>
    </w:p>
    <w:p w14:paraId="2D73C7C7"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"status_resposse": true,</w:t>
      </w:r>
    </w:p>
    <w:p w14:paraId="4DC3EBD1"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"data": {</w:t>
      </w:r>
    </w:p>
    <w:p w14:paraId="703A988D"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"id": "1",</w:t>
      </w:r>
    </w:p>
    <w:p w14:paraId="12FB3B15"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"majors_name": "Kế Toán",</w:t>
      </w:r>
    </w:p>
    <w:p w14:paraId="4B1650CC"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"is_active": true,</w:t>
      </w:r>
    </w:p>
    <w:p w14:paraId="3226767B"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"is_delete": false,</w:t>
      </w:r>
    </w:p>
    <w:p w14:paraId="089C1465"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"create_date": "2023-01-02T00:00:00.000Z",</w:t>
      </w:r>
    </w:p>
    <w:p w14:paraId="66C713A5"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"create_user": "5"</w:t>
      </w:r>
    </w:p>
    <w:p w14:paraId="7E49A08A" w14:textId="77777777" w:rsidR="00D260A1" w:rsidRPr="00D260A1"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 xml:space="preserve">  }</w:t>
      </w:r>
    </w:p>
    <w:p w14:paraId="13408D24" w14:textId="55B0E867" w:rsidR="009C1715" w:rsidRDefault="00D260A1" w:rsidP="00156031">
      <w:pPr>
        <w:pStyle w:val="Code"/>
        <w:keepNext/>
        <w:keepLines/>
        <w:spacing w:before="0" w:after="0" w:line="360" w:lineRule="auto"/>
        <w:ind w:left="1440"/>
        <w:rPr>
          <w:rFonts w:ascii="Times New Roman" w:hAnsi="Times New Roman" w:cs="Times New Roman"/>
        </w:rPr>
      </w:pPr>
      <w:r w:rsidRPr="00D260A1">
        <w:rPr>
          <w:rFonts w:ascii="Times New Roman" w:hAnsi="Times New Roman" w:cs="Times New Roman"/>
        </w:rPr>
        <w:t>}</w:t>
      </w:r>
    </w:p>
    <w:p w14:paraId="7ED0A183" w14:textId="24D12696" w:rsidR="00E6038D" w:rsidRPr="00E6038D" w:rsidRDefault="00E6038D" w:rsidP="00E6038D">
      <w:pPr>
        <w:rPr>
          <w:lang w:val="vi-VN" w:eastAsia="vi-VN"/>
        </w:rPr>
      </w:pPr>
    </w:p>
    <w:p w14:paraId="06C2160C" w14:textId="5ED47DC2" w:rsidR="00E6038D" w:rsidRDefault="00E6038D" w:rsidP="00E6038D">
      <w:pPr>
        <w:rPr>
          <w:rFonts w:eastAsiaTheme="majorEastAsia"/>
          <w:sz w:val="23"/>
          <w:szCs w:val="23"/>
          <w:lang w:val="vi-VN" w:eastAsia="vi-VN"/>
        </w:rPr>
      </w:pPr>
    </w:p>
    <w:p w14:paraId="18E96C8C" w14:textId="7879A4A8" w:rsidR="00E6038D" w:rsidRDefault="00E6038D" w:rsidP="00E45FD8">
      <w:pPr>
        <w:pStyle w:val="Nidungvnbn"/>
        <w:keepNext/>
        <w:keepLines/>
        <w:rPr>
          <w:lang w:eastAsia="vi-VN"/>
        </w:rPr>
      </w:pPr>
      <w:r>
        <w:rPr>
          <w:lang w:eastAsia="vi-VN"/>
        </w:rPr>
        <w:lastRenderedPageBreak/>
        <w:t>API cập nhật lại thông tin ngành nghề</w:t>
      </w:r>
    </w:p>
    <w:p w14:paraId="6DAEA7D5" w14:textId="1369A87C" w:rsidR="00E6038D" w:rsidRDefault="00E6038D">
      <w:pPr>
        <w:pStyle w:val="Nidungvnbn"/>
        <w:keepNext/>
        <w:keepLines/>
        <w:numPr>
          <w:ilvl w:val="0"/>
          <w:numId w:val="3"/>
        </w:numPr>
        <w:rPr>
          <w:lang w:eastAsia="vi-VN"/>
        </w:rPr>
      </w:pPr>
      <w:r>
        <w:rPr>
          <w:lang w:eastAsia="vi-VN"/>
        </w:rPr>
        <w:t>Cách gọi API với đường dẫn /majors với phương thức PUT</w:t>
      </w:r>
    </w:p>
    <w:p w14:paraId="1954FC6D"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PUT {{api_local}}/majors</w:t>
      </w:r>
    </w:p>
    <w:p w14:paraId="6C64A04F"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Content-Type: application/json</w:t>
      </w:r>
    </w:p>
    <w:p w14:paraId="6B66F82C" w14:textId="12763CFB" w:rsidR="00E6038D" w:rsidRPr="00E6038D" w:rsidRDefault="00E6038D" w:rsidP="00E206EF">
      <w:pPr>
        <w:pStyle w:val="Code"/>
        <w:keepNext/>
        <w:keepLines/>
        <w:spacing w:before="0" w:after="0" w:line="360" w:lineRule="auto"/>
        <w:ind w:left="1440"/>
        <w:rPr>
          <w:rFonts w:ascii="Times New Roman" w:hAnsi="Times New Roman" w:cs="Times New Roman"/>
          <w:lang w:val="en-US"/>
        </w:rPr>
      </w:pPr>
      <w:r w:rsidRPr="00E6038D">
        <w:rPr>
          <w:rFonts w:ascii="Times New Roman" w:hAnsi="Times New Roman" w:cs="Times New Roman"/>
        </w:rPr>
        <w:t>Authorization: 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684BAB64"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p>
    <w:p w14:paraId="39FAFB76"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w:t>
      </w:r>
    </w:p>
    <w:p w14:paraId="6C8DB96D"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    "majors_id" : 1,</w:t>
      </w:r>
    </w:p>
    <w:p w14:paraId="140F8974"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    "majors_name" : "Kế Toán cập nhật"</w:t>
      </w:r>
    </w:p>
    <w:p w14:paraId="3318EE8C" w14:textId="77777777" w:rsidR="00E6038D" w:rsidRPr="00E6038D" w:rsidRDefault="00E6038D" w:rsidP="00E206EF">
      <w:pPr>
        <w:pStyle w:val="Code"/>
        <w:keepNext/>
        <w:keepLines/>
        <w:spacing w:before="0" w:after="0" w:line="360" w:lineRule="auto"/>
        <w:ind w:left="1440"/>
        <w:rPr>
          <w:rFonts w:ascii="Times New Roman" w:hAnsi="Times New Roman" w:cs="Times New Roman"/>
        </w:rPr>
      </w:pPr>
      <w:r w:rsidRPr="00E6038D">
        <w:rPr>
          <w:rFonts w:ascii="Times New Roman" w:hAnsi="Times New Roman" w:cs="Times New Roman"/>
        </w:rPr>
        <w:t>}</w:t>
      </w:r>
    </w:p>
    <w:p w14:paraId="51F4354D" w14:textId="3AD3A54D" w:rsidR="00E6038D" w:rsidRDefault="00CC7B3B" w:rsidP="00E70E50">
      <w:pPr>
        <w:pStyle w:val="Nidungvnbn"/>
        <w:keepNext/>
        <w:keepLines/>
        <w:rPr>
          <w:lang w:eastAsia="vi-VN"/>
        </w:rPr>
      </w:pPr>
      <w:r>
        <w:rPr>
          <w:lang w:eastAsia="vi-VN"/>
        </w:rPr>
        <w:t>Thông tin API trả về như sau</w:t>
      </w:r>
    </w:p>
    <w:p w14:paraId="6A09E5BF"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w:t>
      </w:r>
    </w:p>
    <w:p w14:paraId="18BFD10B"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"code": 200,</w:t>
      </w:r>
    </w:p>
    <w:p w14:paraId="11C341C1"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"message": "cập nhật ngành nghề thành công",</w:t>
      </w:r>
    </w:p>
    <w:p w14:paraId="0ABE49C8"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"status_resposse": true,</w:t>
      </w:r>
    </w:p>
    <w:p w14:paraId="412127C4"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"data": {</w:t>
      </w:r>
    </w:p>
    <w:p w14:paraId="2FFF6731"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"id": "1",</w:t>
      </w:r>
    </w:p>
    <w:p w14:paraId="7426863C"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"majors_name": "Kế Toán cập nhật",</w:t>
      </w:r>
    </w:p>
    <w:p w14:paraId="04F897EC"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"is_active": true,</w:t>
      </w:r>
    </w:p>
    <w:p w14:paraId="4FE8F068"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"is_delete": false,</w:t>
      </w:r>
    </w:p>
    <w:p w14:paraId="365B9E0C"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"create_date": "2023-01-02T00:00:00.000Z",</w:t>
      </w:r>
    </w:p>
    <w:p w14:paraId="73CB0B26"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"create_user": "5",</w:t>
      </w:r>
    </w:p>
    <w:p w14:paraId="4F779402"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"update_date": "2023-01-02T00:00:00.000Z",</w:t>
      </w:r>
    </w:p>
    <w:p w14:paraId="6616022B" w14:textId="3D58456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"update_user": "5",</w:t>
      </w:r>
    </w:p>
    <w:p w14:paraId="755E0B9A" w14:textId="77777777" w:rsidR="00815A14" w:rsidRPr="00815A14"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 xml:space="preserve">  }</w:t>
      </w:r>
    </w:p>
    <w:p w14:paraId="64795077" w14:textId="5D914784" w:rsidR="00CC7B3B" w:rsidRDefault="00815A14" w:rsidP="006347FE">
      <w:pPr>
        <w:pStyle w:val="Code"/>
        <w:keepNext/>
        <w:keepLines/>
        <w:spacing w:before="0" w:after="0" w:line="360" w:lineRule="auto"/>
        <w:ind w:left="1440"/>
        <w:rPr>
          <w:rFonts w:ascii="Times New Roman" w:hAnsi="Times New Roman" w:cs="Times New Roman"/>
        </w:rPr>
      </w:pPr>
      <w:r w:rsidRPr="00815A14">
        <w:rPr>
          <w:rFonts w:ascii="Times New Roman" w:hAnsi="Times New Roman" w:cs="Times New Roman"/>
        </w:rPr>
        <w:t>}</w:t>
      </w:r>
    </w:p>
    <w:p w14:paraId="29717616" w14:textId="00CBE963" w:rsidR="006A78A3" w:rsidRPr="006A78A3" w:rsidRDefault="006A78A3" w:rsidP="006A78A3">
      <w:pPr>
        <w:rPr>
          <w:lang w:eastAsia="vi-VN"/>
        </w:rPr>
      </w:pPr>
    </w:p>
    <w:p w14:paraId="29C521B4" w14:textId="0AAACCB6" w:rsidR="006A78A3" w:rsidRDefault="006A78A3" w:rsidP="006A78A3">
      <w:pPr>
        <w:rPr>
          <w:rFonts w:eastAsiaTheme="majorEastAsia"/>
          <w:sz w:val="23"/>
          <w:szCs w:val="23"/>
          <w:lang w:val="vi-VN" w:eastAsia="vi-VN"/>
        </w:rPr>
      </w:pPr>
    </w:p>
    <w:p w14:paraId="557C2AAF" w14:textId="1AC552CF" w:rsidR="006A78A3" w:rsidRDefault="006A78A3" w:rsidP="00F570FE">
      <w:pPr>
        <w:pStyle w:val="Nidungvnbn"/>
        <w:keepNext/>
        <w:keepLines/>
        <w:rPr>
          <w:lang w:eastAsia="vi-VN"/>
        </w:rPr>
      </w:pPr>
      <w:r>
        <w:rPr>
          <w:lang w:eastAsia="vi-VN"/>
        </w:rPr>
        <w:lastRenderedPageBreak/>
        <w:t>API xóa loại nghề nghiệp</w:t>
      </w:r>
    </w:p>
    <w:p w14:paraId="1F0691F6" w14:textId="317950F2" w:rsidR="006A78A3" w:rsidRDefault="006A78A3">
      <w:pPr>
        <w:pStyle w:val="Nidungvnbn"/>
        <w:keepNext/>
        <w:keepLines/>
        <w:numPr>
          <w:ilvl w:val="0"/>
          <w:numId w:val="3"/>
        </w:numPr>
        <w:rPr>
          <w:lang w:eastAsia="vi-VN"/>
        </w:rPr>
      </w:pPr>
      <w:r>
        <w:rPr>
          <w:lang w:eastAsia="vi-VN"/>
        </w:rPr>
        <w:t>Cách gọi API với đường dẫn /majors/delete với phương thức POST</w:t>
      </w:r>
    </w:p>
    <w:p w14:paraId="6EBF7F87" w14:textId="77777777"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POST {{api_local}}/majors/delete</w:t>
      </w:r>
    </w:p>
    <w:p w14:paraId="438C601E" w14:textId="77777777"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Content-Type: application/json</w:t>
      </w:r>
    </w:p>
    <w:p w14:paraId="5180669B" w14:textId="3B42026F"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 xml:space="preserve">Authorization: </w:t>
      </w:r>
      <w:r w:rsidRPr="00E6038D">
        <w:rPr>
          <w:rFonts w:ascii="Times New Roman" w:hAnsi="Times New Roman" w:cs="Times New Roman"/>
        </w:rPr>
        <w:t>Bearer</w:t>
      </w:r>
      <w:r>
        <w:rPr>
          <w:rFonts w:ascii="Times New Roman" w:hAnsi="Times New Roman" w:cs="Times New Roman"/>
          <w:lang w:val="en-US"/>
        </w:rPr>
        <w:t xml:space="preserve"> </w:t>
      </w:r>
      <w:r w:rsidRPr="000808E8">
        <w:rPr>
          <w:rFonts w:ascii="Times New Roman" w:hAnsi="Times New Roman" w:cs="Times New Roman"/>
          <w:lang w:val="en-US"/>
        </w:rPr>
        <w:t>AccessToken được trả về</w:t>
      </w:r>
    </w:p>
    <w:p w14:paraId="45ED200D" w14:textId="77777777"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w:t>
      </w:r>
    </w:p>
    <w:p w14:paraId="34F36119" w14:textId="77777777"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    "majors_id" : 1</w:t>
      </w:r>
    </w:p>
    <w:p w14:paraId="77E0D5C5" w14:textId="77777777" w:rsidR="006C133B" w:rsidRPr="006C133B" w:rsidRDefault="006C133B" w:rsidP="000624D2">
      <w:pPr>
        <w:pStyle w:val="Code"/>
        <w:keepNext/>
        <w:keepLines/>
        <w:spacing w:before="0" w:after="0" w:line="360" w:lineRule="auto"/>
        <w:ind w:left="1440"/>
        <w:rPr>
          <w:rFonts w:ascii="Times New Roman" w:hAnsi="Times New Roman" w:cs="Times New Roman"/>
        </w:rPr>
      </w:pPr>
      <w:r w:rsidRPr="006C133B">
        <w:rPr>
          <w:rFonts w:ascii="Times New Roman" w:hAnsi="Times New Roman" w:cs="Times New Roman"/>
        </w:rPr>
        <w:t>}</w:t>
      </w:r>
    </w:p>
    <w:p w14:paraId="6F4A7E7D" w14:textId="0CB9B5B3" w:rsidR="006A78A3" w:rsidRDefault="006C133B">
      <w:pPr>
        <w:pStyle w:val="Nidungvnbn"/>
        <w:keepNext/>
        <w:keepLines/>
        <w:numPr>
          <w:ilvl w:val="0"/>
          <w:numId w:val="3"/>
        </w:numPr>
        <w:rPr>
          <w:lang w:eastAsia="vi-VN"/>
        </w:rPr>
      </w:pPr>
      <w:r>
        <w:rPr>
          <w:lang w:eastAsia="vi-VN"/>
        </w:rPr>
        <w:t>Thông tin API trả về như sau</w:t>
      </w:r>
    </w:p>
    <w:p w14:paraId="358705A5"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w:t>
      </w:r>
    </w:p>
    <w:p w14:paraId="17F05952"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"code": 200,</w:t>
      </w:r>
    </w:p>
    <w:p w14:paraId="7A9F521D"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"message": "Xóa ngành nghề thành công",</w:t>
      </w:r>
    </w:p>
    <w:p w14:paraId="4D1E0CA2"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"status_resposse": true,</w:t>
      </w:r>
    </w:p>
    <w:p w14:paraId="14D7847C"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"data": {</w:t>
      </w:r>
    </w:p>
    <w:p w14:paraId="2B025686"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"id": "1",</w:t>
      </w:r>
    </w:p>
    <w:p w14:paraId="13BE257A"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"majors_name": "Kế Toán cập nhật",</w:t>
      </w:r>
    </w:p>
    <w:p w14:paraId="00B08826"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"is_active": false,</w:t>
      </w:r>
    </w:p>
    <w:p w14:paraId="0F63D095"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"is_delete": true,</w:t>
      </w:r>
    </w:p>
    <w:p w14:paraId="03458F25"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"create_date": "2023-01-02T00:00:00.000Z",</w:t>
      </w:r>
    </w:p>
    <w:p w14:paraId="1E912119"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"create_user": "5",</w:t>
      </w:r>
    </w:p>
    <w:p w14:paraId="40AF8314"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"update_date": "2023-01-02T00:00:00.000Z",</w:t>
      </w:r>
    </w:p>
    <w:p w14:paraId="284477F0"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"update_user": "5",</w:t>
      </w:r>
    </w:p>
    <w:p w14:paraId="65B9EFED"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"delete_date": "2023-01-02T00:00:00.000Z",</w:t>
      </w:r>
    </w:p>
    <w:p w14:paraId="29364AB7"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"delete_user": "5"</w:t>
      </w:r>
    </w:p>
    <w:p w14:paraId="22DD0C60" w14:textId="77777777" w:rsidR="00790D95" w:rsidRPr="00790D95"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 xml:space="preserve">  }</w:t>
      </w:r>
    </w:p>
    <w:p w14:paraId="1731FB47" w14:textId="363FAC65" w:rsidR="006C133B" w:rsidRDefault="00790D95" w:rsidP="000624D2">
      <w:pPr>
        <w:pStyle w:val="Code"/>
        <w:keepNext/>
        <w:keepLines/>
        <w:spacing w:before="0" w:after="0" w:line="360" w:lineRule="auto"/>
        <w:ind w:left="1440"/>
        <w:rPr>
          <w:rFonts w:ascii="Times New Roman" w:hAnsi="Times New Roman" w:cs="Times New Roman"/>
        </w:rPr>
      </w:pPr>
      <w:r w:rsidRPr="00790D95">
        <w:rPr>
          <w:rFonts w:ascii="Times New Roman" w:hAnsi="Times New Roman" w:cs="Times New Roman"/>
        </w:rPr>
        <w:t>}</w:t>
      </w:r>
    </w:p>
    <w:p w14:paraId="43C56DB4" w14:textId="080E6DCF" w:rsidR="00455BEA" w:rsidRPr="00455BEA" w:rsidRDefault="00455BEA" w:rsidP="00455BEA">
      <w:pPr>
        <w:rPr>
          <w:lang w:val="vi-VN" w:eastAsia="vi-VN"/>
        </w:rPr>
      </w:pPr>
    </w:p>
    <w:p w14:paraId="2C974264" w14:textId="41DAC5E7" w:rsidR="00455BEA" w:rsidRDefault="00455BEA" w:rsidP="00455BEA">
      <w:pPr>
        <w:rPr>
          <w:rFonts w:eastAsiaTheme="majorEastAsia"/>
          <w:sz w:val="23"/>
          <w:szCs w:val="23"/>
          <w:lang w:val="vi-VN" w:eastAsia="vi-VN"/>
        </w:rPr>
      </w:pPr>
    </w:p>
    <w:p w14:paraId="00E70504" w14:textId="57564357" w:rsidR="00455BEA" w:rsidRDefault="00455BEA" w:rsidP="00624206">
      <w:pPr>
        <w:pStyle w:val="Nidungvnbn"/>
        <w:keepNext/>
        <w:keepLines/>
        <w:rPr>
          <w:lang w:eastAsia="vi-VN"/>
        </w:rPr>
      </w:pPr>
      <w:r>
        <w:rPr>
          <w:lang w:eastAsia="vi-VN"/>
        </w:rPr>
        <w:lastRenderedPageBreak/>
        <w:t>API lấy danh sách loại nghề nghiệp</w:t>
      </w:r>
    </w:p>
    <w:p w14:paraId="23623ECB" w14:textId="65568B57" w:rsidR="00455BEA" w:rsidRDefault="005D32B9">
      <w:pPr>
        <w:pStyle w:val="Nidungvnbn"/>
        <w:keepNext/>
        <w:keepLines/>
        <w:numPr>
          <w:ilvl w:val="0"/>
          <w:numId w:val="3"/>
        </w:numPr>
        <w:rPr>
          <w:lang w:eastAsia="vi-VN"/>
        </w:rPr>
      </w:pPr>
      <w:r>
        <w:rPr>
          <w:lang w:eastAsia="vi-VN"/>
        </w:rPr>
        <w:t>Cách gọi API với đường dẫn /majors với phương thức GET</w:t>
      </w:r>
    </w:p>
    <w:p w14:paraId="198C4402" w14:textId="77777777" w:rsidR="008133BA" w:rsidRPr="008133BA" w:rsidRDefault="008133BA" w:rsidP="001553A5">
      <w:pPr>
        <w:pStyle w:val="Code"/>
        <w:keepNext/>
        <w:keepLines/>
        <w:spacing w:before="0" w:after="0" w:line="360" w:lineRule="auto"/>
        <w:ind w:left="1440"/>
        <w:rPr>
          <w:rFonts w:ascii="Times New Roman" w:hAnsi="Times New Roman" w:cs="Times New Roman"/>
        </w:rPr>
      </w:pPr>
      <w:r w:rsidRPr="008133BA">
        <w:rPr>
          <w:rFonts w:ascii="Times New Roman" w:hAnsi="Times New Roman" w:cs="Times New Roman"/>
        </w:rPr>
        <w:t>GET {{api_local}}/majors</w:t>
      </w:r>
    </w:p>
    <w:p w14:paraId="3556E9BF" w14:textId="2BD6D572" w:rsidR="008133BA" w:rsidRPr="008133BA" w:rsidRDefault="008133BA" w:rsidP="001553A5">
      <w:pPr>
        <w:pStyle w:val="Code"/>
        <w:keepNext/>
        <w:keepLines/>
        <w:spacing w:before="0" w:after="0" w:line="360" w:lineRule="auto"/>
        <w:ind w:left="1440"/>
        <w:rPr>
          <w:rFonts w:ascii="Times New Roman" w:hAnsi="Times New Roman" w:cs="Times New Roman"/>
        </w:rPr>
      </w:pPr>
      <w:r w:rsidRPr="008133BA">
        <w:rPr>
          <w:rFonts w:ascii="Times New Roman" w:hAnsi="Times New Roman" w:cs="Times New Roman"/>
        </w:rPr>
        <w:t>Content-Type: application/json</w:t>
      </w:r>
    </w:p>
    <w:p w14:paraId="5F17ED6F" w14:textId="06E8186A" w:rsidR="005D32B9" w:rsidRDefault="00E95816">
      <w:pPr>
        <w:pStyle w:val="Nidungvnbn"/>
        <w:keepNext/>
        <w:keepLines/>
        <w:numPr>
          <w:ilvl w:val="0"/>
          <w:numId w:val="3"/>
        </w:numPr>
        <w:rPr>
          <w:lang w:eastAsia="vi-VN"/>
        </w:rPr>
      </w:pPr>
      <w:r>
        <w:rPr>
          <w:lang w:eastAsia="vi-VN"/>
        </w:rPr>
        <w:t>Thông tin API trả về như sau:</w:t>
      </w:r>
    </w:p>
    <w:p w14:paraId="6D8D7E1F"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w:t>
      </w:r>
    </w:p>
    <w:p w14:paraId="682C6AA3"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"code": 200,</w:t>
      </w:r>
    </w:p>
    <w:p w14:paraId="0B03E754"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"message": "Lấy danh sách thành công",</w:t>
      </w:r>
    </w:p>
    <w:p w14:paraId="2FCE3B83"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"status_resposse": true,</w:t>
      </w:r>
    </w:p>
    <w:p w14:paraId="15CDDAB2"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"data": [</w:t>
      </w:r>
    </w:p>
    <w:p w14:paraId="154BAACB"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w:t>
      </w:r>
    </w:p>
    <w:p w14:paraId="12E3F634"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"id": "2",</w:t>
      </w:r>
    </w:p>
    <w:p w14:paraId="4E68F52B"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"majors_name": "Lập Trình Viên",</w:t>
      </w:r>
    </w:p>
    <w:p w14:paraId="2B924904"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"is_active": true,</w:t>
      </w:r>
    </w:p>
    <w:p w14:paraId="2607E27D"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"is_delete": false,</w:t>
      </w:r>
    </w:p>
    <w:p w14:paraId="1788AC8E"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"create_date": "2023-01-02T00:00:00.000Z",</w:t>
      </w:r>
    </w:p>
    <w:p w14:paraId="71508093"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"create_user": "5"</w:t>
      </w:r>
    </w:p>
    <w:p w14:paraId="38618210"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w:t>
      </w:r>
    </w:p>
    <w:p w14:paraId="0FC760A1"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w:t>
      </w:r>
    </w:p>
    <w:p w14:paraId="6ED2B888"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"id": "3",</w:t>
      </w:r>
    </w:p>
    <w:p w14:paraId="24FE3484"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"majors_name": "Quản Trị Nhà Hàng",</w:t>
      </w:r>
    </w:p>
    <w:p w14:paraId="47317036"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"is_active": true,</w:t>
      </w:r>
    </w:p>
    <w:p w14:paraId="4EAAB3AA"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"is_delete": false,</w:t>
      </w:r>
    </w:p>
    <w:p w14:paraId="05BB57C1"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"create_date": "2023-01-02T00:00:00.000Z",</w:t>
      </w:r>
    </w:p>
    <w:p w14:paraId="7F22362A"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"create_user": "5"</w:t>
      </w:r>
    </w:p>
    <w:p w14:paraId="5E84EC28" w14:textId="77777777" w:rsidR="00E95816" w:rsidRPr="00E95816" w:rsidRDefault="00E95816" w:rsidP="001553A5">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w:t>
      </w:r>
    </w:p>
    <w:p w14:paraId="18D1E567" w14:textId="06351ED1" w:rsidR="00E95816" w:rsidRDefault="00E95816" w:rsidP="009167FE">
      <w:pPr>
        <w:pStyle w:val="Code"/>
        <w:keepNext/>
        <w:keepLines/>
        <w:spacing w:before="0" w:after="0" w:line="360" w:lineRule="auto"/>
        <w:ind w:left="1440"/>
        <w:rPr>
          <w:rFonts w:ascii="Times New Roman" w:hAnsi="Times New Roman" w:cs="Times New Roman"/>
        </w:rPr>
      </w:pPr>
      <w:r w:rsidRPr="00E95816">
        <w:rPr>
          <w:rFonts w:ascii="Times New Roman" w:hAnsi="Times New Roman" w:cs="Times New Roman"/>
        </w:rPr>
        <w:t xml:space="preserve">  ]</w:t>
      </w:r>
      <w:r w:rsidR="009167FE">
        <w:rPr>
          <w:rFonts w:ascii="Times New Roman" w:hAnsi="Times New Roman" w:cs="Times New Roman"/>
          <w:lang w:val="en-US"/>
        </w:rPr>
        <w:t xml:space="preserve"> </w:t>
      </w:r>
      <w:r w:rsidRPr="00E95816">
        <w:rPr>
          <w:rFonts w:ascii="Times New Roman" w:hAnsi="Times New Roman" w:cs="Times New Roman"/>
        </w:rPr>
        <w:t>}</w:t>
      </w:r>
    </w:p>
    <w:p w14:paraId="39E47E17" w14:textId="40B9EB5C" w:rsidR="00065E30" w:rsidRDefault="00065E30" w:rsidP="00F26BFC">
      <w:pPr>
        <w:pStyle w:val="Nidungvnbn"/>
        <w:rPr>
          <w:lang w:eastAsia="vi-VN"/>
        </w:rPr>
      </w:pPr>
    </w:p>
    <w:p w14:paraId="37870D20" w14:textId="3E8D38EE" w:rsidR="00F26BFC" w:rsidRDefault="00F26BFC" w:rsidP="00D035CA">
      <w:pPr>
        <w:pStyle w:val="Nidungvnbn"/>
        <w:rPr>
          <w:lang w:eastAsia="vi-VN"/>
        </w:rPr>
      </w:pPr>
      <w:r>
        <w:rPr>
          <w:lang w:eastAsia="vi-VN"/>
        </w:rPr>
        <w:t>API Lấy danh sách các tỉnh thành</w:t>
      </w:r>
    </w:p>
    <w:p w14:paraId="03CDC15D" w14:textId="586885D0" w:rsidR="00F26BFC" w:rsidRDefault="00F26BFC">
      <w:pPr>
        <w:pStyle w:val="Nidungvnbn"/>
        <w:numPr>
          <w:ilvl w:val="0"/>
          <w:numId w:val="3"/>
        </w:numPr>
        <w:rPr>
          <w:lang w:eastAsia="vi-VN"/>
        </w:rPr>
      </w:pPr>
      <w:r>
        <w:rPr>
          <w:lang w:eastAsia="vi-VN"/>
        </w:rPr>
        <w:t>Cách gọi API với đường dẫn /address/provinces với phương thức GET</w:t>
      </w:r>
    </w:p>
    <w:p w14:paraId="55DE9237" w14:textId="77777777" w:rsidR="006044DF" w:rsidRPr="006044DF" w:rsidRDefault="006044DF" w:rsidP="008C3CDC">
      <w:pPr>
        <w:pStyle w:val="Code"/>
        <w:spacing w:before="0" w:after="0" w:line="360" w:lineRule="auto"/>
        <w:ind w:left="1440"/>
        <w:rPr>
          <w:rFonts w:ascii="Times New Roman" w:hAnsi="Times New Roman" w:cs="Times New Roman"/>
        </w:rPr>
      </w:pPr>
      <w:r w:rsidRPr="006044DF">
        <w:rPr>
          <w:rFonts w:ascii="Times New Roman" w:hAnsi="Times New Roman" w:cs="Times New Roman"/>
        </w:rPr>
        <w:t>GET {{api_local}}/address/provinces</w:t>
      </w:r>
    </w:p>
    <w:p w14:paraId="569C3E11" w14:textId="77777777" w:rsidR="006044DF" w:rsidRPr="006044DF" w:rsidRDefault="006044DF" w:rsidP="008C3CDC">
      <w:pPr>
        <w:pStyle w:val="Code"/>
        <w:spacing w:before="0" w:after="0" w:line="360" w:lineRule="auto"/>
        <w:ind w:left="1440"/>
        <w:rPr>
          <w:rFonts w:ascii="Times New Roman" w:hAnsi="Times New Roman" w:cs="Times New Roman"/>
        </w:rPr>
      </w:pPr>
      <w:r w:rsidRPr="006044DF">
        <w:rPr>
          <w:rFonts w:ascii="Times New Roman" w:hAnsi="Times New Roman" w:cs="Times New Roman"/>
        </w:rPr>
        <w:t>Content-Type: application/json</w:t>
      </w:r>
    </w:p>
    <w:p w14:paraId="631507D9" w14:textId="77777777" w:rsidR="00B3279C" w:rsidRDefault="00B3279C" w:rsidP="00B3279C">
      <w:pPr>
        <w:pStyle w:val="Nidungvnbn"/>
        <w:rPr>
          <w:lang w:eastAsia="vi-VN"/>
        </w:rPr>
      </w:pPr>
    </w:p>
    <w:p w14:paraId="0058B5AA" w14:textId="11F27B93" w:rsidR="00B3279C" w:rsidRDefault="00B3279C">
      <w:pPr>
        <w:pStyle w:val="Nidungvnbn"/>
        <w:numPr>
          <w:ilvl w:val="0"/>
          <w:numId w:val="3"/>
        </w:numPr>
        <w:rPr>
          <w:lang w:eastAsia="vi-VN"/>
        </w:rPr>
      </w:pPr>
      <w:r>
        <w:rPr>
          <w:lang w:eastAsia="vi-VN"/>
        </w:rPr>
        <w:t>Thông tin API trả về như sau</w:t>
      </w:r>
      <w:r w:rsidR="00AB63D9">
        <w:rPr>
          <w:lang w:eastAsia="vi-VN"/>
        </w:rPr>
        <w:t>:</w:t>
      </w:r>
    </w:p>
    <w:p w14:paraId="20637D4C"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w:t>
      </w:r>
    </w:p>
    <w:p w14:paraId="23CA925F"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"code": 200,</w:t>
      </w:r>
    </w:p>
    <w:p w14:paraId="2D5DFE1C"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"message": "Lấy danh sách tỉnh/Thành thành công",</w:t>
      </w:r>
    </w:p>
    <w:p w14:paraId="09EA4979"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"status_resposse": true,</w:t>
      </w:r>
    </w:p>
    <w:p w14:paraId="7C115D80"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"data": [</w:t>
      </w:r>
    </w:p>
    <w:p w14:paraId="413D00B2"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w:t>
      </w:r>
    </w:p>
    <w:p w14:paraId="5C50769E"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"id": "1",</w:t>
      </w:r>
    </w:p>
    <w:p w14:paraId="15E36FF5"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"code": "01",</w:t>
      </w:r>
    </w:p>
    <w:p w14:paraId="514AB456"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"name": "Hà Nội",</w:t>
      </w:r>
    </w:p>
    <w:p w14:paraId="39F53922"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"name_en": "Ha Noi",</w:t>
      </w:r>
    </w:p>
    <w:p w14:paraId="0F9DAACA"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"full_name": "Thành phố Hà Nội",</w:t>
      </w:r>
    </w:p>
    <w:p w14:paraId="2EADCE44"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"full_name_en": "Ha Noi City",</w:t>
      </w:r>
    </w:p>
    <w:p w14:paraId="5CCEDA19"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"code_name": "ha_noi",</w:t>
      </w:r>
    </w:p>
    <w:p w14:paraId="0691D14B"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"administrative_unit_id": 1,</w:t>
      </w:r>
    </w:p>
    <w:p w14:paraId="2316E66A"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"adminstrative_region_id": 3</w:t>
      </w:r>
    </w:p>
    <w:p w14:paraId="409244E1"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w:t>
      </w:r>
    </w:p>
    <w:p w14:paraId="46693372"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w:t>
      </w:r>
    </w:p>
    <w:p w14:paraId="4CE76FBC"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"id": "28",</w:t>
      </w:r>
    </w:p>
    <w:p w14:paraId="65B65889"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"code": "79",</w:t>
      </w:r>
    </w:p>
    <w:p w14:paraId="1F6F666C"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"name": "Hồ Chí Minh",</w:t>
      </w:r>
    </w:p>
    <w:p w14:paraId="0FB9113B"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"name_en": "Ho Chi Minh",</w:t>
      </w:r>
    </w:p>
    <w:p w14:paraId="49D6CFA9"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lastRenderedPageBreak/>
        <w:t xml:space="preserve">      "full_name": "Thành phố Hồ Chí Minh",</w:t>
      </w:r>
    </w:p>
    <w:p w14:paraId="50E96E52"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"full_name_en": "Ho Chi Minh City",</w:t>
      </w:r>
    </w:p>
    <w:p w14:paraId="263A1728"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"code_name": "ho_chi_minh",</w:t>
      </w:r>
    </w:p>
    <w:p w14:paraId="1D972B6E"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"administrative_unit_id": 1,</w:t>
      </w:r>
    </w:p>
    <w:p w14:paraId="4B69E2E4"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"adminstrative_region_id": 7</w:t>
      </w:r>
    </w:p>
    <w:p w14:paraId="38322D0E"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w:t>
      </w:r>
    </w:p>
    <w:p w14:paraId="77F73EF6"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 xml:space="preserve">  ]</w:t>
      </w:r>
    </w:p>
    <w:p w14:paraId="63374B24" w14:textId="77777777" w:rsidR="00AF4A60" w:rsidRPr="00AF4A60" w:rsidRDefault="00AF4A60" w:rsidP="00AF4A60">
      <w:pPr>
        <w:pStyle w:val="Code"/>
        <w:spacing w:before="0" w:after="0" w:line="360" w:lineRule="auto"/>
        <w:ind w:left="1440"/>
        <w:rPr>
          <w:rFonts w:ascii="Times New Roman" w:hAnsi="Times New Roman" w:cs="Times New Roman"/>
        </w:rPr>
      </w:pPr>
      <w:r w:rsidRPr="00AF4A60">
        <w:rPr>
          <w:rFonts w:ascii="Times New Roman" w:hAnsi="Times New Roman" w:cs="Times New Roman"/>
        </w:rPr>
        <w:t>}</w:t>
      </w:r>
    </w:p>
    <w:p w14:paraId="6CB703E0" w14:textId="77777777" w:rsidR="00493608" w:rsidRDefault="00493608" w:rsidP="00493608">
      <w:pPr>
        <w:pStyle w:val="Nidungvnbn"/>
        <w:rPr>
          <w:lang w:eastAsia="vi-VN"/>
        </w:rPr>
      </w:pPr>
    </w:p>
    <w:p w14:paraId="1EA68108" w14:textId="122EBD33" w:rsidR="00B3279C" w:rsidRDefault="00B3279C" w:rsidP="00AF4A60">
      <w:pPr>
        <w:pStyle w:val="Nidungvnbn"/>
        <w:rPr>
          <w:lang w:eastAsia="vi-VN"/>
        </w:rPr>
      </w:pPr>
      <w:r>
        <w:rPr>
          <w:lang w:eastAsia="vi-VN"/>
        </w:rPr>
        <w:t xml:space="preserve">API </w:t>
      </w:r>
      <w:r w:rsidR="00493608">
        <w:rPr>
          <w:lang w:eastAsia="vi-VN"/>
        </w:rPr>
        <w:t>l</w:t>
      </w:r>
      <w:r>
        <w:rPr>
          <w:lang w:eastAsia="vi-VN"/>
        </w:rPr>
        <w:t>ấy danh sách các quận/huyện trong tỉnh</w:t>
      </w:r>
    </w:p>
    <w:p w14:paraId="119A262A" w14:textId="10DBE3A2" w:rsidR="00B3279C" w:rsidRDefault="00B3279C">
      <w:pPr>
        <w:pStyle w:val="Nidungvnbn"/>
        <w:numPr>
          <w:ilvl w:val="0"/>
          <w:numId w:val="3"/>
        </w:numPr>
        <w:rPr>
          <w:lang w:eastAsia="vi-VN"/>
        </w:rPr>
      </w:pPr>
      <w:r>
        <w:rPr>
          <w:lang w:eastAsia="vi-VN"/>
        </w:rPr>
        <w:t>Cách gọi API với đường dẫn /address/district?province_code=</w:t>
      </w:r>
      <w:r w:rsidR="004972AF">
        <w:rPr>
          <w:lang w:eastAsia="vi-VN"/>
        </w:rPr>
        <w:t>{số}</w:t>
      </w:r>
      <w:r w:rsidR="00493608">
        <w:rPr>
          <w:lang w:eastAsia="vi-VN"/>
        </w:rPr>
        <w:t xml:space="preserve"> với phương thức GET</w:t>
      </w:r>
    </w:p>
    <w:p w14:paraId="00F7C789" w14:textId="3D3BC5EF" w:rsidR="001063F5" w:rsidRPr="00F85D11" w:rsidRDefault="001063F5" w:rsidP="008C3CDC">
      <w:pPr>
        <w:pStyle w:val="Code"/>
        <w:spacing w:before="0" w:after="0" w:line="360" w:lineRule="auto"/>
        <w:ind w:left="1440"/>
        <w:rPr>
          <w:rFonts w:ascii="Times New Roman" w:hAnsi="Times New Roman" w:cs="Times New Roman"/>
          <w:lang w:val="en-US"/>
        </w:rPr>
      </w:pPr>
      <w:r w:rsidRPr="001063F5">
        <w:rPr>
          <w:rFonts w:ascii="Times New Roman" w:hAnsi="Times New Roman" w:cs="Times New Roman"/>
        </w:rPr>
        <w:t>GET {{api_local}}/address/district?province_code=</w:t>
      </w:r>
      <w:r w:rsidR="00F85D11">
        <w:rPr>
          <w:rFonts w:ascii="Times New Roman" w:hAnsi="Times New Roman" w:cs="Times New Roman"/>
          <w:lang w:val="en-US"/>
        </w:rPr>
        <w:t>79</w:t>
      </w:r>
    </w:p>
    <w:p w14:paraId="262159DF" w14:textId="52985B35" w:rsidR="00BC7CF4" w:rsidRPr="000E770F" w:rsidRDefault="001063F5" w:rsidP="008C3CDC">
      <w:pPr>
        <w:pStyle w:val="Code"/>
        <w:spacing w:before="0" w:after="0" w:line="360" w:lineRule="auto"/>
        <w:ind w:left="1440"/>
        <w:rPr>
          <w:rFonts w:ascii="Times New Roman" w:hAnsi="Times New Roman" w:cs="Times New Roman"/>
        </w:rPr>
      </w:pPr>
      <w:r w:rsidRPr="001063F5">
        <w:rPr>
          <w:rFonts w:ascii="Times New Roman" w:hAnsi="Times New Roman" w:cs="Times New Roman"/>
        </w:rPr>
        <w:t>Content-Type: application/json</w:t>
      </w:r>
    </w:p>
    <w:p w14:paraId="5D902D43" w14:textId="4838E470" w:rsidR="00493608" w:rsidRDefault="00B3279C">
      <w:pPr>
        <w:pStyle w:val="Nidungvnbn"/>
        <w:numPr>
          <w:ilvl w:val="0"/>
          <w:numId w:val="3"/>
        </w:numPr>
        <w:rPr>
          <w:lang w:eastAsia="vi-VN"/>
        </w:rPr>
      </w:pPr>
      <w:r>
        <w:rPr>
          <w:lang w:eastAsia="vi-VN"/>
        </w:rPr>
        <w:t>Thông tin API trả về như sau</w:t>
      </w:r>
      <w:r w:rsidR="00AB63D9">
        <w:rPr>
          <w:lang w:eastAsia="vi-VN"/>
        </w:rPr>
        <w:t>:</w:t>
      </w:r>
    </w:p>
    <w:p w14:paraId="3EB65D59"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w:t>
      </w:r>
    </w:p>
    <w:p w14:paraId="7527F92B"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"code": 200,</w:t>
      </w:r>
    </w:p>
    <w:p w14:paraId="198EDEA9"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"message": "Lấy danh sách Quận/Huyện thành công",</w:t>
      </w:r>
    </w:p>
    <w:p w14:paraId="1900AC93"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"status_resposse": true,</w:t>
      </w:r>
    </w:p>
    <w:p w14:paraId="49E93933"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"data": [</w:t>
      </w:r>
    </w:p>
    <w:p w14:paraId="13444367"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w:t>
      </w:r>
    </w:p>
    <w:p w14:paraId="3CDA9325"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"id": "26",</w:t>
      </w:r>
    </w:p>
    <w:p w14:paraId="284BCC48"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"code": "760",</w:t>
      </w:r>
    </w:p>
    <w:p w14:paraId="7EE8B7D3"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"name": "1",</w:t>
      </w:r>
    </w:p>
    <w:p w14:paraId="40E11968"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"name_en": "1",</w:t>
      </w:r>
    </w:p>
    <w:p w14:paraId="16987916"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"full_name": "Quận 1",</w:t>
      </w:r>
    </w:p>
    <w:p w14:paraId="7269ED59"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"full_name_en": "District 1",</w:t>
      </w:r>
    </w:p>
    <w:p w14:paraId="64C35D8D"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lastRenderedPageBreak/>
        <w:t xml:space="preserve">      "code_name": "1",</w:t>
      </w:r>
    </w:p>
    <w:p w14:paraId="35E8CB8E"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"administrative_unit_id": 5,</w:t>
      </w:r>
    </w:p>
    <w:p w14:paraId="3ED5DE8D"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"province_code": "79"</w:t>
      </w:r>
    </w:p>
    <w:p w14:paraId="2DC7AA81"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    {</w:t>
      </w:r>
    </w:p>
    <w:p w14:paraId="5FE4E430"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"id": "570",</w:t>
      </w:r>
    </w:p>
    <w:p w14:paraId="6B12F0A8"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"code": "766",</w:t>
      </w:r>
    </w:p>
    <w:p w14:paraId="50A75A76"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"name": "Tân Bình",</w:t>
      </w:r>
    </w:p>
    <w:p w14:paraId="3F463D67"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"name_en": "Tan Binh",</w:t>
      </w:r>
    </w:p>
    <w:p w14:paraId="04AE7EC6"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"full_name": "Quận Tân Bình",</w:t>
      </w:r>
    </w:p>
    <w:p w14:paraId="35422A0D"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"full_name_en": "Tan Binh District",</w:t>
      </w:r>
    </w:p>
    <w:p w14:paraId="4654106F"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"code_name": "tan_binh",</w:t>
      </w:r>
    </w:p>
    <w:p w14:paraId="220758C1"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"administrative_unit_id": 5,</w:t>
      </w:r>
    </w:p>
    <w:p w14:paraId="0EE4A335"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"province_code": "79"</w:t>
      </w:r>
    </w:p>
    <w:p w14:paraId="7455D97B" w14:textId="77777777" w:rsidR="007B2BDF"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w:t>
      </w:r>
    </w:p>
    <w:p w14:paraId="49E3E3D5" w14:textId="1C852A7D" w:rsidR="006B3212" w:rsidRPr="007B2BDF" w:rsidRDefault="007B2BDF" w:rsidP="007B2BDF">
      <w:pPr>
        <w:pStyle w:val="Code"/>
        <w:spacing w:before="0" w:after="0" w:line="360" w:lineRule="auto"/>
        <w:ind w:left="1440"/>
        <w:rPr>
          <w:rFonts w:ascii="Times New Roman" w:hAnsi="Times New Roman" w:cs="Times New Roman"/>
        </w:rPr>
      </w:pPr>
      <w:r w:rsidRPr="007B2BDF">
        <w:rPr>
          <w:rFonts w:ascii="Times New Roman" w:hAnsi="Times New Roman" w:cs="Times New Roman"/>
        </w:rPr>
        <w:t xml:space="preserve">  ]}</w:t>
      </w:r>
    </w:p>
    <w:p w14:paraId="78CA00D9" w14:textId="2A4C3D99" w:rsidR="00B3279C" w:rsidRDefault="00493608">
      <w:pPr>
        <w:pStyle w:val="Nidungvnbn"/>
        <w:numPr>
          <w:ilvl w:val="0"/>
          <w:numId w:val="3"/>
        </w:numPr>
        <w:rPr>
          <w:lang w:eastAsia="vi-VN"/>
        </w:rPr>
      </w:pPr>
      <w:r>
        <w:rPr>
          <w:lang w:eastAsia="vi-VN"/>
        </w:rPr>
        <w:t>API lấy danh sách các phường xã trong quận/huyện</w:t>
      </w:r>
    </w:p>
    <w:p w14:paraId="5CC464CD" w14:textId="251340EC" w:rsidR="00493608" w:rsidRDefault="00493608">
      <w:pPr>
        <w:pStyle w:val="Nidungvnbn"/>
        <w:numPr>
          <w:ilvl w:val="1"/>
          <w:numId w:val="3"/>
        </w:numPr>
        <w:rPr>
          <w:lang w:eastAsia="vi-VN"/>
        </w:rPr>
      </w:pPr>
      <w:r>
        <w:rPr>
          <w:lang w:eastAsia="vi-VN"/>
        </w:rPr>
        <w:t xml:space="preserve">Cách gọi API với đường dẫn </w:t>
      </w:r>
      <w:r w:rsidR="004972AF">
        <w:rPr>
          <w:lang w:eastAsia="vi-VN"/>
        </w:rPr>
        <w:t>/address/ward?district_code = {số} với phương thức GET</w:t>
      </w:r>
    </w:p>
    <w:p w14:paraId="23C19F79" w14:textId="4B3DC74F" w:rsidR="001F26C2" w:rsidRPr="00B8701F" w:rsidRDefault="001F26C2" w:rsidP="008C3CDC">
      <w:pPr>
        <w:pStyle w:val="Code"/>
        <w:spacing w:before="0" w:after="0" w:line="360" w:lineRule="auto"/>
        <w:ind w:left="1440"/>
        <w:rPr>
          <w:rFonts w:ascii="Times New Roman" w:hAnsi="Times New Roman" w:cs="Times New Roman"/>
          <w:lang w:val="en-US"/>
        </w:rPr>
      </w:pPr>
      <w:r w:rsidRPr="00832A42">
        <w:rPr>
          <w:rFonts w:ascii="Times New Roman" w:hAnsi="Times New Roman" w:cs="Times New Roman"/>
        </w:rPr>
        <w:t>GET {{api_local}}/address/ward?district_code=</w:t>
      </w:r>
      <w:r w:rsidR="00B8701F">
        <w:rPr>
          <w:rFonts w:ascii="Times New Roman" w:hAnsi="Times New Roman" w:cs="Times New Roman"/>
          <w:lang w:val="en-US"/>
        </w:rPr>
        <w:t>760</w:t>
      </w:r>
    </w:p>
    <w:p w14:paraId="6EAE56AD" w14:textId="05F95DC5" w:rsidR="004972AF" w:rsidRPr="000A4651" w:rsidRDefault="001F26C2" w:rsidP="008C3CDC">
      <w:pPr>
        <w:pStyle w:val="Code"/>
        <w:spacing w:before="0" w:after="0" w:line="360" w:lineRule="auto"/>
        <w:ind w:left="1440"/>
        <w:rPr>
          <w:rFonts w:ascii="Times New Roman" w:hAnsi="Times New Roman" w:cs="Times New Roman"/>
        </w:rPr>
      </w:pPr>
      <w:r w:rsidRPr="00832A42">
        <w:rPr>
          <w:rFonts w:ascii="Times New Roman" w:hAnsi="Times New Roman" w:cs="Times New Roman"/>
        </w:rPr>
        <w:t>Content-Type: application/json</w:t>
      </w:r>
    </w:p>
    <w:p w14:paraId="0D9FA09B" w14:textId="70403609" w:rsidR="006E1FDE" w:rsidRDefault="000A4651">
      <w:pPr>
        <w:pStyle w:val="Nidungvnbn"/>
        <w:numPr>
          <w:ilvl w:val="1"/>
          <w:numId w:val="3"/>
        </w:numPr>
        <w:rPr>
          <w:lang w:eastAsia="vi-VN"/>
        </w:rPr>
      </w:pPr>
      <w:r>
        <w:rPr>
          <w:lang w:eastAsia="vi-VN"/>
        </w:rPr>
        <w:t>Thông tin API trả về như sau</w:t>
      </w:r>
      <w:r w:rsidR="00AB63D9">
        <w:rPr>
          <w:lang w:eastAsia="vi-VN"/>
        </w:rPr>
        <w:t>:</w:t>
      </w:r>
    </w:p>
    <w:p w14:paraId="558B0F4F" w14:textId="19B146DF"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w:t>
      </w:r>
    </w:p>
    <w:p w14:paraId="52D720C4"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"code": 200,</w:t>
      </w:r>
    </w:p>
    <w:p w14:paraId="2210DB98"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"message": "Lấy danh sách Phường/Xã thành công",</w:t>
      </w:r>
    </w:p>
    <w:p w14:paraId="7BC50844"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"status_resposse": true,</w:t>
      </w:r>
    </w:p>
    <w:p w14:paraId="50DB25CB"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"data": [</w:t>
      </w:r>
    </w:p>
    <w:p w14:paraId="0245B7CA"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w:t>
      </w:r>
    </w:p>
    <w:p w14:paraId="47A86818"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lastRenderedPageBreak/>
        <w:t xml:space="preserve">      "id": "9996",</w:t>
      </w:r>
    </w:p>
    <w:p w14:paraId="22AE44E7"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"code": "26734",</w:t>
      </w:r>
    </w:p>
    <w:p w14:paraId="129616C8"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"name": "Tân Định",</w:t>
      </w:r>
    </w:p>
    <w:p w14:paraId="22F4A75D"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"name_en": "Tan Dinh",</w:t>
      </w:r>
    </w:p>
    <w:p w14:paraId="1EC550D0"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"full_name": "Phường Tân Định",</w:t>
      </w:r>
    </w:p>
    <w:p w14:paraId="12B9ED9E"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"full_name_en": "Tan Dinh Ward",</w:t>
      </w:r>
    </w:p>
    <w:p w14:paraId="01DD86C4"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"code_name": "tan_dinh",</w:t>
      </w:r>
    </w:p>
    <w:p w14:paraId="2A87C1CE"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"district_code": "760",</w:t>
      </w:r>
    </w:p>
    <w:p w14:paraId="3522C2F2"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"administrative_unit_id": 8</w:t>
      </w:r>
    </w:p>
    <w:p w14:paraId="119D96DB"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    {</w:t>
      </w:r>
    </w:p>
    <w:p w14:paraId="65B11A56"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"id": "9997",</w:t>
      </w:r>
    </w:p>
    <w:p w14:paraId="564C39B8"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"code": "26737",</w:t>
      </w:r>
    </w:p>
    <w:p w14:paraId="454F37F0"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"name": "Đa Kao",</w:t>
      </w:r>
    </w:p>
    <w:p w14:paraId="0B21C1D7"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"name_en": "Da Kao",</w:t>
      </w:r>
    </w:p>
    <w:p w14:paraId="29160BCE"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"full_name": "Phường Đa Kao",</w:t>
      </w:r>
    </w:p>
    <w:p w14:paraId="4DCFA83D"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"full_name_en": "Da Kao Ward",</w:t>
      </w:r>
    </w:p>
    <w:p w14:paraId="32761429"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"code_name": "da_kao",</w:t>
      </w:r>
    </w:p>
    <w:p w14:paraId="76F0473A"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"district_code": "760",</w:t>
      </w:r>
    </w:p>
    <w:p w14:paraId="7AE97035"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"administrative_unit_id": 8</w:t>
      </w:r>
    </w:p>
    <w:p w14:paraId="68829012" w14:textId="77777777" w:rsidR="00E727E9"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w:t>
      </w:r>
    </w:p>
    <w:p w14:paraId="6A65DCF2" w14:textId="73DDF540" w:rsidR="00766504" w:rsidRPr="00E727E9" w:rsidRDefault="00E727E9" w:rsidP="00E727E9">
      <w:pPr>
        <w:pStyle w:val="Code"/>
        <w:spacing w:before="0" w:after="0" w:line="360" w:lineRule="auto"/>
        <w:ind w:left="1440"/>
        <w:rPr>
          <w:rFonts w:ascii="Times New Roman" w:hAnsi="Times New Roman" w:cs="Times New Roman"/>
        </w:rPr>
      </w:pPr>
      <w:r w:rsidRPr="00E727E9">
        <w:rPr>
          <w:rFonts w:ascii="Times New Roman" w:hAnsi="Times New Roman" w:cs="Times New Roman"/>
        </w:rPr>
        <w:t xml:space="preserve">  ]}</w:t>
      </w:r>
    </w:p>
    <w:p w14:paraId="466CCE01" w14:textId="77777777" w:rsidR="00B141DC" w:rsidRDefault="00B141DC">
      <w:pPr>
        <w:spacing w:after="200" w:line="276" w:lineRule="auto"/>
        <w:rPr>
          <w:b/>
          <w:sz w:val="28"/>
          <w:szCs w:val="28"/>
          <w:lang w:eastAsia="vi-VN"/>
        </w:rPr>
      </w:pPr>
      <w:r>
        <w:rPr>
          <w:lang w:eastAsia="vi-VN"/>
        </w:rPr>
        <w:br w:type="page"/>
      </w:r>
    </w:p>
    <w:p w14:paraId="58CF9F02" w14:textId="18E3F3F0" w:rsidR="00C93F6B" w:rsidRDefault="00766504">
      <w:pPr>
        <w:pStyle w:val="Tiumccp2"/>
        <w:numPr>
          <w:ilvl w:val="2"/>
          <w:numId w:val="63"/>
        </w:numPr>
        <w:tabs>
          <w:tab w:val="clear" w:pos="6379"/>
        </w:tabs>
        <w:rPr>
          <w:lang w:eastAsia="vi-VN"/>
        </w:rPr>
      </w:pPr>
      <w:bookmarkStart w:id="132" w:name="_Toc126412911"/>
      <w:r>
        <w:rPr>
          <w:lang w:eastAsia="vi-VN"/>
        </w:rPr>
        <w:lastRenderedPageBreak/>
        <w:t>Front-end</w:t>
      </w:r>
      <w:bookmarkEnd w:id="132"/>
    </w:p>
    <w:p w14:paraId="32A84FFA" w14:textId="0E2F60FE" w:rsidR="00AA13AC" w:rsidRDefault="0091797D">
      <w:pPr>
        <w:pStyle w:val="Tiumccp3"/>
        <w:numPr>
          <w:ilvl w:val="3"/>
          <w:numId w:val="63"/>
        </w:numPr>
        <w:tabs>
          <w:tab w:val="clear" w:pos="6379"/>
        </w:tabs>
        <w:ind w:left="1440" w:hanging="360"/>
        <w:rPr>
          <w:lang w:eastAsia="vi-VN"/>
        </w:rPr>
      </w:pPr>
      <w:bookmarkStart w:id="133" w:name="_Toc126412912"/>
      <w:r>
        <w:rPr>
          <w:lang w:eastAsia="vi-VN"/>
        </w:rPr>
        <w:t>Trang chủ</w:t>
      </w:r>
      <w:bookmarkEnd w:id="133"/>
    </w:p>
    <w:p w14:paraId="73DE2BB5" w14:textId="5AD21150" w:rsidR="007A6940" w:rsidRDefault="007A6940">
      <w:pPr>
        <w:pStyle w:val="Nidungvnbn"/>
        <w:numPr>
          <w:ilvl w:val="0"/>
          <w:numId w:val="8"/>
        </w:numPr>
      </w:pPr>
      <w:r>
        <w:t>Banner</w:t>
      </w:r>
    </w:p>
    <w:p w14:paraId="47EF0FE4" w14:textId="1235BAE5" w:rsidR="007A6940" w:rsidRDefault="007A6940" w:rsidP="007A6940">
      <w:pPr>
        <w:pStyle w:val="Nidungvnbn"/>
      </w:pPr>
      <w:r>
        <w:t>Trên cùng của trang chủ là banner, ở giữa banner là thanh tìm kiếm, sao khi chọn các thông tin mà mình muốn và bấm search, người dùng sẽ chuyển đến trang tìm kiếm với thông tin đã chọn.</w:t>
      </w:r>
    </w:p>
    <w:p w14:paraId="324F8C2E" w14:textId="75B056F3" w:rsidR="007A6940" w:rsidRDefault="007A6940" w:rsidP="007A6940">
      <w:pPr>
        <w:pStyle w:val="Nidungvnbn"/>
      </w:pPr>
      <w:r>
        <w:t>Bên dưới là các tính đăng của trang web bao gồm:</w:t>
      </w:r>
    </w:p>
    <w:p w14:paraId="09048FE8" w14:textId="0B3E02F9" w:rsidR="007A6940" w:rsidRDefault="007A6940">
      <w:pPr>
        <w:pStyle w:val="Nidungvnbn"/>
        <w:numPr>
          <w:ilvl w:val="1"/>
          <w:numId w:val="8"/>
        </w:numPr>
      </w:pPr>
      <w:r>
        <w:t>Searching</w:t>
      </w:r>
    </w:p>
    <w:p w14:paraId="191E64C7" w14:textId="09F5E2C9" w:rsidR="007A6940" w:rsidRDefault="007A6940">
      <w:pPr>
        <w:pStyle w:val="Nidungvnbn"/>
        <w:numPr>
          <w:ilvl w:val="1"/>
          <w:numId w:val="8"/>
        </w:numPr>
      </w:pPr>
      <w:r>
        <w:t>Applying</w:t>
      </w:r>
    </w:p>
    <w:p w14:paraId="5BC70966" w14:textId="4BD9C84F" w:rsidR="007A6940" w:rsidRDefault="007A6940">
      <w:pPr>
        <w:pStyle w:val="Nidungvnbn"/>
        <w:numPr>
          <w:ilvl w:val="1"/>
          <w:numId w:val="8"/>
        </w:numPr>
      </w:pPr>
      <w:r>
        <w:t>Security</w:t>
      </w:r>
    </w:p>
    <w:p w14:paraId="7CE66D71" w14:textId="09492DF0" w:rsidR="007A6940" w:rsidRDefault="007A6940">
      <w:pPr>
        <w:pStyle w:val="Nidungvnbn"/>
        <w:numPr>
          <w:ilvl w:val="1"/>
          <w:numId w:val="8"/>
        </w:numPr>
      </w:pPr>
      <w:r>
        <w:t>Notification</w:t>
      </w:r>
    </w:p>
    <w:p w14:paraId="3FD23607" w14:textId="7DA0C20B" w:rsidR="007A6940" w:rsidRDefault="007A6940" w:rsidP="007A6940">
      <w:pPr>
        <w:jc w:val="center"/>
      </w:pPr>
      <w:r>
        <w:rPr>
          <w:noProof/>
          <w:lang w:val="vi-VN" w:eastAsia="vi-VN"/>
        </w:rPr>
        <w:drawing>
          <wp:inline distT="0" distB="0" distL="0" distR="0" wp14:anchorId="45DAFC1E" wp14:editId="1C9E4BB0">
            <wp:extent cx="5835517" cy="3383280"/>
            <wp:effectExtent l="0" t="0" r="0" b="7620"/>
            <wp:docPr id="30" name="Picture 30" descr="C:\Users\Welcome\Downloads\screencapture-localhost-3000-2023-01-04-14_05_4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screencapture-localhost-3000-2023-01-04-14_05_43 (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77742" cy="3407761"/>
                    </a:xfrm>
                    <a:prstGeom prst="rect">
                      <a:avLst/>
                    </a:prstGeom>
                  </pic:spPr>
                </pic:pic>
              </a:graphicData>
            </a:graphic>
          </wp:inline>
        </w:drawing>
      </w:r>
      <w:r>
        <w:rPr>
          <w:noProof/>
          <w:lang w:val="vi-VN" w:eastAsia="vi-VN"/>
        </w:rPr>
        <mc:AlternateContent>
          <mc:Choice Requires="wps">
            <w:drawing>
              <wp:inline distT="0" distB="0" distL="0" distR="0" wp14:anchorId="1B41291E" wp14:editId="2DD326F6">
                <wp:extent cx="5782945" cy="635"/>
                <wp:effectExtent l="0" t="0" r="8255" b="6985"/>
                <wp:docPr id="32" name="Text Box 32"/>
                <wp:cNvGraphicFramePr/>
                <a:graphic xmlns:a="http://schemas.openxmlformats.org/drawingml/2006/main">
                  <a:graphicData uri="http://schemas.microsoft.com/office/word/2010/wordprocessingShape">
                    <wps:wsp>
                      <wps:cNvSpPr txBox="1"/>
                      <wps:spPr>
                        <a:xfrm>
                          <a:off x="0" y="0"/>
                          <a:ext cx="5782945" cy="635"/>
                        </a:xfrm>
                        <a:prstGeom prst="rect">
                          <a:avLst/>
                        </a:prstGeom>
                        <a:solidFill>
                          <a:prstClr val="white"/>
                        </a:solidFill>
                        <a:ln>
                          <a:noFill/>
                        </a:ln>
                      </wps:spPr>
                      <wps:txbx>
                        <w:txbxContent>
                          <w:p w14:paraId="1DF29091" w14:textId="19511C7B" w:rsidR="00446597" w:rsidRPr="00220114" w:rsidRDefault="00446597" w:rsidP="007A6940">
                            <w:pPr>
                              <w:pStyle w:val="Caption"/>
                              <w:rPr>
                                <w:noProof/>
                              </w:rPr>
                            </w:pPr>
                            <w:bookmarkStart w:id="134" w:name="_Toc126403674"/>
                            <w:r>
                              <w:t>Hình 3.</w:t>
                            </w:r>
                            <w:fldSimple w:instr=" SEQ Hình \* ARABIC \s 1 ">
                              <w:r>
                                <w:rPr>
                                  <w:noProof/>
                                </w:rPr>
                                <w:t>1</w:t>
                              </w:r>
                            </w:fldSimple>
                            <w:r>
                              <w:rPr>
                                <w:noProof/>
                              </w:rPr>
                              <w:t xml:space="preserve"> Home Page - Banner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B41291E" id="_x0000_t202" coordsize="21600,21600" o:spt="202" path="m,l,21600r21600,l21600,xe">
                <v:stroke joinstyle="miter"/>
                <v:path gradientshapeok="t" o:connecttype="rect"/>
              </v:shapetype>
              <v:shape id="Text Box 32" o:spid="_x0000_s1026" type="#_x0000_t202" style="width:455.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" stroked="f">
                <v:textbox style="mso-fit-shape-to-text:t" inset="0,0,0,0">
                  <w:txbxContent>
                    <w:p w14:paraId="1DF29091" w14:textId="19511C7B" w:rsidR="00446597" w:rsidRPr="00220114" w:rsidRDefault="00446597" w:rsidP="007A6940">
                      <w:pPr>
                        <w:pStyle w:val="Caption"/>
                        <w:rPr>
                          <w:noProof/>
                        </w:rPr>
                      </w:pPr>
                      <w:bookmarkStart w:id="132" w:name="_Toc126403674"/>
                      <w:r>
                        <w:t>Hình 3.</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noProof/>
                        </w:rPr>
                        <w:t xml:space="preserve"> Home Page - Banner</w:t>
                      </w:r>
                      <w:bookmarkEnd w:id="132"/>
                    </w:p>
                  </w:txbxContent>
                </v:textbox>
                <w10:anchorlock/>
              </v:shape>
            </w:pict>
          </mc:Fallback>
        </mc:AlternateContent>
      </w:r>
    </w:p>
    <w:p w14:paraId="50D73D08" w14:textId="2E21E33E" w:rsidR="007A6940" w:rsidRPr="007A6940" w:rsidRDefault="007A6940" w:rsidP="007A6940">
      <w:pPr>
        <w:jc w:val="center"/>
      </w:pPr>
    </w:p>
    <w:p w14:paraId="1E743F94" w14:textId="074C328E" w:rsidR="007A6940" w:rsidRDefault="007A6940" w:rsidP="007A6940">
      <w:pPr>
        <w:pStyle w:val="Nidungvnbn"/>
        <w:ind w:firstLine="0"/>
        <w:rPr>
          <w:lang w:eastAsia="vi-VN"/>
        </w:rPr>
      </w:pPr>
    </w:p>
    <w:p w14:paraId="0211A39F" w14:textId="00677DC3" w:rsidR="00766504" w:rsidRDefault="00766504" w:rsidP="007A6940">
      <w:pPr>
        <w:pStyle w:val="Nidungvnbn"/>
        <w:ind w:left="360" w:firstLine="0"/>
        <w:rPr>
          <w:lang w:eastAsia="vi-VN"/>
        </w:rPr>
      </w:pPr>
    </w:p>
    <w:p w14:paraId="1D5044E9" w14:textId="6B5F5374" w:rsidR="009F4B35" w:rsidRDefault="009F4B35">
      <w:pPr>
        <w:pStyle w:val="Nidungvnbn"/>
        <w:numPr>
          <w:ilvl w:val="0"/>
          <w:numId w:val="8"/>
        </w:numPr>
        <w:rPr>
          <w:lang w:eastAsia="vi-VN"/>
        </w:rPr>
      </w:pPr>
      <w:r>
        <w:rPr>
          <w:lang w:eastAsia="vi-VN"/>
        </w:rPr>
        <w:lastRenderedPageBreak/>
        <w:t>Top Major</w:t>
      </w:r>
    </w:p>
    <w:p w14:paraId="6A0F22A6" w14:textId="1108812B" w:rsidR="009F4B35" w:rsidRDefault="009F4B35" w:rsidP="009F4B35">
      <w:pPr>
        <w:pStyle w:val="Nidungvnbn"/>
      </w:pPr>
      <w:r>
        <w:t>Phần tiếp theo là Top Major sẽ hiện 8 chuyên ngành mới nhất, nếu người dùng bấm vào 1 chuyên ngành  sẽ được chuyển đến trang tìm kiếm với filter có chuyên ngành đã chọn.</w:t>
      </w:r>
    </w:p>
    <w:p w14:paraId="0E5019DA" w14:textId="6D0070C5" w:rsidR="009F4B35" w:rsidRDefault="009F4B35" w:rsidP="009F4B35">
      <w:pPr>
        <w:pStyle w:val="Nidungvnbn"/>
      </w:pPr>
      <w:r>
        <w:t>Nếu người dùng chọn All Major thì sẽ chuyển tới trang tìm kiếm với filter rỗng</w:t>
      </w:r>
    </w:p>
    <w:p w14:paraId="43117603" w14:textId="4CB8D6A4" w:rsidR="009F4B35" w:rsidRPr="009F4B35" w:rsidRDefault="009F4B35" w:rsidP="009F4B35">
      <w:pPr>
        <w:jc w:val="center"/>
      </w:pPr>
      <w:r>
        <w:rPr>
          <w:noProof/>
          <w:lang w:val="vi-VN" w:eastAsia="vi-VN"/>
        </w:rPr>
        <w:drawing>
          <wp:inline distT="0" distB="0" distL="0" distR="0" wp14:anchorId="6BB3D820" wp14:editId="07637FA1">
            <wp:extent cx="5775960" cy="2674620"/>
            <wp:effectExtent l="0" t="0" r="0" b="0"/>
            <wp:docPr id="68" name="Picture 68" descr="C:\Users\Welcome\Downloads\screencapture-localhost-3000-2023-01-05-15_22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Downloads\screencapture-localhost-3000-2023-01-05-15_22_19 (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5960" cy="2674620"/>
                    </a:xfrm>
                    <a:prstGeom prst="rect">
                      <a:avLst/>
                    </a:prstGeom>
                    <a:noFill/>
                    <a:ln>
                      <a:noFill/>
                    </a:ln>
                  </pic:spPr>
                </pic:pic>
              </a:graphicData>
            </a:graphic>
          </wp:inline>
        </w:drawing>
      </w:r>
    </w:p>
    <w:p w14:paraId="358CA38B" w14:textId="77777777" w:rsidR="00ED3F33" w:rsidRDefault="00222B89" w:rsidP="009F4B35">
      <w:pPr>
        <w:jc w:val="center"/>
        <w:rPr>
          <w:lang w:eastAsia="vi-VN"/>
        </w:rPr>
      </w:pPr>
      <w:r>
        <w:rPr>
          <w:noProof/>
          <w:lang w:val="vi-VN" w:eastAsia="vi-VN"/>
        </w:rPr>
        <mc:AlternateContent>
          <mc:Choice Requires="wps">
            <w:drawing>
              <wp:inline distT="0" distB="0" distL="0" distR="0" wp14:anchorId="4D6958A2" wp14:editId="420CEF68">
                <wp:extent cx="5795010" cy="259080"/>
                <wp:effectExtent l="0" t="0" r="0" b="7620"/>
                <wp:docPr id="33" name="Text Box 33"/>
                <wp:cNvGraphicFramePr/>
                <a:graphic xmlns:a="http://schemas.openxmlformats.org/drawingml/2006/main">
                  <a:graphicData uri="http://schemas.microsoft.com/office/word/2010/wordprocessingShape">
                    <wps:wsp>
                      <wps:cNvSpPr txBox="1"/>
                      <wps:spPr>
                        <a:xfrm>
                          <a:off x="0" y="0"/>
                          <a:ext cx="5795010" cy="259080"/>
                        </a:xfrm>
                        <a:prstGeom prst="rect">
                          <a:avLst/>
                        </a:prstGeom>
                        <a:solidFill>
                          <a:prstClr val="white"/>
                        </a:solidFill>
                        <a:ln>
                          <a:noFill/>
                        </a:ln>
                      </wps:spPr>
                      <wps:txbx>
                        <w:txbxContent>
                          <w:p w14:paraId="0FF1EF7A" w14:textId="14A8D3CF" w:rsidR="00446597" w:rsidRDefault="00446597" w:rsidP="00222B89">
                            <w:pPr>
                              <w:pStyle w:val="Caption"/>
                            </w:pPr>
                            <w:bookmarkStart w:id="135" w:name="_Toc126403675"/>
                            <w:r>
                              <w:t>Hình 3.</w:t>
                            </w:r>
                            <w:fldSimple w:instr=" SEQ Hình \* ARABIC \s 1 ">
                              <w:r>
                                <w:rPr>
                                  <w:noProof/>
                                </w:rPr>
                                <w:t>2</w:t>
                              </w:r>
                            </w:fldSimple>
                            <w:r>
                              <w:t xml:space="preserve"> Home Page – Top Major</w:t>
                            </w:r>
                            <w:bookmarkEnd w:id="135"/>
                          </w:p>
                          <w:p w14:paraId="028F788A" w14:textId="24A7145D" w:rsidR="00446597" w:rsidRDefault="00446597" w:rsidP="00ED3F33"/>
                          <w:p w14:paraId="38C4F366" w14:textId="0E817AC6" w:rsidR="00446597" w:rsidRPr="00ED3F33" w:rsidRDefault="00446597" w:rsidP="00ED3F33">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D6958A2" id="Text Box 33" o:spid="_x0000_s1027" type="#_x0000_t202" style="width:456.3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" stroked="f">
                <v:textbox inset="0,0,0,0">
                  <w:txbxContent>
                    <w:p w14:paraId="0FF1EF7A" w14:textId="14A8D3CF" w:rsidR="00446597" w:rsidRDefault="00446597" w:rsidP="00222B89">
                      <w:pPr>
                        <w:pStyle w:val="Caption"/>
                      </w:pPr>
                      <w:bookmarkStart w:id="134" w:name="_Toc126403675"/>
                      <w:r>
                        <w:t>Hình 3.</w:t>
                      </w:r>
                      <w:r w:rsidR="00000000">
                        <w:fldChar w:fldCharType="begin"/>
                      </w:r>
                      <w:r w:rsidR="00000000">
                        <w:instrText xml:space="preserve"> SEQ Hình \* ARABIC \s 1 </w:instrText>
                      </w:r>
                      <w:r w:rsidR="00000000">
                        <w:fldChar w:fldCharType="separate"/>
                      </w:r>
                      <w:r>
                        <w:rPr>
                          <w:noProof/>
                        </w:rPr>
                        <w:t>2</w:t>
                      </w:r>
                      <w:r w:rsidR="00000000">
                        <w:rPr>
                          <w:noProof/>
                        </w:rPr>
                        <w:fldChar w:fldCharType="end"/>
                      </w:r>
                      <w:r>
                        <w:t xml:space="preserve"> Home Page – Top Major</w:t>
                      </w:r>
                      <w:bookmarkEnd w:id="134"/>
                    </w:p>
                    <w:p w14:paraId="028F788A" w14:textId="24A7145D" w:rsidR="00446597" w:rsidRDefault="00446597" w:rsidP="00ED3F33"/>
                    <w:p w14:paraId="38C4F366" w14:textId="0E817AC6" w:rsidR="00446597" w:rsidRPr="00ED3F33" w:rsidRDefault="00446597" w:rsidP="00ED3F33">
                      <w:r>
                        <w:t>a</w:t>
                      </w:r>
                    </w:p>
                  </w:txbxContent>
                </v:textbox>
                <w10:anchorlock/>
              </v:shape>
            </w:pict>
          </mc:Fallback>
        </mc:AlternateContent>
      </w:r>
    </w:p>
    <w:p w14:paraId="47D592F9" w14:textId="77777777" w:rsidR="00ED3F33" w:rsidRDefault="00ED3F33" w:rsidP="00ED3F33">
      <w:pPr>
        <w:rPr>
          <w:lang w:eastAsia="vi-VN"/>
        </w:rPr>
      </w:pPr>
    </w:p>
    <w:p w14:paraId="3B9C1393" w14:textId="3749D7F7" w:rsidR="00ED3F33" w:rsidRDefault="00ED3F33">
      <w:pPr>
        <w:pStyle w:val="Nidungvnbn"/>
        <w:numPr>
          <w:ilvl w:val="0"/>
          <w:numId w:val="8"/>
        </w:numPr>
      </w:pPr>
      <w:r>
        <w:rPr>
          <w:lang w:eastAsia="vi-VN"/>
        </w:rPr>
        <w:t>Feature Job</w:t>
      </w:r>
    </w:p>
    <w:p w14:paraId="26EEE71D" w14:textId="3080B4D4" w:rsidR="00ED3F33" w:rsidRDefault="00ED3F33" w:rsidP="00ED3F33">
      <w:pPr>
        <w:pStyle w:val="Nidungvnbn"/>
      </w:pPr>
      <w:r>
        <w:t>Phần feature job sẽ hiện 5 bài đăng mới nhất với thông tin chi tiết. Khi người dùng bấm vào vỉew job sẽ được chuyển đến trang Job Detail</w:t>
      </w:r>
    </w:p>
    <w:p w14:paraId="38DE6A61" w14:textId="1152C368" w:rsidR="00ED3F33" w:rsidRPr="00ED3F33" w:rsidRDefault="00ED3F33" w:rsidP="00ED3F33">
      <w:pPr>
        <w:pStyle w:val="Nidungvnbn"/>
      </w:pPr>
      <w:r>
        <w:t>Nếu người dùng bấm vào All Job sẽ chuyển đến trang tìm kiếm với filter rỗng.</w:t>
      </w:r>
    </w:p>
    <w:p w14:paraId="66D0A26D" w14:textId="588D30F5" w:rsidR="0091797D" w:rsidRPr="0091797D" w:rsidRDefault="0091797D">
      <w:pPr>
        <w:pStyle w:val="Nidungvnbn"/>
        <w:numPr>
          <w:ilvl w:val="0"/>
          <w:numId w:val="8"/>
        </w:numPr>
      </w:pPr>
      <w:r>
        <w:rPr>
          <w:lang w:eastAsia="vi-VN"/>
        </w:rPr>
        <w:br w:type="page"/>
      </w:r>
    </w:p>
    <w:p w14:paraId="06607F84" w14:textId="77777777" w:rsidR="00222B89" w:rsidRDefault="00222B89" w:rsidP="00222B89">
      <w:pPr>
        <w:keepNext/>
      </w:pPr>
      <w:r>
        <w:rPr>
          <w:noProof/>
          <w:lang w:val="vi-VN" w:eastAsia="vi-VN"/>
        </w:rPr>
        <w:lastRenderedPageBreak/>
        <w:drawing>
          <wp:inline distT="0" distB="0" distL="0" distR="0" wp14:anchorId="45C8B375" wp14:editId="5AC28E25">
            <wp:extent cx="5503334" cy="6372333"/>
            <wp:effectExtent l="0" t="0" r="2540" b="0"/>
            <wp:docPr id="35" name="Picture 35" descr="C:\Users\Welcome\AppData\Local\Microsoft\Windows\INetCache\Content.Word\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lcome\AppData\Local\Microsoft\Windows\INetCache\Content.Word\featur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11718" cy="6382040"/>
                    </a:xfrm>
                    <a:prstGeom prst="rect">
                      <a:avLst/>
                    </a:prstGeom>
                    <a:noFill/>
                    <a:ln>
                      <a:noFill/>
                    </a:ln>
                  </pic:spPr>
                </pic:pic>
              </a:graphicData>
            </a:graphic>
          </wp:inline>
        </w:drawing>
      </w:r>
    </w:p>
    <w:p w14:paraId="3F089CDB" w14:textId="124B1414" w:rsidR="00222B89" w:rsidRDefault="00222B89" w:rsidP="00222B89">
      <w:pPr>
        <w:pStyle w:val="Caption"/>
      </w:pPr>
      <w:bookmarkStart w:id="136" w:name="_Toc126403676"/>
      <w:r>
        <w:t xml:space="preserve">Hình </w:t>
      </w:r>
      <w:r w:rsidR="00446597">
        <w:t>3</w:t>
      </w:r>
      <w:r w:rsidR="009E78EA">
        <w:t>.</w:t>
      </w:r>
      <w:fldSimple w:instr=" SEQ Hình \* ARABIC \s 1 ">
        <w:r w:rsidR="009E78EA">
          <w:rPr>
            <w:noProof/>
          </w:rPr>
          <w:t>3</w:t>
        </w:r>
      </w:fldSimple>
      <w:r w:rsidR="00CC40F0">
        <w:rPr>
          <w:noProof/>
        </w:rPr>
        <w:t>:</w:t>
      </w:r>
      <w:r>
        <w:t xml:space="preserve"> Home Page – Featured Job</w:t>
      </w:r>
      <w:bookmarkEnd w:id="136"/>
    </w:p>
    <w:p w14:paraId="05B4D386" w14:textId="7FDACE37" w:rsidR="00ED3F33" w:rsidRDefault="00ED3F33">
      <w:pPr>
        <w:pStyle w:val="Nidungvnbn"/>
        <w:numPr>
          <w:ilvl w:val="0"/>
          <w:numId w:val="8"/>
        </w:numPr>
      </w:pPr>
      <w:r>
        <w:t>Recruitment</w:t>
      </w:r>
    </w:p>
    <w:p w14:paraId="408269BA" w14:textId="77777777" w:rsidR="00ED3F33" w:rsidRDefault="00ED3F33" w:rsidP="00ED3F33">
      <w:pPr>
        <w:pStyle w:val="Nidungvnbn"/>
      </w:pPr>
      <w:r>
        <w:t xml:space="preserve">Phần này sẽ khuyến khích các người dùng đăng ký tài khoản và sử dụng các chứng năng của trang web. Phần recruitment gồm 2 phần nhỏ: </w:t>
      </w:r>
    </w:p>
    <w:p w14:paraId="737C0AA8" w14:textId="0159B8F7" w:rsidR="00ED3F33" w:rsidRDefault="00ED3F33">
      <w:pPr>
        <w:pStyle w:val="Nidungvnbn"/>
        <w:numPr>
          <w:ilvl w:val="1"/>
          <w:numId w:val="8"/>
        </w:numPr>
      </w:pPr>
      <w:r>
        <w:lastRenderedPageBreak/>
        <w:t>Phần cho candidate.</w:t>
      </w:r>
    </w:p>
    <w:p w14:paraId="08260E91" w14:textId="2BB60512" w:rsidR="00ED3F33" w:rsidRDefault="00ED3F33">
      <w:pPr>
        <w:pStyle w:val="Nidungvnbn"/>
        <w:numPr>
          <w:ilvl w:val="1"/>
          <w:numId w:val="8"/>
        </w:numPr>
      </w:pPr>
      <w:r>
        <w:t>Phần cho recruiter.</w:t>
      </w:r>
    </w:p>
    <w:p w14:paraId="00ED4375" w14:textId="10CAD97D" w:rsidR="00ED3F33" w:rsidRPr="00ED3F33" w:rsidRDefault="00ED3F33" w:rsidP="00ED3F33">
      <w:pPr>
        <w:pStyle w:val="Nidungvnbn"/>
      </w:pPr>
      <w:r>
        <w:t>Khi người dùng bấm vào Upload CV hoặc Write your post sẽ được chuyển sang đăng nhập</w:t>
      </w:r>
      <w:r w:rsidR="00A826FA">
        <w:t>.</w:t>
      </w:r>
    </w:p>
    <w:p w14:paraId="435A2A6C" w14:textId="623706DF" w:rsidR="00222B89" w:rsidRDefault="009C69A6" w:rsidP="00222B89">
      <w:pPr>
        <w:keepNext/>
      </w:pPr>
      <w:r>
        <w:pict w14:anchorId="032127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05pt;height:315.45pt">
            <v:imagedata r:id="rId88" o:title="recruiment"/>
          </v:shape>
        </w:pict>
      </w:r>
    </w:p>
    <w:p w14:paraId="2894A07C" w14:textId="78D27072" w:rsidR="00222B89" w:rsidRDefault="00222B89" w:rsidP="00222B89">
      <w:pPr>
        <w:pStyle w:val="Caption"/>
      </w:pPr>
      <w:bookmarkStart w:id="137" w:name="_Toc126403677"/>
      <w:r>
        <w:t xml:space="preserve">Hình </w:t>
      </w:r>
      <w:r w:rsidR="00446597">
        <w:t>3</w:t>
      </w:r>
      <w:r w:rsidR="009E78EA">
        <w:t>.</w:t>
      </w:r>
      <w:fldSimple w:instr=" SEQ Hình \* ARABIC \s 1 ">
        <w:r w:rsidR="009E78EA">
          <w:rPr>
            <w:noProof/>
          </w:rPr>
          <w:t>4</w:t>
        </w:r>
      </w:fldSimple>
      <w:r w:rsidR="00CC40F0">
        <w:rPr>
          <w:noProof/>
        </w:rPr>
        <w:t>:</w:t>
      </w:r>
      <w:r>
        <w:t xml:space="preserve"> Home Page – Recruiment</w:t>
      </w:r>
      <w:bookmarkEnd w:id="137"/>
    </w:p>
    <w:p w14:paraId="44374497" w14:textId="5DFF65BE" w:rsidR="00222B89" w:rsidRDefault="00A826FA">
      <w:pPr>
        <w:pStyle w:val="Nidungvnbn"/>
        <w:numPr>
          <w:ilvl w:val="0"/>
          <w:numId w:val="8"/>
        </w:numPr>
      </w:pPr>
      <w:r>
        <w:t>How it word</w:t>
      </w:r>
    </w:p>
    <w:p w14:paraId="29EF0CEE" w14:textId="1FC545CF" w:rsidR="00A826FA" w:rsidRPr="00A826FA" w:rsidRDefault="00A826FA" w:rsidP="00A826FA">
      <w:pPr>
        <w:pStyle w:val="Nidungvnbn"/>
      </w:pPr>
      <w:r>
        <w:t>Phần cuối cùng của trang home là How it word, phần này sẽ hiện các bước sửa dụng trang web cho candidate và recruiter</w:t>
      </w:r>
    </w:p>
    <w:p w14:paraId="456E1CD6" w14:textId="77777777" w:rsidR="001D0203" w:rsidRDefault="001D0203" w:rsidP="001D0203">
      <w:pPr>
        <w:keepNext/>
      </w:pPr>
      <w:r w:rsidRPr="001D0203">
        <w:rPr>
          <w:noProof/>
          <w:lang w:val="vi-VN" w:eastAsia="vi-VN"/>
        </w:rPr>
        <w:lastRenderedPageBreak/>
        <w:drawing>
          <wp:inline distT="0" distB="0" distL="0" distR="0" wp14:anchorId="32847FA3" wp14:editId="2C74AE5A">
            <wp:extent cx="5795010" cy="2811347"/>
            <wp:effectExtent l="0" t="0" r="0" b="8255"/>
            <wp:docPr id="36" name="Picture 36" descr="C:\Users\Welcome\Downloads\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come\Downloads\hiw.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5010" cy="2811347"/>
                    </a:xfrm>
                    <a:prstGeom prst="rect">
                      <a:avLst/>
                    </a:prstGeom>
                    <a:noFill/>
                    <a:ln>
                      <a:noFill/>
                    </a:ln>
                  </pic:spPr>
                </pic:pic>
              </a:graphicData>
            </a:graphic>
          </wp:inline>
        </w:drawing>
      </w:r>
    </w:p>
    <w:p w14:paraId="2C552884" w14:textId="36C740BB" w:rsidR="001D0203" w:rsidRDefault="001D0203" w:rsidP="001D0203">
      <w:pPr>
        <w:pStyle w:val="Caption"/>
      </w:pPr>
      <w:bookmarkStart w:id="138" w:name="_Toc126403678"/>
      <w:r>
        <w:t xml:space="preserve">Hình </w:t>
      </w:r>
      <w:r w:rsidR="00446597">
        <w:t>3</w:t>
      </w:r>
      <w:r w:rsidR="009E78EA">
        <w:t>.</w:t>
      </w:r>
      <w:fldSimple w:instr=" SEQ Hình \* ARABIC \s 1 ">
        <w:r w:rsidR="009E78EA">
          <w:rPr>
            <w:noProof/>
          </w:rPr>
          <w:t>5</w:t>
        </w:r>
      </w:fldSimple>
      <w:r w:rsidR="00CC40F0">
        <w:rPr>
          <w:noProof/>
        </w:rPr>
        <w:t>:</w:t>
      </w:r>
      <w:r>
        <w:t xml:space="preserve"> Home Page – How It Work</w:t>
      </w:r>
      <w:bookmarkEnd w:id="138"/>
    </w:p>
    <w:p w14:paraId="5D2FB01C" w14:textId="77777777" w:rsidR="008D6C35" w:rsidRDefault="008D6C35" w:rsidP="008D6C35">
      <w:pPr>
        <w:pStyle w:val="Tiumccp3"/>
        <w:tabs>
          <w:tab w:val="clear" w:pos="6379"/>
        </w:tabs>
      </w:pPr>
    </w:p>
    <w:p w14:paraId="27A70DEB" w14:textId="638A5DB4" w:rsidR="008D6C35" w:rsidRDefault="00A826FA">
      <w:pPr>
        <w:pStyle w:val="Tiumccp3"/>
        <w:numPr>
          <w:ilvl w:val="3"/>
          <w:numId w:val="63"/>
        </w:numPr>
        <w:tabs>
          <w:tab w:val="clear" w:pos="6379"/>
        </w:tabs>
      </w:pPr>
      <w:bookmarkStart w:id="139" w:name="_Toc126412913"/>
      <w:r w:rsidRPr="008D6C35">
        <w:t>Footer</w:t>
      </w:r>
      <w:bookmarkEnd w:id="139"/>
    </w:p>
    <w:p w14:paraId="67EAD5FC" w14:textId="1936A24A" w:rsidR="00A826FA" w:rsidRPr="00A826FA" w:rsidRDefault="00A826FA" w:rsidP="00A826FA">
      <w:pPr>
        <w:pStyle w:val="Nidungvnbn"/>
      </w:pPr>
      <w:r>
        <w:t>Phần footer sẽ hiện thông tin của Nguyễn Hữu Tấn Đạt và Ngô Minh Hiếu</w:t>
      </w:r>
    </w:p>
    <w:p w14:paraId="65D41679" w14:textId="77777777" w:rsidR="00C851EB" w:rsidRDefault="00A826FA" w:rsidP="00A826FA">
      <w:pPr>
        <w:jc w:val="center"/>
        <w:rPr>
          <w:rStyle w:val="NidungvnbnChar"/>
        </w:rPr>
      </w:pPr>
      <w:r>
        <w:rPr>
          <w:noProof/>
          <w:lang w:val="vi-VN" w:eastAsia="vi-VN"/>
        </w:rPr>
        <w:drawing>
          <wp:inline distT="0" distB="0" distL="0" distR="0" wp14:anchorId="74FC76D6" wp14:editId="4DE66694">
            <wp:extent cx="5775960" cy="2278380"/>
            <wp:effectExtent l="0" t="0" r="0" b="7620"/>
            <wp:docPr id="69" name="Picture 69"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ote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5960" cy="2278380"/>
                    </a:xfrm>
                    <a:prstGeom prst="rect">
                      <a:avLst/>
                    </a:prstGeom>
                    <a:noFill/>
                    <a:ln>
                      <a:noFill/>
                    </a:ln>
                  </pic:spPr>
                </pic:pic>
              </a:graphicData>
            </a:graphic>
          </wp:inline>
        </w:drawing>
      </w:r>
    </w:p>
    <w:p w14:paraId="3B84325F" w14:textId="2E33984D" w:rsidR="0091797D" w:rsidRPr="00222B89" w:rsidRDefault="001D0203" w:rsidP="00A826FA">
      <w:pPr>
        <w:jc w:val="center"/>
      </w:pPr>
      <w:bookmarkStart w:id="140" w:name="_Toc126403679"/>
      <w:r w:rsidRPr="00A826FA">
        <w:rPr>
          <w:rStyle w:val="NidungvnbnChar"/>
        </w:rPr>
        <w:t xml:space="preserve">Hình </w:t>
      </w:r>
      <w:r w:rsidR="00446597">
        <w:rPr>
          <w:rStyle w:val="NidungvnbnChar"/>
        </w:rPr>
        <w:t>3</w:t>
      </w:r>
      <w:r w:rsidR="009E78EA">
        <w:rPr>
          <w:rStyle w:val="NidungvnbnChar"/>
        </w:rPr>
        <w:t>.</w:t>
      </w:r>
      <w:r w:rsidR="009E78EA">
        <w:rPr>
          <w:rStyle w:val="NidungvnbnChar"/>
        </w:rPr>
        <w:fldChar w:fldCharType="begin"/>
      </w:r>
      <w:r w:rsidR="009E78EA">
        <w:rPr>
          <w:rStyle w:val="NidungvnbnChar"/>
        </w:rPr>
        <w:instrText xml:space="preserve"> SEQ Hình \* ARABIC \s 1 </w:instrText>
      </w:r>
      <w:r w:rsidR="009E78EA">
        <w:rPr>
          <w:rStyle w:val="NidungvnbnChar"/>
        </w:rPr>
        <w:fldChar w:fldCharType="separate"/>
      </w:r>
      <w:r w:rsidR="009E78EA">
        <w:rPr>
          <w:rStyle w:val="NidungvnbnChar"/>
          <w:noProof/>
        </w:rPr>
        <w:t>6</w:t>
      </w:r>
      <w:r w:rsidR="009E78EA">
        <w:rPr>
          <w:rStyle w:val="NidungvnbnChar"/>
        </w:rPr>
        <w:fldChar w:fldCharType="end"/>
      </w:r>
      <w:r w:rsidR="00CC40F0">
        <w:rPr>
          <w:rStyle w:val="NidungvnbnChar"/>
        </w:rPr>
        <w:t>:</w:t>
      </w:r>
      <w:r w:rsidRPr="00A826FA">
        <w:rPr>
          <w:rStyle w:val="NidungvnbnChar"/>
        </w:rPr>
        <w:t xml:space="preserve"> Footer</w:t>
      </w:r>
      <w:bookmarkEnd w:id="140"/>
    </w:p>
    <w:p w14:paraId="325D466F" w14:textId="77777777" w:rsidR="00A826FA" w:rsidRDefault="00A826FA">
      <w:pPr>
        <w:pStyle w:val="Tiumccp3"/>
        <w:numPr>
          <w:ilvl w:val="3"/>
          <w:numId w:val="63"/>
        </w:numPr>
        <w:tabs>
          <w:tab w:val="clear" w:pos="6379"/>
        </w:tabs>
        <w:rPr>
          <w:lang w:eastAsia="vi-VN"/>
        </w:rPr>
      </w:pPr>
      <w:bookmarkStart w:id="141" w:name="_Toc126412914"/>
      <w:r>
        <w:rPr>
          <w:lang w:eastAsia="vi-VN"/>
        </w:rPr>
        <w:t>Header</w:t>
      </w:r>
      <w:bookmarkEnd w:id="141"/>
    </w:p>
    <w:p w14:paraId="4606CB8E" w14:textId="093C331B" w:rsidR="00A826FA" w:rsidRDefault="00A826FA" w:rsidP="00A826FA">
      <w:pPr>
        <w:pStyle w:val="Nidungvnbn"/>
        <w:ind w:left="360" w:firstLine="0"/>
        <w:rPr>
          <w:lang w:eastAsia="vi-VN"/>
        </w:rPr>
      </w:pPr>
      <w:r>
        <w:rPr>
          <w:lang w:eastAsia="vi-VN"/>
        </w:rPr>
        <w:t xml:space="preserve">Phần header gồm logo của trang web nằm bên trái, bên phải là thanh điều hướng. Thanh điều hướng sẽ thanh đổi dựa trên loại người dùng đã đăng nhập. Nếu đăng </w:t>
      </w:r>
      <w:r>
        <w:rPr>
          <w:lang w:eastAsia="vi-VN"/>
        </w:rPr>
        <w:lastRenderedPageBreak/>
        <w:t xml:space="preserve">nhập sẽ xuất hiện các trang tương ứng với loại người dùng, nếu chưa đăng nhập sẽ chỉ có </w:t>
      </w:r>
      <w:r w:rsidR="00FF70FF">
        <w:rPr>
          <w:lang w:eastAsia="vi-VN"/>
        </w:rPr>
        <w:t>4 trang là home, search, đăng ký, đăng nhập</w:t>
      </w:r>
    </w:p>
    <w:p w14:paraId="1D5D4ACC" w14:textId="77777777" w:rsidR="00FF70FF" w:rsidRDefault="00A826FA" w:rsidP="00FF70FF">
      <w:pPr>
        <w:keepNext/>
        <w:jc w:val="center"/>
      </w:pPr>
      <w:r>
        <w:rPr>
          <w:noProof/>
          <w:lang w:val="vi-VN" w:eastAsia="vi-VN"/>
        </w:rPr>
        <w:drawing>
          <wp:inline distT="0" distB="0" distL="0" distR="0" wp14:anchorId="06AFABF4" wp14:editId="20B1D657">
            <wp:extent cx="5795010" cy="317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5010" cy="317500"/>
                    </a:xfrm>
                    <a:prstGeom prst="rect">
                      <a:avLst/>
                    </a:prstGeom>
                  </pic:spPr>
                </pic:pic>
              </a:graphicData>
            </a:graphic>
          </wp:inline>
        </w:drawing>
      </w:r>
    </w:p>
    <w:p w14:paraId="1F0B2F88" w14:textId="60AFAAFC" w:rsidR="00FF70FF" w:rsidRDefault="00FF70FF" w:rsidP="00FF70FF">
      <w:pPr>
        <w:pStyle w:val="Caption"/>
      </w:pPr>
      <w:bookmarkStart w:id="142" w:name="_Toc126403680"/>
      <w:r>
        <w:t xml:space="preserve">Hình </w:t>
      </w:r>
      <w:r w:rsidR="00A955DE">
        <w:t>3</w:t>
      </w:r>
      <w:r w:rsidR="009E78EA">
        <w:t>.</w:t>
      </w:r>
      <w:fldSimple w:instr=" SEQ Hình \* ARABIC \s 1 ">
        <w:r w:rsidR="009E78EA">
          <w:rPr>
            <w:noProof/>
          </w:rPr>
          <w:t>7</w:t>
        </w:r>
      </w:fldSimple>
      <w:r w:rsidR="00CC40F0">
        <w:rPr>
          <w:noProof/>
        </w:rPr>
        <w:t>:</w:t>
      </w:r>
      <w:r>
        <w:t xml:space="preserve"> Hearder - UnAuth</w:t>
      </w:r>
      <w:bookmarkEnd w:id="142"/>
    </w:p>
    <w:p w14:paraId="0554D589" w14:textId="77777777" w:rsidR="00FF70FF" w:rsidRDefault="00FF70FF" w:rsidP="00FF70FF">
      <w:pPr>
        <w:keepNext/>
        <w:jc w:val="center"/>
      </w:pPr>
      <w:r>
        <w:rPr>
          <w:noProof/>
          <w:lang w:val="vi-VN" w:eastAsia="vi-VN"/>
        </w:rPr>
        <w:drawing>
          <wp:inline distT="0" distB="0" distL="0" distR="0" wp14:anchorId="6433B421" wp14:editId="71BD24AC">
            <wp:extent cx="5795010" cy="305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5010" cy="305435"/>
                    </a:xfrm>
                    <a:prstGeom prst="rect">
                      <a:avLst/>
                    </a:prstGeom>
                  </pic:spPr>
                </pic:pic>
              </a:graphicData>
            </a:graphic>
          </wp:inline>
        </w:drawing>
      </w:r>
    </w:p>
    <w:p w14:paraId="22909581" w14:textId="30BF7F0B" w:rsidR="00FF70FF" w:rsidRDefault="00FF70FF" w:rsidP="00FF70FF">
      <w:pPr>
        <w:pStyle w:val="Caption"/>
      </w:pPr>
      <w:bookmarkStart w:id="143" w:name="_Toc126403681"/>
      <w:r>
        <w:t xml:space="preserve">Hình </w:t>
      </w:r>
      <w:r w:rsidR="00A955DE">
        <w:t>3</w:t>
      </w:r>
      <w:r w:rsidR="009E78EA">
        <w:t>.</w:t>
      </w:r>
      <w:fldSimple w:instr=" SEQ Hình \* ARABIC \s 1 ">
        <w:r w:rsidR="009E78EA">
          <w:rPr>
            <w:noProof/>
          </w:rPr>
          <w:t>8</w:t>
        </w:r>
      </w:fldSimple>
      <w:r w:rsidR="00CC40F0">
        <w:rPr>
          <w:noProof/>
        </w:rPr>
        <w:t>:</w:t>
      </w:r>
      <w:r>
        <w:rPr>
          <w:noProof/>
        </w:rPr>
        <w:t xml:space="preserve"> Header - Candidate</w:t>
      </w:r>
      <w:bookmarkEnd w:id="143"/>
    </w:p>
    <w:p w14:paraId="2A84BA41" w14:textId="77777777" w:rsidR="00FF70FF" w:rsidRDefault="00FF70FF" w:rsidP="00FF70FF">
      <w:pPr>
        <w:keepNext/>
        <w:jc w:val="center"/>
      </w:pPr>
      <w:r>
        <w:rPr>
          <w:noProof/>
          <w:lang w:val="vi-VN" w:eastAsia="vi-VN"/>
        </w:rPr>
        <w:drawing>
          <wp:inline distT="0" distB="0" distL="0" distR="0" wp14:anchorId="5422ABE4" wp14:editId="229DB831">
            <wp:extent cx="5795010" cy="292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5010" cy="292735"/>
                    </a:xfrm>
                    <a:prstGeom prst="rect">
                      <a:avLst/>
                    </a:prstGeom>
                  </pic:spPr>
                </pic:pic>
              </a:graphicData>
            </a:graphic>
          </wp:inline>
        </w:drawing>
      </w:r>
    </w:p>
    <w:p w14:paraId="40EA07CF" w14:textId="46B118DB" w:rsidR="00FF70FF" w:rsidRDefault="00FF70FF" w:rsidP="00FF70FF">
      <w:pPr>
        <w:pStyle w:val="Caption"/>
      </w:pPr>
      <w:bookmarkStart w:id="144" w:name="_Toc126403682"/>
      <w:r>
        <w:t xml:space="preserve">Hình </w:t>
      </w:r>
      <w:r w:rsidR="00A955DE">
        <w:t>3</w:t>
      </w:r>
      <w:r w:rsidR="009E78EA">
        <w:t>.</w:t>
      </w:r>
      <w:fldSimple w:instr=" SEQ Hình \* ARABIC \s 1 ">
        <w:r w:rsidR="009E78EA">
          <w:rPr>
            <w:noProof/>
          </w:rPr>
          <w:t>9</w:t>
        </w:r>
      </w:fldSimple>
      <w:r w:rsidR="00CC40F0">
        <w:rPr>
          <w:noProof/>
        </w:rPr>
        <w:t>:</w:t>
      </w:r>
      <w:r>
        <w:t xml:space="preserve"> Header – Recruiter</w:t>
      </w:r>
      <w:bookmarkEnd w:id="144"/>
    </w:p>
    <w:p w14:paraId="70DC7ED1" w14:textId="77777777" w:rsidR="00FF70FF" w:rsidRDefault="00FF70FF" w:rsidP="00FF70FF">
      <w:pPr>
        <w:keepNext/>
      </w:pPr>
      <w:r>
        <w:rPr>
          <w:noProof/>
          <w:lang w:val="vi-VN" w:eastAsia="vi-VN"/>
        </w:rPr>
        <w:drawing>
          <wp:inline distT="0" distB="0" distL="0" distR="0" wp14:anchorId="28B9E4C9" wp14:editId="50BDAAF9">
            <wp:extent cx="5795010" cy="3022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5010" cy="302260"/>
                    </a:xfrm>
                    <a:prstGeom prst="rect">
                      <a:avLst/>
                    </a:prstGeom>
                  </pic:spPr>
                </pic:pic>
              </a:graphicData>
            </a:graphic>
          </wp:inline>
        </w:drawing>
      </w:r>
    </w:p>
    <w:p w14:paraId="34A8F3BF" w14:textId="209A064C" w:rsidR="00FF70FF" w:rsidRPr="00FF70FF" w:rsidRDefault="00FF70FF" w:rsidP="00FF70FF">
      <w:pPr>
        <w:pStyle w:val="Caption"/>
      </w:pPr>
      <w:bookmarkStart w:id="145" w:name="_Toc126403683"/>
      <w:r>
        <w:t xml:space="preserve">Hình </w:t>
      </w:r>
      <w:r w:rsidR="00A955DE">
        <w:t>3</w:t>
      </w:r>
      <w:r w:rsidR="009E78EA">
        <w:t>.</w:t>
      </w:r>
      <w:r w:rsidR="00A955DE">
        <w:t>1</w:t>
      </w:r>
      <w:fldSimple w:instr=" SEQ Hình \* ARABIC \s 1 ">
        <w:r w:rsidR="009E78EA">
          <w:rPr>
            <w:noProof/>
          </w:rPr>
          <w:t>0</w:t>
        </w:r>
      </w:fldSimple>
      <w:r w:rsidR="00CC40F0">
        <w:rPr>
          <w:noProof/>
        </w:rPr>
        <w:t>:</w:t>
      </w:r>
      <w:r>
        <w:t xml:space="preserve"> Header - Admin</w:t>
      </w:r>
      <w:bookmarkEnd w:id="145"/>
    </w:p>
    <w:p w14:paraId="3BB2AEC6" w14:textId="2CE9350B" w:rsidR="00766504" w:rsidRDefault="006C6AC9">
      <w:pPr>
        <w:pStyle w:val="Tiumccp3"/>
        <w:numPr>
          <w:ilvl w:val="3"/>
          <w:numId w:val="63"/>
        </w:numPr>
        <w:tabs>
          <w:tab w:val="clear" w:pos="6379"/>
        </w:tabs>
        <w:rPr>
          <w:lang w:eastAsia="vi-VN"/>
        </w:rPr>
      </w:pPr>
      <w:bookmarkStart w:id="146" w:name="_Toc126412915"/>
      <w:r>
        <w:rPr>
          <w:lang w:eastAsia="vi-VN"/>
        </w:rPr>
        <w:t>Search</w:t>
      </w:r>
      <w:bookmarkEnd w:id="146"/>
    </w:p>
    <w:p w14:paraId="0F2FD86E" w14:textId="3938FAF7" w:rsidR="006C6AC9" w:rsidRPr="00EA1BCF" w:rsidRDefault="00EA1BCF" w:rsidP="00EA1BCF">
      <w:pPr>
        <w:pStyle w:val="Nidungvnbn"/>
      </w:pPr>
      <w:r w:rsidRPr="00EA1BCF">
        <w:t>Trang</w:t>
      </w:r>
      <w:r w:rsidRPr="00EA1BCF">
        <w:tab/>
        <w:t>search gồm 2 phần bên trai là thanh search filter, bên phải là danh sách các bài post được phân 10 bài 1 trang. Khi người dùng thay đổi thông tin bên thanh search filter thì kết quả sẽ trả về bên phải. người dùng có thể search theo các thuộc tính sau</w:t>
      </w:r>
      <w:r w:rsidR="006C6AC9" w:rsidRPr="00EA1BCF">
        <w:t>:</w:t>
      </w:r>
    </w:p>
    <w:p w14:paraId="0B0C3465" w14:textId="6D9BDC0B" w:rsidR="006C6AC9" w:rsidRDefault="006C6AC9">
      <w:pPr>
        <w:pStyle w:val="Nidungvnbn"/>
        <w:numPr>
          <w:ilvl w:val="0"/>
          <w:numId w:val="3"/>
        </w:numPr>
      </w:pPr>
      <w:r>
        <w:t>Từ khóa: sẽ trả về các bài</w:t>
      </w:r>
      <w:r w:rsidR="00FC1E27">
        <w:t xml:space="preserve"> đăng có tiêu đề chưa từ khóa mà người dùng nhập</w:t>
      </w:r>
    </w:p>
    <w:p w14:paraId="0A46F03D" w14:textId="657FC696" w:rsidR="00FC1E27" w:rsidRDefault="00FC1E27">
      <w:pPr>
        <w:pStyle w:val="Nidungvnbn"/>
        <w:numPr>
          <w:ilvl w:val="0"/>
          <w:numId w:val="3"/>
        </w:numPr>
      </w:pPr>
      <w:r>
        <w:t>Vị trí: sẽ trả về các bài đăng ost có thành phố, quận/huyện, phường/xã mà người dùng nhập</w:t>
      </w:r>
    </w:p>
    <w:p w14:paraId="0067675C" w14:textId="676631A7" w:rsidR="006C6AC9" w:rsidRDefault="00FC1E27">
      <w:pPr>
        <w:pStyle w:val="Nidungvnbn"/>
        <w:numPr>
          <w:ilvl w:val="0"/>
          <w:numId w:val="3"/>
        </w:numPr>
      </w:pPr>
      <w:r>
        <w:t>Chuyên ngành: sẽ trả về các các bài đăng có chuyên ngành bao gồm các chuyên ngành mà người dùng chọn, người dùng có thể chọn được nhiều chuyên ngành 1 lúc</w:t>
      </w:r>
    </w:p>
    <w:p w14:paraId="460CA6AC" w14:textId="736A89F6" w:rsidR="00FC1E27" w:rsidRDefault="00FC1E27">
      <w:pPr>
        <w:pStyle w:val="Nidungvnbn"/>
        <w:numPr>
          <w:ilvl w:val="0"/>
          <w:numId w:val="3"/>
        </w:numPr>
      </w:pPr>
      <w:r>
        <w:t>Loại công việc: sẽ trả về các các bài đăng có loại là loại công việc là người dùng chọn</w:t>
      </w:r>
    </w:p>
    <w:p w14:paraId="72CE255C" w14:textId="4CF8DE74" w:rsidR="00FC1E27" w:rsidRDefault="00FC1E27">
      <w:pPr>
        <w:pStyle w:val="Nidungvnbn"/>
        <w:numPr>
          <w:ilvl w:val="0"/>
          <w:numId w:val="3"/>
        </w:numPr>
      </w:pPr>
      <w:r>
        <w:t>Ngày đăng: sẽ trả về các bài đăng được đăng trong khoản mà người dùng chọn</w:t>
      </w:r>
    </w:p>
    <w:p w14:paraId="0857C5D2" w14:textId="00462BAD" w:rsidR="00FC1E27" w:rsidRDefault="00FC1E27">
      <w:pPr>
        <w:pStyle w:val="Nidungvnbn"/>
        <w:numPr>
          <w:ilvl w:val="0"/>
          <w:numId w:val="3"/>
        </w:numPr>
      </w:pPr>
      <w:r>
        <w:t>Khoản lương: sẽ trả về các bài post có mức lương nằm trong khoảng mà người dùng chọn</w:t>
      </w:r>
    </w:p>
    <w:p w14:paraId="7A70BAD4" w14:textId="0EAB1A68" w:rsidR="00FC1E27" w:rsidRDefault="00FC1E27">
      <w:pPr>
        <w:pStyle w:val="Nidungvnbn"/>
        <w:numPr>
          <w:ilvl w:val="0"/>
          <w:numId w:val="3"/>
        </w:numPr>
      </w:pPr>
      <w:r>
        <w:t>Người dùng có thể kế hợp các filter với nhau để tìm kiếm</w:t>
      </w:r>
    </w:p>
    <w:p w14:paraId="5CB91FFB" w14:textId="45E07AA3" w:rsidR="00976EA0" w:rsidRDefault="00976EA0" w:rsidP="00976EA0">
      <w:pPr>
        <w:jc w:val="center"/>
      </w:pPr>
      <w:r>
        <w:rPr>
          <w:noProof/>
          <w:lang w:val="vi-VN" w:eastAsia="vi-VN"/>
        </w:rPr>
        <w:lastRenderedPageBreak/>
        <w:drawing>
          <wp:inline distT="0" distB="0" distL="0" distR="0" wp14:anchorId="4FCD87E5" wp14:editId="37D5FA48">
            <wp:extent cx="4951730" cy="706120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55229" cy="7066190"/>
                    </a:xfrm>
                    <a:prstGeom prst="rect">
                      <a:avLst/>
                    </a:prstGeom>
                  </pic:spPr>
                </pic:pic>
              </a:graphicData>
            </a:graphic>
          </wp:inline>
        </w:drawing>
      </w:r>
    </w:p>
    <w:p w14:paraId="072B89C2" w14:textId="5986EF13" w:rsidR="00FC1E27" w:rsidRDefault="00FC1E27" w:rsidP="00FC1E27">
      <w:pPr>
        <w:keepNext/>
        <w:jc w:val="center"/>
      </w:pPr>
    </w:p>
    <w:p w14:paraId="03C1910B" w14:textId="4308C709" w:rsidR="006C6AC9" w:rsidRDefault="00FC1E27" w:rsidP="00FC1E27">
      <w:pPr>
        <w:pStyle w:val="Caption"/>
      </w:pPr>
      <w:bookmarkStart w:id="147" w:name="_Toc126403684"/>
      <w:r>
        <w:t xml:space="preserve">Hình </w:t>
      </w:r>
      <w:r w:rsidR="00A955DE">
        <w:t>3</w:t>
      </w:r>
      <w:r w:rsidR="009E78EA">
        <w:t>.</w:t>
      </w:r>
      <w:r w:rsidR="00A955DE">
        <w:t>11</w:t>
      </w:r>
      <w:r w:rsidR="00CC40F0">
        <w:rPr>
          <w:noProof/>
        </w:rPr>
        <w:t>:</w:t>
      </w:r>
      <w:r>
        <w:t xml:space="preserve"> Search page</w:t>
      </w:r>
      <w:bookmarkEnd w:id="147"/>
    </w:p>
    <w:p w14:paraId="66FE056D" w14:textId="77777777" w:rsidR="00976EA0" w:rsidRDefault="00976EA0" w:rsidP="00976EA0">
      <w:pPr>
        <w:jc w:val="center"/>
      </w:pPr>
      <w:r w:rsidRPr="00976EA0">
        <w:rPr>
          <w:noProof/>
          <w:lang w:val="vi-VN" w:eastAsia="vi-VN"/>
        </w:rPr>
        <w:lastRenderedPageBreak/>
        <w:drawing>
          <wp:inline distT="0" distB="0" distL="0" distR="0" wp14:anchorId="2ED2A534" wp14:editId="621875BC">
            <wp:extent cx="5795010" cy="410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95010" cy="410210"/>
                    </a:xfrm>
                    <a:prstGeom prst="rect">
                      <a:avLst/>
                    </a:prstGeom>
                  </pic:spPr>
                </pic:pic>
              </a:graphicData>
            </a:graphic>
          </wp:inline>
        </w:drawing>
      </w:r>
    </w:p>
    <w:p w14:paraId="3A230349" w14:textId="77777777" w:rsidR="00976EA0" w:rsidRPr="00976EA0" w:rsidRDefault="00976EA0" w:rsidP="00976EA0">
      <w:pPr>
        <w:pStyle w:val="Nidungvnbn"/>
      </w:pPr>
      <w:r w:rsidRPr="00976EA0">
        <w:t>Người dùng có thể sắp sếp các bài viết theo thứ tự ngày đăng.</w:t>
      </w:r>
    </w:p>
    <w:p w14:paraId="6C41EC72" w14:textId="77777777" w:rsidR="00976EA0" w:rsidRDefault="00976EA0" w:rsidP="00976EA0">
      <w:pPr>
        <w:pStyle w:val="Nidungvnbn"/>
        <w:ind w:firstLine="0"/>
      </w:pPr>
      <w:r w:rsidRPr="00976EA0">
        <w:rPr>
          <w:noProof/>
          <w:lang w:val="vi-VN" w:eastAsia="vi-VN"/>
        </w:rPr>
        <w:drawing>
          <wp:inline distT="0" distB="0" distL="0" distR="0" wp14:anchorId="5F698FD3" wp14:editId="6FBF8C62">
            <wp:extent cx="5795010" cy="781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95010" cy="781685"/>
                    </a:xfrm>
                    <a:prstGeom prst="rect">
                      <a:avLst/>
                    </a:prstGeom>
                  </pic:spPr>
                </pic:pic>
              </a:graphicData>
            </a:graphic>
          </wp:inline>
        </w:drawing>
      </w:r>
    </w:p>
    <w:p w14:paraId="3818C4F4" w14:textId="77777777" w:rsidR="00976EA0" w:rsidRDefault="00976EA0" w:rsidP="00976EA0">
      <w:pPr>
        <w:pStyle w:val="Nidungvnbn"/>
      </w:pPr>
      <w:r w:rsidRPr="00976EA0">
        <w:t>Nếu người dùng đăng nhập với tư cách là ứng viên sẽ có thêm chức năng bookmark bài biết</w:t>
      </w:r>
      <w:r>
        <w:t>. khi người dùng click vào bài đăng, bài đăng sẽ mở rộng ra, cho thấy các thông tin chi tiết: chuyên ngành, loại công việc, vị trí, mức lương.</w:t>
      </w:r>
    </w:p>
    <w:p w14:paraId="2948A214" w14:textId="77777777" w:rsidR="00976EA0" w:rsidRPr="00976EA0" w:rsidRDefault="00976EA0" w:rsidP="00976EA0">
      <w:pPr>
        <w:jc w:val="center"/>
      </w:pPr>
      <w:r>
        <w:rPr>
          <w:noProof/>
          <w:lang w:val="vi-VN" w:eastAsia="vi-VN"/>
        </w:rPr>
        <w:drawing>
          <wp:inline distT="0" distB="0" distL="0" distR="0" wp14:anchorId="227979AC" wp14:editId="293D8EE2">
            <wp:extent cx="5795010" cy="1507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5010" cy="1507490"/>
                    </a:xfrm>
                    <a:prstGeom prst="rect">
                      <a:avLst/>
                    </a:prstGeom>
                  </pic:spPr>
                </pic:pic>
              </a:graphicData>
            </a:graphic>
          </wp:inline>
        </w:drawing>
      </w:r>
    </w:p>
    <w:p w14:paraId="6CCA9246" w14:textId="6B58EC2F" w:rsidR="00976EA0" w:rsidRDefault="00976EA0" w:rsidP="00976EA0">
      <w:pPr>
        <w:pStyle w:val="Nidungvnbn"/>
      </w:pPr>
      <w:r>
        <w:t>Nếu click bào nút “View Job” thì sẽ chuyển qua trang job detail</w:t>
      </w:r>
    </w:p>
    <w:p w14:paraId="4D69A9FB" w14:textId="05B38B2A" w:rsidR="00381292" w:rsidRDefault="00381292">
      <w:pPr>
        <w:pStyle w:val="Tiumccp3"/>
        <w:numPr>
          <w:ilvl w:val="3"/>
          <w:numId w:val="63"/>
        </w:numPr>
        <w:tabs>
          <w:tab w:val="clear" w:pos="6379"/>
        </w:tabs>
      </w:pPr>
      <w:bookmarkStart w:id="148" w:name="_Toc126412916"/>
      <w:r>
        <w:t>Job Detail</w:t>
      </w:r>
      <w:bookmarkEnd w:id="148"/>
    </w:p>
    <w:p w14:paraId="3CAF018B" w14:textId="3B19EBD3" w:rsidR="00095776" w:rsidRDefault="00381292" w:rsidP="00095776">
      <w:pPr>
        <w:pStyle w:val="Nidungvnbn"/>
        <w:ind w:left="360" w:firstLine="0"/>
      </w:pPr>
      <w:r>
        <w:t xml:space="preserve">Trang Job Detail sẽ hiện tết cả thông tin của bài đăng đó, bên trên là baner của </w:t>
      </w:r>
      <w:r w:rsidR="0036168F">
        <w:t xml:space="preserve">bài đăng, bên trái sẽ có nút apply nút này sẽ thành </w:t>
      </w:r>
      <w:r w:rsidR="00095776">
        <w:t>applied nếu người dùng là ứng viên và đã ứng tuyển vào nút sẽ bị vô hiệu. nếu người dùng chưa đăng nhập sẽ hiện thông báo yêu cầu đăng nhập với tài khoản ứng viên</w:t>
      </w:r>
    </w:p>
    <w:p w14:paraId="754D7DAA" w14:textId="1233073E" w:rsidR="00095776" w:rsidRDefault="00095776" w:rsidP="00095776">
      <w:pPr>
        <w:jc w:val="center"/>
      </w:pPr>
      <w:r>
        <w:rPr>
          <w:noProof/>
          <w:lang w:val="vi-VN" w:eastAsia="vi-VN"/>
        </w:rPr>
        <w:drawing>
          <wp:inline distT="0" distB="0" distL="0" distR="0" wp14:anchorId="176A0CD5" wp14:editId="155587AB">
            <wp:extent cx="5795010" cy="2040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5010" cy="2040890"/>
                    </a:xfrm>
                    <a:prstGeom prst="rect">
                      <a:avLst/>
                    </a:prstGeom>
                  </pic:spPr>
                </pic:pic>
              </a:graphicData>
            </a:graphic>
          </wp:inline>
        </w:drawing>
      </w:r>
    </w:p>
    <w:p w14:paraId="4AA98AB9" w14:textId="38C1520C" w:rsidR="00095776" w:rsidRDefault="00095776" w:rsidP="00095776">
      <w:pPr>
        <w:pStyle w:val="Nidungvnbn"/>
      </w:pPr>
      <w:r>
        <w:lastRenderedPageBreak/>
        <w:t xml:space="preserve">Trong trường hợp </w:t>
      </w:r>
      <w:r w:rsidR="00222809">
        <w:t>người dừng đã đăng nhập với tài khoản ứng tuyển thì sẽ cho chọn cv để apply</w:t>
      </w:r>
    </w:p>
    <w:p w14:paraId="7BAB13BB" w14:textId="16001919" w:rsidR="00095776" w:rsidRPr="00095776" w:rsidRDefault="00095776" w:rsidP="00095776">
      <w:r w:rsidRPr="00095776">
        <w:rPr>
          <w:noProof/>
          <w:lang w:val="vi-VN" w:eastAsia="vi-VN"/>
        </w:rPr>
        <w:drawing>
          <wp:inline distT="0" distB="0" distL="0" distR="0" wp14:anchorId="1CCFA05D" wp14:editId="5508A7E1">
            <wp:extent cx="5735743" cy="23768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3" r="-1"/>
                    <a:stretch/>
                  </pic:blipFill>
                  <pic:spPr bwMode="auto">
                    <a:xfrm>
                      <a:off x="0" y="0"/>
                      <a:ext cx="5735743" cy="2376805"/>
                    </a:xfrm>
                    <a:prstGeom prst="rect">
                      <a:avLst/>
                    </a:prstGeom>
                    <a:ln>
                      <a:noFill/>
                    </a:ln>
                    <a:extLst>
                      <a:ext uri="{53640926-AAD7-44D8-BBD7-CCE9431645EC}">
                        <a14:shadowObscured xmlns:a14="http://schemas.microsoft.com/office/drawing/2010/main"/>
                      </a:ext>
                    </a:extLst>
                  </pic:spPr>
                </pic:pic>
              </a:graphicData>
            </a:graphic>
          </wp:inline>
        </w:drawing>
      </w:r>
    </w:p>
    <w:p w14:paraId="21349688" w14:textId="77777777" w:rsidR="006D5912" w:rsidRDefault="00C73FA5" w:rsidP="00381292">
      <w:pPr>
        <w:pStyle w:val="Nidungvnbn"/>
        <w:ind w:left="360" w:firstLine="0"/>
      </w:pPr>
      <w:r>
        <w:t xml:space="preserve">Bên dưới là thông tin của bài đăng, bên trái là nội dung của bài đăng mà nhà tuyển dụng đã viết, bên phải là thông tin </w:t>
      </w:r>
      <w:r w:rsidR="006D5912">
        <w:t>gồm:</w:t>
      </w:r>
    </w:p>
    <w:p w14:paraId="4F1F3156" w14:textId="16F9A717" w:rsidR="006D5912" w:rsidRDefault="006D5912">
      <w:pPr>
        <w:pStyle w:val="Nidungvnbn"/>
        <w:numPr>
          <w:ilvl w:val="0"/>
          <w:numId w:val="6"/>
        </w:numPr>
      </w:pPr>
      <w:r>
        <w:t>Của bài đăng:</w:t>
      </w:r>
    </w:p>
    <w:p w14:paraId="4F403327" w14:textId="6128129F" w:rsidR="006D5912" w:rsidRDefault="006D5912">
      <w:pPr>
        <w:pStyle w:val="Nidungvnbn"/>
        <w:numPr>
          <w:ilvl w:val="1"/>
          <w:numId w:val="6"/>
        </w:numPr>
      </w:pPr>
      <w:r>
        <w:t>Ngày đăng</w:t>
      </w:r>
    </w:p>
    <w:p w14:paraId="595F4516" w14:textId="39179BBC" w:rsidR="006D5912" w:rsidRDefault="006D5912">
      <w:pPr>
        <w:pStyle w:val="Nidungvnbn"/>
        <w:numPr>
          <w:ilvl w:val="1"/>
          <w:numId w:val="6"/>
        </w:numPr>
      </w:pPr>
      <w:r>
        <w:t>Vị trí</w:t>
      </w:r>
    </w:p>
    <w:p w14:paraId="59BE3F41" w14:textId="639D8316" w:rsidR="006D5912" w:rsidRDefault="006D5912">
      <w:pPr>
        <w:pStyle w:val="Nidungvnbn"/>
        <w:numPr>
          <w:ilvl w:val="1"/>
          <w:numId w:val="6"/>
        </w:numPr>
      </w:pPr>
      <w:r>
        <w:t>Loại công việc</w:t>
      </w:r>
    </w:p>
    <w:p w14:paraId="2CBADF86" w14:textId="51F0AE8C" w:rsidR="006D5912" w:rsidRDefault="006D5912">
      <w:pPr>
        <w:pStyle w:val="Nidungvnbn"/>
        <w:numPr>
          <w:ilvl w:val="1"/>
          <w:numId w:val="6"/>
        </w:numPr>
      </w:pPr>
      <w:r>
        <w:t>Chuyên ngành</w:t>
      </w:r>
    </w:p>
    <w:p w14:paraId="1964FFFD" w14:textId="54496D29" w:rsidR="006D5912" w:rsidRDefault="006D5912">
      <w:pPr>
        <w:pStyle w:val="Nidungvnbn"/>
        <w:numPr>
          <w:ilvl w:val="1"/>
          <w:numId w:val="6"/>
        </w:numPr>
      </w:pPr>
      <w:r>
        <w:t>Mức lương</w:t>
      </w:r>
    </w:p>
    <w:p w14:paraId="1FED9C3B" w14:textId="3E261170" w:rsidR="006D5912" w:rsidRPr="006D5912" w:rsidRDefault="006D5912">
      <w:pPr>
        <w:pStyle w:val="Nidungvnbn"/>
        <w:numPr>
          <w:ilvl w:val="1"/>
          <w:numId w:val="6"/>
        </w:numPr>
      </w:pPr>
      <w:r>
        <w:t>Giới tính</w:t>
      </w:r>
    </w:p>
    <w:p w14:paraId="3472C0B4" w14:textId="1B2C46FA" w:rsidR="00095776" w:rsidRDefault="006D5912">
      <w:pPr>
        <w:pStyle w:val="Nidungvnbn"/>
        <w:numPr>
          <w:ilvl w:val="0"/>
          <w:numId w:val="6"/>
        </w:numPr>
      </w:pPr>
      <w:r>
        <w:t>C</w:t>
      </w:r>
      <w:r w:rsidR="00C73FA5" w:rsidRPr="006D5912">
        <w:t>ủa công ty đăng</w:t>
      </w:r>
      <w:r w:rsidRPr="006D5912">
        <w:t xml:space="preserve"> </w:t>
      </w:r>
      <w:r>
        <w:t>bài:</w:t>
      </w:r>
    </w:p>
    <w:p w14:paraId="0CABB12D" w14:textId="317CF916" w:rsidR="006D5912" w:rsidRDefault="006D5912">
      <w:pPr>
        <w:pStyle w:val="Nidungvnbn"/>
        <w:numPr>
          <w:ilvl w:val="1"/>
          <w:numId w:val="6"/>
        </w:numPr>
      </w:pPr>
      <w:r>
        <w:t>Tên công ty</w:t>
      </w:r>
    </w:p>
    <w:p w14:paraId="226C930A" w14:textId="39E1EF70" w:rsidR="006D5912" w:rsidRDefault="006D5912">
      <w:pPr>
        <w:pStyle w:val="Nidungvnbn"/>
        <w:numPr>
          <w:ilvl w:val="1"/>
          <w:numId w:val="6"/>
        </w:numPr>
      </w:pPr>
      <w:r>
        <w:t>Số điện thoại</w:t>
      </w:r>
    </w:p>
    <w:p w14:paraId="2BAB7AEC" w14:textId="66806C70" w:rsidR="006D5912" w:rsidRDefault="006D5912">
      <w:pPr>
        <w:pStyle w:val="Nidungvnbn"/>
        <w:numPr>
          <w:ilvl w:val="1"/>
          <w:numId w:val="6"/>
        </w:numPr>
      </w:pPr>
      <w:r>
        <w:t>Email</w:t>
      </w:r>
    </w:p>
    <w:p w14:paraId="67CCFCB8" w14:textId="7FE5A1FC" w:rsidR="006D5912" w:rsidRPr="006D5912" w:rsidRDefault="006D5912">
      <w:pPr>
        <w:pStyle w:val="Nidungvnbn"/>
        <w:numPr>
          <w:ilvl w:val="1"/>
          <w:numId w:val="6"/>
        </w:numPr>
      </w:pPr>
      <w:r>
        <w:t>Vị trí</w:t>
      </w:r>
    </w:p>
    <w:p w14:paraId="0C37958A" w14:textId="77777777" w:rsidR="00381292" w:rsidRDefault="009C69A6" w:rsidP="00381292">
      <w:pPr>
        <w:keepNext/>
        <w:jc w:val="center"/>
      </w:pPr>
      <w:r>
        <w:lastRenderedPageBreak/>
        <w:pict w14:anchorId="0D013113">
          <v:shape id="_x0000_i1026" type="#_x0000_t75" style="width:455.05pt;height:507.4pt">
            <v:imagedata r:id="rId101" o:title="job-detail"/>
          </v:shape>
        </w:pict>
      </w:r>
    </w:p>
    <w:p w14:paraId="627EA025" w14:textId="37B132EE" w:rsidR="00976EA0" w:rsidRPr="006C6AC9" w:rsidRDefault="00381292" w:rsidP="00381292">
      <w:pPr>
        <w:pStyle w:val="Caption"/>
      </w:pPr>
      <w:bookmarkStart w:id="149" w:name="_Toc126403685"/>
      <w:r>
        <w:t xml:space="preserve">Hình </w:t>
      </w:r>
      <w:r w:rsidR="00A955DE">
        <w:t>3</w:t>
      </w:r>
      <w:r w:rsidR="009E78EA">
        <w:t>.</w:t>
      </w:r>
      <w:fldSimple w:instr=" SEQ Hình \* ARABIC \s 1 ">
        <w:r w:rsidR="00A955DE">
          <w:rPr>
            <w:noProof/>
          </w:rPr>
          <w:t>1</w:t>
        </w:r>
        <w:r w:rsidR="009E78EA">
          <w:rPr>
            <w:noProof/>
          </w:rPr>
          <w:t>2</w:t>
        </w:r>
      </w:fldSimple>
      <w:r w:rsidR="00CC40F0">
        <w:rPr>
          <w:noProof/>
        </w:rPr>
        <w:t>:</w:t>
      </w:r>
      <w:r>
        <w:t xml:space="preserve"> Job Detail</w:t>
      </w:r>
      <w:bookmarkEnd w:id="149"/>
    </w:p>
    <w:p w14:paraId="546FF72B" w14:textId="77777777" w:rsidR="00626A3E" w:rsidRDefault="00626A3E">
      <w:pPr>
        <w:spacing w:after="200" w:line="276" w:lineRule="auto"/>
        <w:rPr>
          <w:sz w:val="26"/>
          <w:szCs w:val="26"/>
        </w:rPr>
      </w:pPr>
      <w:r>
        <w:br w:type="page"/>
      </w:r>
    </w:p>
    <w:p w14:paraId="2FC00E70" w14:textId="2BBEDEA4" w:rsidR="00653183" w:rsidRDefault="006753ED">
      <w:pPr>
        <w:pStyle w:val="Tiumccp3"/>
        <w:numPr>
          <w:ilvl w:val="3"/>
          <w:numId w:val="63"/>
        </w:numPr>
        <w:tabs>
          <w:tab w:val="clear" w:pos="6379"/>
        </w:tabs>
      </w:pPr>
      <w:bookmarkStart w:id="150" w:name="_Toc126412917"/>
      <w:r>
        <w:lastRenderedPageBreak/>
        <w:t>Candidate</w:t>
      </w:r>
      <w:bookmarkEnd w:id="150"/>
    </w:p>
    <w:p w14:paraId="6C35D658" w14:textId="08ED8681" w:rsidR="001A5176" w:rsidRPr="00626A3E" w:rsidRDefault="001A5176" w:rsidP="00626A3E">
      <w:pPr>
        <w:pStyle w:val="Nidungvnbn"/>
      </w:pPr>
      <w:r w:rsidRPr="00626A3E">
        <w:t>Bên trái là sidebar dùng để di chuyển giữa các trang con trong trang Candidate</w:t>
      </w:r>
    </w:p>
    <w:p w14:paraId="6E87F327" w14:textId="28678850" w:rsidR="00626A3E" w:rsidRPr="00626A3E" w:rsidRDefault="00626A3E">
      <w:pPr>
        <w:pStyle w:val="Nidungvnbn"/>
        <w:numPr>
          <w:ilvl w:val="0"/>
          <w:numId w:val="7"/>
        </w:numPr>
      </w:pPr>
      <w:r>
        <w:t>Profile</w:t>
      </w:r>
    </w:p>
    <w:p w14:paraId="5FF4CAA9" w14:textId="4BC56386" w:rsidR="00626A3E" w:rsidRPr="00626A3E" w:rsidRDefault="00626A3E" w:rsidP="00626A3E">
      <w:pPr>
        <w:pStyle w:val="Nidungvnbn"/>
      </w:pPr>
      <w:r w:rsidRPr="00626A3E">
        <w:t>Mặc định khi vào trang Candidate sẽ là trang Profile ở trang này sẽ hiện lên các thông tin của người dùng, người dùng có thể thay đổi avatar hoặc các thông tin khác.</w:t>
      </w:r>
    </w:p>
    <w:p w14:paraId="522E0AB6" w14:textId="4BC56386" w:rsidR="001A5176" w:rsidRDefault="009C69A6" w:rsidP="001A5176">
      <w:pPr>
        <w:jc w:val="center"/>
      </w:pPr>
      <w:r>
        <w:pict w14:anchorId="102EEEA9">
          <v:shape id="_x0000_i1027" type="#_x0000_t75" style="width:455.05pt;height:388.45pt">
            <v:imagedata r:id="rId102" o:title="candidate-profile"/>
          </v:shape>
        </w:pict>
      </w:r>
    </w:p>
    <w:p w14:paraId="2E5AA0EE" w14:textId="08789C7A" w:rsidR="006753ED" w:rsidRDefault="001A5176" w:rsidP="001A5176">
      <w:pPr>
        <w:pStyle w:val="Caption"/>
      </w:pPr>
      <w:bookmarkStart w:id="151" w:name="_Toc126403686"/>
      <w:r>
        <w:t xml:space="preserve">Hình </w:t>
      </w:r>
      <w:r w:rsidR="00A955DE">
        <w:t>3</w:t>
      </w:r>
      <w:r w:rsidR="009E78EA">
        <w:t>.</w:t>
      </w:r>
      <w:fldSimple w:instr=" SEQ Hình \* ARABIC \s 1 ">
        <w:r w:rsidR="00A955DE">
          <w:rPr>
            <w:noProof/>
          </w:rPr>
          <w:t>1</w:t>
        </w:r>
        <w:r w:rsidR="009E78EA">
          <w:rPr>
            <w:noProof/>
          </w:rPr>
          <w:t>3</w:t>
        </w:r>
      </w:fldSimple>
      <w:r w:rsidR="00CC40F0">
        <w:rPr>
          <w:noProof/>
        </w:rPr>
        <w:t>:</w:t>
      </w:r>
      <w:r>
        <w:t xml:space="preserve"> Candidate </w:t>
      </w:r>
      <w:r w:rsidR="00626A3E">
        <w:t>–</w:t>
      </w:r>
      <w:r>
        <w:t xml:space="preserve"> Profile</w:t>
      </w:r>
      <w:bookmarkEnd w:id="151"/>
    </w:p>
    <w:p w14:paraId="7BEB1015" w14:textId="5C3DAE36" w:rsidR="00626A3E" w:rsidRDefault="00626A3E" w:rsidP="00626A3E">
      <w:pPr>
        <w:pStyle w:val="Nidungvnbn"/>
      </w:pPr>
      <w:r>
        <w:t xml:space="preserve">Khi bấm vào thay đổi avatar sẽ hiện lên modal, khi người dùng click vào avatar hiện tại sẽ được chọn 1 file hình để upload lên, và chỉ được upload hình. Sau khi upload </w:t>
      </w:r>
      <w:r>
        <w:lastRenderedPageBreak/>
        <w:t>hình người dùng sẽ được đưa đến trang chỉnh sửa, người dùng có thể cắt hoặc xoay hình, sau đó người dùng có thể tiếp tục bấm Ok để tiếp lục lưu avatar</w:t>
      </w:r>
    </w:p>
    <w:p w14:paraId="3EA7015B" w14:textId="0065FB26" w:rsidR="00626A3E" w:rsidRDefault="00626A3E" w:rsidP="00626A3E">
      <w:pPr>
        <w:jc w:val="center"/>
      </w:pPr>
      <w:r>
        <w:rPr>
          <w:noProof/>
          <w:lang w:val="vi-VN" w:eastAsia="vi-VN"/>
        </w:rPr>
        <w:drawing>
          <wp:inline distT="0" distB="0" distL="0" distR="0" wp14:anchorId="54D7155D" wp14:editId="35A2EF95">
            <wp:extent cx="1567811" cy="1800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67811" cy="1800225"/>
                    </a:xfrm>
                    <a:prstGeom prst="rect">
                      <a:avLst/>
                    </a:prstGeom>
                  </pic:spPr>
                </pic:pic>
              </a:graphicData>
            </a:graphic>
          </wp:inline>
        </w:drawing>
      </w:r>
      <w:r>
        <w:t xml:space="preserve">                 </w:t>
      </w:r>
      <w:r>
        <w:rPr>
          <w:noProof/>
          <w:lang w:val="vi-VN" w:eastAsia="vi-VN"/>
        </w:rPr>
        <w:drawing>
          <wp:inline distT="0" distB="0" distL="0" distR="0" wp14:anchorId="41A502AE" wp14:editId="7BBBC21C">
            <wp:extent cx="2005998" cy="191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5998" cy="1912405"/>
                    </a:xfrm>
                    <a:prstGeom prst="rect">
                      <a:avLst/>
                    </a:prstGeom>
                  </pic:spPr>
                </pic:pic>
              </a:graphicData>
            </a:graphic>
          </wp:inline>
        </w:drawing>
      </w:r>
    </w:p>
    <w:p w14:paraId="5F968AC7" w14:textId="77777777" w:rsidR="00371306" w:rsidRDefault="00371306" w:rsidP="00626A3E">
      <w:pPr>
        <w:pStyle w:val="Nidungvnbn"/>
      </w:pPr>
    </w:p>
    <w:p w14:paraId="51EFC1E4" w14:textId="79BD8079" w:rsidR="00626A3E" w:rsidRDefault="00371306" w:rsidP="00371306">
      <w:pPr>
        <w:pStyle w:val="Nidungvnbn"/>
      </w:pPr>
      <w:r w:rsidRPr="00371306">
        <w:t xml:space="preserve">Sau khi chỉnh sửa các thông tin </w:t>
      </w:r>
      <w:r>
        <w:t xml:space="preserve">người dùng có thể bấm update để cập nhật thông tin. </w:t>
      </w:r>
    </w:p>
    <w:p w14:paraId="75F69AAA" w14:textId="6D5AFC23" w:rsidR="00371306" w:rsidRPr="00371306" w:rsidRDefault="00371306">
      <w:pPr>
        <w:pStyle w:val="Nidungvnbn"/>
        <w:numPr>
          <w:ilvl w:val="0"/>
          <w:numId w:val="7"/>
        </w:numPr>
      </w:pPr>
      <w:r>
        <w:t>CV manager</w:t>
      </w:r>
    </w:p>
    <w:p w14:paraId="3738DF55" w14:textId="77777777" w:rsidR="00371306" w:rsidRDefault="00371306" w:rsidP="00371306">
      <w:pPr>
        <w:jc w:val="center"/>
      </w:pPr>
      <w:r>
        <w:rPr>
          <w:noProof/>
          <w:lang w:val="vi-VN" w:eastAsia="vi-VN"/>
        </w:rPr>
        <w:drawing>
          <wp:inline distT="0" distB="0" distL="0" distR="0" wp14:anchorId="0D03C94C" wp14:editId="5A871D4D">
            <wp:extent cx="5795010" cy="2434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5010" cy="2434590"/>
                    </a:xfrm>
                    <a:prstGeom prst="rect">
                      <a:avLst/>
                    </a:prstGeom>
                  </pic:spPr>
                </pic:pic>
              </a:graphicData>
            </a:graphic>
          </wp:inline>
        </w:drawing>
      </w:r>
    </w:p>
    <w:p w14:paraId="6F7292DE" w14:textId="51350303" w:rsidR="00626A3E" w:rsidRDefault="00371306" w:rsidP="00371306">
      <w:pPr>
        <w:pStyle w:val="Caption"/>
      </w:pPr>
      <w:bookmarkStart w:id="152" w:name="_Toc126403687"/>
      <w:r>
        <w:t xml:space="preserve">Hình </w:t>
      </w:r>
      <w:r w:rsidR="00A955DE">
        <w:t>3</w:t>
      </w:r>
      <w:r w:rsidR="009E78EA">
        <w:t>.</w:t>
      </w:r>
      <w:fldSimple w:instr=" SEQ Hình \* ARABIC \s 1 ">
        <w:r w:rsidR="00A955DE">
          <w:rPr>
            <w:noProof/>
          </w:rPr>
          <w:t>1</w:t>
        </w:r>
        <w:r w:rsidR="009E78EA">
          <w:rPr>
            <w:noProof/>
          </w:rPr>
          <w:t>4</w:t>
        </w:r>
      </w:fldSimple>
      <w:r w:rsidR="00CC40F0">
        <w:rPr>
          <w:noProof/>
        </w:rPr>
        <w:t>:</w:t>
      </w:r>
      <w:r>
        <w:t xml:space="preserve"> Candidate – CV Manager</w:t>
      </w:r>
      <w:bookmarkEnd w:id="152"/>
    </w:p>
    <w:p w14:paraId="2FF95D2D" w14:textId="2F298A41" w:rsidR="00371306" w:rsidRDefault="00371306" w:rsidP="00371306">
      <w:pPr>
        <w:pStyle w:val="Nidungvnbn"/>
      </w:pPr>
      <w:r>
        <w:t>Ở trang CV manager người dùng có thể thêm, đổi tên, xóa, xem, tải xuống các CV</w:t>
      </w:r>
    </w:p>
    <w:p w14:paraId="67A9A97E" w14:textId="4F081AF5" w:rsidR="00371306" w:rsidRDefault="00371306" w:rsidP="00371306">
      <w:pPr>
        <w:pStyle w:val="Nidungvnbn"/>
      </w:pPr>
      <w:r>
        <w:t xml:space="preserve">Khi bấm “Add cv”  sẽ hiện modal cho phép người dùng nhập tên, và chọn </w:t>
      </w:r>
      <w:r w:rsidR="00096E06">
        <w:t xml:space="preserve">file pdf để tạo 1 cv </w:t>
      </w:r>
      <w:r>
        <w:t xml:space="preserve"> </w:t>
      </w:r>
    </w:p>
    <w:p w14:paraId="19D7C08E" w14:textId="69E5D9E2" w:rsidR="00371306" w:rsidRDefault="00371306" w:rsidP="00371306">
      <w:pPr>
        <w:jc w:val="center"/>
      </w:pPr>
      <w:r>
        <w:rPr>
          <w:noProof/>
          <w:lang w:val="vi-VN" w:eastAsia="vi-VN"/>
        </w:rPr>
        <w:lastRenderedPageBreak/>
        <w:drawing>
          <wp:inline distT="0" distB="0" distL="0" distR="0" wp14:anchorId="3FD9C72E" wp14:editId="7941B31D">
            <wp:extent cx="2217420" cy="1374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1867" cy="1383239"/>
                    </a:xfrm>
                    <a:prstGeom prst="rect">
                      <a:avLst/>
                    </a:prstGeom>
                  </pic:spPr>
                </pic:pic>
              </a:graphicData>
            </a:graphic>
          </wp:inline>
        </w:drawing>
      </w:r>
      <w:r w:rsidR="00096E06">
        <w:t xml:space="preserve">      </w:t>
      </w:r>
      <w:r w:rsidR="00096E06">
        <w:rPr>
          <w:noProof/>
          <w:lang w:val="vi-VN" w:eastAsia="vi-VN"/>
        </w:rPr>
        <w:drawing>
          <wp:inline distT="0" distB="0" distL="0" distR="0" wp14:anchorId="7DC2CBF2" wp14:editId="4C4EDB2B">
            <wp:extent cx="3211622" cy="104203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57728" cy="1056994"/>
                    </a:xfrm>
                    <a:prstGeom prst="rect">
                      <a:avLst/>
                    </a:prstGeom>
                  </pic:spPr>
                </pic:pic>
              </a:graphicData>
            </a:graphic>
          </wp:inline>
        </w:drawing>
      </w:r>
    </w:p>
    <w:p w14:paraId="31E48FF0" w14:textId="1F41EF4D" w:rsidR="00096E06" w:rsidRDefault="00096E06" w:rsidP="00371306">
      <w:pPr>
        <w:jc w:val="center"/>
      </w:pPr>
    </w:p>
    <w:p w14:paraId="3F86323E" w14:textId="1C1CE2FF" w:rsidR="00096E06" w:rsidRDefault="00096E06" w:rsidP="00096E06">
      <w:pPr>
        <w:pStyle w:val="Nidungvnbn"/>
      </w:pPr>
      <w:r>
        <w:t>Nếu người dùng chọn Rename, sẽ hiện một modal để người dùng nhập tên mới</w:t>
      </w:r>
    </w:p>
    <w:p w14:paraId="39C8617F" w14:textId="04650F0C" w:rsidR="00096E06" w:rsidRDefault="00096E06" w:rsidP="00096E06">
      <w:pPr>
        <w:pStyle w:val="Nidungvnbn"/>
      </w:pPr>
      <w:r>
        <w:t>Nếu người dùng chọn View, sẽ hiện lên modal với nội dung của file pdf đó</w:t>
      </w:r>
    </w:p>
    <w:p w14:paraId="56175068" w14:textId="123042F9" w:rsidR="00096E06" w:rsidRDefault="00096E06" w:rsidP="00096E06">
      <w:pPr>
        <w:jc w:val="center"/>
      </w:pPr>
      <w:r>
        <w:rPr>
          <w:noProof/>
          <w:lang w:val="vi-VN" w:eastAsia="vi-VN"/>
        </w:rPr>
        <w:drawing>
          <wp:inline distT="0" distB="0" distL="0" distR="0" wp14:anchorId="0CA5160A" wp14:editId="3047DA96">
            <wp:extent cx="3497580" cy="2072257"/>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07958" cy="2078406"/>
                    </a:xfrm>
                    <a:prstGeom prst="rect">
                      <a:avLst/>
                    </a:prstGeom>
                  </pic:spPr>
                </pic:pic>
              </a:graphicData>
            </a:graphic>
          </wp:inline>
        </w:drawing>
      </w:r>
    </w:p>
    <w:p w14:paraId="608603A0" w14:textId="149D2B94" w:rsidR="00096E06" w:rsidRDefault="00096E06" w:rsidP="00096E06">
      <w:pPr>
        <w:pStyle w:val="Nidungvnbn"/>
      </w:pPr>
    </w:p>
    <w:p w14:paraId="6C9D95F8" w14:textId="30FF0C07" w:rsidR="00096E06" w:rsidRDefault="00096E06" w:rsidP="00096E06">
      <w:pPr>
        <w:pStyle w:val="Nidungvnbn"/>
      </w:pPr>
      <w:r>
        <w:t>Nếu người dùng chọn delete thì sẽ xóa CV</w:t>
      </w:r>
    </w:p>
    <w:p w14:paraId="437D3233" w14:textId="2A3A344D" w:rsidR="00096E06" w:rsidRDefault="00096E06" w:rsidP="00096E06">
      <w:pPr>
        <w:pStyle w:val="Nidungvnbn"/>
      </w:pPr>
      <w:r>
        <w:t>Nếu người dùng chọn Download, file sẽ được tự động download về máy của người dùng</w:t>
      </w:r>
    </w:p>
    <w:p w14:paraId="15F5475D" w14:textId="450D3E53" w:rsidR="00096E06" w:rsidRDefault="00096E06">
      <w:pPr>
        <w:pStyle w:val="Nidungvnbn"/>
        <w:numPr>
          <w:ilvl w:val="0"/>
          <w:numId w:val="7"/>
        </w:numPr>
      </w:pPr>
      <w:r>
        <w:t>Bookmarks</w:t>
      </w:r>
    </w:p>
    <w:p w14:paraId="0F208280" w14:textId="66F16226" w:rsidR="00A910A5" w:rsidRDefault="00A910A5" w:rsidP="00A910A5">
      <w:pPr>
        <w:pStyle w:val="Nidungvnbn"/>
      </w:pPr>
      <w:r>
        <w:t xml:space="preserve">Trang bookmarks sẽ thể hiện các post mà người dùng đã đánh dấu. Người dừng có thể xóa bookmark hoặc xem bài viết, khi bấm vào xem bài viết người dù sẽ được đưa đến trang post detail của bài đăng đó </w:t>
      </w:r>
    </w:p>
    <w:p w14:paraId="3B6D28D1" w14:textId="77777777" w:rsidR="00A910A5" w:rsidRDefault="00096E06" w:rsidP="00A910A5">
      <w:pPr>
        <w:keepNext/>
        <w:jc w:val="center"/>
      </w:pPr>
      <w:r>
        <w:rPr>
          <w:noProof/>
          <w:lang w:val="vi-VN" w:eastAsia="vi-VN"/>
        </w:rPr>
        <w:lastRenderedPageBreak/>
        <w:drawing>
          <wp:inline distT="0" distB="0" distL="0" distR="0" wp14:anchorId="6774104F" wp14:editId="68C779A5">
            <wp:extent cx="5990908" cy="252548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90908" cy="2525486"/>
                    </a:xfrm>
                    <a:prstGeom prst="rect">
                      <a:avLst/>
                    </a:prstGeom>
                  </pic:spPr>
                </pic:pic>
              </a:graphicData>
            </a:graphic>
          </wp:inline>
        </w:drawing>
      </w:r>
    </w:p>
    <w:p w14:paraId="280168DF" w14:textId="01E567CF" w:rsidR="00FA4BEA" w:rsidRPr="00FA4BEA" w:rsidRDefault="00A910A5" w:rsidP="00FA4BEA">
      <w:pPr>
        <w:pStyle w:val="Caption"/>
      </w:pPr>
      <w:bookmarkStart w:id="153" w:name="_Toc126403688"/>
      <w:r>
        <w:t xml:space="preserve">Hình </w:t>
      </w:r>
      <w:r w:rsidR="00A955DE">
        <w:t>3</w:t>
      </w:r>
      <w:r w:rsidR="009E78EA">
        <w:t>.</w:t>
      </w:r>
      <w:fldSimple w:instr=" SEQ Hình \* ARABIC \s 1 ">
        <w:r w:rsidR="00A955DE">
          <w:rPr>
            <w:noProof/>
          </w:rPr>
          <w:t>1</w:t>
        </w:r>
        <w:r w:rsidR="009E78EA">
          <w:rPr>
            <w:noProof/>
          </w:rPr>
          <w:t>5</w:t>
        </w:r>
      </w:fldSimple>
      <w:r w:rsidR="00CC40F0">
        <w:rPr>
          <w:noProof/>
        </w:rPr>
        <w:t>:</w:t>
      </w:r>
      <w:r>
        <w:t xml:space="preserve"> Candidate </w:t>
      </w:r>
      <w:r w:rsidR="00FA4BEA">
        <w:t>–</w:t>
      </w:r>
      <w:r>
        <w:t xml:space="preserve"> Bookmarks</w:t>
      </w:r>
      <w:bookmarkEnd w:id="153"/>
    </w:p>
    <w:p w14:paraId="2C607A0D" w14:textId="29F3F7A4" w:rsidR="00096E06" w:rsidRDefault="00CA6121">
      <w:pPr>
        <w:pStyle w:val="Nidungvnbn"/>
        <w:numPr>
          <w:ilvl w:val="0"/>
          <w:numId w:val="7"/>
        </w:numPr>
      </w:pPr>
      <w:r>
        <w:t>Applied Jobs</w:t>
      </w:r>
    </w:p>
    <w:p w14:paraId="35F6D27B" w14:textId="77777777" w:rsidR="00CA6121" w:rsidRDefault="00CA6121" w:rsidP="00CA6121">
      <w:pPr>
        <w:keepNext/>
        <w:jc w:val="center"/>
      </w:pPr>
      <w:r>
        <w:rPr>
          <w:noProof/>
          <w:lang w:val="vi-VN" w:eastAsia="vi-VN"/>
        </w:rPr>
        <w:drawing>
          <wp:inline distT="0" distB="0" distL="0" distR="0" wp14:anchorId="2CF35294" wp14:editId="27175C3D">
            <wp:extent cx="5795010" cy="1715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5010" cy="1715135"/>
                    </a:xfrm>
                    <a:prstGeom prst="rect">
                      <a:avLst/>
                    </a:prstGeom>
                  </pic:spPr>
                </pic:pic>
              </a:graphicData>
            </a:graphic>
          </wp:inline>
        </w:drawing>
      </w:r>
    </w:p>
    <w:p w14:paraId="0F700AD3" w14:textId="13B2A53D" w:rsidR="00CA6121" w:rsidRDefault="00CA6121" w:rsidP="00CA6121">
      <w:pPr>
        <w:pStyle w:val="Caption"/>
      </w:pPr>
      <w:bookmarkStart w:id="154" w:name="_Toc126403689"/>
      <w:r>
        <w:t xml:space="preserve">Hình </w:t>
      </w:r>
      <w:r w:rsidR="00A955DE">
        <w:t>3</w:t>
      </w:r>
      <w:r w:rsidR="009E78EA">
        <w:t>.</w:t>
      </w:r>
      <w:fldSimple w:instr=" SEQ Hình \* ARABIC \s 1 ">
        <w:r w:rsidR="00A955DE">
          <w:rPr>
            <w:noProof/>
          </w:rPr>
          <w:t>1</w:t>
        </w:r>
        <w:r w:rsidR="009E78EA">
          <w:rPr>
            <w:noProof/>
          </w:rPr>
          <w:t>6</w:t>
        </w:r>
      </w:fldSimple>
      <w:r w:rsidR="00CC40F0">
        <w:rPr>
          <w:noProof/>
        </w:rPr>
        <w:t>:</w:t>
      </w:r>
      <w:r>
        <w:t xml:space="preserve"> Candidate – Applied Job</w:t>
      </w:r>
      <w:bookmarkEnd w:id="154"/>
    </w:p>
    <w:p w14:paraId="3D33345A" w14:textId="525532C2" w:rsidR="00FA4BEA" w:rsidRDefault="00FA4BEA" w:rsidP="00FA4BEA">
      <w:pPr>
        <w:pStyle w:val="Nidungvnbn"/>
      </w:pPr>
      <w:r>
        <w:t>Ở trang này sẽ h iện những bài post mà người dùng đã apply và cv họ đã apply, họ có thể xóa để hủy apply vào bài đăng đó</w:t>
      </w:r>
    </w:p>
    <w:p w14:paraId="29891F9C" w14:textId="5066E0BE" w:rsidR="00FA4BEA" w:rsidRDefault="00FA4BEA">
      <w:pPr>
        <w:pStyle w:val="Nidungvnbn"/>
        <w:numPr>
          <w:ilvl w:val="0"/>
          <w:numId w:val="7"/>
        </w:numPr>
      </w:pPr>
      <w:r>
        <w:t>Change passwords</w:t>
      </w:r>
    </w:p>
    <w:p w14:paraId="15C8C047" w14:textId="729AA0EB" w:rsidR="00FA4BEA" w:rsidRPr="00FA4BEA" w:rsidRDefault="00FA4BEA" w:rsidP="00FA4BEA">
      <w:pPr>
        <w:pStyle w:val="Nidungvnbn"/>
      </w:pPr>
      <w:r w:rsidRPr="00FA4BEA">
        <w:t>Ngườ</w:t>
      </w:r>
      <w:r>
        <w:t>i dùng có thể thay đổi passwords</w:t>
      </w:r>
      <w:r w:rsidR="006906EF">
        <w:t xml:space="preserve"> ở đây, sau khi change passwords sẽ gửi email thông báo về mail của user</w:t>
      </w:r>
    </w:p>
    <w:p w14:paraId="566D4EEF" w14:textId="77777777" w:rsidR="006906EF" w:rsidRDefault="00FA4BEA" w:rsidP="006906EF">
      <w:pPr>
        <w:keepNext/>
        <w:jc w:val="center"/>
      </w:pPr>
      <w:r>
        <w:rPr>
          <w:noProof/>
          <w:lang w:val="vi-VN" w:eastAsia="vi-VN"/>
        </w:rPr>
        <w:lastRenderedPageBreak/>
        <w:drawing>
          <wp:inline distT="0" distB="0" distL="0" distR="0" wp14:anchorId="0E0D722B" wp14:editId="4242070D">
            <wp:extent cx="5795010" cy="1868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5010" cy="1868805"/>
                    </a:xfrm>
                    <a:prstGeom prst="rect">
                      <a:avLst/>
                    </a:prstGeom>
                  </pic:spPr>
                </pic:pic>
              </a:graphicData>
            </a:graphic>
          </wp:inline>
        </w:drawing>
      </w:r>
    </w:p>
    <w:p w14:paraId="70B7226C" w14:textId="2FDFBE97" w:rsidR="00FA4BEA" w:rsidRDefault="006906EF" w:rsidP="006906EF">
      <w:pPr>
        <w:pStyle w:val="Caption"/>
      </w:pPr>
      <w:bookmarkStart w:id="155" w:name="_Toc126403690"/>
      <w:r>
        <w:t xml:space="preserve">Hình </w:t>
      </w:r>
      <w:r w:rsidR="00A955DE">
        <w:t>3</w:t>
      </w:r>
      <w:r w:rsidR="009E78EA">
        <w:t>.</w:t>
      </w:r>
      <w:fldSimple w:instr=" SEQ Hình \* ARABIC \s 1 ">
        <w:r w:rsidR="00A955DE">
          <w:rPr>
            <w:noProof/>
          </w:rPr>
          <w:t>1</w:t>
        </w:r>
        <w:r w:rsidR="009E78EA">
          <w:rPr>
            <w:noProof/>
          </w:rPr>
          <w:t>7</w:t>
        </w:r>
      </w:fldSimple>
      <w:r w:rsidR="00CC40F0">
        <w:rPr>
          <w:noProof/>
        </w:rPr>
        <w:t>:</w:t>
      </w:r>
      <w:r>
        <w:t xml:space="preserve"> Candidate – Change paswords</w:t>
      </w:r>
      <w:bookmarkEnd w:id="155"/>
    </w:p>
    <w:p w14:paraId="744EF69B" w14:textId="1C6B6D58" w:rsidR="00EC3426" w:rsidRDefault="00EC3426">
      <w:pPr>
        <w:pStyle w:val="Tiumccp3"/>
        <w:numPr>
          <w:ilvl w:val="3"/>
          <w:numId w:val="63"/>
        </w:numPr>
        <w:tabs>
          <w:tab w:val="clear" w:pos="6379"/>
        </w:tabs>
      </w:pPr>
      <w:bookmarkStart w:id="156" w:name="_Toc126412918"/>
      <w:r>
        <w:t>Recruiter</w:t>
      </w:r>
      <w:bookmarkEnd w:id="156"/>
    </w:p>
    <w:p w14:paraId="604E8715" w14:textId="11F1CB41" w:rsidR="00EC3426" w:rsidRDefault="00EC3426">
      <w:pPr>
        <w:pStyle w:val="Nidungvnbn"/>
        <w:numPr>
          <w:ilvl w:val="0"/>
          <w:numId w:val="7"/>
        </w:numPr>
      </w:pPr>
      <w:r>
        <w:t>Profile</w:t>
      </w:r>
    </w:p>
    <w:p w14:paraId="7E51A27C" w14:textId="77777777" w:rsidR="00EC3426" w:rsidRDefault="00EC3426" w:rsidP="00EC3426">
      <w:pPr>
        <w:keepNext/>
        <w:jc w:val="center"/>
      </w:pPr>
      <w:r>
        <w:rPr>
          <w:noProof/>
          <w:lang w:val="vi-VN" w:eastAsia="vi-VN"/>
        </w:rPr>
        <w:drawing>
          <wp:inline distT="0" distB="0" distL="0" distR="0" wp14:anchorId="7BD541A6" wp14:editId="625A79FC">
            <wp:extent cx="5775960" cy="3947160"/>
            <wp:effectExtent l="0" t="0" r="0" b="0"/>
            <wp:docPr id="51" name="Picture 51" descr="C:\Users\Welcome\Downloads\screencapture-localhost-3000-recruiter-profile-2023-01-04-20_50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come\Downloads\screencapture-localhost-3000-recruiter-profile-2023-01-04-20_50_19 (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75960" cy="3947160"/>
                    </a:xfrm>
                    <a:prstGeom prst="rect">
                      <a:avLst/>
                    </a:prstGeom>
                    <a:noFill/>
                    <a:ln>
                      <a:noFill/>
                    </a:ln>
                  </pic:spPr>
                </pic:pic>
              </a:graphicData>
            </a:graphic>
          </wp:inline>
        </w:drawing>
      </w:r>
    </w:p>
    <w:p w14:paraId="6C08A071" w14:textId="2591CACB" w:rsidR="00EC3426" w:rsidRDefault="00EC3426" w:rsidP="00EC3426">
      <w:pPr>
        <w:pStyle w:val="Caption"/>
      </w:pPr>
      <w:bookmarkStart w:id="157" w:name="_Toc126403691"/>
      <w:r>
        <w:t xml:space="preserve">Hình </w:t>
      </w:r>
      <w:r w:rsidR="00A955DE">
        <w:t>3</w:t>
      </w:r>
      <w:r w:rsidR="009E78EA">
        <w:t>.</w:t>
      </w:r>
      <w:fldSimple w:instr=" SEQ Hình \* ARABIC \s 1 ">
        <w:r w:rsidR="00A955DE">
          <w:rPr>
            <w:noProof/>
          </w:rPr>
          <w:t>1</w:t>
        </w:r>
        <w:r w:rsidR="009E78EA">
          <w:rPr>
            <w:noProof/>
          </w:rPr>
          <w:t>8</w:t>
        </w:r>
      </w:fldSimple>
      <w:r w:rsidR="00CC40F0">
        <w:rPr>
          <w:noProof/>
        </w:rPr>
        <w:t>:</w:t>
      </w:r>
      <w:r>
        <w:t xml:space="preserve"> Recruiter - Profile</w:t>
      </w:r>
      <w:bookmarkEnd w:id="157"/>
    </w:p>
    <w:p w14:paraId="434CE554" w14:textId="134E5B99" w:rsidR="00EC3426" w:rsidRDefault="00EC3426" w:rsidP="00EC3426">
      <w:pPr>
        <w:pStyle w:val="Nidungvnbn"/>
      </w:pPr>
      <w:r>
        <w:t>Ở đây người dùng có thể thay đổi thông tin của công ty và logo của công ty</w:t>
      </w:r>
    </w:p>
    <w:p w14:paraId="401CB753" w14:textId="20C5C45E" w:rsidR="00EC3426" w:rsidRDefault="00EC3426">
      <w:pPr>
        <w:spacing w:after="200" w:line="276" w:lineRule="auto"/>
        <w:rPr>
          <w:sz w:val="26"/>
          <w:szCs w:val="26"/>
        </w:rPr>
      </w:pPr>
      <w:r>
        <w:br w:type="page"/>
      </w:r>
    </w:p>
    <w:p w14:paraId="5E0AFD66" w14:textId="09D01AAF" w:rsidR="00EC3426" w:rsidRDefault="00EC3426">
      <w:pPr>
        <w:pStyle w:val="Nidungvnbn"/>
        <w:numPr>
          <w:ilvl w:val="0"/>
          <w:numId w:val="7"/>
        </w:numPr>
      </w:pPr>
      <w:r>
        <w:lastRenderedPageBreak/>
        <w:t>Post Manager</w:t>
      </w:r>
    </w:p>
    <w:p w14:paraId="5A6260D5" w14:textId="77777777" w:rsidR="00EC3426" w:rsidRDefault="00EC3426" w:rsidP="00EC3426">
      <w:pPr>
        <w:keepNext/>
        <w:jc w:val="center"/>
      </w:pPr>
      <w:r>
        <w:rPr>
          <w:noProof/>
          <w:lang w:val="vi-VN" w:eastAsia="vi-VN"/>
        </w:rPr>
        <w:drawing>
          <wp:inline distT="0" distB="0" distL="0" distR="0" wp14:anchorId="51735393" wp14:editId="3098C7E9">
            <wp:extent cx="5795010" cy="2408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5010" cy="2408555"/>
                    </a:xfrm>
                    <a:prstGeom prst="rect">
                      <a:avLst/>
                    </a:prstGeom>
                  </pic:spPr>
                </pic:pic>
              </a:graphicData>
            </a:graphic>
          </wp:inline>
        </w:drawing>
      </w:r>
    </w:p>
    <w:p w14:paraId="0F9C607A" w14:textId="5C87C387" w:rsidR="00EC3426" w:rsidRDefault="00EC3426" w:rsidP="00EC3426">
      <w:pPr>
        <w:pStyle w:val="Caption"/>
      </w:pPr>
      <w:bookmarkStart w:id="158" w:name="_Toc126403692"/>
      <w:r>
        <w:t xml:space="preserve">Hình </w:t>
      </w:r>
      <w:r w:rsidR="00A955DE">
        <w:t>3</w:t>
      </w:r>
      <w:r w:rsidR="009E78EA">
        <w:t>.</w:t>
      </w:r>
      <w:fldSimple w:instr=" SEQ Hình \* ARABIC \s 1 ">
        <w:r w:rsidR="00A955DE">
          <w:rPr>
            <w:noProof/>
          </w:rPr>
          <w:t>1</w:t>
        </w:r>
        <w:r w:rsidR="009E78EA">
          <w:rPr>
            <w:noProof/>
          </w:rPr>
          <w:t>9</w:t>
        </w:r>
      </w:fldSimple>
      <w:r w:rsidR="00CC40F0">
        <w:rPr>
          <w:noProof/>
        </w:rPr>
        <w:t>:</w:t>
      </w:r>
      <w:r>
        <w:t xml:space="preserve"> Recruiter – Post Manager</w:t>
      </w:r>
      <w:bookmarkEnd w:id="158"/>
    </w:p>
    <w:p w14:paraId="4F026338" w14:textId="269219E0" w:rsidR="00FA639D" w:rsidRDefault="00FA639D" w:rsidP="00FA639D">
      <w:pPr>
        <w:pStyle w:val="Nidungvnbn"/>
      </w:pPr>
      <w:r>
        <w:t>Ở trang post manager người dùng có thể xem các bài đăng hoặc thêm xóa sửa các bài đăng. Khi bấm vào add new job người dùng sẽ được đưa đến trang thêm bài đăng mới</w:t>
      </w:r>
      <w:r w:rsidR="003562B5">
        <w:t>.</w:t>
      </w:r>
    </w:p>
    <w:p w14:paraId="6E6064A1" w14:textId="77777777" w:rsidR="00FA639D" w:rsidRDefault="00FA639D" w:rsidP="00FA639D">
      <w:pPr>
        <w:keepNext/>
        <w:jc w:val="center"/>
      </w:pPr>
      <w:r>
        <w:rPr>
          <w:noProof/>
          <w:lang w:val="vi-VN" w:eastAsia="vi-VN"/>
        </w:rPr>
        <w:drawing>
          <wp:inline distT="0" distB="0" distL="0" distR="0" wp14:anchorId="5A97B3FB" wp14:editId="7CB5AC7E">
            <wp:extent cx="5337810" cy="3612527"/>
            <wp:effectExtent l="0" t="0" r="0" b="6985"/>
            <wp:docPr id="53" name="Picture 53" descr="C:\Users\Welcome\Downloads\screencapture-localhost-3000-recruiter-job-manager-post-new-job-2023-01-04-21_00_5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Downloads\screencapture-localhost-3000-recruiter-job-manager-post-new-job-2023-01-04-21_00_51 (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44437" cy="3617012"/>
                    </a:xfrm>
                    <a:prstGeom prst="rect">
                      <a:avLst/>
                    </a:prstGeom>
                    <a:noFill/>
                    <a:ln>
                      <a:noFill/>
                    </a:ln>
                  </pic:spPr>
                </pic:pic>
              </a:graphicData>
            </a:graphic>
          </wp:inline>
        </w:drawing>
      </w:r>
    </w:p>
    <w:p w14:paraId="7C0F8893" w14:textId="75028DD3" w:rsidR="00FA639D" w:rsidRDefault="00FA639D" w:rsidP="00FA639D">
      <w:pPr>
        <w:pStyle w:val="Caption"/>
      </w:pPr>
      <w:bookmarkStart w:id="159" w:name="_Toc126403693"/>
      <w:r>
        <w:t xml:space="preserve">Hình </w:t>
      </w:r>
      <w:r w:rsidR="00A955DE">
        <w:t>3</w:t>
      </w:r>
      <w:r w:rsidR="009E78EA">
        <w:t>.</w:t>
      </w:r>
      <w:fldSimple w:instr=" SEQ Hình \* ARABIC \s 1 ">
        <w:r w:rsidR="00A955DE">
          <w:rPr>
            <w:noProof/>
          </w:rPr>
          <w:t>2</w:t>
        </w:r>
        <w:r w:rsidR="009E78EA">
          <w:rPr>
            <w:noProof/>
          </w:rPr>
          <w:t>0</w:t>
        </w:r>
      </w:fldSimple>
      <w:r w:rsidR="00CC40F0">
        <w:rPr>
          <w:noProof/>
        </w:rPr>
        <w:t>:</w:t>
      </w:r>
      <w:r>
        <w:t xml:space="preserve"> Recruiter – New post</w:t>
      </w:r>
      <w:r w:rsidR="000037FE">
        <w:t xml:space="preserve"> step one</w:t>
      </w:r>
      <w:bookmarkEnd w:id="159"/>
    </w:p>
    <w:p w14:paraId="324EC777" w14:textId="77777777" w:rsidR="000037FE" w:rsidRDefault="00FA639D" w:rsidP="000037FE">
      <w:pPr>
        <w:jc w:val="center"/>
      </w:pPr>
      <w:r>
        <w:rPr>
          <w:noProof/>
          <w:lang w:val="vi-VN" w:eastAsia="vi-VN"/>
        </w:rPr>
        <w:lastRenderedPageBreak/>
        <w:drawing>
          <wp:inline distT="0" distB="0" distL="0" distR="0" wp14:anchorId="39C53E41" wp14:editId="2AF4D0E0">
            <wp:extent cx="5795010" cy="2432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5010" cy="2432050"/>
                    </a:xfrm>
                    <a:prstGeom prst="rect">
                      <a:avLst/>
                    </a:prstGeom>
                  </pic:spPr>
                </pic:pic>
              </a:graphicData>
            </a:graphic>
          </wp:inline>
        </w:drawing>
      </w:r>
    </w:p>
    <w:p w14:paraId="42319091" w14:textId="28A09EF9" w:rsidR="00FA639D" w:rsidRDefault="000037FE" w:rsidP="000037FE">
      <w:pPr>
        <w:pStyle w:val="Caption"/>
      </w:pPr>
      <w:bookmarkStart w:id="160" w:name="_Toc126403694"/>
      <w:r>
        <w:t xml:space="preserve">Hình </w:t>
      </w:r>
      <w:r w:rsidR="00A955DE">
        <w:t>3</w:t>
      </w:r>
      <w:r w:rsidR="009E78EA">
        <w:t>.</w:t>
      </w:r>
      <w:fldSimple w:instr=" SEQ Hình \* ARABIC \s 1 ">
        <w:r w:rsidR="00A955DE">
          <w:rPr>
            <w:noProof/>
          </w:rPr>
          <w:t>2</w:t>
        </w:r>
        <w:r w:rsidR="009E78EA">
          <w:rPr>
            <w:noProof/>
          </w:rPr>
          <w:t>1</w:t>
        </w:r>
      </w:fldSimple>
      <w:r w:rsidR="00CC40F0">
        <w:rPr>
          <w:noProof/>
        </w:rPr>
        <w:t>:</w:t>
      </w:r>
      <w:r>
        <w:t xml:space="preserve"> Recruiter – New post step </w:t>
      </w:r>
      <w:r w:rsidR="003562B5">
        <w:t>two</w:t>
      </w:r>
      <w:bookmarkEnd w:id="160"/>
    </w:p>
    <w:p w14:paraId="407AF61E" w14:textId="77777777" w:rsidR="003562B5" w:rsidRDefault="003562B5" w:rsidP="003562B5">
      <w:pPr>
        <w:keepNext/>
        <w:jc w:val="center"/>
      </w:pPr>
      <w:r>
        <w:rPr>
          <w:noProof/>
          <w:lang w:val="vi-VN" w:eastAsia="vi-VN"/>
        </w:rPr>
        <w:drawing>
          <wp:inline distT="0" distB="0" distL="0" distR="0" wp14:anchorId="6B71CA01" wp14:editId="45A4E2AD">
            <wp:extent cx="5795010" cy="2424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5010" cy="2424430"/>
                    </a:xfrm>
                    <a:prstGeom prst="rect">
                      <a:avLst/>
                    </a:prstGeom>
                  </pic:spPr>
                </pic:pic>
              </a:graphicData>
            </a:graphic>
          </wp:inline>
        </w:drawing>
      </w:r>
    </w:p>
    <w:p w14:paraId="72D66484" w14:textId="6A9697D8" w:rsidR="003562B5" w:rsidRPr="003562B5" w:rsidRDefault="003562B5" w:rsidP="003562B5">
      <w:pPr>
        <w:pStyle w:val="Caption"/>
      </w:pPr>
      <w:bookmarkStart w:id="161" w:name="_Toc126403695"/>
      <w:r>
        <w:t xml:space="preserve">Hình </w:t>
      </w:r>
      <w:r w:rsidR="00A955DE">
        <w:t>3</w:t>
      </w:r>
      <w:r w:rsidR="009E78EA">
        <w:t>.</w:t>
      </w:r>
      <w:fldSimple w:instr=" SEQ Hình \* ARABIC \s 1 ">
        <w:r w:rsidR="00A955DE">
          <w:rPr>
            <w:noProof/>
          </w:rPr>
          <w:t>2</w:t>
        </w:r>
        <w:r w:rsidR="009E78EA">
          <w:rPr>
            <w:noProof/>
          </w:rPr>
          <w:t>2</w:t>
        </w:r>
      </w:fldSimple>
      <w:r w:rsidR="00CC40F0">
        <w:rPr>
          <w:noProof/>
        </w:rPr>
        <w:t>:</w:t>
      </w:r>
      <w:r>
        <w:t xml:space="preserve"> Recruiter – New post step three</w:t>
      </w:r>
      <w:bookmarkEnd w:id="161"/>
    </w:p>
    <w:p w14:paraId="5D332694" w14:textId="6695C1A7" w:rsidR="000037FE" w:rsidRDefault="003562B5" w:rsidP="003562B5">
      <w:pPr>
        <w:pStyle w:val="Nidungvnbn"/>
      </w:pPr>
      <w:r>
        <w:t>Trang tạo bài đăng mới  có 3 bước:</w:t>
      </w:r>
    </w:p>
    <w:p w14:paraId="1A330228" w14:textId="2E809018" w:rsidR="003562B5" w:rsidRDefault="003562B5">
      <w:pPr>
        <w:pStyle w:val="Nidungvnbn"/>
        <w:numPr>
          <w:ilvl w:val="1"/>
          <w:numId w:val="7"/>
        </w:numPr>
      </w:pPr>
      <w:r>
        <w:t>Bước 1: Điền các thông tin thuộc tính của bài đăng</w:t>
      </w:r>
    </w:p>
    <w:p w14:paraId="265847F8" w14:textId="292356E4" w:rsidR="003562B5" w:rsidRDefault="003562B5">
      <w:pPr>
        <w:pStyle w:val="Nidungvnbn"/>
        <w:numPr>
          <w:ilvl w:val="1"/>
          <w:numId w:val="7"/>
        </w:numPr>
      </w:pPr>
      <w:r>
        <w:t>Bước 2: Thêm nội dụng của bài đăng, có hỗ trợ ricktext editer</w:t>
      </w:r>
    </w:p>
    <w:p w14:paraId="1524BAD8" w14:textId="4675EF5C" w:rsidR="003562B5" w:rsidRDefault="003562B5">
      <w:pPr>
        <w:pStyle w:val="Nidungvnbn"/>
        <w:numPr>
          <w:ilvl w:val="1"/>
          <w:numId w:val="7"/>
        </w:numPr>
      </w:pPr>
      <w:r>
        <w:t xml:space="preserve">Bước 3: Chờ kế quả trả về kết quả có thành công hay không </w:t>
      </w:r>
    </w:p>
    <w:p w14:paraId="356C63E8" w14:textId="0ECC3777" w:rsidR="009745DE" w:rsidRDefault="009745DE" w:rsidP="009745DE">
      <w:pPr>
        <w:pStyle w:val="Nidungvnbn"/>
      </w:pPr>
      <w:r>
        <w:t>Người dùng còn có thể chỉnh sửa các bài post đã đăng bằng cách bấm vào nút eddit</w:t>
      </w:r>
    </w:p>
    <w:p w14:paraId="4B7881FC" w14:textId="635DBFC4" w:rsidR="000D2C4B" w:rsidRDefault="000D2C4B" w:rsidP="009745DE">
      <w:pPr>
        <w:pStyle w:val="Nidungvnbn"/>
      </w:pPr>
    </w:p>
    <w:p w14:paraId="1E92B3DF" w14:textId="5E30CD61" w:rsidR="000D2C4B" w:rsidRDefault="000D2C4B" w:rsidP="009745DE">
      <w:pPr>
        <w:pStyle w:val="Nidungvnbn"/>
      </w:pPr>
    </w:p>
    <w:p w14:paraId="2EC0B2FA" w14:textId="77777777" w:rsidR="000D2C4B" w:rsidRDefault="000D2C4B" w:rsidP="000D2C4B">
      <w:pPr>
        <w:keepNext/>
        <w:jc w:val="center"/>
      </w:pPr>
      <w:r>
        <w:rPr>
          <w:noProof/>
          <w:lang w:val="vi-VN" w:eastAsia="vi-VN"/>
        </w:rPr>
        <w:lastRenderedPageBreak/>
        <w:drawing>
          <wp:inline distT="0" distB="0" distL="0" distR="0" wp14:anchorId="246A50EF" wp14:editId="12295891">
            <wp:extent cx="5775960" cy="5882640"/>
            <wp:effectExtent l="0" t="0" r="0" b="3810"/>
            <wp:docPr id="57" name="Picture 57" descr="C:\Users\Welcome\Downloads\screencapture-localhost-3000-recruiter-job-manager-edit-job-2023-01-04-21_25_5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lcome\Downloads\screencapture-localhost-3000-recruiter-job-manager-edit-job-2023-01-04-21_25_50 (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75960" cy="5882640"/>
                    </a:xfrm>
                    <a:prstGeom prst="rect">
                      <a:avLst/>
                    </a:prstGeom>
                    <a:noFill/>
                    <a:ln>
                      <a:noFill/>
                    </a:ln>
                  </pic:spPr>
                </pic:pic>
              </a:graphicData>
            </a:graphic>
          </wp:inline>
        </w:drawing>
      </w:r>
    </w:p>
    <w:p w14:paraId="1143F94D" w14:textId="3DE28330" w:rsidR="000D2C4B" w:rsidRDefault="000D2C4B" w:rsidP="000D2C4B">
      <w:pPr>
        <w:pStyle w:val="Caption"/>
      </w:pPr>
      <w:bookmarkStart w:id="162" w:name="_Toc126403696"/>
      <w:r>
        <w:t xml:space="preserve">Hình </w:t>
      </w:r>
      <w:r w:rsidR="00A955DE">
        <w:t>3</w:t>
      </w:r>
      <w:r w:rsidR="009E78EA">
        <w:t>.</w:t>
      </w:r>
      <w:fldSimple w:instr=" SEQ Hình \* ARABIC \s 1 ">
        <w:r w:rsidR="00A955DE">
          <w:rPr>
            <w:noProof/>
          </w:rPr>
          <w:t>2</w:t>
        </w:r>
        <w:r w:rsidR="009E78EA">
          <w:rPr>
            <w:noProof/>
          </w:rPr>
          <w:t>3</w:t>
        </w:r>
      </w:fldSimple>
      <w:r w:rsidR="00CC40F0">
        <w:rPr>
          <w:noProof/>
        </w:rPr>
        <w:t>:</w:t>
      </w:r>
      <w:r>
        <w:t xml:space="preserve"> Recruiter – Edit Post</w:t>
      </w:r>
      <w:bookmarkEnd w:id="162"/>
    </w:p>
    <w:p w14:paraId="385659A9" w14:textId="1ACC69D6" w:rsidR="00967060" w:rsidRDefault="00967060" w:rsidP="00967060">
      <w:pPr>
        <w:pStyle w:val="Nidungvnbn"/>
      </w:pPr>
      <w:r>
        <w:t xml:space="preserve">Sau khi người dùng sửa đổi các thông tin của bài post người dùng có thể nhấn nút update để cập nhật lại các bài đăng. Người dùng còn có thể ẩn bài đăng khỏi việc tìm kiếm hoặc xóa bài đăng </w:t>
      </w:r>
    </w:p>
    <w:p w14:paraId="2F04F7EE" w14:textId="77777777" w:rsidR="00967060" w:rsidRDefault="00967060">
      <w:pPr>
        <w:spacing w:after="200" w:line="276" w:lineRule="auto"/>
        <w:rPr>
          <w:sz w:val="26"/>
          <w:szCs w:val="26"/>
        </w:rPr>
      </w:pPr>
      <w:r>
        <w:br w:type="page"/>
      </w:r>
    </w:p>
    <w:p w14:paraId="25B7E4AC" w14:textId="587D929F" w:rsidR="00967060" w:rsidRDefault="00967060">
      <w:pPr>
        <w:pStyle w:val="Nidungvnbn"/>
        <w:numPr>
          <w:ilvl w:val="0"/>
          <w:numId w:val="7"/>
        </w:numPr>
      </w:pPr>
      <w:r w:rsidRPr="00967060">
        <w:lastRenderedPageBreak/>
        <w:t>All Applicant</w:t>
      </w:r>
    </w:p>
    <w:p w14:paraId="3D2FF321" w14:textId="77777777" w:rsidR="00967060" w:rsidRDefault="00967060" w:rsidP="00967060">
      <w:pPr>
        <w:keepNext/>
        <w:jc w:val="center"/>
      </w:pPr>
      <w:r>
        <w:rPr>
          <w:noProof/>
          <w:lang w:val="vi-VN" w:eastAsia="vi-VN"/>
        </w:rPr>
        <w:drawing>
          <wp:inline distT="0" distB="0" distL="0" distR="0" wp14:anchorId="619C12F8" wp14:editId="3BC31A86">
            <wp:extent cx="5795010" cy="1804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5010" cy="1804035"/>
                    </a:xfrm>
                    <a:prstGeom prst="rect">
                      <a:avLst/>
                    </a:prstGeom>
                  </pic:spPr>
                </pic:pic>
              </a:graphicData>
            </a:graphic>
          </wp:inline>
        </w:drawing>
      </w:r>
    </w:p>
    <w:p w14:paraId="646ECB61" w14:textId="5E858C53" w:rsidR="00967060" w:rsidRDefault="00A955DE" w:rsidP="00967060">
      <w:pPr>
        <w:pStyle w:val="Caption"/>
      </w:pPr>
      <w:bookmarkStart w:id="163" w:name="_Toc126403697"/>
      <w:r>
        <w:t>Hình 3</w:t>
      </w:r>
      <w:r w:rsidR="009E78EA">
        <w:t>.</w:t>
      </w:r>
      <w:fldSimple w:instr=" SEQ Hình \* ARABIC \s 1 ">
        <w:r>
          <w:rPr>
            <w:noProof/>
          </w:rPr>
          <w:t>2</w:t>
        </w:r>
        <w:r w:rsidR="009E78EA">
          <w:rPr>
            <w:noProof/>
          </w:rPr>
          <w:t>4</w:t>
        </w:r>
      </w:fldSimple>
      <w:r w:rsidR="00CC40F0">
        <w:rPr>
          <w:noProof/>
        </w:rPr>
        <w:t>:</w:t>
      </w:r>
      <w:r w:rsidR="00967060">
        <w:t xml:space="preserve"> Recruiter – All Applicant</w:t>
      </w:r>
      <w:bookmarkEnd w:id="163"/>
    </w:p>
    <w:p w14:paraId="5F0C87CC" w14:textId="77777777" w:rsidR="00967060" w:rsidRDefault="00967060" w:rsidP="00967060">
      <w:pPr>
        <w:pStyle w:val="Nidungvnbn"/>
      </w:pPr>
      <w:r>
        <w:t>Trang All Applicant sẽ hiện danh sách các ứng viên đã ứng tuyển vào các bài đăng. Người dùng có thể xem hoặc tải CV được ứng tuyển về</w:t>
      </w:r>
    </w:p>
    <w:p w14:paraId="6F953AE8" w14:textId="40EB23EC" w:rsidR="00967060" w:rsidRDefault="00967060">
      <w:pPr>
        <w:pStyle w:val="Nidungvnbn"/>
        <w:numPr>
          <w:ilvl w:val="0"/>
          <w:numId w:val="7"/>
        </w:numPr>
      </w:pPr>
      <w:r>
        <w:t>Change Password</w:t>
      </w:r>
    </w:p>
    <w:p w14:paraId="5800F735" w14:textId="77777777" w:rsidR="00967060" w:rsidRDefault="00967060" w:rsidP="00967060">
      <w:pPr>
        <w:keepNext/>
        <w:jc w:val="center"/>
      </w:pPr>
      <w:r>
        <w:rPr>
          <w:noProof/>
          <w:lang w:val="vi-VN" w:eastAsia="vi-VN"/>
        </w:rPr>
        <w:drawing>
          <wp:inline distT="0" distB="0" distL="0" distR="0" wp14:anchorId="5359789E" wp14:editId="4001DEA2">
            <wp:extent cx="5795010" cy="1812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5010" cy="1812290"/>
                    </a:xfrm>
                    <a:prstGeom prst="rect">
                      <a:avLst/>
                    </a:prstGeom>
                  </pic:spPr>
                </pic:pic>
              </a:graphicData>
            </a:graphic>
          </wp:inline>
        </w:drawing>
      </w:r>
    </w:p>
    <w:p w14:paraId="17CDE0B7" w14:textId="6B731506" w:rsidR="00967060" w:rsidRDefault="00967060" w:rsidP="00967060">
      <w:pPr>
        <w:pStyle w:val="Caption"/>
      </w:pPr>
      <w:bookmarkStart w:id="164" w:name="_Toc126403698"/>
      <w:r>
        <w:t xml:space="preserve">Hình </w:t>
      </w:r>
      <w:r w:rsidR="00A955DE">
        <w:t>3</w:t>
      </w:r>
      <w:r w:rsidR="009E78EA">
        <w:t>.</w:t>
      </w:r>
      <w:fldSimple w:instr=" SEQ Hình \* ARABIC \s 1 ">
        <w:r w:rsidR="00A955DE">
          <w:rPr>
            <w:noProof/>
          </w:rPr>
          <w:t>2</w:t>
        </w:r>
        <w:r w:rsidR="009E78EA">
          <w:rPr>
            <w:noProof/>
          </w:rPr>
          <w:t>5</w:t>
        </w:r>
      </w:fldSimple>
      <w:r w:rsidR="00CC40F0">
        <w:rPr>
          <w:noProof/>
        </w:rPr>
        <w:t>:</w:t>
      </w:r>
      <w:r>
        <w:t xml:space="preserve"> Recruiter – Change Password</w:t>
      </w:r>
      <w:bookmarkEnd w:id="164"/>
    </w:p>
    <w:p w14:paraId="20F8935F" w14:textId="1CED5A9F" w:rsidR="00C95F85" w:rsidRPr="00C95F85" w:rsidRDefault="00C95F85" w:rsidP="00C95F85">
      <w:pPr>
        <w:pStyle w:val="Nidungvnbn"/>
      </w:pPr>
      <w:r>
        <w:t>Người dùng có thể đổi passwords và sẽ có email thông báo sao khi đổi passwords</w:t>
      </w:r>
    </w:p>
    <w:p w14:paraId="32D380E0" w14:textId="408BFFE2" w:rsidR="00967060" w:rsidRDefault="00990DEE">
      <w:pPr>
        <w:pStyle w:val="Tiumccp3"/>
        <w:numPr>
          <w:ilvl w:val="3"/>
          <w:numId w:val="63"/>
        </w:numPr>
        <w:tabs>
          <w:tab w:val="clear" w:pos="6379"/>
        </w:tabs>
      </w:pPr>
      <w:bookmarkStart w:id="165" w:name="_Toc126412919"/>
      <w:r>
        <w:t>Admin</w:t>
      </w:r>
      <w:bookmarkEnd w:id="165"/>
    </w:p>
    <w:p w14:paraId="55E44FC6" w14:textId="5F7A3B5C" w:rsidR="00990DEE" w:rsidRDefault="00990DEE">
      <w:pPr>
        <w:pStyle w:val="Nidungvnbn"/>
        <w:numPr>
          <w:ilvl w:val="0"/>
          <w:numId w:val="7"/>
        </w:numPr>
      </w:pPr>
      <w:r>
        <w:t>Account Manager</w:t>
      </w:r>
    </w:p>
    <w:p w14:paraId="6F440F09" w14:textId="1A9D9E99" w:rsidR="00990DEE" w:rsidRPr="00990DEE" w:rsidRDefault="00990DEE" w:rsidP="00990DEE">
      <w:pPr>
        <w:pStyle w:val="Nidungvnbn"/>
      </w:pPr>
      <w:r>
        <w:t>Ở trang này Admin có thể thấy danh sách các tài khoản của người dùng, loại người dùng cũng như ngày tạo. Khi bấm vào View thì admin sẽ được chuyển sang trang account detail. Tùy theo loại người dùng trang account detail sẽ hiện các thông tin khác nhau</w:t>
      </w:r>
    </w:p>
    <w:p w14:paraId="6BF44E89" w14:textId="77777777" w:rsidR="00990DEE" w:rsidRDefault="00990DEE" w:rsidP="00990DEE">
      <w:pPr>
        <w:keepNext/>
        <w:jc w:val="center"/>
      </w:pPr>
      <w:r>
        <w:rPr>
          <w:noProof/>
          <w:lang w:val="vi-VN" w:eastAsia="vi-VN"/>
        </w:rPr>
        <w:lastRenderedPageBreak/>
        <w:drawing>
          <wp:inline distT="0" distB="0" distL="0" distR="0" wp14:anchorId="121A0419" wp14:editId="221B44A3">
            <wp:extent cx="5795010" cy="219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5010" cy="2197100"/>
                    </a:xfrm>
                    <a:prstGeom prst="rect">
                      <a:avLst/>
                    </a:prstGeom>
                  </pic:spPr>
                </pic:pic>
              </a:graphicData>
            </a:graphic>
          </wp:inline>
        </w:drawing>
      </w:r>
    </w:p>
    <w:p w14:paraId="7CAF4C92" w14:textId="69A55FA8" w:rsidR="00990DEE" w:rsidRDefault="00990DEE" w:rsidP="00990DEE">
      <w:pPr>
        <w:pStyle w:val="Caption"/>
      </w:pPr>
      <w:bookmarkStart w:id="166" w:name="_Toc126403699"/>
      <w:r>
        <w:t xml:space="preserve">Hình </w:t>
      </w:r>
      <w:r w:rsidR="00A955DE">
        <w:t>3</w:t>
      </w:r>
      <w:r w:rsidR="009E78EA">
        <w:t>.</w:t>
      </w:r>
      <w:fldSimple w:instr=" SEQ Hình \* ARABIC \s 1 ">
        <w:r w:rsidR="00A955DE">
          <w:rPr>
            <w:noProof/>
          </w:rPr>
          <w:t>2</w:t>
        </w:r>
        <w:r w:rsidR="009E78EA">
          <w:rPr>
            <w:noProof/>
          </w:rPr>
          <w:t>6</w:t>
        </w:r>
      </w:fldSimple>
      <w:r w:rsidR="00CC40F0">
        <w:rPr>
          <w:noProof/>
        </w:rPr>
        <w:t>:</w:t>
      </w:r>
      <w:r>
        <w:t xml:space="preserve"> Admin – Account Manager</w:t>
      </w:r>
      <w:bookmarkEnd w:id="166"/>
    </w:p>
    <w:p w14:paraId="533D236D" w14:textId="77777777" w:rsidR="003F6E00" w:rsidRDefault="00990DEE" w:rsidP="00990DEE">
      <w:pPr>
        <w:pStyle w:val="Nidungvnbn"/>
      </w:pPr>
      <w:r>
        <w:t>Trang</w:t>
      </w:r>
      <w:r w:rsidR="003F6E00">
        <w:t xml:space="preserve"> Account Detail bao gồm 2 phần:</w:t>
      </w:r>
      <w:r>
        <w:t xml:space="preserve"> </w:t>
      </w:r>
    </w:p>
    <w:p w14:paraId="17BC6C7C" w14:textId="77777777" w:rsidR="003F6E00" w:rsidRDefault="003F6E00" w:rsidP="00990DEE">
      <w:pPr>
        <w:pStyle w:val="Nidungvnbn"/>
      </w:pPr>
      <w:r>
        <w:t>P</w:t>
      </w:r>
      <w:r w:rsidR="00947C59">
        <w:t xml:space="preserve">hần đầu sẽ hiện các thông tin cơ bản của tài khoản. </w:t>
      </w:r>
    </w:p>
    <w:p w14:paraId="0B3E942F" w14:textId="7B917048" w:rsidR="003F6E00" w:rsidRPr="00532CCF" w:rsidRDefault="00947C59">
      <w:pPr>
        <w:pStyle w:val="Nidungvnbn"/>
        <w:numPr>
          <w:ilvl w:val="0"/>
          <w:numId w:val="3"/>
        </w:numPr>
      </w:pPr>
      <w:r w:rsidRPr="00532CCF">
        <w:t xml:space="preserve">Nếu loại tài khoản là candidate, sẽ hiện các thông tin của người dùng như tên, tuổi, giới tính, …. </w:t>
      </w:r>
    </w:p>
    <w:p w14:paraId="4B3EBBE0" w14:textId="1D26239E" w:rsidR="00E969CA" w:rsidRPr="00532CCF" w:rsidRDefault="00947C59">
      <w:pPr>
        <w:pStyle w:val="Nidungvnbn"/>
        <w:numPr>
          <w:ilvl w:val="0"/>
          <w:numId w:val="3"/>
        </w:numPr>
      </w:pPr>
      <w:r w:rsidRPr="00532CCF">
        <w:t xml:space="preserve">Nếu loại là người dùng là </w:t>
      </w:r>
      <w:r w:rsidR="00E969CA" w:rsidRPr="00532CCF">
        <w:t xml:space="preserve">recruiter thì sẽ hiện các thông tin của công ty. </w:t>
      </w:r>
    </w:p>
    <w:p w14:paraId="2091BBAD" w14:textId="77777777" w:rsidR="00E969CA" w:rsidRDefault="00E969CA" w:rsidP="00990DEE">
      <w:pPr>
        <w:pStyle w:val="Nidungvnbn"/>
      </w:pPr>
      <w:r>
        <w:t>Phần hai của trang account sẽ bao gồm các data của người dùng đó:</w:t>
      </w:r>
    </w:p>
    <w:p w14:paraId="6125ABCE" w14:textId="085B4ADA" w:rsidR="00E969CA" w:rsidRPr="00532CCF" w:rsidRDefault="00E969CA">
      <w:pPr>
        <w:pStyle w:val="Nidungvnbn"/>
        <w:numPr>
          <w:ilvl w:val="0"/>
          <w:numId w:val="3"/>
        </w:numPr>
      </w:pPr>
      <w:r w:rsidRPr="00532CCF">
        <w:t>Loại người dùng là candidate thì sẽ hiện các bảng thông tin: CV, Applied Jobs, Bookmark, admin không có quyên chỉnh sửa những thông tin này.</w:t>
      </w:r>
    </w:p>
    <w:p w14:paraId="6F8F8392" w14:textId="230715B6" w:rsidR="00E969CA" w:rsidRPr="00532CCF" w:rsidRDefault="00E969CA">
      <w:pPr>
        <w:pStyle w:val="Nidungvnbn"/>
        <w:numPr>
          <w:ilvl w:val="0"/>
          <w:numId w:val="3"/>
        </w:numPr>
      </w:pPr>
      <w:r w:rsidRPr="00532CCF">
        <w:t xml:space="preserve">Loại người dùng là recruiter </w:t>
      </w:r>
      <w:r w:rsidR="003F6E00" w:rsidRPr="00532CCF">
        <w:t xml:space="preserve">thì </w:t>
      </w:r>
      <w:r w:rsidRPr="00532CCF">
        <w:t>sẽ hiện các bảng thông tin</w:t>
      </w:r>
      <w:r w:rsidR="003F6E00" w:rsidRPr="00532CCF">
        <w:t>: các bài đăng mà tài khoản này đã tạo, các ưng viên applied vào các bài đăng của tài khoản này. admin không có quyên chỉnh sửa những thông tin này.</w:t>
      </w:r>
    </w:p>
    <w:p w14:paraId="01923EE2" w14:textId="74EB2011" w:rsidR="00180E18" w:rsidRDefault="00180E18" w:rsidP="00180E18">
      <w:pPr>
        <w:pStyle w:val="Nidungvnbn"/>
        <w:ind w:left="720" w:firstLine="0"/>
      </w:pPr>
      <w:r>
        <w:t>Nếu loại người dùng là Admin sẽ không thể xem xem chi tiết account</w:t>
      </w:r>
    </w:p>
    <w:p w14:paraId="76AA433D" w14:textId="77777777" w:rsidR="003F6E00" w:rsidRDefault="00E969CA" w:rsidP="003F6E00">
      <w:pPr>
        <w:keepNext/>
        <w:jc w:val="center"/>
      </w:pPr>
      <w:r>
        <w:rPr>
          <w:noProof/>
          <w:lang w:val="vi-VN" w:eastAsia="vi-VN"/>
        </w:rPr>
        <w:lastRenderedPageBreak/>
        <w:drawing>
          <wp:inline distT="0" distB="0" distL="0" distR="0" wp14:anchorId="161A3363" wp14:editId="759D3803">
            <wp:extent cx="4076700" cy="3065592"/>
            <wp:effectExtent l="0" t="0" r="0" b="1905"/>
            <wp:docPr id="61" name="Picture 61" descr="C:\Users\Welcome\Downloads\screencapture-localhost-3000-admin-account-detail-2023-01-05-14_36_2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Downloads\screencapture-localhost-3000-admin-account-detail-2023-01-05-14_36_24 (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76700" cy="3065592"/>
                    </a:xfrm>
                    <a:prstGeom prst="rect">
                      <a:avLst/>
                    </a:prstGeom>
                    <a:noFill/>
                    <a:ln>
                      <a:noFill/>
                    </a:ln>
                  </pic:spPr>
                </pic:pic>
              </a:graphicData>
            </a:graphic>
          </wp:inline>
        </w:drawing>
      </w:r>
    </w:p>
    <w:p w14:paraId="1E4BD0F4" w14:textId="6A371629" w:rsidR="00E969CA" w:rsidRDefault="003F6E00" w:rsidP="003F6E00">
      <w:pPr>
        <w:pStyle w:val="Caption"/>
      </w:pPr>
      <w:bookmarkStart w:id="167" w:name="_Toc126403700"/>
      <w:r>
        <w:t xml:space="preserve">Hình </w:t>
      </w:r>
      <w:r w:rsidR="00A955DE">
        <w:t>3</w:t>
      </w:r>
      <w:r w:rsidR="009E78EA">
        <w:t>.</w:t>
      </w:r>
      <w:r w:rsidR="00A955DE">
        <w:t>2</w:t>
      </w:r>
      <w:fldSimple w:instr=" SEQ Hình \* ARABIC \s 1 ">
        <w:r w:rsidR="009E78EA">
          <w:rPr>
            <w:noProof/>
          </w:rPr>
          <w:t>7</w:t>
        </w:r>
      </w:fldSimple>
      <w:r w:rsidR="00CC40F0">
        <w:rPr>
          <w:noProof/>
        </w:rPr>
        <w:t>:</w:t>
      </w:r>
      <w:r>
        <w:t xml:space="preserve"> Admin - Account Detail – Recruiter</w:t>
      </w:r>
      <w:bookmarkEnd w:id="167"/>
    </w:p>
    <w:p w14:paraId="29543B2E" w14:textId="77777777" w:rsidR="003F6E00" w:rsidRPr="003F6E00" w:rsidRDefault="003F6E00" w:rsidP="003F6E00"/>
    <w:p w14:paraId="5BC8B57D" w14:textId="77777777" w:rsidR="003F6E00" w:rsidRDefault="00E969CA" w:rsidP="003F6E00">
      <w:pPr>
        <w:keepNext/>
        <w:jc w:val="center"/>
      </w:pPr>
      <w:r>
        <w:rPr>
          <w:noProof/>
          <w:lang w:val="vi-VN" w:eastAsia="vi-VN"/>
        </w:rPr>
        <w:drawing>
          <wp:inline distT="0" distB="0" distL="0" distR="0" wp14:anchorId="596681B8" wp14:editId="275531C5">
            <wp:extent cx="4137660" cy="3935688"/>
            <wp:effectExtent l="0" t="0" r="0" b="8255"/>
            <wp:docPr id="60" name="Picture 60" descr="C:\Users\Welcome\Downloads\screencapture-localhost-3000-admin-account-detail-2023-01-05-14_32_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ownloads\screencapture-localhost-3000-admin-account-detail-2023-01-05-14_32_36 (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47085" cy="3944653"/>
                    </a:xfrm>
                    <a:prstGeom prst="rect">
                      <a:avLst/>
                    </a:prstGeom>
                    <a:noFill/>
                    <a:ln>
                      <a:noFill/>
                    </a:ln>
                  </pic:spPr>
                </pic:pic>
              </a:graphicData>
            </a:graphic>
          </wp:inline>
        </w:drawing>
      </w:r>
    </w:p>
    <w:p w14:paraId="253C8331" w14:textId="09F11B83" w:rsidR="00990DEE" w:rsidRDefault="003F6E00" w:rsidP="003F6E00">
      <w:pPr>
        <w:pStyle w:val="Caption"/>
      </w:pPr>
      <w:bookmarkStart w:id="168" w:name="_Toc126403701"/>
      <w:r>
        <w:t xml:space="preserve">Hình </w:t>
      </w:r>
      <w:r w:rsidR="00A955DE">
        <w:t>3</w:t>
      </w:r>
      <w:r w:rsidR="009E78EA">
        <w:t>.</w:t>
      </w:r>
      <w:fldSimple w:instr=" SEQ Hình \* ARABIC \s 1 ">
        <w:r w:rsidR="00A955DE">
          <w:rPr>
            <w:noProof/>
          </w:rPr>
          <w:t>2</w:t>
        </w:r>
        <w:r w:rsidR="009E78EA">
          <w:rPr>
            <w:noProof/>
          </w:rPr>
          <w:t>8</w:t>
        </w:r>
      </w:fldSimple>
      <w:r w:rsidR="00CC40F0">
        <w:rPr>
          <w:noProof/>
        </w:rPr>
        <w:t>:</w:t>
      </w:r>
      <w:r>
        <w:t xml:space="preserve"> Admin - Account Detail </w:t>
      </w:r>
      <w:r w:rsidR="00180E18">
        <w:t>–</w:t>
      </w:r>
      <w:r>
        <w:t xml:space="preserve"> Candidate</w:t>
      </w:r>
      <w:bookmarkEnd w:id="168"/>
    </w:p>
    <w:p w14:paraId="504BAF42" w14:textId="4438A36D" w:rsidR="00180E18" w:rsidRDefault="00180E18">
      <w:pPr>
        <w:pStyle w:val="Nidungvnbn"/>
        <w:numPr>
          <w:ilvl w:val="0"/>
          <w:numId w:val="7"/>
        </w:numPr>
      </w:pPr>
      <w:r>
        <w:lastRenderedPageBreak/>
        <w:t>All Post</w:t>
      </w:r>
    </w:p>
    <w:p w14:paraId="4BE27160" w14:textId="764B5297" w:rsidR="00180E18" w:rsidRDefault="00180E18" w:rsidP="00180E18">
      <w:pPr>
        <w:pStyle w:val="Nidungvnbn"/>
      </w:pPr>
      <w:r>
        <w:t>Trang All Post sẽ hiện tất cả các bài post, kể cả các bài đã được ẩn đi, khi admin nhấn vào vỉew sẽ dẫn tới trang detail</w:t>
      </w:r>
      <w:r w:rsidR="00667891">
        <w:t xml:space="preserve"> tail post hiện các thông tin chi tiết của bài post</w:t>
      </w:r>
    </w:p>
    <w:p w14:paraId="4E3C53F8" w14:textId="77777777" w:rsidR="00180E18" w:rsidRDefault="00180E18" w:rsidP="00180E18">
      <w:pPr>
        <w:keepNext/>
        <w:jc w:val="center"/>
      </w:pPr>
      <w:r>
        <w:rPr>
          <w:noProof/>
          <w:lang w:val="vi-VN" w:eastAsia="vi-VN"/>
        </w:rPr>
        <w:drawing>
          <wp:inline distT="0" distB="0" distL="0" distR="0" wp14:anchorId="30FFD319" wp14:editId="14283926">
            <wp:extent cx="5795010" cy="2263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5010" cy="2263775"/>
                    </a:xfrm>
                    <a:prstGeom prst="rect">
                      <a:avLst/>
                    </a:prstGeom>
                  </pic:spPr>
                </pic:pic>
              </a:graphicData>
            </a:graphic>
          </wp:inline>
        </w:drawing>
      </w:r>
    </w:p>
    <w:p w14:paraId="7BAC9DE7" w14:textId="55FA8342" w:rsidR="00180E18" w:rsidRDefault="00180E18" w:rsidP="00180E18">
      <w:pPr>
        <w:pStyle w:val="Caption"/>
      </w:pPr>
      <w:bookmarkStart w:id="169" w:name="_Toc126403702"/>
      <w:r>
        <w:t xml:space="preserve">Hình </w:t>
      </w:r>
      <w:r w:rsidR="00A955DE">
        <w:t>3</w:t>
      </w:r>
      <w:r w:rsidR="009E78EA">
        <w:t>.</w:t>
      </w:r>
      <w:fldSimple w:instr=" SEQ Hình \* ARABIC \s 1 ">
        <w:r w:rsidR="00A955DE">
          <w:rPr>
            <w:noProof/>
          </w:rPr>
          <w:t>2</w:t>
        </w:r>
        <w:r w:rsidR="009E78EA">
          <w:rPr>
            <w:noProof/>
          </w:rPr>
          <w:t>9</w:t>
        </w:r>
      </w:fldSimple>
      <w:r w:rsidR="00CC40F0">
        <w:rPr>
          <w:noProof/>
        </w:rPr>
        <w:t>:</w:t>
      </w:r>
      <w:r>
        <w:t xml:space="preserve"> </w:t>
      </w:r>
      <w:r w:rsidR="00667891">
        <w:t>A</w:t>
      </w:r>
      <w:r>
        <w:t>dmin – All Post</w:t>
      </w:r>
      <w:bookmarkEnd w:id="169"/>
    </w:p>
    <w:p w14:paraId="4DF7E459" w14:textId="5AA0D90C" w:rsidR="00667891" w:rsidRDefault="00667891">
      <w:pPr>
        <w:pStyle w:val="Nidungvnbn"/>
        <w:numPr>
          <w:ilvl w:val="0"/>
          <w:numId w:val="7"/>
        </w:numPr>
      </w:pPr>
      <w:r w:rsidRPr="00667891">
        <w:t>Account Type Manager</w:t>
      </w:r>
    </w:p>
    <w:p w14:paraId="67B38CBB" w14:textId="1E256A1B" w:rsidR="00667891" w:rsidRDefault="00667891" w:rsidP="00667891">
      <w:pPr>
        <w:pStyle w:val="Nidungvnbn"/>
      </w:pPr>
      <w:r>
        <w:t>Trang account type manager hiện 3 loại người dùng, admin có thể rename các loại người dùng nhưng không thể thêm hoặc xóa.</w:t>
      </w:r>
    </w:p>
    <w:p w14:paraId="6DB3EA79" w14:textId="77777777" w:rsidR="00667891" w:rsidRDefault="00667891" w:rsidP="00667891">
      <w:pPr>
        <w:keepNext/>
        <w:jc w:val="center"/>
      </w:pPr>
      <w:r>
        <w:rPr>
          <w:noProof/>
          <w:lang w:val="vi-VN" w:eastAsia="vi-VN"/>
        </w:rPr>
        <w:drawing>
          <wp:inline distT="0" distB="0" distL="0" distR="0" wp14:anchorId="13FA144A" wp14:editId="4564081E">
            <wp:extent cx="5795010" cy="1921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5010" cy="1921510"/>
                    </a:xfrm>
                    <a:prstGeom prst="rect">
                      <a:avLst/>
                    </a:prstGeom>
                  </pic:spPr>
                </pic:pic>
              </a:graphicData>
            </a:graphic>
          </wp:inline>
        </w:drawing>
      </w:r>
    </w:p>
    <w:p w14:paraId="3F503C54" w14:textId="0914E2B6" w:rsidR="00667891" w:rsidRDefault="00667891" w:rsidP="00667891">
      <w:pPr>
        <w:pStyle w:val="Caption"/>
      </w:pPr>
      <w:bookmarkStart w:id="170" w:name="_Toc126403703"/>
      <w:r>
        <w:t xml:space="preserve">Hình </w:t>
      </w:r>
      <w:r w:rsidR="00A955DE">
        <w:t>3</w:t>
      </w:r>
      <w:r w:rsidR="009E78EA">
        <w:t>.</w:t>
      </w:r>
      <w:fldSimple w:instr=" SEQ Hình \* ARABIC \s 1 ">
        <w:r w:rsidR="00A955DE">
          <w:rPr>
            <w:noProof/>
          </w:rPr>
          <w:t>3</w:t>
        </w:r>
        <w:r w:rsidR="009E78EA">
          <w:rPr>
            <w:noProof/>
          </w:rPr>
          <w:t>0</w:t>
        </w:r>
      </w:fldSimple>
      <w:r w:rsidR="00CC40F0">
        <w:rPr>
          <w:noProof/>
        </w:rPr>
        <w:t>:</w:t>
      </w:r>
      <w:r>
        <w:t xml:space="preserve"> Admin – Account Type Manager</w:t>
      </w:r>
      <w:bookmarkEnd w:id="170"/>
    </w:p>
    <w:p w14:paraId="40D9AE59" w14:textId="6B3CF53B" w:rsidR="00B1474E" w:rsidRDefault="00B1474E">
      <w:pPr>
        <w:pStyle w:val="Nidungvnbn"/>
        <w:numPr>
          <w:ilvl w:val="0"/>
          <w:numId w:val="7"/>
        </w:numPr>
      </w:pPr>
      <w:r>
        <w:t>Job Type Manager</w:t>
      </w:r>
    </w:p>
    <w:p w14:paraId="1C98C9BA" w14:textId="5631E513" w:rsidR="00B1474E" w:rsidRDefault="00B1474E" w:rsidP="00B1474E">
      <w:pPr>
        <w:pStyle w:val="Nidungvnbn"/>
      </w:pPr>
      <w:r>
        <w:t>Trang job type manager hiện danh sách các loại công việc, admin có thể thêm, xóa, hoặc chỉnh sửa.</w:t>
      </w:r>
    </w:p>
    <w:p w14:paraId="504A9640" w14:textId="77777777" w:rsidR="005F7CE0" w:rsidRDefault="00B1474E" w:rsidP="005F7CE0">
      <w:pPr>
        <w:keepNext/>
        <w:jc w:val="center"/>
      </w:pPr>
      <w:r>
        <w:rPr>
          <w:noProof/>
          <w:lang w:val="vi-VN" w:eastAsia="vi-VN"/>
        </w:rPr>
        <w:lastRenderedPageBreak/>
        <w:drawing>
          <wp:inline distT="0" distB="0" distL="0" distR="0" wp14:anchorId="6BBF2B81" wp14:editId="01A6CEF3">
            <wp:extent cx="5795010" cy="1788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5010" cy="1788160"/>
                    </a:xfrm>
                    <a:prstGeom prst="rect">
                      <a:avLst/>
                    </a:prstGeom>
                  </pic:spPr>
                </pic:pic>
              </a:graphicData>
            </a:graphic>
          </wp:inline>
        </w:drawing>
      </w:r>
    </w:p>
    <w:p w14:paraId="42534F81" w14:textId="0D9D36E3" w:rsidR="00B1474E" w:rsidRDefault="005F7CE0" w:rsidP="005F7CE0">
      <w:pPr>
        <w:pStyle w:val="Caption"/>
      </w:pPr>
      <w:bookmarkStart w:id="171" w:name="_Toc126403704"/>
      <w:r>
        <w:t xml:space="preserve">Hình </w:t>
      </w:r>
      <w:r w:rsidR="00A955DE">
        <w:t>3</w:t>
      </w:r>
      <w:r w:rsidR="009E78EA">
        <w:t>.</w:t>
      </w:r>
      <w:fldSimple w:instr=" SEQ Hình \* ARABIC \s 1 ">
        <w:r w:rsidR="00A955DE">
          <w:rPr>
            <w:noProof/>
          </w:rPr>
          <w:t>3</w:t>
        </w:r>
        <w:r w:rsidR="009E78EA">
          <w:rPr>
            <w:noProof/>
          </w:rPr>
          <w:t>1</w:t>
        </w:r>
      </w:fldSimple>
      <w:r w:rsidR="00CC40F0">
        <w:rPr>
          <w:noProof/>
        </w:rPr>
        <w:t>:</w:t>
      </w:r>
      <w:r>
        <w:t xml:space="preserve"> Admin - Job Type Manager</w:t>
      </w:r>
      <w:bookmarkEnd w:id="171"/>
    </w:p>
    <w:p w14:paraId="6F068354" w14:textId="09DE3F2F" w:rsidR="005F7CE0" w:rsidRDefault="005F7CE0">
      <w:pPr>
        <w:pStyle w:val="Nidungvnbn"/>
        <w:numPr>
          <w:ilvl w:val="0"/>
          <w:numId w:val="7"/>
        </w:numPr>
      </w:pPr>
      <w:r>
        <w:t>Major Manager</w:t>
      </w:r>
    </w:p>
    <w:p w14:paraId="1F2BFC11" w14:textId="77777777" w:rsidR="005F7CE0" w:rsidRDefault="005F7CE0" w:rsidP="005F7CE0">
      <w:pPr>
        <w:pStyle w:val="Nidungvnbn"/>
      </w:pPr>
      <w:r>
        <w:t>Trang major manager sẽ hiên danh sách các chuyên ngành, admin có thể thêm,</w:t>
      </w:r>
    </w:p>
    <w:p w14:paraId="2E2AB5B5" w14:textId="20A847DD" w:rsidR="005F7CE0" w:rsidRPr="005F7CE0" w:rsidRDefault="005F7CE0" w:rsidP="005F7CE0">
      <w:pPr>
        <w:pStyle w:val="Nidungvnbn"/>
      </w:pPr>
      <w:r>
        <w:t xml:space="preserve">xóa chỉnh sửa các chuyên ngành </w:t>
      </w:r>
    </w:p>
    <w:p w14:paraId="03539F9C" w14:textId="77777777" w:rsidR="005F7CE0" w:rsidRDefault="005F7CE0" w:rsidP="005F7CE0">
      <w:pPr>
        <w:rPr>
          <w:noProof/>
          <w:lang w:val="vi-VN" w:eastAsia="vi-VN"/>
        </w:rPr>
      </w:pPr>
      <w:r>
        <w:rPr>
          <w:noProof/>
          <w:lang w:val="vi-VN" w:eastAsia="vi-VN"/>
        </w:rPr>
        <w:drawing>
          <wp:inline distT="0" distB="0" distL="0" distR="0" wp14:anchorId="4CF1FA82" wp14:editId="42E5B381">
            <wp:extent cx="5795010" cy="18529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5010" cy="1852930"/>
                    </a:xfrm>
                    <a:prstGeom prst="rect">
                      <a:avLst/>
                    </a:prstGeom>
                  </pic:spPr>
                </pic:pic>
              </a:graphicData>
            </a:graphic>
          </wp:inline>
        </w:drawing>
      </w:r>
    </w:p>
    <w:p w14:paraId="067BD285" w14:textId="5747F36F" w:rsidR="005A6835" w:rsidRPr="005A6835" w:rsidRDefault="005A6835" w:rsidP="005A6835"/>
    <w:p w14:paraId="7E52CF39" w14:textId="49E4BF1C" w:rsidR="005A6835" w:rsidRPr="005A6835" w:rsidRDefault="005A6835" w:rsidP="005A6835"/>
    <w:p w14:paraId="67846352" w14:textId="5CE32BEF" w:rsidR="005A6835" w:rsidRPr="005A6835" w:rsidRDefault="005A6835" w:rsidP="005A6835"/>
    <w:p w14:paraId="1219664A" w14:textId="7375DF06" w:rsidR="005A6835" w:rsidRPr="005A6835" w:rsidRDefault="005A6835" w:rsidP="005A6835"/>
    <w:p w14:paraId="0BF9E796" w14:textId="0D362975" w:rsidR="005A6835" w:rsidRDefault="005A6835" w:rsidP="005A6835">
      <w:pPr>
        <w:rPr>
          <w:noProof/>
          <w:lang w:val="vi-VN" w:eastAsia="vi-VN"/>
        </w:rPr>
      </w:pPr>
    </w:p>
    <w:p w14:paraId="73E35176" w14:textId="49CDA5B2" w:rsidR="005A6835" w:rsidRDefault="005A6835">
      <w:pPr>
        <w:pStyle w:val="Tiumccp1"/>
        <w:pageBreakBefore/>
        <w:numPr>
          <w:ilvl w:val="1"/>
          <w:numId w:val="63"/>
        </w:numPr>
      </w:pPr>
      <w:bookmarkStart w:id="172" w:name="_Toc126412920"/>
      <w:r w:rsidRPr="005033E8">
        <w:lastRenderedPageBreak/>
        <w:t xml:space="preserve">Kết </w:t>
      </w:r>
      <w:r>
        <w:t>luận</w:t>
      </w:r>
      <w:bookmarkEnd w:id="172"/>
    </w:p>
    <w:p w14:paraId="71E11750" w14:textId="78B09593" w:rsidR="005A6835" w:rsidRDefault="00CA7B11" w:rsidP="00CA7B11">
      <w:pPr>
        <w:pStyle w:val="Nidungvnbn"/>
        <w:ind w:firstLine="0"/>
      </w:pPr>
      <w:r>
        <w:t>Sau quá trình tìm hiểu cũng như ứng dụng một số công nghệ vào việc thực hiện đề tài xây dựng trang web đăng tin tuyển dụng này, chúng em rút ra cho mình một số bài học như sau</w:t>
      </w:r>
      <w:r w:rsidR="00E31EE5">
        <w:t>:</w:t>
      </w:r>
    </w:p>
    <w:p w14:paraId="6C3C5EB4" w14:textId="61C146AC" w:rsidR="00CA7B11" w:rsidRDefault="00CA7B11">
      <w:pPr>
        <w:pStyle w:val="Nidungvnbn"/>
        <w:numPr>
          <w:ilvl w:val="0"/>
          <w:numId w:val="3"/>
        </w:numPr>
      </w:pPr>
      <w:r>
        <w:t>Tìm hiểu quá trình hoạt động của một trang web bao gồm cả phía giao tiếp với cơ sở dữ liệu (API) và phía giành cho người dùng phổ thông sử dụng là (UI)</w:t>
      </w:r>
    </w:p>
    <w:p w14:paraId="4EC12327" w14:textId="628BD09E" w:rsidR="00CA7B11" w:rsidRDefault="00CA7B11">
      <w:pPr>
        <w:pStyle w:val="Nidungvnbn"/>
        <w:numPr>
          <w:ilvl w:val="0"/>
          <w:numId w:val="3"/>
        </w:numPr>
      </w:pPr>
      <w:r>
        <w:t xml:space="preserve">Hiểu thêm 1 phần nhỏ về ngôn ngữ mà mình sử dụng </w:t>
      </w:r>
      <w:r w:rsidR="00E31EE5">
        <w:t>.</w:t>
      </w:r>
    </w:p>
    <w:p w14:paraId="328ADDC9" w14:textId="522D50D9" w:rsidR="00CA7B11" w:rsidRDefault="00CA7B11">
      <w:pPr>
        <w:pStyle w:val="Nidungvnbn"/>
        <w:numPr>
          <w:ilvl w:val="0"/>
          <w:numId w:val="3"/>
        </w:numPr>
      </w:pPr>
      <w:r>
        <w:t>Tìm hiểu về thêm về ánh xạ đối tượng vào cơ sở dữ liệu thay cho việc truy suất dữ liệu thông qua việc viết các câu truy vấn trên nền SQL</w:t>
      </w:r>
      <w:r w:rsidR="00E31EE5">
        <w:t>.</w:t>
      </w:r>
    </w:p>
    <w:p w14:paraId="026E1D05" w14:textId="5635C060" w:rsidR="00CA7B11" w:rsidRDefault="00CA7B11">
      <w:pPr>
        <w:pStyle w:val="Nidungvnbn"/>
        <w:numPr>
          <w:ilvl w:val="0"/>
          <w:numId w:val="3"/>
        </w:numPr>
      </w:pPr>
      <w:r>
        <w:t>Tìm hiểu các kiến thức cơ bản về một trong các công cụ hỗ trợ các nhà phát triển website có thể hoạt động ở nhiều môi trường khác nhau là docker</w:t>
      </w:r>
      <w:r w:rsidR="00E31EE5">
        <w:t>.</w:t>
      </w:r>
    </w:p>
    <w:p w14:paraId="7DA703C1" w14:textId="15C3D052" w:rsidR="00CA7B11" w:rsidRDefault="00CA7B11">
      <w:pPr>
        <w:pStyle w:val="Nidungvnbn"/>
        <w:numPr>
          <w:ilvl w:val="0"/>
          <w:numId w:val="3"/>
        </w:numPr>
      </w:pPr>
      <w:r>
        <w:t>Hiểu thêm về như thế nào là một Images , Container , hay các câu lệnh thao tác với docker để chạy một trang ứng dụng có đầy đủ các tài nguyên mà không cần cài đặt quá nhiều</w:t>
      </w:r>
      <w:r w:rsidR="00E31EE5">
        <w:t>.</w:t>
      </w:r>
    </w:p>
    <w:p w14:paraId="1382AEFF" w14:textId="05B5A160" w:rsidR="00CA7B11" w:rsidRDefault="00CA7B11">
      <w:pPr>
        <w:pStyle w:val="Nidungvnbn"/>
        <w:numPr>
          <w:ilvl w:val="0"/>
          <w:numId w:val="3"/>
        </w:numPr>
      </w:pPr>
      <w:r>
        <w:t>Tìm hiểu và xây dựng một bộ CI/CD tự động build mã nguồn và deploy chúng lên server thật</w:t>
      </w:r>
      <w:r w:rsidR="00E31EE5">
        <w:t>.</w:t>
      </w:r>
    </w:p>
    <w:p w14:paraId="354FC871" w14:textId="626B6198" w:rsidR="00CA7B11" w:rsidRDefault="00CA7B11">
      <w:pPr>
        <w:pStyle w:val="Nidungvnbn"/>
        <w:numPr>
          <w:ilvl w:val="0"/>
          <w:numId w:val="3"/>
        </w:numPr>
      </w:pPr>
      <w:r>
        <w:t>Tìm hiểu và thao tác với máy tính server với hệ điều hành Linux</w:t>
      </w:r>
      <w:r w:rsidR="00373711">
        <w:t xml:space="preserve"> bằng các dòng lệnh ở cmd</w:t>
      </w:r>
      <w:r w:rsidR="00E31EE5">
        <w:t>.</w:t>
      </w:r>
    </w:p>
    <w:p w14:paraId="7B3BF485" w14:textId="1ED3BCAD" w:rsidR="00373711" w:rsidRDefault="00373711">
      <w:pPr>
        <w:pStyle w:val="Nidungvnbn"/>
        <w:numPr>
          <w:ilvl w:val="0"/>
          <w:numId w:val="3"/>
        </w:numPr>
      </w:pPr>
      <w:r>
        <w:t>Biết được một số kiến thức cơ bản về việc đưa dự án lên một con server được thuê và cũng như thêm tên miền gắn với trang web của nhóm</w:t>
      </w:r>
      <w:r w:rsidR="00E31EE5">
        <w:t>.</w:t>
      </w:r>
    </w:p>
    <w:p w14:paraId="5922E6AC" w14:textId="2B3C2147" w:rsidR="00373711" w:rsidRDefault="00373711">
      <w:pPr>
        <w:pStyle w:val="Nidungvnbn"/>
        <w:numPr>
          <w:ilvl w:val="0"/>
          <w:numId w:val="3"/>
        </w:numPr>
      </w:pPr>
      <w:r>
        <w:t>Sử dụng các công cụ hỗ trợ UI như antd ,…. Đọc tài liệu của các thư viện và ứng dụng nó vào trong dự án</w:t>
      </w:r>
      <w:r w:rsidR="00E31EE5">
        <w:t>.</w:t>
      </w:r>
    </w:p>
    <w:p w14:paraId="3039F2C1" w14:textId="28A4B710" w:rsidR="00373711" w:rsidRDefault="00373711">
      <w:pPr>
        <w:pStyle w:val="Nidungvnbn"/>
        <w:numPr>
          <w:ilvl w:val="0"/>
          <w:numId w:val="3"/>
        </w:numPr>
      </w:pPr>
      <w:r>
        <w:t>Tiếp xúc với một ngôn ngữ mới là Typescript là một dạng nâng cao của JS và đòi hỏi phải viết code một cách chặt chẽ hạn chễ lỗi xảy ra</w:t>
      </w:r>
      <w:r w:rsidR="00E31EE5">
        <w:t>.</w:t>
      </w:r>
    </w:p>
    <w:p w14:paraId="520F9FD4" w14:textId="21F63A45" w:rsidR="00E31EE5" w:rsidRDefault="00E31EE5">
      <w:pPr>
        <w:pStyle w:val="Nidungvnbn"/>
        <w:numPr>
          <w:ilvl w:val="0"/>
          <w:numId w:val="3"/>
        </w:numPr>
      </w:pPr>
      <w:r>
        <w:t>Sử dụng React Lazy để tách các component, giúp cho trang web được load nhanh hơn cải thiện trải nghiệm người dùng.</w:t>
      </w:r>
    </w:p>
    <w:p w14:paraId="660EE671" w14:textId="2C1E8F2F" w:rsidR="00E31EE5" w:rsidRDefault="008E2DCE">
      <w:pPr>
        <w:pStyle w:val="Nidungvnbn"/>
        <w:numPr>
          <w:ilvl w:val="0"/>
          <w:numId w:val="3"/>
        </w:numPr>
      </w:pPr>
      <w:r>
        <w:lastRenderedPageBreak/>
        <w:t>Sử dụng Redux để quản lý các state của R</w:t>
      </w:r>
      <w:r w:rsidR="00E31EE5">
        <w:t>eact</w:t>
      </w:r>
      <w:r w:rsidR="00B85636">
        <w:t xml:space="preserve">. Sử dụng react-router-dom để </w:t>
      </w:r>
      <w:r w:rsidR="00B85636" w:rsidRPr="00B85636">
        <w:t>định tuyến phía client</w:t>
      </w:r>
      <w:r w:rsidR="00B85636">
        <w:t>.</w:t>
      </w:r>
    </w:p>
    <w:p w14:paraId="10698ED9" w14:textId="62F1777E" w:rsidR="001F46F3" w:rsidRDefault="001F46F3">
      <w:pPr>
        <w:pStyle w:val="Nidungvnbn"/>
        <w:numPr>
          <w:ilvl w:val="0"/>
          <w:numId w:val="3"/>
        </w:numPr>
      </w:pPr>
      <w:r>
        <w:t xml:space="preserve">Sử dụng google developer console để đăng ký client id </w:t>
      </w:r>
      <w:r w:rsidR="008E2DCE">
        <w:t>dùng trong việc</w:t>
      </w:r>
      <w:r>
        <w:t xml:space="preserve"> đăng nhập với google.</w:t>
      </w:r>
    </w:p>
    <w:p w14:paraId="66E0263C" w14:textId="7C0CE3DA" w:rsidR="00373711" w:rsidRDefault="00373711" w:rsidP="00373711">
      <w:pPr>
        <w:pStyle w:val="Nidungvnbn"/>
        <w:ind w:left="720" w:firstLine="0"/>
      </w:pPr>
      <w:r>
        <w:t>Tuy nhiên bên cách đó còn một số vấn đề và hạn chế như</w:t>
      </w:r>
      <w:r w:rsidR="00E31EE5">
        <w:t>:</w:t>
      </w:r>
    </w:p>
    <w:p w14:paraId="50AB77D0" w14:textId="55073BF3" w:rsidR="00373711" w:rsidRDefault="00373711">
      <w:pPr>
        <w:pStyle w:val="Nidungvnbn"/>
        <w:numPr>
          <w:ilvl w:val="0"/>
          <w:numId w:val="3"/>
        </w:numPr>
      </w:pPr>
      <w:r>
        <w:t>Do thuê máy chủ server trên mạng nên sẽ phụ thuộc rất nhiều vào tốc độ mạng của server cũng như mạng của người dùng</w:t>
      </w:r>
      <w:r w:rsidR="00E31EE5">
        <w:t>.</w:t>
      </w:r>
    </w:p>
    <w:p w14:paraId="006C1743" w14:textId="28EE4247" w:rsidR="00373711" w:rsidRDefault="00373711">
      <w:pPr>
        <w:pStyle w:val="Nidungvnbn"/>
        <w:numPr>
          <w:ilvl w:val="0"/>
          <w:numId w:val="3"/>
        </w:numPr>
      </w:pPr>
      <w:r>
        <w:t xml:space="preserve">Chỉ mới có một số kiến thức cơ bản về server nên sẽ dễ dẫn đến các tình huống có quá nhiều yêu cầu truy cập từ nhiều . Cân bằng tải cho server </w:t>
      </w:r>
      <w:r w:rsidR="00E31EE5">
        <w:t>.</w:t>
      </w:r>
    </w:p>
    <w:p w14:paraId="3B332227" w14:textId="172675FB" w:rsidR="00373711" w:rsidRDefault="00373711">
      <w:pPr>
        <w:pStyle w:val="Nidungvnbn"/>
        <w:numPr>
          <w:ilvl w:val="0"/>
          <w:numId w:val="3"/>
        </w:numPr>
      </w:pPr>
      <w:r>
        <w:t>Chưa áp dụng được kĩ thuật CI/CD runner vào trong dự án để không phụ thuộc vào docker hub</w:t>
      </w:r>
      <w:r w:rsidR="00E31EE5">
        <w:t>.</w:t>
      </w:r>
    </w:p>
    <w:p w14:paraId="28A5E04A" w14:textId="30B1B6F2" w:rsidR="00373711" w:rsidRDefault="00373711">
      <w:pPr>
        <w:pStyle w:val="Nidungvnbn"/>
        <w:numPr>
          <w:ilvl w:val="0"/>
          <w:numId w:val="3"/>
        </w:numPr>
      </w:pPr>
      <w:r>
        <w:t xml:space="preserve">Đối với công khai web thì không đủ kinh phí để mua chứng chỉ </w:t>
      </w:r>
      <w:r w:rsidR="00E31EE5">
        <w:t>SSL để nâng trang web lên https.</w:t>
      </w:r>
    </w:p>
    <w:p w14:paraId="2CC4305E" w14:textId="6B8B9038" w:rsidR="00E31EE5" w:rsidRDefault="00E31EE5">
      <w:pPr>
        <w:pStyle w:val="Nidungvnbn"/>
        <w:numPr>
          <w:ilvl w:val="0"/>
          <w:numId w:val="3"/>
        </w:numPr>
      </w:pPr>
      <w:r>
        <w:t xml:space="preserve">Do chưa </w:t>
      </w:r>
      <w:r w:rsidR="001F46F3">
        <w:t>c</w:t>
      </w:r>
      <w:r w:rsidR="008E2DCE">
        <w:t>ó kinh nghiệm về thiết kế nên UX (</w:t>
      </w:r>
      <w:r w:rsidR="008E2DCE" w:rsidRPr="008E2DCE">
        <w:t>User Experience</w:t>
      </w:r>
      <w:r w:rsidR="008E2DCE">
        <w:t>)</w:t>
      </w:r>
      <w:r w:rsidR="001F46F3">
        <w:t xml:space="preserve"> và </w:t>
      </w:r>
      <w:r w:rsidR="008E2DCE">
        <w:t>UI (</w:t>
      </w:r>
      <w:r w:rsidR="008E2DCE" w:rsidRPr="008E2DCE">
        <w:t>User Interface</w:t>
      </w:r>
      <w:r w:rsidR="008E2DCE">
        <w:t>)</w:t>
      </w:r>
      <w:r w:rsidR="001F46F3">
        <w:t xml:space="preserve"> không được tốt.</w:t>
      </w:r>
    </w:p>
    <w:p w14:paraId="2525BCD7" w14:textId="17920DC1" w:rsidR="00B85636" w:rsidRDefault="008E2DCE">
      <w:pPr>
        <w:pStyle w:val="Nidungvnbn"/>
        <w:numPr>
          <w:ilvl w:val="0"/>
          <w:numId w:val="3"/>
        </w:numPr>
      </w:pPr>
      <w:r>
        <w:t>Chưa tối ưu hiệu xuất cho F</w:t>
      </w:r>
      <w:r w:rsidR="005822CE">
        <w:t>r</w:t>
      </w:r>
      <w:r>
        <w:t>ont E</w:t>
      </w:r>
      <w:r w:rsidR="00B85636">
        <w:t>nd</w:t>
      </w:r>
      <w:r w:rsidR="00E85B65">
        <w:t>.</w:t>
      </w:r>
    </w:p>
    <w:p w14:paraId="5926561D" w14:textId="00CB6189" w:rsidR="00EA4FAC" w:rsidRDefault="00EA4FAC">
      <w:pPr>
        <w:pStyle w:val="Nidungvnbn"/>
        <w:numPr>
          <w:ilvl w:val="0"/>
          <w:numId w:val="3"/>
        </w:numPr>
      </w:pPr>
      <w:r>
        <w:t>Đối với việc sử dụng CV thì chưa thể tự tạo CV theo template có sẵn mà phải sử dụng cv ngoài để upload vào trang web rồi mới dùng được chức năng ứng tuyển</w:t>
      </w:r>
    </w:p>
    <w:p w14:paraId="31F37084" w14:textId="272423C1" w:rsidR="00373711" w:rsidRDefault="009E554C" w:rsidP="009E554C">
      <w:pPr>
        <w:pStyle w:val="Nidungvnbn"/>
        <w:ind w:left="720" w:firstLine="0"/>
      </w:pPr>
      <w:r>
        <w:t xml:space="preserve">Chúng em rất mong nhận được sự góp ý của quý Thầy , Cô và các bạn để có thể xem xét lại cũng như trau dồi thêm, tiếp tục tìm hiểu ứng dụng và hoàn thiện những nội dung </w:t>
      </w:r>
      <w:r w:rsidR="008D2296">
        <w:t>chưa được tốt của đề tài này.</w:t>
      </w:r>
    </w:p>
    <w:p w14:paraId="307C5923" w14:textId="5C3692B5" w:rsidR="00B440D1" w:rsidRDefault="00B440D1">
      <w:pPr>
        <w:spacing w:after="200" w:line="276" w:lineRule="auto"/>
        <w:rPr>
          <w:sz w:val="26"/>
          <w:szCs w:val="26"/>
        </w:rPr>
      </w:pPr>
      <w:r>
        <w:br w:type="page"/>
      </w:r>
    </w:p>
    <w:p w14:paraId="36514197" w14:textId="77777777" w:rsidR="00B440D1" w:rsidRDefault="00B440D1" w:rsidP="00B440D1">
      <w:pPr>
        <w:keepNext/>
        <w:jc w:val="center"/>
      </w:pPr>
      <w:r>
        <w:rPr>
          <w:noProof/>
          <w:lang w:val="vi-VN" w:eastAsia="vi-VN"/>
        </w:rPr>
        <w:lastRenderedPageBreak/>
        <w:drawing>
          <wp:inline distT="0" distB="0" distL="0" distR="0" wp14:anchorId="2EC0178D" wp14:editId="0503ACD8">
            <wp:extent cx="2174488" cy="2174488"/>
            <wp:effectExtent l="0" t="0" r="0" b="0"/>
            <wp:docPr id="111" name="Picture 111" descr="C:\Users\Welcome\Downloads\qrcode_46291644_70fc353a203b5c534a66e2ee0c489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Downloads\qrcode_46291644_70fc353a203b5c534a66e2ee0c489df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78288" cy="2178288"/>
                    </a:xfrm>
                    <a:prstGeom prst="rect">
                      <a:avLst/>
                    </a:prstGeom>
                    <a:noFill/>
                    <a:ln>
                      <a:noFill/>
                    </a:ln>
                  </pic:spPr>
                </pic:pic>
              </a:graphicData>
            </a:graphic>
          </wp:inline>
        </w:drawing>
      </w:r>
    </w:p>
    <w:p w14:paraId="34A716DA" w14:textId="27405065" w:rsidR="00B440D1" w:rsidRPr="005A6835" w:rsidRDefault="00B440D1" w:rsidP="00B440D1">
      <w:pPr>
        <w:pStyle w:val="Caption"/>
      </w:pPr>
      <w:bookmarkStart w:id="173" w:name="_Toc126403705"/>
      <w:r>
        <w:t xml:space="preserve">Hình </w:t>
      </w:r>
      <w:r w:rsidR="004615ED">
        <w:t>3</w:t>
      </w:r>
      <w:r w:rsidR="009E78EA">
        <w:t>.</w:t>
      </w:r>
      <w:fldSimple w:instr=" SEQ Hình \* ARABIC \s 1 ">
        <w:r w:rsidR="004615ED">
          <w:rPr>
            <w:noProof/>
          </w:rPr>
          <w:t>3</w:t>
        </w:r>
        <w:r w:rsidR="009E78EA">
          <w:rPr>
            <w:noProof/>
          </w:rPr>
          <w:t>2</w:t>
        </w:r>
      </w:fldSimple>
      <w:r>
        <w:t xml:space="preserve"> Link đến W</w:t>
      </w:r>
      <w:r w:rsidRPr="00B440D1">
        <w:t>ebsite</w:t>
      </w:r>
      <w:r>
        <w:t xml:space="preserve"> </w:t>
      </w:r>
      <w:r w:rsidRPr="00B440D1">
        <w:t>http://jobportaltdtu.com/</w:t>
      </w:r>
      <w:bookmarkEnd w:id="173"/>
    </w:p>
    <w:p w14:paraId="58B01DA8" w14:textId="776EACF0" w:rsidR="00526419" w:rsidRPr="00577ECB" w:rsidRDefault="00526419" w:rsidP="00526419">
      <w:pPr>
        <w:pStyle w:val="Chng"/>
        <w:pageBreakBefore/>
        <w:jc w:val="center"/>
      </w:pPr>
      <w:bookmarkStart w:id="174" w:name="_Toc126412921"/>
      <w:r w:rsidRPr="00032172">
        <w:rPr>
          <w:noProof/>
          <w:lang w:val="vi-VN"/>
        </w:rPr>
        <w:lastRenderedPageBreak/>
        <w:t>DANH MỤC TÀI LIỆU THAM KHẢO</w:t>
      </w:r>
      <w:bookmarkEnd w:id="174"/>
    </w:p>
    <w:sdt>
      <w:sdtPr>
        <w:rPr>
          <w:rFonts w:ascii="Times New Roman" w:eastAsia="Times New Roman" w:hAnsi="Times New Roman" w:cs="Times New Roman"/>
          <w:b w:val="0"/>
          <w:bCs w:val="0"/>
          <w:color w:val="auto"/>
          <w:sz w:val="24"/>
          <w:szCs w:val="24"/>
        </w:rPr>
        <w:id w:val="1745834413"/>
        <w:docPartObj>
          <w:docPartGallery w:val="Bibliographies"/>
          <w:docPartUnique/>
        </w:docPartObj>
      </w:sdtPr>
      <w:sdtEndPr/>
      <w:sdtContent>
        <w:p w14:paraId="14C52104" w14:textId="69905E4F" w:rsidR="00637275" w:rsidRPr="00637275" w:rsidRDefault="00637275" w:rsidP="00637275">
          <w:pPr>
            <w:pStyle w:val="Heading1"/>
          </w:pPr>
          <w:r>
            <w:t>Tài liệu bao gồm :</w:t>
          </w:r>
        </w:p>
        <w:sdt>
          <w:sdtPr>
            <w:id w:val="-573587230"/>
            <w:bibliography/>
          </w:sdtPr>
          <w:sdtEndPr/>
          <w:sdtContent>
            <w:p w14:paraId="524C09CE" w14:textId="77777777" w:rsidR="00F676BB" w:rsidRDefault="00637275" w:rsidP="00F676BB">
              <w:pPr>
                <w:pStyle w:val="Bibliography"/>
                <w:ind w:left="720" w:hanging="720"/>
                <w:rPr>
                  <w:noProof/>
                </w:rPr>
              </w:pPr>
              <w:r>
                <w:fldChar w:fldCharType="begin"/>
              </w:r>
              <w:r>
                <w:instrText xml:space="preserve"> BIBLIOGRAPHY </w:instrText>
              </w:r>
              <w:r>
                <w:fldChar w:fldCharType="separate"/>
              </w:r>
              <w:r w:rsidR="00F676BB">
                <w:rPr>
                  <w:noProof/>
                </w:rPr>
                <w:t>(n.d.). Retrieved from reactjs: https://reactjs.org/</w:t>
              </w:r>
            </w:p>
            <w:p w14:paraId="4A20FF2C" w14:textId="77777777" w:rsidR="00F676BB" w:rsidRDefault="00F676BB" w:rsidP="00F676BB">
              <w:pPr>
                <w:pStyle w:val="Bibliography"/>
                <w:ind w:left="720" w:hanging="720"/>
                <w:rPr>
                  <w:noProof/>
                </w:rPr>
              </w:pPr>
              <w:r>
                <w:rPr>
                  <w:noProof/>
                </w:rPr>
                <w:t>(n.d.). Retrieved from w3schools: https://www.w3schools.com/react/react_jsx.asp</w:t>
              </w:r>
            </w:p>
            <w:p w14:paraId="6EEA24EE" w14:textId="77777777" w:rsidR="00F676BB" w:rsidRDefault="00F676BB" w:rsidP="00F676BB">
              <w:pPr>
                <w:pStyle w:val="Bibliography"/>
                <w:ind w:left="720" w:hanging="720"/>
                <w:rPr>
                  <w:noProof/>
                </w:rPr>
              </w:pPr>
              <w:r>
                <w:rPr>
                  <w:noProof/>
                </w:rPr>
                <w:t xml:space="preserve">@nghiadd, N. (2017, 07 26). </w:t>
              </w:r>
              <w:r>
                <w:rPr>
                  <w:i/>
                  <w:iCs/>
                  <w:noProof/>
                </w:rPr>
                <w:t>CI, CD và ... DevOps ???</w:t>
              </w:r>
              <w:r>
                <w:rPr>
                  <w:noProof/>
                </w:rPr>
                <w:t xml:space="preserve"> Retrieved from https://viblo.asia/p/ci-cd-va-devops-07LKXYXDZV4</w:t>
              </w:r>
            </w:p>
            <w:p w14:paraId="2797B885" w14:textId="77777777" w:rsidR="00F676BB" w:rsidRDefault="00F676BB" w:rsidP="00F676BB">
              <w:pPr>
                <w:pStyle w:val="Bibliography"/>
                <w:ind w:left="720" w:hanging="720"/>
                <w:rPr>
                  <w:noProof/>
                </w:rPr>
              </w:pPr>
              <w:r>
                <w:rPr>
                  <w:i/>
                  <w:iCs/>
                  <w:noProof/>
                </w:rPr>
                <w:t>Ant Design of React</w:t>
              </w:r>
              <w:r>
                <w:rPr>
                  <w:noProof/>
                </w:rPr>
                <w:t>. (n.d.). Retrieved from ant.design: https://4x.ant.design/docs/react/introduce</w:t>
              </w:r>
            </w:p>
            <w:p w14:paraId="028E9C1D" w14:textId="77777777" w:rsidR="00F676BB" w:rsidRDefault="00F676BB" w:rsidP="00F676BB">
              <w:pPr>
                <w:pStyle w:val="Bibliography"/>
                <w:ind w:left="720" w:hanging="720"/>
                <w:rPr>
                  <w:noProof/>
                </w:rPr>
              </w:pPr>
              <w:r>
                <w:rPr>
                  <w:noProof/>
                </w:rPr>
                <w:t xml:space="preserve">Blog, T. (n.d.). </w:t>
              </w:r>
              <w:r>
                <w:rPr>
                  <w:i/>
                  <w:iCs/>
                  <w:noProof/>
                </w:rPr>
                <w:t>Docker là gì? Tìm hiểu về Docker</w:t>
              </w:r>
              <w:r>
                <w:rPr>
                  <w:noProof/>
                </w:rPr>
                <w:t>. Retrieved from https://topdev.vn/blog/docker-la-gi/</w:t>
              </w:r>
            </w:p>
            <w:p w14:paraId="3407B730" w14:textId="77777777" w:rsidR="00F676BB" w:rsidRDefault="00F676BB" w:rsidP="00F676BB">
              <w:pPr>
                <w:pStyle w:val="Bibliography"/>
                <w:ind w:left="720" w:hanging="720"/>
                <w:rPr>
                  <w:noProof/>
                </w:rPr>
              </w:pPr>
              <w:r>
                <w:rPr>
                  <w:noProof/>
                </w:rPr>
                <w:t xml:space="preserve">Blog, T. (n.d.). </w:t>
              </w:r>
              <w:r>
                <w:rPr>
                  <w:i/>
                  <w:iCs/>
                  <w:noProof/>
                </w:rPr>
                <w:t>Expressjs là gì? Tất tần tật về Express.js</w:t>
              </w:r>
              <w:r>
                <w:rPr>
                  <w:noProof/>
                </w:rPr>
                <w:t>. (TopDev) Retrieved from https://topdev.vn/blog/express-js-la-gi/</w:t>
              </w:r>
            </w:p>
            <w:p w14:paraId="270B7E30" w14:textId="77777777" w:rsidR="00F676BB" w:rsidRDefault="00F676BB" w:rsidP="00F676BB">
              <w:pPr>
                <w:pStyle w:val="Bibliography"/>
                <w:ind w:left="720" w:hanging="720"/>
                <w:rPr>
                  <w:noProof/>
                </w:rPr>
              </w:pPr>
              <w:r>
                <w:rPr>
                  <w:noProof/>
                </w:rPr>
                <w:t xml:space="preserve">Blog, T. (n.d.). </w:t>
              </w:r>
              <w:r>
                <w:rPr>
                  <w:i/>
                  <w:iCs/>
                  <w:noProof/>
                </w:rPr>
                <w:t>NGINX là gì? Tổng quan về NGINX</w:t>
              </w:r>
              <w:r>
                <w:rPr>
                  <w:noProof/>
                </w:rPr>
                <w:t>. Retrieved from https://topdev.vn/blog/nginx-la-gi/</w:t>
              </w:r>
            </w:p>
            <w:p w14:paraId="7EF4C86E" w14:textId="77777777" w:rsidR="00F676BB" w:rsidRDefault="00F676BB" w:rsidP="00F676BB">
              <w:pPr>
                <w:pStyle w:val="Bibliography"/>
                <w:ind w:left="720" w:hanging="720"/>
                <w:rPr>
                  <w:noProof/>
                </w:rPr>
              </w:pPr>
              <w:r>
                <w:rPr>
                  <w:noProof/>
                </w:rPr>
                <w:t xml:space="preserve">Blog, T. (n.d.). </w:t>
              </w:r>
              <w:r>
                <w:rPr>
                  <w:i/>
                  <w:iCs/>
                  <w:noProof/>
                </w:rPr>
                <w:t>Triển khai CI/CD với Gitlab</w:t>
              </w:r>
              <w:r>
                <w:rPr>
                  <w:noProof/>
                </w:rPr>
                <w:t>. Retrieved from https://topdev.vn/blog/trien-khai-ci-cd-voi-gitlab/</w:t>
              </w:r>
            </w:p>
            <w:p w14:paraId="0FBA31BB" w14:textId="77777777" w:rsidR="00F676BB" w:rsidRDefault="00F676BB" w:rsidP="00F676BB">
              <w:pPr>
                <w:pStyle w:val="Bibliography"/>
                <w:ind w:left="720" w:hanging="720"/>
                <w:rPr>
                  <w:noProof/>
                </w:rPr>
              </w:pPr>
              <w:r>
                <w:rPr>
                  <w:noProof/>
                </w:rPr>
                <w:t xml:space="preserve">Chung, T. Q. (2021, 02 20). </w:t>
              </w:r>
              <w:r>
                <w:rPr>
                  <w:i/>
                  <w:iCs/>
                  <w:noProof/>
                </w:rPr>
                <w:t>"ORM" LÀ GÌ MÀ NHÀ NHÀ SỬ DỤNG?</w:t>
              </w:r>
              <w:r>
                <w:rPr>
                  <w:noProof/>
                </w:rPr>
                <w:t xml:space="preserve"> Retrieved from https://www.goccuachung.com/orm-la-gi-ma-nha-nha-su-dung/</w:t>
              </w:r>
            </w:p>
            <w:p w14:paraId="75127985" w14:textId="77777777" w:rsidR="00F676BB" w:rsidRDefault="00F676BB" w:rsidP="00F676BB">
              <w:pPr>
                <w:pStyle w:val="Bibliography"/>
                <w:ind w:left="720" w:hanging="720"/>
                <w:rPr>
                  <w:noProof/>
                </w:rPr>
              </w:pPr>
              <w:r>
                <w:rPr>
                  <w:noProof/>
                </w:rPr>
                <w:t xml:space="preserve">Dan, B. N. (2020, 1 16). </w:t>
              </w:r>
              <w:r>
                <w:rPr>
                  <w:i/>
                  <w:iCs/>
                  <w:noProof/>
                </w:rPr>
                <w:t>Type vs Interface trong typescript</w:t>
              </w:r>
              <w:r>
                <w:rPr>
                  <w:noProof/>
                </w:rPr>
                <w:t>. Retrieved from viblo: https://viblo.asia/p/type-vs-interface-trong-typescript-gGJ599Gp5X2</w:t>
              </w:r>
            </w:p>
            <w:p w14:paraId="60CCD20F" w14:textId="77777777" w:rsidR="00F676BB" w:rsidRDefault="00F676BB" w:rsidP="00F676BB">
              <w:pPr>
                <w:pStyle w:val="Bibliography"/>
                <w:ind w:left="720" w:hanging="720"/>
                <w:rPr>
                  <w:noProof/>
                </w:rPr>
              </w:pPr>
              <w:r>
                <w:rPr>
                  <w:noProof/>
                </w:rPr>
                <w:t xml:space="preserve">Data, P. (n.d.). </w:t>
              </w:r>
              <w:r>
                <w:rPr>
                  <w:i/>
                  <w:iCs/>
                  <w:noProof/>
                </w:rPr>
                <w:t>Prisma schema</w:t>
              </w:r>
              <w:r>
                <w:rPr>
                  <w:noProof/>
                </w:rPr>
                <w:t>. Retrieved from https://www.prisma.io/docs/concepts/components/prisma-schema</w:t>
              </w:r>
            </w:p>
            <w:p w14:paraId="2CA37546" w14:textId="77777777" w:rsidR="00F676BB" w:rsidRDefault="00F676BB" w:rsidP="00F676BB">
              <w:pPr>
                <w:pStyle w:val="Bibliography"/>
                <w:ind w:left="720" w:hanging="720"/>
                <w:rPr>
                  <w:noProof/>
                </w:rPr>
              </w:pPr>
              <w:r>
                <w:rPr>
                  <w:i/>
                  <w:iCs/>
                  <w:noProof/>
                </w:rPr>
                <w:t>Deploy node application whit docker and nginx</w:t>
              </w:r>
              <w:r>
                <w:rPr>
                  <w:noProof/>
                </w:rPr>
                <w:t>. (2022, 07 17). Retrieved from https://www.digitalocean.com/community/questions/deploy-node-application-whit-docker-and-nginx</w:t>
              </w:r>
            </w:p>
            <w:p w14:paraId="15D6C085" w14:textId="77777777" w:rsidR="00F676BB" w:rsidRDefault="00F676BB" w:rsidP="00F676BB">
              <w:pPr>
                <w:pStyle w:val="Bibliography"/>
                <w:ind w:left="720" w:hanging="720"/>
                <w:rPr>
                  <w:noProof/>
                </w:rPr>
              </w:pPr>
              <w:r>
                <w:rPr>
                  <w:noProof/>
                </w:rPr>
                <w:t xml:space="preserve">DigitalOcean), J. E. (2016, 05 20). </w:t>
              </w:r>
              <w:r>
                <w:rPr>
                  <w:i/>
                  <w:iCs/>
                  <w:noProof/>
                </w:rPr>
                <w:t>How To Set Up Nginx Server Blocks (Virtual Hosts) on Ubuntu 16.04</w:t>
              </w:r>
              <w:r>
                <w:rPr>
                  <w:noProof/>
                </w:rPr>
                <w:t>. Retrieved from https://www.digitalocean.com/community/tutorials/how-to-set-up-nginx-server-blocks-virtual-hosts-on-ubuntu-16-04</w:t>
              </w:r>
            </w:p>
            <w:p w14:paraId="6AA469BB" w14:textId="77777777" w:rsidR="00F676BB" w:rsidRDefault="00F676BB" w:rsidP="00F676BB">
              <w:pPr>
                <w:pStyle w:val="Bibliography"/>
                <w:ind w:left="720" w:hanging="720"/>
                <w:rPr>
                  <w:noProof/>
                </w:rPr>
              </w:pPr>
              <w:r>
                <w:rPr>
                  <w:noProof/>
                </w:rPr>
                <w:t xml:space="preserve">DigitalOcean), K. Y. (2022, 10 28). </w:t>
              </w:r>
              <w:r>
                <w:rPr>
                  <w:i/>
                  <w:iCs/>
                  <w:noProof/>
                </w:rPr>
                <w:t>How To Run Nginx in a Docker Container on Ubuntu 22.04</w:t>
              </w:r>
              <w:r>
                <w:rPr>
                  <w:noProof/>
                </w:rPr>
                <w:t>. Retrieved from https://www.digitalocean.com/community/tutorials/how-to-run-nginx-in-a-docker-container-on-ubuntu-22-04</w:t>
              </w:r>
            </w:p>
            <w:p w14:paraId="40792CB6" w14:textId="77777777" w:rsidR="00F676BB" w:rsidRDefault="00F676BB" w:rsidP="00F676BB">
              <w:pPr>
                <w:pStyle w:val="Bibliography"/>
                <w:ind w:left="720" w:hanging="720"/>
                <w:rPr>
                  <w:noProof/>
                </w:rPr>
              </w:pPr>
              <w:r>
                <w:rPr>
                  <w:noProof/>
                </w:rPr>
                <w:t xml:space="preserve">DigitalOcean), S. (. (2022, 11 19). </w:t>
              </w:r>
              <w:r>
                <w:rPr>
                  <w:i/>
                  <w:iCs/>
                  <w:noProof/>
                </w:rPr>
                <w:t>How To Deploy a Go Web Application with Docker and Nginx on Ubuntu 22.04</w:t>
              </w:r>
              <w:r>
                <w:rPr>
                  <w:noProof/>
                </w:rPr>
                <w:t>. Retrieved from https://www.digitalocean.com/community/tutorials/how-to-deploy-a-go-web-application-with-docker-and-nginx-on-ubuntu-22-04</w:t>
              </w:r>
            </w:p>
            <w:p w14:paraId="03B50CAD" w14:textId="77777777" w:rsidR="00F676BB" w:rsidRDefault="00F676BB" w:rsidP="00F676BB">
              <w:pPr>
                <w:pStyle w:val="Bibliography"/>
                <w:ind w:left="720" w:hanging="720"/>
                <w:rPr>
                  <w:noProof/>
                </w:rPr>
              </w:pPr>
              <w:r>
                <w:rPr>
                  <w:noProof/>
                </w:rPr>
                <w:t xml:space="preserve">Dinh, N. M. (2017, 02 26). </w:t>
              </w:r>
              <w:r>
                <w:rPr>
                  <w:i/>
                  <w:iCs/>
                  <w:noProof/>
                </w:rPr>
                <w:t>Node.js Tutorial: Phần 4: Express framework</w:t>
              </w:r>
              <w:r>
                <w:rPr>
                  <w:noProof/>
                </w:rPr>
                <w:t>. Retrieved from https://viblo.asia/p/nodejs-tutorial-phan-4-express-framework-924lJXpNKPM</w:t>
              </w:r>
            </w:p>
            <w:p w14:paraId="53B3F20F" w14:textId="77777777" w:rsidR="00F676BB" w:rsidRDefault="00F676BB" w:rsidP="00F676BB">
              <w:pPr>
                <w:pStyle w:val="Bibliography"/>
                <w:ind w:left="720" w:hanging="720"/>
                <w:rPr>
                  <w:noProof/>
                </w:rPr>
              </w:pPr>
              <w:r>
                <w:rPr>
                  <w:noProof/>
                </w:rPr>
                <w:t xml:space="preserve">Docker. (n.d.). </w:t>
              </w:r>
              <w:r>
                <w:rPr>
                  <w:i/>
                  <w:iCs/>
                  <w:noProof/>
                </w:rPr>
                <w:t>Continuous integration with Docker</w:t>
              </w:r>
              <w:r>
                <w:rPr>
                  <w:noProof/>
                </w:rPr>
                <w:t>. Retrieved from https://docs.docker.com/build/ci/</w:t>
              </w:r>
            </w:p>
            <w:p w14:paraId="3959FF8B" w14:textId="77777777" w:rsidR="00F676BB" w:rsidRDefault="00F676BB" w:rsidP="00F676BB">
              <w:pPr>
                <w:pStyle w:val="Bibliography"/>
                <w:ind w:left="720" w:hanging="720"/>
                <w:rPr>
                  <w:noProof/>
                </w:rPr>
              </w:pPr>
              <w:r>
                <w:rPr>
                  <w:noProof/>
                </w:rPr>
                <w:lastRenderedPageBreak/>
                <w:t xml:space="preserve">Docker. (n.d.). </w:t>
              </w:r>
              <w:r>
                <w:rPr>
                  <w:i/>
                  <w:iCs/>
                  <w:noProof/>
                </w:rPr>
                <w:t>Docker overview</w:t>
              </w:r>
              <w:r>
                <w:rPr>
                  <w:noProof/>
                </w:rPr>
                <w:t>. Retrieved from https://docs.docker.com/get-started/overview/#docker-architecture</w:t>
              </w:r>
            </w:p>
            <w:p w14:paraId="4CAD4605" w14:textId="77777777" w:rsidR="00F676BB" w:rsidRDefault="00F676BB" w:rsidP="00F676BB">
              <w:pPr>
                <w:pStyle w:val="Bibliography"/>
                <w:ind w:left="720" w:hanging="720"/>
                <w:rPr>
                  <w:noProof/>
                </w:rPr>
              </w:pPr>
              <w:r>
                <w:rPr>
                  <w:noProof/>
                </w:rPr>
                <w:t xml:space="preserve">Erin Glass (Senior Manager, D. (2020, 04 25). </w:t>
              </w:r>
              <w:r>
                <w:rPr>
                  <w:i/>
                  <w:iCs/>
                  <w:noProof/>
                </w:rPr>
                <w:t>How To Install Nginx on Ubuntu 20.04</w:t>
              </w:r>
              <w:r>
                <w:rPr>
                  <w:noProof/>
                </w:rPr>
                <w:t>. Retrieved from https://www.digitalocean.com/community/tutorials/how-to-install-nginx-on-ubuntu-20-04</w:t>
              </w:r>
            </w:p>
            <w:p w14:paraId="2E641572" w14:textId="77777777" w:rsidR="00F676BB" w:rsidRDefault="00F676BB" w:rsidP="00F676BB">
              <w:pPr>
                <w:pStyle w:val="Bibliography"/>
                <w:ind w:left="720" w:hanging="720"/>
                <w:rPr>
                  <w:noProof/>
                </w:rPr>
              </w:pPr>
              <w:r>
                <w:rPr>
                  <w:noProof/>
                </w:rPr>
                <w:t xml:space="preserve">G, H. (2022, 08 29). </w:t>
              </w:r>
              <w:r>
                <w:rPr>
                  <w:i/>
                  <w:iCs/>
                  <w:noProof/>
                </w:rPr>
                <w:t>VPS là gì? Tất cả các điều cần biết về Virtual Private Server</w:t>
              </w:r>
              <w:r>
                <w:rPr>
                  <w:noProof/>
                </w:rPr>
                <w:t>. Retrieved from https://www.hostinger.vn/huong-dan/vps-la-gi-tat-ca-cac-dieu-can-biet-ve-may-chu-ao</w:t>
              </w:r>
            </w:p>
            <w:p w14:paraId="509771E8" w14:textId="77777777" w:rsidR="00F676BB" w:rsidRDefault="00F676BB" w:rsidP="00F676BB">
              <w:pPr>
                <w:pStyle w:val="Bibliography"/>
                <w:ind w:left="720" w:hanging="720"/>
                <w:rPr>
                  <w:noProof/>
                </w:rPr>
              </w:pPr>
              <w:r>
                <w:rPr>
                  <w:noProof/>
                </w:rPr>
                <w:t xml:space="preserve">Hoang, M. (2021, 07 30). </w:t>
              </w:r>
              <w:r>
                <w:rPr>
                  <w:i/>
                  <w:iCs/>
                  <w:noProof/>
                </w:rPr>
                <w:t>Tìm hiểu tổng quan về Nginx</w:t>
              </w:r>
              <w:r>
                <w:rPr>
                  <w:noProof/>
                </w:rPr>
                <w:t>. Retrieved from https://viblo.asia/p/tim-hieu-tong-quan-ve-nginx-63vKjOExZ2R</w:t>
              </w:r>
            </w:p>
            <w:p w14:paraId="5CF9B3A9" w14:textId="77777777" w:rsidR="00F676BB" w:rsidRDefault="00F676BB" w:rsidP="00F676BB">
              <w:pPr>
                <w:pStyle w:val="Bibliography"/>
                <w:ind w:left="720" w:hanging="720"/>
                <w:rPr>
                  <w:noProof/>
                </w:rPr>
              </w:pPr>
              <w:r>
                <w:rPr>
                  <w:noProof/>
                </w:rPr>
                <w:t xml:space="preserve">Hưng, N. (2021, 02 19). </w:t>
              </w:r>
              <w:r>
                <w:rPr>
                  <w:i/>
                  <w:iCs/>
                  <w:noProof/>
                </w:rPr>
                <w:t>NGINX là gì? NGINX có thể làm được gì?</w:t>
              </w:r>
              <w:r>
                <w:rPr>
                  <w:noProof/>
                </w:rPr>
                <w:t xml:space="preserve"> Retrieved from https://vietnix.vn/nginx-la-gi/</w:t>
              </w:r>
            </w:p>
            <w:p w14:paraId="726E4730" w14:textId="77777777" w:rsidR="00F676BB" w:rsidRDefault="00F676BB" w:rsidP="00F676BB">
              <w:pPr>
                <w:pStyle w:val="Bibliography"/>
                <w:ind w:left="720" w:hanging="720"/>
                <w:rPr>
                  <w:noProof/>
                </w:rPr>
              </w:pPr>
              <w:r>
                <w:rPr>
                  <w:noProof/>
                </w:rPr>
                <w:t xml:space="preserve">Hung, N. (2022, 04 25). </w:t>
              </w:r>
              <w:r>
                <w:rPr>
                  <w:i/>
                  <w:iCs/>
                  <w:noProof/>
                </w:rPr>
                <w:t>NodeJS là gì? Tổng quan kiến thức về Node.JS</w:t>
              </w:r>
              <w:r>
                <w:rPr>
                  <w:noProof/>
                </w:rPr>
                <w:t>. (vietnix) Retrieved from https://vietnix.vn/nodejs-la-gi/</w:t>
              </w:r>
            </w:p>
            <w:p w14:paraId="0BADF2C1" w14:textId="77777777" w:rsidR="00F676BB" w:rsidRDefault="00F676BB" w:rsidP="00F676BB">
              <w:pPr>
                <w:pStyle w:val="Bibliography"/>
                <w:ind w:left="720" w:hanging="720"/>
                <w:rPr>
                  <w:noProof/>
                </w:rPr>
              </w:pPr>
              <w:r>
                <w:rPr>
                  <w:noProof/>
                </w:rPr>
                <w:t xml:space="preserve">Hưng, N. (2022, 01 14). </w:t>
              </w:r>
              <w:r>
                <w:rPr>
                  <w:i/>
                  <w:iCs/>
                  <w:noProof/>
                </w:rPr>
                <w:t>VPS là gì? Virtual Private Server dùng để làm gì?</w:t>
              </w:r>
              <w:r>
                <w:rPr>
                  <w:noProof/>
                </w:rPr>
                <w:t xml:space="preserve"> Retrieved from https://vietnix.vn/vps-la-gi/</w:t>
              </w:r>
            </w:p>
            <w:p w14:paraId="2B468266" w14:textId="77777777" w:rsidR="00F676BB" w:rsidRDefault="00F676BB" w:rsidP="00F676BB">
              <w:pPr>
                <w:pStyle w:val="Bibliography"/>
                <w:ind w:left="720" w:hanging="720"/>
                <w:rPr>
                  <w:noProof/>
                </w:rPr>
              </w:pPr>
              <w:r>
                <w:rPr>
                  <w:noProof/>
                </w:rPr>
                <w:t xml:space="preserve">ITNavi. (2021, 07 20). </w:t>
              </w:r>
              <w:r>
                <w:rPr>
                  <w:i/>
                  <w:iCs/>
                  <w:noProof/>
                </w:rPr>
                <w:t>CI/CD là gì? Những lợi ích mà mô hình CI/CD mang lại</w:t>
              </w:r>
              <w:r>
                <w:rPr>
                  <w:noProof/>
                </w:rPr>
                <w:t>. Retrieved from https://itnavi.com.vn/blog/ci-cd-la-gi</w:t>
              </w:r>
            </w:p>
            <w:p w14:paraId="4B0543F1" w14:textId="77777777" w:rsidR="00F676BB" w:rsidRDefault="00F676BB" w:rsidP="00F676BB">
              <w:pPr>
                <w:pStyle w:val="Bibliography"/>
                <w:ind w:left="720" w:hanging="720"/>
                <w:rPr>
                  <w:noProof/>
                </w:rPr>
              </w:pPr>
              <w:r>
                <w:rPr>
                  <w:noProof/>
                </w:rPr>
                <w:t xml:space="preserve">Nam, L. (n.d.). </w:t>
              </w:r>
              <w:r>
                <w:rPr>
                  <w:i/>
                  <w:iCs/>
                  <w:noProof/>
                </w:rPr>
                <w:t>SQL Server là gì? cài đặt SQL server ra sao?</w:t>
              </w:r>
              <w:r>
                <w:rPr>
                  <w:noProof/>
                </w:rPr>
                <w:t xml:space="preserve"> Retrieved from https://longvan.net/sql-server-la-gi.html</w:t>
              </w:r>
            </w:p>
            <w:p w14:paraId="240C59EE" w14:textId="77777777" w:rsidR="00F676BB" w:rsidRDefault="00F676BB" w:rsidP="00F676BB">
              <w:pPr>
                <w:pStyle w:val="Bibliography"/>
                <w:ind w:left="720" w:hanging="720"/>
                <w:rPr>
                  <w:noProof/>
                </w:rPr>
              </w:pPr>
              <w:r>
                <w:rPr>
                  <w:i/>
                  <w:iCs/>
                  <w:noProof/>
                </w:rPr>
                <w:t>ORM là gì? Tổng quan về ORM Framework</w:t>
              </w:r>
              <w:r>
                <w:rPr>
                  <w:noProof/>
                </w:rPr>
                <w:t>. (2017, 11 21). Retrieved from https://stackjava.com/uncategorized/orm-la-gi-tong-quan-ve-orm-framework.html</w:t>
              </w:r>
            </w:p>
            <w:p w14:paraId="08E2D016" w14:textId="77777777" w:rsidR="00F676BB" w:rsidRDefault="00F676BB" w:rsidP="00F676BB">
              <w:pPr>
                <w:pStyle w:val="Bibliography"/>
                <w:ind w:left="720" w:hanging="720"/>
                <w:rPr>
                  <w:noProof/>
                </w:rPr>
              </w:pPr>
              <w:r>
                <w:rPr>
                  <w:i/>
                  <w:iCs/>
                  <w:noProof/>
                </w:rPr>
                <w:t>ORM là gì? Tổng quan về ORM Framework</w:t>
              </w:r>
              <w:r>
                <w:rPr>
                  <w:noProof/>
                </w:rPr>
                <w:t>. (2021, 08 09). Retrieved from https://hocspringboot.net/2021/08/09/orm-la-gi-tong-quan-ve-orm-framework-2/</w:t>
              </w:r>
            </w:p>
            <w:p w14:paraId="0055A08E" w14:textId="77777777" w:rsidR="00F676BB" w:rsidRDefault="00F676BB" w:rsidP="00F676BB">
              <w:pPr>
                <w:pStyle w:val="Bibliography"/>
                <w:ind w:left="720" w:hanging="720"/>
                <w:rPr>
                  <w:noProof/>
                </w:rPr>
              </w:pPr>
              <w:r>
                <w:rPr>
                  <w:noProof/>
                </w:rPr>
                <w:t xml:space="preserve">Teky. (2022, 05 26). </w:t>
              </w:r>
              <w:r>
                <w:rPr>
                  <w:i/>
                  <w:iCs/>
                  <w:noProof/>
                </w:rPr>
                <w:t>CI/CD là gì? Thông tin chi tiết về chương trình CI và CD</w:t>
              </w:r>
              <w:r>
                <w:rPr>
                  <w:noProof/>
                </w:rPr>
                <w:t>. Retrieved from https://teky.edu.vn/blog/ci-cd-la-gi/</w:t>
              </w:r>
            </w:p>
            <w:p w14:paraId="6FFD22C7" w14:textId="77777777" w:rsidR="00F676BB" w:rsidRDefault="00F676BB" w:rsidP="00F676BB">
              <w:pPr>
                <w:pStyle w:val="Bibliography"/>
                <w:ind w:left="720" w:hanging="720"/>
                <w:rPr>
                  <w:noProof/>
                </w:rPr>
              </w:pPr>
              <w:r>
                <w:rPr>
                  <w:noProof/>
                </w:rPr>
                <w:t xml:space="preserve">TEL4VN. (2021, 01 01). </w:t>
              </w:r>
              <w:r>
                <w:rPr>
                  <w:i/>
                  <w:iCs/>
                  <w:noProof/>
                </w:rPr>
                <w:t>GIỚI THIỆU TỔNG QUAN VỀ KIẾN TRÚC CỦA DOCKER</w:t>
              </w:r>
              <w:r>
                <w:rPr>
                  <w:noProof/>
                </w:rPr>
                <w:t>. Retrieved from https://tel4vn.edu.vn/blog/gioi-thieu-tong-quan-ve-kien-truc-cua-docker/</w:t>
              </w:r>
            </w:p>
            <w:p w14:paraId="5D2C192A" w14:textId="77777777" w:rsidR="00F676BB" w:rsidRDefault="00F676BB" w:rsidP="00F676BB">
              <w:pPr>
                <w:pStyle w:val="Bibliography"/>
                <w:ind w:left="720" w:hanging="720"/>
                <w:rPr>
                  <w:noProof/>
                </w:rPr>
              </w:pPr>
              <w:r>
                <w:rPr>
                  <w:noProof/>
                </w:rPr>
                <w:t xml:space="preserve">tenten.vn. (2022, 04 07). </w:t>
              </w:r>
              <w:r>
                <w:rPr>
                  <w:i/>
                  <w:iCs/>
                  <w:noProof/>
                </w:rPr>
                <w:t>VPS là gì? 6 điều cần biết về Virtual Private Server</w:t>
              </w:r>
              <w:r>
                <w:rPr>
                  <w:noProof/>
                </w:rPr>
                <w:t>. Retrieved from https://tenten.vn/tin-tuc/vps-la-gi/</w:t>
              </w:r>
            </w:p>
            <w:p w14:paraId="7FCE45A2" w14:textId="77777777" w:rsidR="00F676BB" w:rsidRDefault="00F676BB" w:rsidP="00F676BB">
              <w:pPr>
                <w:pStyle w:val="Bibliography"/>
                <w:ind w:left="720" w:hanging="720"/>
                <w:rPr>
                  <w:noProof/>
                </w:rPr>
              </w:pPr>
              <w:r>
                <w:rPr>
                  <w:noProof/>
                </w:rPr>
                <w:t xml:space="preserve">thanh, n. c. (2017, 6 28). </w:t>
              </w:r>
              <w:r>
                <w:rPr>
                  <w:i/>
                  <w:iCs/>
                  <w:noProof/>
                </w:rPr>
                <w:t>Tổng quan về JSX</w:t>
              </w:r>
              <w:r>
                <w:rPr>
                  <w:noProof/>
                </w:rPr>
                <w:t>. Retrieved from viblo: https://viblo.asia/p/tong-quan-ve-jsx-Qbq5QqBL5D8</w:t>
              </w:r>
            </w:p>
            <w:p w14:paraId="27524ED7" w14:textId="77777777" w:rsidR="00F676BB" w:rsidRDefault="00F676BB" w:rsidP="00F676BB">
              <w:pPr>
                <w:pStyle w:val="Bibliography"/>
                <w:ind w:left="720" w:hanging="720"/>
                <w:rPr>
                  <w:noProof/>
                </w:rPr>
              </w:pPr>
              <w:r>
                <w:rPr>
                  <w:noProof/>
                </w:rPr>
                <w:t>Toan, D. K. (2017, 5 30). Retrieved from viblo: https://viblo.asia/p/gioi-thieu-ve-reactjs-phan-i-cac-khai-niem-co-ban-V3m5WzjblO7</w:t>
              </w:r>
            </w:p>
            <w:p w14:paraId="1BA752AB" w14:textId="77777777" w:rsidR="00F676BB" w:rsidRDefault="00F676BB" w:rsidP="00F676BB">
              <w:pPr>
                <w:pStyle w:val="Bibliography"/>
                <w:ind w:left="720" w:hanging="720"/>
                <w:rPr>
                  <w:noProof/>
                </w:rPr>
              </w:pPr>
              <w:r>
                <w:rPr>
                  <w:i/>
                  <w:iCs/>
                  <w:noProof/>
                </w:rPr>
                <w:t>TypeScript Documentation</w:t>
              </w:r>
              <w:r>
                <w:rPr>
                  <w:noProof/>
                </w:rPr>
                <w:t>. (n.d.). Retrieved from typescriptlang: https://www.typescriptlang.org/docs/</w:t>
              </w:r>
            </w:p>
            <w:p w14:paraId="7D1B2550" w14:textId="77777777" w:rsidR="00F676BB" w:rsidRDefault="00F676BB" w:rsidP="00F676BB">
              <w:pPr>
                <w:pStyle w:val="Bibliography"/>
                <w:ind w:left="720" w:hanging="720"/>
                <w:rPr>
                  <w:noProof/>
                </w:rPr>
              </w:pPr>
              <w:r>
                <w:rPr>
                  <w:i/>
                  <w:iCs/>
                  <w:noProof/>
                </w:rPr>
                <w:t>Usage Guide</w:t>
              </w:r>
              <w:r>
                <w:rPr>
                  <w:noProof/>
                </w:rPr>
                <w:t>. (n.d.). Retrieved from redux-toolkit: https://redux-toolkit.js.org/usage/usage-guide</w:t>
              </w:r>
            </w:p>
            <w:p w14:paraId="15735AF0" w14:textId="77777777" w:rsidR="00F676BB" w:rsidRDefault="00F676BB" w:rsidP="00F676BB">
              <w:pPr>
                <w:pStyle w:val="Bibliography"/>
                <w:ind w:left="720" w:hanging="720"/>
                <w:rPr>
                  <w:noProof/>
                </w:rPr>
              </w:pPr>
              <w:r>
                <w:rPr>
                  <w:i/>
                  <w:iCs/>
                  <w:noProof/>
                </w:rPr>
                <w:t>Usage Guides</w:t>
              </w:r>
              <w:r>
                <w:rPr>
                  <w:noProof/>
                </w:rPr>
                <w:t>. (n.d.). Retrieved from redux: https://redux.js.org/usage/</w:t>
              </w:r>
            </w:p>
            <w:p w14:paraId="057459D2" w14:textId="77777777" w:rsidR="00F676BB" w:rsidRDefault="00F676BB" w:rsidP="00F676BB">
              <w:pPr>
                <w:pStyle w:val="Bibliography"/>
                <w:ind w:left="720" w:hanging="720"/>
                <w:rPr>
                  <w:noProof/>
                </w:rPr>
              </w:pPr>
              <w:r>
                <w:rPr>
                  <w:i/>
                  <w:iCs/>
                  <w:noProof/>
                </w:rPr>
                <w:t>VPS LÀ GÌ? VPS ĐƯỢC DÙNG ĐỂ LÀM GÌ?</w:t>
              </w:r>
              <w:r>
                <w:rPr>
                  <w:noProof/>
                </w:rPr>
                <w:t xml:space="preserve"> (2016). Retrieved from http://fit.tdc.edu.vn/blog/2016/04/vps-la-gi-vps-c-dung--lam-gi</w:t>
              </w:r>
            </w:p>
            <w:p w14:paraId="44070071" w14:textId="227CE74F" w:rsidR="004E4DC0" w:rsidRPr="004E4DC0" w:rsidRDefault="00637275" w:rsidP="00F676BB">
              <w:pPr>
                <w:rPr>
                  <w:b/>
                  <w:bCs/>
                  <w:noProof/>
                </w:rPr>
              </w:pPr>
              <w:r>
                <w:rPr>
                  <w:b/>
                  <w:bCs/>
                  <w:noProof/>
                </w:rPr>
                <w:fldChar w:fldCharType="end"/>
              </w:r>
            </w:p>
          </w:sdtContent>
        </w:sdt>
      </w:sdtContent>
    </w:sdt>
    <w:sectPr w:rsidR="004E4DC0" w:rsidRPr="004E4DC0" w:rsidSect="0001180B">
      <w:headerReference w:type="default" r:id="rId128"/>
      <w:pgSz w:w="12240" w:h="15840"/>
      <w:pgMar w:top="1985" w:right="1134" w:bottom="1701"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53F5B5" w14:textId="77777777" w:rsidR="00B058AA" w:rsidRDefault="00B058AA" w:rsidP="00453AB1">
      <w:r>
        <w:separator/>
      </w:r>
    </w:p>
  </w:endnote>
  <w:endnote w:type="continuationSeparator" w:id="0">
    <w:p w14:paraId="7AD69FA7" w14:textId="77777777" w:rsidR="00B058AA" w:rsidRDefault="00B058A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7716BE" w14:textId="77777777" w:rsidR="00B058AA" w:rsidRDefault="00B058AA" w:rsidP="00453AB1">
      <w:r>
        <w:separator/>
      </w:r>
    </w:p>
  </w:footnote>
  <w:footnote w:type="continuationSeparator" w:id="0">
    <w:p w14:paraId="5754FFE6" w14:textId="77777777" w:rsidR="00B058AA" w:rsidRDefault="00B058A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74972" w14:textId="77777777" w:rsidR="00446597" w:rsidRDefault="00446597">
    <w:pPr>
      <w:pStyle w:val="Header"/>
      <w:jc w:val="center"/>
    </w:pPr>
  </w:p>
  <w:p w14:paraId="25398F15" w14:textId="77777777" w:rsidR="00446597" w:rsidRDefault="00446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893EA" w14:textId="77777777" w:rsidR="002E28E8" w:rsidRDefault="002E28E8">
    <w:pPr>
      <w:pStyle w:val="Header"/>
      <w:jc w:val="center"/>
    </w:pPr>
  </w:p>
  <w:p w14:paraId="72FF2AE2" w14:textId="77777777" w:rsidR="002E28E8" w:rsidRDefault="002E28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14:paraId="50F33F59" w14:textId="16FCD80F" w:rsidR="00446597" w:rsidRDefault="00446597">
        <w:pPr>
          <w:pStyle w:val="Header"/>
          <w:jc w:val="center"/>
        </w:pPr>
        <w:r>
          <w:fldChar w:fldCharType="begin"/>
        </w:r>
        <w:r>
          <w:instrText xml:space="preserve"> PAGE   \* MERGEFORMAT </w:instrText>
        </w:r>
        <w:r>
          <w:fldChar w:fldCharType="separate"/>
        </w:r>
        <w:r w:rsidR="009C69A6">
          <w:rPr>
            <w:noProof/>
          </w:rPr>
          <w:t>i</w:t>
        </w:r>
        <w:r>
          <w:rPr>
            <w:noProof/>
          </w:rPr>
          <w:fldChar w:fldCharType="end"/>
        </w:r>
      </w:p>
    </w:sdtContent>
  </w:sdt>
  <w:p w14:paraId="1ED216C5" w14:textId="77777777" w:rsidR="00446597" w:rsidRDefault="00446597"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3F3C9925" w14:textId="1397F7AC" w:rsidR="00446597" w:rsidRDefault="00446597">
        <w:pPr>
          <w:pStyle w:val="Header"/>
          <w:jc w:val="center"/>
        </w:pPr>
        <w:r>
          <w:fldChar w:fldCharType="begin"/>
        </w:r>
        <w:r>
          <w:instrText xml:space="preserve"> PAGE   \* MERGEFORMAT </w:instrText>
        </w:r>
        <w:r>
          <w:fldChar w:fldCharType="separate"/>
        </w:r>
        <w:r w:rsidR="009C69A6">
          <w:rPr>
            <w:noProof/>
          </w:rPr>
          <w:t>i</w:t>
        </w:r>
        <w:r>
          <w:rPr>
            <w:noProof/>
          </w:rPr>
          <w:fldChar w:fldCharType="end"/>
        </w:r>
      </w:p>
    </w:sdtContent>
  </w:sdt>
  <w:p w14:paraId="12CBE694" w14:textId="77777777" w:rsidR="00446597" w:rsidRDefault="004465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09246E2A" w14:textId="47EE1BED" w:rsidR="00446597" w:rsidRDefault="00446597">
        <w:pPr>
          <w:pStyle w:val="Header"/>
          <w:jc w:val="center"/>
        </w:pPr>
        <w:r>
          <w:fldChar w:fldCharType="begin"/>
        </w:r>
        <w:r>
          <w:instrText xml:space="preserve"> PAGE   \* MERGEFORMAT </w:instrText>
        </w:r>
        <w:r>
          <w:fldChar w:fldCharType="separate"/>
        </w:r>
        <w:r w:rsidR="009C69A6">
          <w:rPr>
            <w:noProof/>
          </w:rPr>
          <w:t>16</w:t>
        </w:r>
        <w:r>
          <w:rPr>
            <w:noProof/>
          </w:rPr>
          <w:fldChar w:fldCharType="end"/>
        </w:r>
      </w:p>
    </w:sdtContent>
  </w:sdt>
  <w:p w14:paraId="55A2F9AE" w14:textId="77777777" w:rsidR="00446597" w:rsidRDefault="004465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2613"/>
    <w:multiLevelType w:val="hybridMultilevel"/>
    <w:tmpl w:val="48042B9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047F00"/>
    <w:multiLevelType w:val="hybridMultilevel"/>
    <w:tmpl w:val="CB48FE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7270D9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52295"/>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33399"/>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336140"/>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0C27F2"/>
    <w:multiLevelType w:val="hybridMultilevel"/>
    <w:tmpl w:val="401E0D0A"/>
    <w:lvl w:ilvl="0" w:tplc="388E22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440923"/>
    <w:multiLevelType w:val="hybridMultilevel"/>
    <w:tmpl w:val="825A2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37641B3"/>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08764B"/>
    <w:multiLevelType w:val="hybridMultilevel"/>
    <w:tmpl w:val="183403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58D6E3C"/>
    <w:multiLevelType w:val="multilevel"/>
    <w:tmpl w:val="0409001F"/>
    <w:numStyleLink w:val="Style5"/>
  </w:abstractNum>
  <w:abstractNum w:abstractNumId="11" w15:restartNumberingAfterBreak="0">
    <w:nsid w:val="184C600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86599"/>
    <w:multiLevelType w:val="hybridMultilevel"/>
    <w:tmpl w:val="F87E9C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9190B67"/>
    <w:multiLevelType w:val="hybridMultilevel"/>
    <w:tmpl w:val="D722B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03692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46433"/>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7678B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6B25F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19369B"/>
    <w:multiLevelType w:val="hybridMultilevel"/>
    <w:tmpl w:val="46E2D6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32920AE"/>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55EC1"/>
    <w:multiLevelType w:val="hybridMultilevel"/>
    <w:tmpl w:val="5D5CF1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53C1535"/>
    <w:multiLevelType w:val="hybridMultilevel"/>
    <w:tmpl w:val="8F540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5782A31"/>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1061F4"/>
    <w:multiLevelType w:val="hybridMultilevel"/>
    <w:tmpl w:val="18502A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6607B1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6A11FC7"/>
    <w:multiLevelType w:val="hybridMultilevel"/>
    <w:tmpl w:val="ACEA3A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8E1D77"/>
    <w:multiLevelType w:val="multilevel"/>
    <w:tmpl w:val="0409001F"/>
    <w:numStyleLink w:val="Style5"/>
  </w:abstractNum>
  <w:abstractNum w:abstractNumId="27" w15:restartNumberingAfterBreak="0">
    <w:nsid w:val="29084B32"/>
    <w:multiLevelType w:val="hybridMultilevel"/>
    <w:tmpl w:val="DDBAC1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9B53DC7"/>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AF11BD6"/>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3371498"/>
    <w:multiLevelType w:val="hybridMultilevel"/>
    <w:tmpl w:val="EC42621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339F1FBF"/>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2F17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94701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3B0345"/>
    <w:multiLevelType w:val="hybridMultilevel"/>
    <w:tmpl w:val="311C8E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E020F34"/>
    <w:multiLevelType w:val="hybridMultilevel"/>
    <w:tmpl w:val="05ACCF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3E0741C6"/>
    <w:multiLevelType w:val="hybridMultilevel"/>
    <w:tmpl w:val="2584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EB4407E"/>
    <w:multiLevelType w:val="hybridMultilevel"/>
    <w:tmpl w:val="F8BC0C96"/>
    <w:lvl w:ilvl="0" w:tplc="4E1AC0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937F2"/>
    <w:multiLevelType w:val="hybridMultilevel"/>
    <w:tmpl w:val="148238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5836EA2"/>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A14BE9"/>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711A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8231BFB"/>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8B6997"/>
    <w:multiLevelType w:val="hybridMultilevel"/>
    <w:tmpl w:val="2124E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EC63AC5"/>
    <w:multiLevelType w:val="multilevel"/>
    <w:tmpl w:val="4AE48F80"/>
    <w:styleLink w:val="Style4"/>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F6510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FC74DDF"/>
    <w:multiLevelType w:val="hybridMultilevel"/>
    <w:tmpl w:val="4CE8AD7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510A41C3"/>
    <w:multiLevelType w:val="multilevel"/>
    <w:tmpl w:val="0409001F"/>
    <w:numStyleLink w:val="Style5"/>
  </w:abstractNum>
  <w:abstractNum w:abstractNumId="48" w15:restartNumberingAfterBreak="0">
    <w:nsid w:val="5BA50976"/>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0F712F"/>
    <w:multiLevelType w:val="multilevel"/>
    <w:tmpl w:val="0409001F"/>
    <w:numStyleLink w:val="Style3"/>
  </w:abstractNum>
  <w:abstractNum w:abstractNumId="50" w15:restartNumberingAfterBreak="0">
    <w:nsid w:val="5FD7123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01E2007"/>
    <w:multiLevelType w:val="hybridMultilevel"/>
    <w:tmpl w:val="A5F65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1511B98"/>
    <w:multiLevelType w:val="multilevel"/>
    <w:tmpl w:val="26804C8A"/>
    <w:lvl w:ilvl="0">
      <w:start w:val="1"/>
      <w:numFmt w:val="none"/>
      <w:suff w:val="space"/>
      <w:lvlText w:val="CHƯƠNG 1 "/>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6494A7E"/>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4C50C3"/>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33F23"/>
    <w:multiLevelType w:val="hybridMultilevel"/>
    <w:tmpl w:val="DCEE2FEA"/>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09A1FD9"/>
    <w:multiLevelType w:val="hybridMultilevel"/>
    <w:tmpl w:val="0E96D0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4257143"/>
    <w:multiLevelType w:val="hybridMultilevel"/>
    <w:tmpl w:val="4420D396"/>
    <w:lvl w:ilvl="0" w:tplc="1D9C63C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8E3864"/>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08680A"/>
    <w:multiLevelType w:val="multilevel"/>
    <w:tmpl w:val="04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6F554D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785684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B5F4F12"/>
    <w:multiLevelType w:val="hybridMultilevel"/>
    <w:tmpl w:val="451C98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B680568"/>
    <w:multiLevelType w:val="hybridMultilevel"/>
    <w:tmpl w:val="1D5A4A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7C036209"/>
    <w:multiLevelType w:val="hybridMultilevel"/>
    <w:tmpl w:val="61BE1B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EA42E1C"/>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7"/>
  </w:num>
  <w:num w:numId="2">
    <w:abstractNumId w:val="32"/>
  </w:num>
  <w:num w:numId="3">
    <w:abstractNumId w:val="57"/>
  </w:num>
  <w:num w:numId="4">
    <w:abstractNumId w:val="13"/>
  </w:num>
  <w:num w:numId="5">
    <w:abstractNumId w:val="36"/>
  </w:num>
  <w:num w:numId="6">
    <w:abstractNumId w:val="0"/>
  </w:num>
  <w:num w:numId="7">
    <w:abstractNumId w:val="30"/>
  </w:num>
  <w:num w:numId="8">
    <w:abstractNumId w:val="46"/>
  </w:num>
  <w:num w:numId="9">
    <w:abstractNumId w:val="6"/>
  </w:num>
  <w:num w:numId="10">
    <w:abstractNumId w:val="20"/>
  </w:num>
  <w:num w:numId="11">
    <w:abstractNumId w:val="31"/>
  </w:num>
  <w:num w:numId="12">
    <w:abstractNumId w:val="54"/>
  </w:num>
  <w:num w:numId="13">
    <w:abstractNumId w:val="40"/>
  </w:num>
  <w:num w:numId="14">
    <w:abstractNumId w:val="3"/>
  </w:num>
  <w:num w:numId="15">
    <w:abstractNumId w:val="39"/>
  </w:num>
  <w:num w:numId="16">
    <w:abstractNumId w:val="53"/>
  </w:num>
  <w:num w:numId="17">
    <w:abstractNumId w:val="11"/>
  </w:num>
  <w:num w:numId="18">
    <w:abstractNumId w:val="17"/>
  </w:num>
  <w:num w:numId="19">
    <w:abstractNumId w:val="2"/>
  </w:num>
  <w:num w:numId="20">
    <w:abstractNumId w:val="14"/>
  </w:num>
  <w:num w:numId="21">
    <w:abstractNumId w:val="42"/>
  </w:num>
  <w:num w:numId="22">
    <w:abstractNumId w:val="48"/>
  </w:num>
  <w:num w:numId="23">
    <w:abstractNumId w:val="58"/>
  </w:num>
  <w:num w:numId="24">
    <w:abstractNumId w:val="16"/>
  </w:num>
  <w:num w:numId="25">
    <w:abstractNumId w:val="5"/>
  </w:num>
  <w:num w:numId="26">
    <w:abstractNumId w:val="8"/>
  </w:num>
  <w:num w:numId="27">
    <w:abstractNumId w:val="4"/>
  </w:num>
  <w:num w:numId="28">
    <w:abstractNumId w:val="61"/>
  </w:num>
  <w:num w:numId="29">
    <w:abstractNumId w:val="50"/>
  </w:num>
  <w:num w:numId="30">
    <w:abstractNumId w:val="33"/>
  </w:num>
  <w:num w:numId="31">
    <w:abstractNumId w:val="60"/>
  </w:num>
  <w:num w:numId="32">
    <w:abstractNumId w:val="22"/>
  </w:num>
  <w:num w:numId="33">
    <w:abstractNumId w:val="65"/>
  </w:num>
  <w:num w:numId="34">
    <w:abstractNumId w:val="19"/>
  </w:num>
  <w:num w:numId="35">
    <w:abstractNumId w:val="29"/>
  </w:num>
  <w:num w:numId="36">
    <w:abstractNumId w:val="24"/>
  </w:num>
  <w:num w:numId="37">
    <w:abstractNumId w:val="9"/>
  </w:num>
  <w:num w:numId="38">
    <w:abstractNumId w:val="55"/>
  </w:num>
  <w:num w:numId="39">
    <w:abstractNumId w:val="35"/>
  </w:num>
  <w:num w:numId="40">
    <w:abstractNumId w:val="63"/>
  </w:num>
  <w:num w:numId="41">
    <w:abstractNumId w:val="25"/>
  </w:num>
  <w:num w:numId="42">
    <w:abstractNumId w:val="56"/>
  </w:num>
  <w:num w:numId="43">
    <w:abstractNumId w:val="51"/>
  </w:num>
  <w:num w:numId="44">
    <w:abstractNumId w:val="7"/>
  </w:num>
  <w:num w:numId="45">
    <w:abstractNumId w:val="21"/>
  </w:num>
  <w:num w:numId="46">
    <w:abstractNumId w:val="18"/>
  </w:num>
  <w:num w:numId="47">
    <w:abstractNumId w:val="64"/>
  </w:num>
  <w:num w:numId="48">
    <w:abstractNumId w:val="1"/>
  </w:num>
  <w:num w:numId="49">
    <w:abstractNumId w:val="38"/>
  </w:num>
  <w:num w:numId="50">
    <w:abstractNumId w:val="27"/>
  </w:num>
  <w:num w:numId="51">
    <w:abstractNumId w:val="62"/>
  </w:num>
  <w:num w:numId="52">
    <w:abstractNumId w:val="43"/>
  </w:num>
  <w:num w:numId="53">
    <w:abstractNumId w:val="23"/>
  </w:num>
  <w:num w:numId="54">
    <w:abstractNumId w:val="12"/>
  </w:num>
  <w:num w:numId="55">
    <w:abstractNumId w:val="34"/>
  </w:num>
  <w:num w:numId="56">
    <w:abstractNumId w:val="45"/>
  </w:num>
  <w:num w:numId="57">
    <w:abstractNumId w:val="49"/>
  </w:num>
  <w:num w:numId="58">
    <w:abstractNumId w:val="15"/>
  </w:num>
  <w:num w:numId="59">
    <w:abstractNumId w:val="41"/>
  </w:num>
  <w:num w:numId="60">
    <w:abstractNumId w:val="28"/>
  </w:num>
  <w:num w:numId="61">
    <w:abstractNumId w:val="44"/>
  </w:num>
  <w:num w:numId="62">
    <w:abstractNumId w:val="59"/>
  </w:num>
  <w:num w:numId="63">
    <w:abstractNumId w:val="47"/>
  </w:num>
  <w:num w:numId="64">
    <w:abstractNumId w:val="26"/>
  </w:num>
  <w:num w:numId="65">
    <w:abstractNumId w:val="10"/>
  </w:num>
  <w:num w:numId="66">
    <w:abstractNumId w:val="5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hideSpellingErrors/>
  <w:hideGrammatical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30A"/>
    <w:rsid w:val="00000700"/>
    <w:rsid w:val="00000E0D"/>
    <w:rsid w:val="00000FCE"/>
    <w:rsid w:val="000037FE"/>
    <w:rsid w:val="00005BC1"/>
    <w:rsid w:val="00006B41"/>
    <w:rsid w:val="00006BF3"/>
    <w:rsid w:val="0001180B"/>
    <w:rsid w:val="00012D37"/>
    <w:rsid w:val="00013794"/>
    <w:rsid w:val="00016703"/>
    <w:rsid w:val="00017D4F"/>
    <w:rsid w:val="00017DE2"/>
    <w:rsid w:val="00022179"/>
    <w:rsid w:val="000243A2"/>
    <w:rsid w:val="00024496"/>
    <w:rsid w:val="0002458E"/>
    <w:rsid w:val="00025283"/>
    <w:rsid w:val="000268A0"/>
    <w:rsid w:val="00030435"/>
    <w:rsid w:val="00030CDB"/>
    <w:rsid w:val="0003270A"/>
    <w:rsid w:val="000338AA"/>
    <w:rsid w:val="000351A7"/>
    <w:rsid w:val="000402B9"/>
    <w:rsid w:val="00040897"/>
    <w:rsid w:val="00040C25"/>
    <w:rsid w:val="00043656"/>
    <w:rsid w:val="00043B29"/>
    <w:rsid w:val="00043BC1"/>
    <w:rsid w:val="000515B8"/>
    <w:rsid w:val="00053992"/>
    <w:rsid w:val="0005455B"/>
    <w:rsid w:val="00055B5E"/>
    <w:rsid w:val="000624D2"/>
    <w:rsid w:val="00062924"/>
    <w:rsid w:val="0006377C"/>
    <w:rsid w:val="00063BF7"/>
    <w:rsid w:val="00065E30"/>
    <w:rsid w:val="00065EC8"/>
    <w:rsid w:val="000660E7"/>
    <w:rsid w:val="00066929"/>
    <w:rsid w:val="00067450"/>
    <w:rsid w:val="00067C80"/>
    <w:rsid w:val="000706FA"/>
    <w:rsid w:val="00074F86"/>
    <w:rsid w:val="0007531B"/>
    <w:rsid w:val="0007592A"/>
    <w:rsid w:val="00075B37"/>
    <w:rsid w:val="00075BE4"/>
    <w:rsid w:val="000808E8"/>
    <w:rsid w:val="00080FB9"/>
    <w:rsid w:val="0008100D"/>
    <w:rsid w:val="00081578"/>
    <w:rsid w:val="00083A39"/>
    <w:rsid w:val="00084E04"/>
    <w:rsid w:val="00084ECD"/>
    <w:rsid w:val="00084EDA"/>
    <w:rsid w:val="00086DF7"/>
    <w:rsid w:val="000904DA"/>
    <w:rsid w:val="00091C2B"/>
    <w:rsid w:val="0009389D"/>
    <w:rsid w:val="00094FCA"/>
    <w:rsid w:val="00095713"/>
    <w:rsid w:val="00095776"/>
    <w:rsid w:val="00096E06"/>
    <w:rsid w:val="000972BE"/>
    <w:rsid w:val="0009770B"/>
    <w:rsid w:val="000A0510"/>
    <w:rsid w:val="000A3384"/>
    <w:rsid w:val="000A3BAD"/>
    <w:rsid w:val="000A4651"/>
    <w:rsid w:val="000A534E"/>
    <w:rsid w:val="000A5480"/>
    <w:rsid w:val="000A6701"/>
    <w:rsid w:val="000B008E"/>
    <w:rsid w:val="000B139C"/>
    <w:rsid w:val="000B4112"/>
    <w:rsid w:val="000B7F96"/>
    <w:rsid w:val="000C2438"/>
    <w:rsid w:val="000C3FBC"/>
    <w:rsid w:val="000C45B4"/>
    <w:rsid w:val="000C4FC1"/>
    <w:rsid w:val="000C797B"/>
    <w:rsid w:val="000C7B71"/>
    <w:rsid w:val="000D2C4B"/>
    <w:rsid w:val="000D7293"/>
    <w:rsid w:val="000E1E3D"/>
    <w:rsid w:val="000E4036"/>
    <w:rsid w:val="000E4622"/>
    <w:rsid w:val="000E5099"/>
    <w:rsid w:val="000E649E"/>
    <w:rsid w:val="000E770F"/>
    <w:rsid w:val="000F06CD"/>
    <w:rsid w:val="000F0D27"/>
    <w:rsid w:val="000F105A"/>
    <w:rsid w:val="000F1F9B"/>
    <w:rsid w:val="000F3802"/>
    <w:rsid w:val="000F3CB4"/>
    <w:rsid w:val="000F4328"/>
    <w:rsid w:val="000F4A90"/>
    <w:rsid w:val="00102879"/>
    <w:rsid w:val="001030F2"/>
    <w:rsid w:val="001031E2"/>
    <w:rsid w:val="001039A6"/>
    <w:rsid w:val="001063F5"/>
    <w:rsid w:val="0011356F"/>
    <w:rsid w:val="001141BF"/>
    <w:rsid w:val="001168DD"/>
    <w:rsid w:val="001227AE"/>
    <w:rsid w:val="00122A29"/>
    <w:rsid w:val="00123BF3"/>
    <w:rsid w:val="001242DA"/>
    <w:rsid w:val="001269F3"/>
    <w:rsid w:val="00132F8B"/>
    <w:rsid w:val="00133696"/>
    <w:rsid w:val="00134A7E"/>
    <w:rsid w:val="00135101"/>
    <w:rsid w:val="001406C0"/>
    <w:rsid w:val="0014113C"/>
    <w:rsid w:val="00141D44"/>
    <w:rsid w:val="00143B42"/>
    <w:rsid w:val="00145742"/>
    <w:rsid w:val="00146AA2"/>
    <w:rsid w:val="00152D7F"/>
    <w:rsid w:val="00153EB9"/>
    <w:rsid w:val="001553A5"/>
    <w:rsid w:val="00156031"/>
    <w:rsid w:val="001569E6"/>
    <w:rsid w:val="001619E1"/>
    <w:rsid w:val="0016329C"/>
    <w:rsid w:val="00164BD2"/>
    <w:rsid w:val="00164E29"/>
    <w:rsid w:val="0017132A"/>
    <w:rsid w:val="0017227E"/>
    <w:rsid w:val="0017272E"/>
    <w:rsid w:val="00173333"/>
    <w:rsid w:val="00174703"/>
    <w:rsid w:val="0018089A"/>
    <w:rsid w:val="00180E18"/>
    <w:rsid w:val="0018210E"/>
    <w:rsid w:val="001845DA"/>
    <w:rsid w:val="00186CE3"/>
    <w:rsid w:val="00187292"/>
    <w:rsid w:val="001902BC"/>
    <w:rsid w:val="00190DBD"/>
    <w:rsid w:val="00191B54"/>
    <w:rsid w:val="00191C83"/>
    <w:rsid w:val="00194409"/>
    <w:rsid w:val="001970E8"/>
    <w:rsid w:val="00197CA2"/>
    <w:rsid w:val="001A1BA1"/>
    <w:rsid w:val="001A5176"/>
    <w:rsid w:val="001A54ED"/>
    <w:rsid w:val="001A7513"/>
    <w:rsid w:val="001B4D8C"/>
    <w:rsid w:val="001B5A36"/>
    <w:rsid w:val="001C30DB"/>
    <w:rsid w:val="001C499C"/>
    <w:rsid w:val="001C4BB9"/>
    <w:rsid w:val="001C5931"/>
    <w:rsid w:val="001C6650"/>
    <w:rsid w:val="001C7B51"/>
    <w:rsid w:val="001D016A"/>
    <w:rsid w:val="001D0203"/>
    <w:rsid w:val="001D1AAB"/>
    <w:rsid w:val="001D5EC4"/>
    <w:rsid w:val="001D5FE8"/>
    <w:rsid w:val="001E3727"/>
    <w:rsid w:val="001E5C1A"/>
    <w:rsid w:val="001E6336"/>
    <w:rsid w:val="001E6D4E"/>
    <w:rsid w:val="001E6E4E"/>
    <w:rsid w:val="001F0E9E"/>
    <w:rsid w:val="001F17E8"/>
    <w:rsid w:val="001F26C2"/>
    <w:rsid w:val="001F2C76"/>
    <w:rsid w:val="001F46F3"/>
    <w:rsid w:val="001F5678"/>
    <w:rsid w:val="002002D3"/>
    <w:rsid w:val="00200CFB"/>
    <w:rsid w:val="00201639"/>
    <w:rsid w:val="00204D87"/>
    <w:rsid w:val="00206400"/>
    <w:rsid w:val="0020753F"/>
    <w:rsid w:val="00207DC2"/>
    <w:rsid w:val="00210723"/>
    <w:rsid w:val="00210BCB"/>
    <w:rsid w:val="00210F3E"/>
    <w:rsid w:val="002123D6"/>
    <w:rsid w:val="00213B7A"/>
    <w:rsid w:val="00213D3B"/>
    <w:rsid w:val="00214C5F"/>
    <w:rsid w:val="002161A8"/>
    <w:rsid w:val="00217DEB"/>
    <w:rsid w:val="00222809"/>
    <w:rsid w:val="00222B89"/>
    <w:rsid w:val="002253CD"/>
    <w:rsid w:val="002266E9"/>
    <w:rsid w:val="002275AE"/>
    <w:rsid w:val="00230FAC"/>
    <w:rsid w:val="00231920"/>
    <w:rsid w:val="00233454"/>
    <w:rsid w:val="00233D50"/>
    <w:rsid w:val="00237D9F"/>
    <w:rsid w:val="00240328"/>
    <w:rsid w:val="0024033A"/>
    <w:rsid w:val="00241350"/>
    <w:rsid w:val="00242D3A"/>
    <w:rsid w:val="002445A7"/>
    <w:rsid w:val="002458FD"/>
    <w:rsid w:val="0024686B"/>
    <w:rsid w:val="00246FA0"/>
    <w:rsid w:val="00250A3A"/>
    <w:rsid w:val="00251D0D"/>
    <w:rsid w:val="00251F54"/>
    <w:rsid w:val="00252F26"/>
    <w:rsid w:val="00262358"/>
    <w:rsid w:val="00264303"/>
    <w:rsid w:val="00264FF3"/>
    <w:rsid w:val="0026618A"/>
    <w:rsid w:val="002702C3"/>
    <w:rsid w:val="00270962"/>
    <w:rsid w:val="00270D8B"/>
    <w:rsid w:val="0027129D"/>
    <w:rsid w:val="002725C6"/>
    <w:rsid w:val="00272BE4"/>
    <w:rsid w:val="002734DB"/>
    <w:rsid w:val="002748DB"/>
    <w:rsid w:val="00274FBA"/>
    <w:rsid w:val="00277C9F"/>
    <w:rsid w:val="00282964"/>
    <w:rsid w:val="002869DA"/>
    <w:rsid w:val="00290D26"/>
    <w:rsid w:val="00291721"/>
    <w:rsid w:val="00292C89"/>
    <w:rsid w:val="00292DA1"/>
    <w:rsid w:val="0029325E"/>
    <w:rsid w:val="002937FE"/>
    <w:rsid w:val="002943AD"/>
    <w:rsid w:val="002A058C"/>
    <w:rsid w:val="002A2CC3"/>
    <w:rsid w:val="002A72F0"/>
    <w:rsid w:val="002A7611"/>
    <w:rsid w:val="002A7A2A"/>
    <w:rsid w:val="002A7B9D"/>
    <w:rsid w:val="002B0AB4"/>
    <w:rsid w:val="002B34ED"/>
    <w:rsid w:val="002B632F"/>
    <w:rsid w:val="002B750B"/>
    <w:rsid w:val="002C2AF1"/>
    <w:rsid w:val="002C4A9B"/>
    <w:rsid w:val="002D25CE"/>
    <w:rsid w:val="002D2E7B"/>
    <w:rsid w:val="002D303E"/>
    <w:rsid w:val="002D4201"/>
    <w:rsid w:val="002D4F9D"/>
    <w:rsid w:val="002D796D"/>
    <w:rsid w:val="002E28E8"/>
    <w:rsid w:val="002E4C50"/>
    <w:rsid w:val="002E55C6"/>
    <w:rsid w:val="002E56A4"/>
    <w:rsid w:val="002E5F8F"/>
    <w:rsid w:val="002E7536"/>
    <w:rsid w:val="002F18AF"/>
    <w:rsid w:val="002F29BE"/>
    <w:rsid w:val="002F2C37"/>
    <w:rsid w:val="002F2EA7"/>
    <w:rsid w:val="002F423C"/>
    <w:rsid w:val="002F48C4"/>
    <w:rsid w:val="002F4C89"/>
    <w:rsid w:val="002F52A3"/>
    <w:rsid w:val="002F5A7F"/>
    <w:rsid w:val="00300F6C"/>
    <w:rsid w:val="003019E3"/>
    <w:rsid w:val="00301BE8"/>
    <w:rsid w:val="0030352E"/>
    <w:rsid w:val="003056A0"/>
    <w:rsid w:val="003075A1"/>
    <w:rsid w:val="0031271F"/>
    <w:rsid w:val="00313915"/>
    <w:rsid w:val="003149BE"/>
    <w:rsid w:val="00317A10"/>
    <w:rsid w:val="003218FF"/>
    <w:rsid w:val="00323488"/>
    <w:rsid w:val="00325C85"/>
    <w:rsid w:val="00337F33"/>
    <w:rsid w:val="00340884"/>
    <w:rsid w:val="00353266"/>
    <w:rsid w:val="003561EA"/>
    <w:rsid w:val="003562B5"/>
    <w:rsid w:val="00356370"/>
    <w:rsid w:val="00356E4A"/>
    <w:rsid w:val="00360DF0"/>
    <w:rsid w:val="0036168F"/>
    <w:rsid w:val="00361AD7"/>
    <w:rsid w:val="00362F74"/>
    <w:rsid w:val="003648F4"/>
    <w:rsid w:val="00367666"/>
    <w:rsid w:val="00370B9A"/>
    <w:rsid w:val="00371306"/>
    <w:rsid w:val="00373711"/>
    <w:rsid w:val="003741CF"/>
    <w:rsid w:val="00374C96"/>
    <w:rsid w:val="00380E24"/>
    <w:rsid w:val="00381292"/>
    <w:rsid w:val="0038335D"/>
    <w:rsid w:val="00386A20"/>
    <w:rsid w:val="00390821"/>
    <w:rsid w:val="00394F41"/>
    <w:rsid w:val="00396FF0"/>
    <w:rsid w:val="00396FF8"/>
    <w:rsid w:val="00397572"/>
    <w:rsid w:val="00397696"/>
    <w:rsid w:val="003A0D93"/>
    <w:rsid w:val="003A1CFC"/>
    <w:rsid w:val="003A4168"/>
    <w:rsid w:val="003A4D15"/>
    <w:rsid w:val="003B3151"/>
    <w:rsid w:val="003B5ADE"/>
    <w:rsid w:val="003B699D"/>
    <w:rsid w:val="003C1B66"/>
    <w:rsid w:val="003C4F28"/>
    <w:rsid w:val="003C5329"/>
    <w:rsid w:val="003C5394"/>
    <w:rsid w:val="003C6269"/>
    <w:rsid w:val="003D2F37"/>
    <w:rsid w:val="003D5E06"/>
    <w:rsid w:val="003E05E4"/>
    <w:rsid w:val="003E2A1A"/>
    <w:rsid w:val="003E3A28"/>
    <w:rsid w:val="003E3C91"/>
    <w:rsid w:val="003E48A0"/>
    <w:rsid w:val="003E48CC"/>
    <w:rsid w:val="003E5E9A"/>
    <w:rsid w:val="003E7205"/>
    <w:rsid w:val="003E72CF"/>
    <w:rsid w:val="003E7CC4"/>
    <w:rsid w:val="003F6E00"/>
    <w:rsid w:val="00404182"/>
    <w:rsid w:val="004061B1"/>
    <w:rsid w:val="00406201"/>
    <w:rsid w:val="004079A3"/>
    <w:rsid w:val="00410F7D"/>
    <w:rsid w:val="004117F0"/>
    <w:rsid w:val="00413D72"/>
    <w:rsid w:val="00413FE6"/>
    <w:rsid w:val="004148E3"/>
    <w:rsid w:val="00414B56"/>
    <w:rsid w:val="004150CD"/>
    <w:rsid w:val="00416A1C"/>
    <w:rsid w:val="00420F3B"/>
    <w:rsid w:val="0042167C"/>
    <w:rsid w:val="00422D1C"/>
    <w:rsid w:val="00425534"/>
    <w:rsid w:val="00426F70"/>
    <w:rsid w:val="00427FD2"/>
    <w:rsid w:val="004308FE"/>
    <w:rsid w:val="004333A5"/>
    <w:rsid w:val="004348DF"/>
    <w:rsid w:val="00434F13"/>
    <w:rsid w:val="00437374"/>
    <w:rsid w:val="00437EF1"/>
    <w:rsid w:val="00440FBF"/>
    <w:rsid w:val="00442BCA"/>
    <w:rsid w:val="004443D1"/>
    <w:rsid w:val="00445114"/>
    <w:rsid w:val="00445705"/>
    <w:rsid w:val="00446597"/>
    <w:rsid w:val="00453AB1"/>
    <w:rsid w:val="004548FC"/>
    <w:rsid w:val="0045528A"/>
    <w:rsid w:val="00455BEA"/>
    <w:rsid w:val="00455E41"/>
    <w:rsid w:val="004605AE"/>
    <w:rsid w:val="004615ED"/>
    <w:rsid w:val="00461706"/>
    <w:rsid w:val="00462950"/>
    <w:rsid w:val="00462C3A"/>
    <w:rsid w:val="0046341B"/>
    <w:rsid w:val="00464325"/>
    <w:rsid w:val="0046554D"/>
    <w:rsid w:val="00466980"/>
    <w:rsid w:val="00472D68"/>
    <w:rsid w:val="0047304F"/>
    <w:rsid w:val="00475836"/>
    <w:rsid w:val="0047601B"/>
    <w:rsid w:val="004806FF"/>
    <w:rsid w:val="004834B4"/>
    <w:rsid w:val="004837B7"/>
    <w:rsid w:val="00484FE2"/>
    <w:rsid w:val="004904B0"/>
    <w:rsid w:val="004911DE"/>
    <w:rsid w:val="00493239"/>
    <w:rsid w:val="00493608"/>
    <w:rsid w:val="0049362D"/>
    <w:rsid w:val="00493ACF"/>
    <w:rsid w:val="0049595D"/>
    <w:rsid w:val="00496872"/>
    <w:rsid w:val="004972AF"/>
    <w:rsid w:val="00497B2C"/>
    <w:rsid w:val="004A1A4C"/>
    <w:rsid w:val="004A284A"/>
    <w:rsid w:val="004A4613"/>
    <w:rsid w:val="004A4FF4"/>
    <w:rsid w:val="004A5128"/>
    <w:rsid w:val="004A65DE"/>
    <w:rsid w:val="004A6732"/>
    <w:rsid w:val="004A73E0"/>
    <w:rsid w:val="004A76C8"/>
    <w:rsid w:val="004A7C39"/>
    <w:rsid w:val="004B0464"/>
    <w:rsid w:val="004B2469"/>
    <w:rsid w:val="004B331A"/>
    <w:rsid w:val="004B5F0C"/>
    <w:rsid w:val="004C0BE1"/>
    <w:rsid w:val="004C1DA9"/>
    <w:rsid w:val="004C424A"/>
    <w:rsid w:val="004C6054"/>
    <w:rsid w:val="004C7A29"/>
    <w:rsid w:val="004D058A"/>
    <w:rsid w:val="004D0E10"/>
    <w:rsid w:val="004D39C1"/>
    <w:rsid w:val="004D4D42"/>
    <w:rsid w:val="004D6F06"/>
    <w:rsid w:val="004E0433"/>
    <w:rsid w:val="004E3C16"/>
    <w:rsid w:val="004E4DC0"/>
    <w:rsid w:val="004E55E1"/>
    <w:rsid w:val="004E5701"/>
    <w:rsid w:val="004F57BB"/>
    <w:rsid w:val="004F7F96"/>
    <w:rsid w:val="00500AB1"/>
    <w:rsid w:val="00500EC4"/>
    <w:rsid w:val="00501805"/>
    <w:rsid w:val="00501D4F"/>
    <w:rsid w:val="00502EE4"/>
    <w:rsid w:val="005033E8"/>
    <w:rsid w:val="0050476C"/>
    <w:rsid w:val="005073C4"/>
    <w:rsid w:val="00511F1F"/>
    <w:rsid w:val="00512185"/>
    <w:rsid w:val="00517497"/>
    <w:rsid w:val="00517BF3"/>
    <w:rsid w:val="0052034C"/>
    <w:rsid w:val="00521F21"/>
    <w:rsid w:val="005253C3"/>
    <w:rsid w:val="00526419"/>
    <w:rsid w:val="005306AB"/>
    <w:rsid w:val="00531B89"/>
    <w:rsid w:val="0053244B"/>
    <w:rsid w:val="00532CCF"/>
    <w:rsid w:val="005335A6"/>
    <w:rsid w:val="00534571"/>
    <w:rsid w:val="00534A66"/>
    <w:rsid w:val="0053555F"/>
    <w:rsid w:val="00535AD4"/>
    <w:rsid w:val="00536717"/>
    <w:rsid w:val="00537EFF"/>
    <w:rsid w:val="0054393D"/>
    <w:rsid w:val="00546670"/>
    <w:rsid w:val="005466B8"/>
    <w:rsid w:val="00547DFA"/>
    <w:rsid w:val="005508A0"/>
    <w:rsid w:val="00550EED"/>
    <w:rsid w:val="005526C2"/>
    <w:rsid w:val="00553E1F"/>
    <w:rsid w:val="00554556"/>
    <w:rsid w:val="00555B7D"/>
    <w:rsid w:val="00556102"/>
    <w:rsid w:val="005635E4"/>
    <w:rsid w:val="00565CB5"/>
    <w:rsid w:val="005662F0"/>
    <w:rsid w:val="00566499"/>
    <w:rsid w:val="00570313"/>
    <w:rsid w:val="005707ED"/>
    <w:rsid w:val="00570F7C"/>
    <w:rsid w:val="00571091"/>
    <w:rsid w:val="005722F5"/>
    <w:rsid w:val="00572977"/>
    <w:rsid w:val="00572AB1"/>
    <w:rsid w:val="005732D7"/>
    <w:rsid w:val="00573E45"/>
    <w:rsid w:val="00573EFD"/>
    <w:rsid w:val="0057448E"/>
    <w:rsid w:val="00574CEC"/>
    <w:rsid w:val="00576C15"/>
    <w:rsid w:val="00577ECB"/>
    <w:rsid w:val="00580147"/>
    <w:rsid w:val="00581188"/>
    <w:rsid w:val="005822CE"/>
    <w:rsid w:val="00582982"/>
    <w:rsid w:val="00583954"/>
    <w:rsid w:val="00586A13"/>
    <w:rsid w:val="005914B8"/>
    <w:rsid w:val="005921B6"/>
    <w:rsid w:val="005927E0"/>
    <w:rsid w:val="00592E88"/>
    <w:rsid w:val="00593511"/>
    <w:rsid w:val="00594588"/>
    <w:rsid w:val="0059615B"/>
    <w:rsid w:val="00596E79"/>
    <w:rsid w:val="0059722B"/>
    <w:rsid w:val="00597367"/>
    <w:rsid w:val="005A6305"/>
    <w:rsid w:val="005A6835"/>
    <w:rsid w:val="005A7C8A"/>
    <w:rsid w:val="005B02A7"/>
    <w:rsid w:val="005B398B"/>
    <w:rsid w:val="005B3EAE"/>
    <w:rsid w:val="005B4834"/>
    <w:rsid w:val="005B5417"/>
    <w:rsid w:val="005B700F"/>
    <w:rsid w:val="005C10EA"/>
    <w:rsid w:val="005C230A"/>
    <w:rsid w:val="005C42D5"/>
    <w:rsid w:val="005C6327"/>
    <w:rsid w:val="005D216A"/>
    <w:rsid w:val="005D260F"/>
    <w:rsid w:val="005D2D6B"/>
    <w:rsid w:val="005D32B9"/>
    <w:rsid w:val="005D5A2E"/>
    <w:rsid w:val="005D5C20"/>
    <w:rsid w:val="005D6272"/>
    <w:rsid w:val="005D6772"/>
    <w:rsid w:val="005D79C1"/>
    <w:rsid w:val="005D7E5B"/>
    <w:rsid w:val="005E1FDA"/>
    <w:rsid w:val="005E396F"/>
    <w:rsid w:val="005E5ED5"/>
    <w:rsid w:val="005F02FE"/>
    <w:rsid w:val="005F4A4C"/>
    <w:rsid w:val="005F6B43"/>
    <w:rsid w:val="005F7CE0"/>
    <w:rsid w:val="00600543"/>
    <w:rsid w:val="00603952"/>
    <w:rsid w:val="006044DF"/>
    <w:rsid w:val="00606706"/>
    <w:rsid w:val="00607C79"/>
    <w:rsid w:val="00612EF4"/>
    <w:rsid w:val="00613B03"/>
    <w:rsid w:val="00614B6E"/>
    <w:rsid w:val="00616B28"/>
    <w:rsid w:val="00617DFF"/>
    <w:rsid w:val="006209CD"/>
    <w:rsid w:val="00623CAA"/>
    <w:rsid w:val="00624206"/>
    <w:rsid w:val="00624277"/>
    <w:rsid w:val="006258EB"/>
    <w:rsid w:val="00626A3E"/>
    <w:rsid w:val="006315F1"/>
    <w:rsid w:val="00631C90"/>
    <w:rsid w:val="006327FD"/>
    <w:rsid w:val="006335ED"/>
    <w:rsid w:val="00633D58"/>
    <w:rsid w:val="006347C9"/>
    <w:rsid w:val="006347FE"/>
    <w:rsid w:val="00634DB6"/>
    <w:rsid w:val="0063633D"/>
    <w:rsid w:val="00637275"/>
    <w:rsid w:val="006402D5"/>
    <w:rsid w:val="0064189C"/>
    <w:rsid w:val="006418FA"/>
    <w:rsid w:val="006422B8"/>
    <w:rsid w:val="006445E8"/>
    <w:rsid w:val="00650D6A"/>
    <w:rsid w:val="0065176F"/>
    <w:rsid w:val="00653183"/>
    <w:rsid w:val="00660223"/>
    <w:rsid w:val="00662394"/>
    <w:rsid w:val="00663713"/>
    <w:rsid w:val="00663758"/>
    <w:rsid w:val="0066396A"/>
    <w:rsid w:val="0066478B"/>
    <w:rsid w:val="006653CE"/>
    <w:rsid w:val="00667891"/>
    <w:rsid w:val="006711C8"/>
    <w:rsid w:val="006753ED"/>
    <w:rsid w:val="0068145C"/>
    <w:rsid w:val="00681763"/>
    <w:rsid w:val="00686152"/>
    <w:rsid w:val="0068785B"/>
    <w:rsid w:val="006906EF"/>
    <w:rsid w:val="00690FE7"/>
    <w:rsid w:val="006923B5"/>
    <w:rsid w:val="006932BE"/>
    <w:rsid w:val="006939C4"/>
    <w:rsid w:val="006956E0"/>
    <w:rsid w:val="00695D2C"/>
    <w:rsid w:val="006967FC"/>
    <w:rsid w:val="00697172"/>
    <w:rsid w:val="006A0949"/>
    <w:rsid w:val="006A2967"/>
    <w:rsid w:val="006A7181"/>
    <w:rsid w:val="006A78A3"/>
    <w:rsid w:val="006A79FA"/>
    <w:rsid w:val="006B080F"/>
    <w:rsid w:val="006B1018"/>
    <w:rsid w:val="006B3212"/>
    <w:rsid w:val="006B3496"/>
    <w:rsid w:val="006B63CA"/>
    <w:rsid w:val="006C133B"/>
    <w:rsid w:val="006C1C06"/>
    <w:rsid w:val="006C2592"/>
    <w:rsid w:val="006C3247"/>
    <w:rsid w:val="006C4D4B"/>
    <w:rsid w:val="006C653F"/>
    <w:rsid w:val="006C6AC9"/>
    <w:rsid w:val="006D226A"/>
    <w:rsid w:val="006D359E"/>
    <w:rsid w:val="006D5912"/>
    <w:rsid w:val="006D6028"/>
    <w:rsid w:val="006E1D98"/>
    <w:rsid w:val="006E1FDE"/>
    <w:rsid w:val="006F1868"/>
    <w:rsid w:val="006F2FC6"/>
    <w:rsid w:val="006F48AF"/>
    <w:rsid w:val="006F48D3"/>
    <w:rsid w:val="006F6A64"/>
    <w:rsid w:val="006F704C"/>
    <w:rsid w:val="00700A42"/>
    <w:rsid w:val="007010C8"/>
    <w:rsid w:val="00702D1B"/>
    <w:rsid w:val="00703D2E"/>
    <w:rsid w:val="00704018"/>
    <w:rsid w:val="00705255"/>
    <w:rsid w:val="00705381"/>
    <w:rsid w:val="0070548A"/>
    <w:rsid w:val="007106BE"/>
    <w:rsid w:val="00720A27"/>
    <w:rsid w:val="00720F9D"/>
    <w:rsid w:val="007213DB"/>
    <w:rsid w:val="00722DCF"/>
    <w:rsid w:val="007251F4"/>
    <w:rsid w:val="00726953"/>
    <w:rsid w:val="00730E69"/>
    <w:rsid w:val="00732123"/>
    <w:rsid w:val="00736262"/>
    <w:rsid w:val="007369A5"/>
    <w:rsid w:val="00737340"/>
    <w:rsid w:val="00740BEE"/>
    <w:rsid w:val="00742E20"/>
    <w:rsid w:val="0075132F"/>
    <w:rsid w:val="0075141B"/>
    <w:rsid w:val="00752402"/>
    <w:rsid w:val="007524F3"/>
    <w:rsid w:val="007531E1"/>
    <w:rsid w:val="00757A74"/>
    <w:rsid w:val="00757BDD"/>
    <w:rsid w:val="00762456"/>
    <w:rsid w:val="00764DB2"/>
    <w:rsid w:val="00764EBD"/>
    <w:rsid w:val="00765084"/>
    <w:rsid w:val="00766504"/>
    <w:rsid w:val="007671E4"/>
    <w:rsid w:val="007674A6"/>
    <w:rsid w:val="00770395"/>
    <w:rsid w:val="007703A8"/>
    <w:rsid w:val="00770BFF"/>
    <w:rsid w:val="00770FB1"/>
    <w:rsid w:val="007712F9"/>
    <w:rsid w:val="00772A9A"/>
    <w:rsid w:val="0077414F"/>
    <w:rsid w:val="00774536"/>
    <w:rsid w:val="00775780"/>
    <w:rsid w:val="0077617B"/>
    <w:rsid w:val="0077737E"/>
    <w:rsid w:val="00780DD3"/>
    <w:rsid w:val="00785F03"/>
    <w:rsid w:val="00786D16"/>
    <w:rsid w:val="0079089F"/>
    <w:rsid w:val="00790D95"/>
    <w:rsid w:val="00791CB8"/>
    <w:rsid w:val="00791EED"/>
    <w:rsid w:val="0079262F"/>
    <w:rsid w:val="00792D15"/>
    <w:rsid w:val="0079395F"/>
    <w:rsid w:val="007A3CD6"/>
    <w:rsid w:val="007A4BAC"/>
    <w:rsid w:val="007A568A"/>
    <w:rsid w:val="007A67E4"/>
    <w:rsid w:val="007A6940"/>
    <w:rsid w:val="007B1291"/>
    <w:rsid w:val="007B1A23"/>
    <w:rsid w:val="007B237E"/>
    <w:rsid w:val="007B2BDF"/>
    <w:rsid w:val="007B2E36"/>
    <w:rsid w:val="007B7C03"/>
    <w:rsid w:val="007B7FF5"/>
    <w:rsid w:val="007C025C"/>
    <w:rsid w:val="007C026B"/>
    <w:rsid w:val="007C1298"/>
    <w:rsid w:val="007C2185"/>
    <w:rsid w:val="007C2F13"/>
    <w:rsid w:val="007C320C"/>
    <w:rsid w:val="007C38F9"/>
    <w:rsid w:val="007C3DA0"/>
    <w:rsid w:val="007C4070"/>
    <w:rsid w:val="007C4A52"/>
    <w:rsid w:val="007C5CCC"/>
    <w:rsid w:val="007D01D5"/>
    <w:rsid w:val="007D030A"/>
    <w:rsid w:val="007D0BE9"/>
    <w:rsid w:val="007D19EF"/>
    <w:rsid w:val="007D511F"/>
    <w:rsid w:val="007E0058"/>
    <w:rsid w:val="007E43F1"/>
    <w:rsid w:val="007E4E82"/>
    <w:rsid w:val="007E6AB9"/>
    <w:rsid w:val="007E717B"/>
    <w:rsid w:val="007E7FF7"/>
    <w:rsid w:val="007F28C2"/>
    <w:rsid w:val="007F5D4B"/>
    <w:rsid w:val="007F6402"/>
    <w:rsid w:val="007F77C9"/>
    <w:rsid w:val="007F7D40"/>
    <w:rsid w:val="0080033D"/>
    <w:rsid w:val="00805B35"/>
    <w:rsid w:val="008067F1"/>
    <w:rsid w:val="008129A6"/>
    <w:rsid w:val="00812A6D"/>
    <w:rsid w:val="008133BA"/>
    <w:rsid w:val="00815A14"/>
    <w:rsid w:val="00817BEC"/>
    <w:rsid w:val="00823E18"/>
    <w:rsid w:val="00825F90"/>
    <w:rsid w:val="008317DA"/>
    <w:rsid w:val="00831A51"/>
    <w:rsid w:val="00832A42"/>
    <w:rsid w:val="008347F0"/>
    <w:rsid w:val="00836699"/>
    <w:rsid w:val="00837BDA"/>
    <w:rsid w:val="00841AD8"/>
    <w:rsid w:val="00841BC4"/>
    <w:rsid w:val="00842313"/>
    <w:rsid w:val="00843094"/>
    <w:rsid w:val="008435C7"/>
    <w:rsid w:val="00844128"/>
    <w:rsid w:val="00847B71"/>
    <w:rsid w:val="008539F9"/>
    <w:rsid w:val="00853FF9"/>
    <w:rsid w:val="00854E8D"/>
    <w:rsid w:val="00854F23"/>
    <w:rsid w:val="00854FE5"/>
    <w:rsid w:val="00855810"/>
    <w:rsid w:val="008561D5"/>
    <w:rsid w:val="00856A90"/>
    <w:rsid w:val="008572B0"/>
    <w:rsid w:val="00860C39"/>
    <w:rsid w:val="00860D05"/>
    <w:rsid w:val="00862FF0"/>
    <w:rsid w:val="00863E0E"/>
    <w:rsid w:val="0086400D"/>
    <w:rsid w:val="00866396"/>
    <w:rsid w:val="008667D2"/>
    <w:rsid w:val="00867C2D"/>
    <w:rsid w:val="0087051E"/>
    <w:rsid w:val="0087515B"/>
    <w:rsid w:val="00877B65"/>
    <w:rsid w:val="00880030"/>
    <w:rsid w:val="00880D36"/>
    <w:rsid w:val="008873BC"/>
    <w:rsid w:val="00887923"/>
    <w:rsid w:val="00887AF6"/>
    <w:rsid w:val="00887BC3"/>
    <w:rsid w:val="00891B82"/>
    <w:rsid w:val="00893ADB"/>
    <w:rsid w:val="008A46CC"/>
    <w:rsid w:val="008A4DC7"/>
    <w:rsid w:val="008A50CA"/>
    <w:rsid w:val="008A522E"/>
    <w:rsid w:val="008A539F"/>
    <w:rsid w:val="008A73D9"/>
    <w:rsid w:val="008A7580"/>
    <w:rsid w:val="008B01E1"/>
    <w:rsid w:val="008B1C9D"/>
    <w:rsid w:val="008B3F3E"/>
    <w:rsid w:val="008B598C"/>
    <w:rsid w:val="008C0830"/>
    <w:rsid w:val="008C0BB9"/>
    <w:rsid w:val="008C12F6"/>
    <w:rsid w:val="008C29C7"/>
    <w:rsid w:val="008C3CDC"/>
    <w:rsid w:val="008C546A"/>
    <w:rsid w:val="008C7E02"/>
    <w:rsid w:val="008D0045"/>
    <w:rsid w:val="008D2296"/>
    <w:rsid w:val="008D3769"/>
    <w:rsid w:val="008D38DB"/>
    <w:rsid w:val="008D5375"/>
    <w:rsid w:val="008D6B6F"/>
    <w:rsid w:val="008D6C35"/>
    <w:rsid w:val="008E0D0C"/>
    <w:rsid w:val="008E2DCE"/>
    <w:rsid w:val="008E3747"/>
    <w:rsid w:val="008E4708"/>
    <w:rsid w:val="008E5CB9"/>
    <w:rsid w:val="008E6453"/>
    <w:rsid w:val="008E6A14"/>
    <w:rsid w:val="008E7F19"/>
    <w:rsid w:val="008F3E33"/>
    <w:rsid w:val="008F5F56"/>
    <w:rsid w:val="008F751A"/>
    <w:rsid w:val="00900DCA"/>
    <w:rsid w:val="0090183F"/>
    <w:rsid w:val="00903A5D"/>
    <w:rsid w:val="0090493E"/>
    <w:rsid w:val="00906249"/>
    <w:rsid w:val="009068D1"/>
    <w:rsid w:val="00906CA6"/>
    <w:rsid w:val="00906DFC"/>
    <w:rsid w:val="00910F04"/>
    <w:rsid w:val="0091117E"/>
    <w:rsid w:val="009135C9"/>
    <w:rsid w:val="0091579B"/>
    <w:rsid w:val="009167FE"/>
    <w:rsid w:val="00916AF6"/>
    <w:rsid w:val="00916B17"/>
    <w:rsid w:val="0091717B"/>
    <w:rsid w:val="0091797D"/>
    <w:rsid w:val="009212C3"/>
    <w:rsid w:val="00923131"/>
    <w:rsid w:val="00924C9B"/>
    <w:rsid w:val="00925554"/>
    <w:rsid w:val="00927DB4"/>
    <w:rsid w:val="00931729"/>
    <w:rsid w:val="00931FE8"/>
    <w:rsid w:val="009328A3"/>
    <w:rsid w:val="00932BB1"/>
    <w:rsid w:val="00932DF4"/>
    <w:rsid w:val="00934C52"/>
    <w:rsid w:val="00935170"/>
    <w:rsid w:val="00936CCE"/>
    <w:rsid w:val="0093702E"/>
    <w:rsid w:val="00942B81"/>
    <w:rsid w:val="00946667"/>
    <w:rsid w:val="009468CD"/>
    <w:rsid w:val="00947787"/>
    <w:rsid w:val="00947C59"/>
    <w:rsid w:val="00952B8C"/>
    <w:rsid w:val="0095457F"/>
    <w:rsid w:val="009550FC"/>
    <w:rsid w:val="009649CA"/>
    <w:rsid w:val="00964D77"/>
    <w:rsid w:val="00967060"/>
    <w:rsid w:val="009672B2"/>
    <w:rsid w:val="00967CC7"/>
    <w:rsid w:val="009706B5"/>
    <w:rsid w:val="009707E6"/>
    <w:rsid w:val="009718AA"/>
    <w:rsid w:val="00972554"/>
    <w:rsid w:val="009725F8"/>
    <w:rsid w:val="009745DE"/>
    <w:rsid w:val="00976EA0"/>
    <w:rsid w:val="009772CD"/>
    <w:rsid w:val="00977487"/>
    <w:rsid w:val="00977EFC"/>
    <w:rsid w:val="0098290E"/>
    <w:rsid w:val="00983F5A"/>
    <w:rsid w:val="00984214"/>
    <w:rsid w:val="00990932"/>
    <w:rsid w:val="00990980"/>
    <w:rsid w:val="00990DEE"/>
    <w:rsid w:val="00991002"/>
    <w:rsid w:val="00993D56"/>
    <w:rsid w:val="00994146"/>
    <w:rsid w:val="009941D9"/>
    <w:rsid w:val="009942D2"/>
    <w:rsid w:val="00996FA6"/>
    <w:rsid w:val="009A1E4D"/>
    <w:rsid w:val="009A31CA"/>
    <w:rsid w:val="009A7EEE"/>
    <w:rsid w:val="009B00BA"/>
    <w:rsid w:val="009B09CB"/>
    <w:rsid w:val="009B0F7E"/>
    <w:rsid w:val="009B1E18"/>
    <w:rsid w:val="009B2ADD"/>
    <w:rsid w:val="009B34BE"/>
    <w:rsid w:val="009B36DD"/>
    <w:rsid w:val="009B7458"/>
    <w:rsid w:val="009C08B8"/>
    <w:rsid w:val="009C16FD"/>
    <w:rsid w:val="009C1715"/>
    <w:rsid w:val="009C1934"/>
    <w:rsid w:val="009C3315"/>
    <w:rsid w:val="009C41AC"/>
    <w:rsid w:val="009C4F03"/>
    <w:rsid w:val="009C69A6"/>
    <w:rsid w:val="009C6AA8"/>
    <w:rsid w:val="009C726E"/>
    <w:rsid w:val="009C758F"/>
    <w:rsid w:val="009C79B6"/>
    <w:rsid w:val="009D10C9"/>
    <w:rsid w:val="009D33A6"/>
    <w:rsid w:val="009D3CB1"/>
    <w:rsid w:val="009D4E5E"/>
    <w:rsid w:val="009D4F15"/>
    <w:rsid w:val="009D7062"/>
    <w:rsid w:val="009D7391"/>
    <w:rsid w:val="009E0DAB"/>
    <w:rsid w:val="009E33E1"/>
    <w:rsid w:val="009E3A53"/>
    <w:rsid w:val="009E49D2"/>
    <w:rsid w:val="009E554C"/>
    <w:rsid w:val="009E78EA"/>
    <w:rsid w:val="009E7F55"/>
    <w:rsid w:val="009F4B35"/>
    <w:rsid w:val="009F7435"/>
    <w:rsid w:val="00A0073E"/>
    <w:rsid w:val="00A0296E"/>
    <w:rsid w:val="00A033E5"/>
    <w:rsid w:val="00A058E3"/>
    <w:rsid w:val="00A07759"/>
    <w:rsid w:val="00A13C27"/>
    <w:rsid w:val="00A177C7"/>
    <w:rsid w:val="00A1781A"/>
    <w:rsid w:val="00A2146B"/>
    <w:rsid w:val="00A228FB"/>
    <w:rsid w:val="00A2386B"/>
    <w:rsid w:val="00A23A94"/>
    <w:rsid w:val="00A2571A"/>
    <w:rsid w:val="00A27E8E"/>
    <w:rsid w:val="00A27F40"/>
    <w:rsid w:val="00A3278B"/>
    <w:rsid w:val="00A37D41"/>
    <w:rsid w:val="00A41701"/>
    <w:rsid w:val="00A50F00"/>
    <w:rsid w:val="00A51E56"/>
    <w:rsid w:val="00A54686"/>
    <w:rsid w:val="00A577AE"/>
    <w:rsid w:val="00A57C2D"/>
    <w:rsid w:val="00A60318"/>
    <w:rsid w:val="00A6096A"/>
    <w:rsid w:val="00A63C52"/>
    <w:rsid w:val="00A64D59"/>
    <w:rsid w:val="00A64F1B"/>
    <w:rsid w:val="00A65A6E"/>
    <w:rsid w:val="00A65C50"/>
    <w:rsid w:val="00A666A0"/>
    <w:rsid w:val="00A67F67"/>
    <w:rsid w:val="00A7006C"/>
    <w:rsid w:val="00A70251"/>
    <w:rsid w:val="00A7388F"/>
    <w:rsid w:val="00A7565F"/>
    <w:rsid w:val="00A826FA"/>
    <w:rsid w:val="00A84C7D"/>
    <w:rsid w:val="00A902C4"/>
    <w:rsid w:val="00A90DD6"/>
    <w:rsid w:val="00A910A5"/>
    <w:rsid w:val="00A94400"/>
    <w:rsid w:val="00A94942"/>
    <w:rsid w:val="00A955DE"/>
    <w:rsid w:val="00A96105"/>
    <w:rsid w:val="00AA10E1"/>
    <w:rsid w:val="00AA13AC"/>
    <w:rsid w:val="00AA16AB"/>
    <w:rsid w:val="00AA1B73"/>
    <w:rsid w:val="00AA1BF6"/>
    <w:rsid w:val="00AA42E2"/>
    <w:rsid w:val="00AA44BC"/>
    <w:rsid w:val="00AA58C0"/>
    <w:rsid w:val="00AA6617"/>
    <w:rsid w:val="00AB2279"/>
    <w:rsid w:val="00AB2842"/>
    <w:rsid w:val="00AB5464"/>
    <w:rsid w:val="00AB63D9"/>
    <w:rsid w:val="00AC1306"/>
    <w:rsid w:val="00AC1605"/>
    <w:rsid w:val="00AC2489"/>
    <w:rsid w:val="00AC37AE"/>
    <w:rsid w:val="00AC425C"/>
    <w:rsid w:val="00AC5E63"/>
    <w:rsid w:val="00AC6033"/>
    <w:rsid w:val="00AC657F"/>
    <w:rsid w:val="00AC74DF"/>
    <w:rsid w:val="00AC7614"/>
    <w:rsid w:val="00AD0347"/>
    <w:rsid w:val="00AD61EC"/>
    <w:rsid w:val="00AE24C5"/>
    <w:rsid w:val="00AE39B8"/>
    <w:rsid w:val="00AE5A99"/>
    <w:rsid w:val="00AF0536"/>
    <w:rsid w:val="00AF1627"/>
    <w:rsid w:val="00AF2EFF"/>
    <w:rsid w:val="00AF3DA0"/>
    <w:rsid w:val="00AF3DB0"/>
    <w:rsid w:val="00AF420D"/>
    <w:rsid w:val="00AF4A60"/>
    <w:rsid w:val="00AF6073"/>
    <w:rsid w:val="00AF6F34"/>
    <w:rsid w:val="00AF7E3C"/>
    <w:rsid w:val="00B00A93"/>
    <w:rsid w:val="00B0370A"/>
    <w:rsid w:val="00B050DB"/>
    <w:rsid w:val="00B058AA"/>
    <w:rsid w:val="00B060A1"/>
    <w:rsid w:val="00B060AA"/>
    <w:rsid w:val="00B118C8"/>
    <w:rsid w:val="00B141DC"/>
    <w:rsid w:val="00B143CC"/>
    <w:rsid w:val="00B1474E"/>
    <w:rsid w:val="00B148AB"/>
    <w:rsid w:val="00B15A0E"/>
    <w:rsid w:val="00B15F4B"/>
    <w:rsid w:val="00B174BF"/>
    <w:rsid w:val="00B17E82"/>
    <w:rsid w:val="00B22647"/>
    <w:rsid w:val="00B22BA1"/>
    <w:rsid w:val="00B232A9"/>
    <w:rsid w:val="00B23496"/>
    <w:rsid w:val="00B25872"/>
    <w:rsid w:val="00B30DE7"/>
    <w:rsid w:val="00B3279C"/>
    <w:rsid w:val="00B3343E"/>
    <w:rsid w:val="00B34605"/>
    <w:rsid w:val="00B35553"/>
    <w:rsid w:val="00B35865"/>
    <w:rsid w:val="00B35C3A"/>
    <w:rsid w:val="00B36956"/>
    <w:rsid w:val="00B3741A"/>
    <w:rsid w:val="00B40134"/>
    <w:rsid w:val="00B41286"/>
    <w:rsid w:val="00B42D7A"/>
    <w:rsid w:val="00B431F1"/>
    <w:rsid w:val="00B440D1"/>
    <w:rsid w:val="00B45425"/>
    <w:rsid w:val="00B4624E"/>
    <w:rsid w:val="00B529CA"/>
    <w:rsid w:val="00B52E0C"/>
    <w:rsid w:val="00B52F7C"/>
    <w:rsid w:val="00B530A9"/>
    <w:rsid w:val="00B53CBA"/>
    <w:rsid w:val="00B552F8"/>
    <w:rsid w:val="00B55DA6"/>
    <w:rsid w:val="00B5729B"/>
    <w:rsid w:val="00B5747E"/>
    <w:rsid w:val="00B604D0"/>
    <w:rsid w:val="00B6139A"/>
    <w:rsid w:val="00B62980"/>
    <w:rsid w:val="00B637E4"/>
    <w:rsid w:val="00B64BFF"/>
    <w:rsid w:val="00B6594E"/>
    <w:rsid w:val="00B65BE5"/>
    <w:rsid w:val="00B66DE0"/>
    <w:rsid w:val="00B6760F"/>
    <w:rsid w:val="00B701F0"/>
    <w:rsid w:val="00B76172"/>
    <w:rsid w:val="00B775F5"/>
    <w:rsid w:val="00B80177"/>
    <w:rsid w:val="00B81855"/>
    <w:rsid w:val="00B819FD"/>
    <w:rsid w:val="00B8489D"/>
    <w:rsid w:val="00B84D19"/>
    <w:rsid w:val="00B85636"/>
    <w:rsid w:val="00B85AFA"/>
    <w:rsid w:val="00B8701F"/>
    <w:rsid w:val="00B917DB"/>
    <w:rsid w:val="00B92E28"/>
    <w:rsid w:val="00B976E0"/>
    <w:rsid w:val="00B97979"/>
    <w:rsid w:val="00BA6B56"/>
    <w:rsid w:val="00BB180E"/>
    <w:rsid w:val="00BB1F82"/>
    <w:rsid w:val="00BB24C8"/>
    <w:rsid w:val="00BB2B2A"/>
    <w:rsid w:val="00BB43F0"/>
    <w:rsid w:val="00BB4490"/>
    <w:rsid w:val="00BB6077"/>
    <w:rsid w:val="00BB638D"/>
    <w:rsid w:val="00BB7479"/>
    <w:rsid w:val="00BC1714"/>
    <w:rsid w:val="00BC1DB2"/>
    <w:rsid w:val="00BC3FF7"/>
    <w:rsid w:val="00BC7CF4"/>
    <w:rsid w:val="00BD155D"/>
    <w:rsid w:val="00BD1B47"/>
    <w:rsid w:val="00BD5E4F"/>
    <w:rsid w:val="00BE226F"/>
    <w:rsid w:val="00BE3308"/>
    <w:rsid w:val="00BE7008"/>
    <w:rsid w:val="00BE7565"/>
    <w:rsid w:val="00BF1F4A"/>
    <w:rsid w:val="00BF3260"/>
    <w:rsid w:val="00BF4686"/>
    <w:rsid w:val="00BF6010"/>
    <w:rsid w:val="00BF7206"/>
    <w:rsid w:val="00C01E65"/>
    <w:rsid w:val="00C02031"/>
    <w:rsid w:val="00C03F75"/>
    <w:rsid w:val="00C07DC6"/>
    <w:rsid w:val="00C10EAE"/>
    <w:rsid w:val="00C1524E"/>
    <w:rsid w:val="00C153C3"/>
    <w:rsid w:val="00C17519"/>
    <w:rsid w:val="00C212B8"/>
    <w:rsid w:val="00C21887"/>
    <w:rsid w:val="00C22B5C"/>
    <w:rsid w:val="00C232E4"/>
    <w:rsid w:val="00C2564A"/>
    <w:rsid w:val="00C26BEA"/>
    <w:rsid w:val="00C27B98"/>
    <w:rsid w:val="00C30B44"/>
    <w:rsid w:val="00C33390"/>
    <w:rsid w:val="00C360F6"/>
    <w:rsid w:val="00C36F34"/>
    <w:rsid w:val="00C400A1"/>
    <w:rsid w:val="00C421B5"/>
    <w:rsid w:val="00C44230"/>
    <w:rsid w:val="00C44284"/>
    <w:rsid w:val="00C47D60"/>
    <w:rsid w:val="00C519EF"/>
    <w:rsid w:val="00C52881"/>
    <w:rsid w:val="00C53155"/>
    <w:rsid w:val="00C56391"/>
    <w:rsid w:val="00C56409"/>
    <w:rsid w:val="00C56904"/>
    <w:rsid w:val="00C57586"/>
    <w:rsid w:val="00C577AF"/>
    <w:rsid w:val="00C62F71"/>
    <w:rsid w:val="00C6456D"/>
    <w:rsid w:val="00C65083"/>
    <w:rsid w:val="00C659C8"/>
    <w:rsid w:val="00C66ABB"/>
    <w:rsid w:val="00C70A1B"/>
    <w:rsid w:val="00C71AC5"/>
    <w:rsid w:val="00C73FA5"/>
    <w:rsid w:val="00C74542"/>
    <w:rsid w:val="00C75086"/>
    <w:rsid w:val="00C753E0"/>
    <w:rsid w:val="00C75712"/>
    <w:rsid w:val="00C77A92"/>
    <w:rsid w:val="00C80C28"/>
    <w:rsid w:val="00C851EB"/>
    <w:rsid w:val="00C85280"/>
    <w:rsid w:val="00C85B73"/>
    <w:rsid w:val="00C9013C"/>
    <w:rsid w:val="00C93F6B"/>
    <w:rsid w:val="00C942A8"/>
    <w:rsid w:val="00C94817"/>
    <w:rsid w:val="00C95511"/>
    <w:rsid w:val="00C95F85"/>
    <w:rsid w:val="00C9696F"/>
    <w:rsid w:val="00CA1C39"/>
    <w:rsid w:val="00CA21F3"/>
    <w:rsid w:val="00CA2A55"/>
    <w:rsid w:val="00CA5307"/>
    <w:rsid w:val="00CA5788"/>
    <w:rsid w:val="00CA5CC9"/>
    <w:rsid w:val="00CA6121"/>
    <w:rsid w:val="00CA65E6"/>
    <w:rsid w:val="00CA7951"/>
    <w:rsid w:val="00CA7B11"/>
    <w:rsid w:val="00CB521E"/>
    <w:rsid w:val="00CB53DC"/>
    <w:rsid w:val="00CC1730"/>
    <w:rsid w:val="00CC26BE"/>
    <w:rsid w:val="00CC3C41"/>
    <w:rsid w:val="00CC40F0"/>
    <w:rsid w:val="00CC4E76"/>
    <w:rsid w:val="00CC4E88"/>
    <w:rsid w:val="00CC54E4"/>
    <w:rsid w:val="00CC56A1"/>
    <w:rsid w:val="00CC5B21"/>
    <w:rsid w:val="00CC7476"/>
    <w:rsid w:val="00CC7B3B"/>
    <w:rsid w:val="00CD11A7"/>
    <w:rsid w:val="00CD13EC"/>
    <w:rsid w:val="00CD258E"/>
    <w:rsid w:val="00CD4D79"/>
    <w:rsid w:val="00CD5832"/>
    <w:rsid w:val="00CD7E2F"/>
    <w:rsid w:val="00CE1530"/>
    <w:rsid w:val="00CE2835"/>
    <w:rsid w:val="00CE5555"/>
    <w:rsid w:val="00CE7220"/>
    <w:rsid w:val="00CF034F"/>
    <w:rsid w:val="00CF086C"/>
    <w:rsid w:val="00CF1B30"/>
    <w:rsid w:val="00CF20C6"/>
    <w:rsid w:val="00CF2566"/>
    <w:rsid w:val="00CF3519"/>
    <w:rsid w:val="00CF3DAD"/>
    <w:rsid w:val="00CF3EC5"/>
    <w:rsid w:val="00CF5746"/>
    <w:rsid w:val="00CF631F"/>
    <w:rsid w:val="00CF798B"/>
    <w:rsid w:val="00D00393"/>
    <w:rsid w:val="00D0235F"/>
    <w:rsid w:val="00D0252A"/>
    <w:rsid w:val="00D035CA"/>
    <w:rsid w:val="00D05672"/>
    <w:rsid w:val="00D0693F"/>
    <w:rsid w:val="00D10C0E"/>
    <w:rsid w:val="00D13CF5"/>
    <w:rsid w:val="00D1426E"/>
    <w:rsid w:val="00D144E4"/>
    <w:rsid w:val="00D15561"/>
    <w:rsid w:val="00D202FB"/>
    <w:rsid w:val="00D21990"/>
    <w:rsid w:val="00D25109"/>
    <w:rsid w:val="00D260A1"/>
    <w:rsid w:val="00D30B6B"/>
    <w:rsid w:val="00D333F6"/>
    <w:rsid w:val="00D35FD5"/>
    <w:rsid w:val="00D36550"/>
    <w:rsid w:val="00D36787"/>
    <w:rsid w:val="00D36CE7"/>
    <w:rsid w:val="00D37525"/>
    <w:rsid w:val="00D407C5"/>
    <w:rsid w:val="00D43BDD"/>
    <w:rsid w:val="00D44A4A"/>
    <w:rsid w:val="00D47593"/>
    <w:rsid w:val="00D52AE1"/>
    <w:rsid w:val="00D53B75"/>
    <w:rsid w:val="00D544A5"/>
    <w:rsid w:val="00D60460"/>
    <w:rsid w:val="00D61795"/>
    <w:rsid w:val="00D61A11"/>
    <w:rsid w:val="00D62305"/>
    <w:rsid w:val="00D67203"/>
    <w:rsid w:val="00D712F7"/>
    <w:rsid w:val="00D77173"/>
    <w:rsid w:val="00D81CD1"/>
    <w:rsid w:val="00D820F4"/>
    <w:rsid w:val="00D84145"/>
    <w:rsid w:val="00D8435A"/>
    <w:rsid w:val="00D847E2"/>
    <w:rsid w:val="00D90970"/>
    <w:rsid w:val="00D92CE0"/>
    <w:rsid w:val="00D95F48"/>
    <w:rsid w:val="00D96F1F"/>
    <w:rsid w:val="00DA2A56"/>
    <w:rsid w:val="00DA2CAC"/>
    <w:rsid w:val="00DA76DD"/>
    <w:rsid w:val="00DB051D"/>
    <w:rsid w:val="00DB0E4C"/>
    <w:rsid w:val="00DB0F86"/>
    <w:rsid w:val="00DB362D"/>
    <w:rsid w:val="00DB47F7"/>
    <w:rsid w:val="00DB5B28"/>
    <w:rsid w:val="00DB7595"/>
    <w:rsid w:val="00DC0BB9"/>
    <w:rsid w:val="00DC2276"/>
    <w:rsid w:val="00DC3214"/>
    <w:rsid w:val="00DC3285"/>
    <w:rsid w:val="00DC5537"/>
    <w:rsid w:val="00DC6CF2"/>
    <w:rsid w:val="00DD08CB"/>
    <w:rsid w:val="00DD290E"/>
    <w:rsid w:val="00DD3469"/>
    <w:rsid w:val="00DE2A9A"/>
    <w:rsid w:val="00DE3256"/>
    <w:rsid w:val="00DE65C1"/>
    <w:rsid w:val="00DF0182"/>
    <w:rsid w:val="00DF14F0"/>
    <w:rsid w:val="00DF4938"/>
    <w:rsid w:val="00DF640F"/>
    <w:rsid w:val="00E01063"/>
    <w:rsid w:val="00E034B7"/>
    <w:rsid w:val="00E053C2"/>
    <w:rsid w:val="00E06625"/>
    <w:rsid w:val="00E073D1"/>
    <w:rsid w:val="00E1027A"/>
    <w:rsid w:val="00E16BE0"/>
    <w:rsid w:val="00E17450"/>
    <w:rsid w:val="00E20476"/>
    <w:rsid w:val="00E206EF"/>
    <w:rsid w:val="00E20BF5"/>
    <w:rsid w:val="00E21C47"/>
    <w:rsid w:val="00E2250A"/>
    <w:rsid w:val="00E25055"/>
    <w:rsid w:val="00E25FC0"/>
    <w:rsid w:val="00E30396"/>
    <w:rsid w:val="00E30B84"/>
    <w:rsid w:val="00E31EE5"/>
    <w:rsid w:val="00E323B9"/>
    <w:rsid w:val="00E32703"/>
    <w:rsid w:val="00E3529F"/>
    <w:rsid w:val="00E40EBB"/>
    <w:rsid w:val="00E4110E"/>
    <w:rsid w:val="00E41B32"/>
    <w:rsid w:val="00E41BAA"/>
    <w:rsid w:val="00E424B1"/>
    <w:rsid w:val="00E438C1"/>
    <w:rsid w:val="00E45FD8"/>
    <w:rsid w:val="00E4734A"/>
    <w:rsid w:val="00E4790C"/>
    <w:rsid w:val="00E50CE9"/>
    <w:rsid w:val="00E539DD"/>
    <w:rsid w:val="00E558B4"/>
    <w:rsid w:val="00E55F53"/>
    <w:rsid w:val="00E6038D"/>
    <w:rsid w:val="00E61B69"/>
    <w:rsid w:val="00E6320C"/>
    <w:rsid w:val="00E64A70"/>
    <w:rsid w:val="00E664FD"/>
    <w:rsid w:val="00E66558"/>
    <w:rsid w:val="00E670CC"/>
    <w:rsid w:val="00E673F6"/>
    <w:rsid w:val="00E70E50"/>
    <w:rsid w:val="00E727E9"/>
    <w:rsid w:val="00E736D9"/>
    <w:rsid w:val="00E74BA2"/>
    <w:rsid w:val="00E74BC9"/>
    <w:rsid w:val="00E74DCC"/>
    <w:rsid w:val="00E778EA"/>
    <w:rsid w:val="00E80D85"/>
    <w:rsid w:val="00E81717"/>
    <w:rsid w:val="00E83A85"/>
    <w:rsid w:val="00E856CD"/>
    <w:rsid w:val="00E85B65"/>
    <w:rsid w:val="00E901C0"/>
    <w:rsid w:val="00E90492"/>
    <w:rsid w:val="00E9190B"/>
    <w:rsid w:val="00E933D8"/>
    <w:rsid w:val="00E93A51"/>
    <w:rsid w:val="00E95816"/>
    <w:rsid w:val="00E969CA"/>
    <w:rsid w:val="00EA071C"/>
    <w:rsid w:val="00EA0F58"/>
    <w:rsid w:val="00EA1BCF"/>
    <w:rsid w:val="00EA33B6"/>
    <w:rsid w:val="00EA493F"/>
    <w:rsid w:val="00EA4FAC"/>
    <w:rsid w:val="00EA5E31"/>
    <w:rsid w:val="00EB0962"/>
    <w:rsid w:val="00EB0E3C"/>
    <w:rsid w:val="00EB183E"/>
    <w:rsid w:val="00EB2582"/>
    <w:rsid w:val="00EC0660"/>
    <w:rsid w:val="00EC0A0A"/>
    <w:rsid w:val="00EC0A42"/>
    <w:rsid w:val="00EC2BFF"/>
    <w:rsid w:val="00EC3426"/>
    <w:rsid w:val="00EC3A15"/>
    <w:rsid w:val="00ED00EB"/>
    <w:rsid w:val="00ED1379"/>
    <w:rsid w:val="00ED3F33"/>
    <w:rsid w:val="00ED69C6"/>
    <w:rsid w:val="00EE1284"/>
    <w:rsid w:val="00EE2306"/>
    <w:rsid w:val="00EE2B62"/>
    <w:rsid w:val="00EE2FDB"/>
    <w:rsid w:val="00EE4A77"/>
    <w:rsid w:val="00EE6C4A"/>
    <w:rsid w:val="00EE6E54"/>
    <w:rsid w:val="00EF284F"/>
    <w:rsid w:val="00EF76BF"/>
    <w:rsid w:val="00F00E93"/>
    <w:rsid w:val="00F019D0"/>
    <w:rsid w:val="00F021B7"/>
    <w:rsid w:val="00F02437"/>
    <w:rsid w:val="00F03AA1"/>
    <w:rsid w:val="00F0431D"/>
    <w:rsid w:val="00F0657E"/>
    <w:rsid w:val="00F073BE"/>
    <w:rsid w:val="00F07A31"/>
    <w:rsid w:val="00F1498D"/>
    <w:rsid w:val="00F16EE1"/>
    <w:rsid w:val="00F179DD"/>
    <w:rsid w:val="00F20449"/>
    <w:rsid w:val="00F20AFA"/>
    <w:rsid w:val="00F22E9C"/>
    <w:rsid w:val="00F26BFC"/>
    <w:rsid w:val="00F30933"/>
    <w:rsid w:val="00F339B1"/>
    <w:rsid w:val="00F3661F"/>
    <w:rsid w:val="00F37EC4"/>
    <w:rsid w:val="00F43E0D"/>
    <w:rsid w:val="00F441A2"/>
    <w:rsid w:val="00F44A7F"/>
    <w:rsid w:val="00F47825"/>
    <w:rsid w:val="00F53DE2"/>
    <w:rsid w:val="00F54B0F"/>
    <w:rsid w:val="00F570FE"/>
    <w:rsid w:val="00F57FB5"/>
    <w:rsid w:val="00F60A10"/>
    <w:rsid w:val="00F613C0"/>
    <w:rsid w:val="00F6183C"/>
    <w:rsid w:val="00F62627"/>
    <w:rsid w:val="00F63B9C"/>
    <w:rsid w:val="00F6690F"/>
    <w:rsid w:val="00F676BB"/>
    <w:rsid w:val="00F70864"/>
    <w:rsid w:val="00F72512"/>
    <w:rsid w:val="00F7322D"/>
    <w:rsid w:val="00F73E6C"/>
    <w:rsid w:val="00F757F8"/>
    <w:rsid w:val="00F770DA"/>
    <w:rsid w:val="00F773F3"/>
    <w:rsid w:val="00F80D53"/>
    <w:rsid w:val="00F8128B"/>
    <w:rsid w:val="00F8174E"/>
    <w:rsid w:val="00F82105"/>
    <w:rsid w:val="00F8223F"/>
    <w:rsid w:val="00F84538"/>
    <w:rsid w:val="00F85D11"/>
    <w:rsid w:val="00F86006"/>
    <w:rsid w:val="00F86F54"/>
    <w:rsid w:val="00F909F2"/>
    <w:rsid w:val="00F91546"/>
    <w:rsid w:val="00F93A4B"/>
    <w:rsid w:val="00F941C2"/>
    <w:rsid w:val="00F95B44"/>
    <w:rsid w:val="00F95B45"/>
    <w:rsid w:val="00F96466"/>
    <w:rsid w:val="00F974E1"/>
    <w:rsid w:val="00FA0719"/>
    <w:rsid w:val="00FA4BEA"/>
    <w:rsid w:val="00FA639D"/>
    <w:rsid w:val="00FB5951"/>
    <w:rsid w:val="00FB7DA2"/>
    <w:rsid w:val="00FC198E"/>
    <w:rsid w:val="00FC1E27"/>
    <w:rsid w:val="00FC2F4C"/>
    <w:rsid w:val="00FC43C9"/>
    <w:rsid w:val="00FC6E77"/>
    <w:rsid w:val="00FD5838"/>
    <w:rsid w:val="00FD68CD"/>
    <w:rsid w:val="00FE0926"/>
    <w:rsid w:val="00FE0946"/>
    <w:rsid w:val="00FE0FFE"/>
    <w:rsid w:val="00FE33D6"/>
    <w:rsid w:val="00FE3DB4"/>
    <w:rsid w:val="00FE3EB5"/>
    <w:rsid w:val="00FE783C"/>
    <w:rsid w:val="00FF1BC9"/>
    <w:rsid w:val="00FF2B52"/>
    <w:rsid w:val="00FF3DE1"/>
    <w:rsid w:val="00FF400C"/>
    <w:rsid w:val="00FF4CA8"/>
    <w:rsid w:val="00FF555C"/>
    <w:rsid w:val="00FF65D4"/>
    <w:rsid w:val="00FF7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65CD4689"/>
  <w15:docId w15:val="{EE01ABAE-8071-498E-B474-1BA31D5A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2F4C"/>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397696"/>
    <w:pPr>
      <w:tabs>
        <w:tab w:val="right" w:leader="dot" w:pos="9116"/>
      </w:tabs>
      <w:spacing w:line="360" w:lineRule="auto"/>
    </w:pPr>
    <w:rPr>
      <w:b/>
      <w:bCs/>
      <w:noProof/>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95511"/>
    <w:pPr>
      <w:ind w:left="720"/>
      <w:contextualSpacing/>
    </w:pPr>
  </w:style>
  <w:style w:type="paragraph" w:styleId="HTMLPreformatted">
    <w:name w:val="HTML Preformatted"/>
    <w:basedOn w:val="Normal"/>
    <w:link w:val="HTMLPreformattedChar"/>
    <w:uiPriority w:val="99"/>
    <w:unhideWhenUsed/>
    <w:rsid w:val="00BB6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3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638D"/>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573E45"/>
    <w:rPr>
      <w:color w:val="605E5C"/>
      <w:shd w:val="clear" w:color="auto" w:fill="E1DFDD"/>
    </w:rPr>
  </w:style>
  <w:style w:type="paragraph" w:styleId="NoSpacing">
    <w:name w:val="No Spacing"/>
    <w:uiPriority w:val="1"/>
    <w:qFormat/>
    <w:rsid w:val="001F0E9E"/>
    <w:pPr>
      <w:spacing w:after="0" w:line="240" w:lineRule="auto"/>
    </w:pPr>
    <w:rPr>
      <w:rFonts w:eastAsia="Times New Roman" w:cs="Times New Roman"/>
      <w:szCs w:val="24"/>
    </w:rPr>
  </w:style>
  <w:style w:type="character" w:customStyle="1" w:styleId="token">
    <w:name w:val="token"/>
    <w:basedOn w:val="DefaultParagraphFont"/>
    <w:rsid w:val="00990932"/>
  </w:style>
  <w:style w:type="paragraph" w:customStyle="1" w:styleId="Code">
    <w:name w:val="Code"/>
    <w:basedOn w:val="HTMLPreformatted"/>
    <w:link w:val="CodeChar"/>
    <w:qFormat/>
    <w:rsid w:val="00990932"/>
    <w:pPr>
      <w:pBdr>
        <w:top w:val="single" w:sz="6" w:space="12" w:color="E5E5E5"/>
        <w:left w:val="single" w:sz="6" w:space="12" w:color="E5E5E5"/>
        <w:bottom w:val="single" w:sz="6" w:space="12" w:color="E5E5E5"/>
        <w:right w:val="single" w:sz="6" w:space="12" w:color="E5E5E5"/>
      </w:pBdr>
      <w:shd w:val="clear" w:color="auto" w:fill="F1F2F3"/>
      <w:spacing w:before="240" w:after="240"/>
    </w:pPr>
    <w:rPr>
      <w:rFonts w:ascii="Consolas" w:eastAsiaTheme="majorEastAsia" w:hAnsi="Consolas"/>
      <w:sz w:val="23"/>
      <w:szCs w:val="23"/>
      <w:lang w:val="vi-VN" w:eastAsia="vi-VN"/>
    </w:rPr>
  </w:style>
  <w:style w:type="character" w:customStyle="1" w:styleId="CodeChar">
    <w:name w:val="Code Char"/>
    <w:basedOn w:val="HTMLPreformattedChar"/>
    <w:link w:val="Code"/>
    <w:rsid w:val="00990932"/>
    <w:rPr>
      <w:rFonts w:ascii="Consolas" w:eastAsiaTheme="majorEastAsia" w:hAnsi="Consolas" w:cs="Courier New"/>
      <w:sz w:val="23"/>
      <w:szCs w:val="23"/>
      <w:shd w:val="clear" w:color="auto" w:fill="F1F2F3"/>
      <w:lang w:val="vi-VN" w:eastAsia="vi-VN"/>
    </w:rPr>
  </w:style>
  <w:style w:type="character" w:customStyle="1" w:styleId="UnresolvedMention2">
    <w:name w:val="Unresolved Mention2"/>
    <w:basedOn w:val="DefaultParagraphFont"/>
    <w:uiPriority w:val="99"/>
    <w:semiHidden/>
    <w:unhideWhenUsed/>
    <w:rsid w:val="00C57586"/>
    <w:rPr>
      <w:color w:val="605E5C"/>
      <w:shd w:val="clear" w:color="auto" w:fill="E1DFDD"/>
    </w:rPr>
  </w:style>
  <w:style w:type="character" w:customStyle="1" w:styleId="line">
    <w:name w:val="line"/>
    <w:basedOn w:val="DefaultParagraphFont"/>
    <w:rsid w:val="00145742"/>
  </w:style>
  <w:style w:type="character" w:customStyle="1" w:styleId="hljs-attr">
    <w:name w:val="hljs-attr"/>
    <w:basedOn w:val="DefaultParagraphFont"/>
    <w:rsid w:val="00145742"/>
  </w:style>
  <w:style w:type="character" w:customStyle="1" w:styleId="hljs-number">
    <w:name w:val="hljs-number"/>
    <w:basedOn w:val="DefaultParagraphFont"/>
    <w:rsid w:val="00145742"/>
  </w:style>
  <w:style w:type="character" w:customStyle="1" w:styleId="hljs-literal">
    <w:name w:val="hljs-literal"/>
    <w:basedOn w:val="DefaultParagraphFont"/>
    <w:rsid w:val="00145742"/>
  </w:style>
  <w:style w:type="character" w:customStyle="1" w:styleId="hljs-string">
    <w:name w:val="hljs-string"/>
    <w:basedOn w:val="DefaultParagraphFont"/>
    <w:rsid w:val="00145742"/>
  </w:style>
  <w:style w:type="character" w:customStyle="1" w:styleId="UnresolvedMention3">
    <w:name w:val="Unresolved Mention3"/>
    <w:basedOn w:val="DefaultParagraphFont"/>
    <w:uiPriority w:val="99"/>
    <w:semiHidden/>
    <w:unhideWhenUsed/>
    <w:rsid w:val="003E3C91"/>
    <w:rPr>
      <w:color w:val="605E5C"/>
      <w:shd w:val="clear" w:color="auto" w:fill="E1DFDD"/>
    </w:rPr>
  </w:style>
  <w:style w:type="paragraph" w:styleId="Bibliography">
    <w:name w:val="Bibliography"/>
    <w:basedOn w:val="Normal"/>
    <w:next w:val="Normal"/>
    <w:uiPriority w:val="37"/>
    <w:unhideWhenUsed/>
    <w:rsid w:val="00006B41"/>
  </w:style>
  <w:style w:type="character" w:customStyle="1" w:styleId="UnresolvedMention4">
    <w:name w:val="Unresolved Mention4"/>
    <w:basedOn w:val="DefaultParagraphFont"/>
    <w:uiPriority w:val="99"/>
    <w:semiHidden/>
    <w:unhideWhenUsed/>
    <w:rsid w:val="00BF6010"/>
    <w:rPr>
      <w:color w:val="605E5C"/>
      <w:shd w:val="clear" w:color="auto" w:fill="E1DFDD"/>
    </w:rPr>
  </w:style>
  <w:style w:type="numbering" w:customStyle="1" w:styleId="Style1">
    <w:name w:val="Style1"/>
    <w:uiPriority w:val="99"/>
    <w:rsid w:val="00D712F7"/>
    <w:pPr>
      <w:numPr>
        <w:numId w:val="58"/>
      </w:numPr>
    </w:pPr>
  </w:style>
  <w:style w:type="numbering" w:customStyle="1" w:styleId="Style2">
    <w:name w:val="Style2"/>
    <w:uiPriority w:val="99"/>
    <w:rsid w:val="00FE0926"/>
    <w:pPr>
      <w:numPr>
        <w:numId w:val="59"/>
      </w:numPr>
    </w:pPr>
  </w:style>
  <w:style w:type="numbering" w:customStyle="1" w:styleId="Style3">
    <w:name w:val="Style3"/>
    <w:uiPriority w:val="99"/>
    <w:rsid w:val="00A1781A"/>
    <w:pPr>
      <w:numPr>
        <w:numId w:val="60"/>
      </w:numPr>
    </w:pPr>
  </w:style>
  <w:style w:type="numbering" w:customStyle="1" w:styleId="Style4">
    <w:name w:val="Style4"/>
    <w:uiPriority w:val="99"/>
    <w:rsid w:val="00E933D8"/>
    <w:pPr>
      <w:numPr>
        <w:numId w:val="61"/>
      </w:numPr>
    </w:pPr>
  </w:style>
  <w:style w:type="numbering" w:customStyle="1" w:styleId="Style5">
    <w:name w:val="Style5"/>
    <w:uiPriority w:val="99"/>
    <w:rsid w:val="00E933D8"/>
    <w:pPr>
      <w:numPr>
        <w:numId w:val="62"/>
      </w:numPr>
    </w:pPr>
  </w:style>
  <w:style w:type="character" w:customStyle="1" w:styleId="UnresolvedMention5">
    <w:name w:val="Unresolved Mention5"/>
    <w:basedOn w:val="DefaultParagraphFont"/>
    <w:uiPriority w:val="99"/>
    <w:semiHidden/>
    <w:unhideWhenUsed/>
    <w:rsid w:val="000972BE"/>
    <w:rPr>
      <w:color w:val="605E5C"/>
      <w:shd w:val="clear" w:color="auto" w:fill="E1DFDD"/>
    </w:rPr>
  </w:style>
  <w:style w:type="paragraph" w:styleId="BodyText">
    <w:name w:val="Body Text"/>
    <w:basedOn w:val="Normal"/>
    <w:link w:val="BodyTextChar"/>
    <w:uiPriority w:val="1"/>
    <w:qFormat/>
    <w:rsid w:val="008A522E"/>
    <w:pPr>
      <w:widowControl w:val="0"/>
      <w:autoSpaceDE w:val="0"/>
      <w:autoSpaceDN w:val="0"/>
    </w:pPr>
    <w:rPr>
      <w:lang w:val="vi"/>
    </w:rPr>
  </w:style>
  <w:style w:type="character" w:customStyle="1" w:styleId="BodyTextChar">
    <w:name w:val="Body Text Char"/>
    <w:basedOn w:val="DefaultParagraphFont"/>
    <w:link w:val="BodyText"/>
    <w:uiPriority w:val="1"/>
    <w:rsid w:val="008A522E"/>
    <w:rPr>
      <w:rFonts w:eastAsia="Times New Roman" w:cs="Times New Roman"/>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8284">
      <w:bodyDiv w:val="1"/>
      <w:marLeft w:val="0"/>
      <w:marRight w:val="0"/>
      <w:marTop w:val="0"/>
      <w:marBottom w:val="0"/>
      <w:divBdr>
        <w:top w:val="none" w:sz="0" w:space="0" w:color="auto"/>
        <w:left w:val="none" w:sz="0" w:space="0" w:color="auto"/>
        <w:bottom w:val="none" w:sz="0" w:space="0" w:color="auto"/>
        <w:right w:val="none" w:sz="0" w:space="0" w:color="auto"/>
      </w:divBdr>
    </w:div>
    <w:div w:id="16394555">
      <w:bodyDiv w:val="1"/>
      <w:marLeft w:val="0"/>
      <w:marRight w:val="0"/>
      <w:marTop w:val="0"/>
      <w:marBottom w:val="0"/>
      <w:divBdr>
        <w:top w:val="none" w:sz="0" w:space="0" w:color="auto"/>
        <w:left w:val="none" w:sz="0" w:space="0" w:color="auto"/>
        <w:bottom w:val="none" w:sz="0" w:space="0" w:color="auto"/>
        <w:right w:val="none" w:sz="0" w:space="0" w:color="auto"/>
      </w:divBdr>
      <w:divsChild>
        <w:div w:id="270553330">
          <w:marLeft w:val="0"/>
          <w:marRight w:val="0"/>
          <w:marTop w:val="0"/>
          <w:marBottom w:val="0"/>
          <w:divBdr>
            <w:top w:val="none" w:sz="0" w:space="0" w:color="auto"/>
            <w:left w:val="none" w:sz="0" w:space="0" w:color="auto"/>
            <w:bottom w:val="none" w:sz="0" w:space="0" w:color="auto"/>
            <w:right w:val="none" w:sz="0" w:space="0" w:color="auto"/>
          </w:divBdr>
          <w:divsChild>
            <w:div w:id="2102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2267">
      <w:bodyDiv w:val="1"/>
      <w:marLeft w:val="0"/>
      <w:marRight w:val="0"/>
      <w:marTop w:val="0"/>
      <w:marBottom w:val="0"/>
      <w:divBdr>
        <w:top w:val="none" w:sz="0" w:space="0" w:color="auto"/>
        <w:left w:val="none" w:sz="0" w:space="0" w:color="auto"/>
        <w:bottom w:val="none" w:sz="0" w:space="0" w:color="auto"/>
        <w:right w:val="none" w:sz="0" w:space="0" w:color="auto"/>
      </w:divBdr>
    </w:div>
    <w:div w:id="43063874">
      <w:bodyDiv w:val="1"/>
      <w:marLeft w:val="0"/>
      <w:marRight w:val="0"/>
      <w:marTop w:val="0"/>
      <w:marBottom w:val="0"/>
      <w:divBdr>
        <w:top w:val="none" w:sz="0" w:space="0" w:color="auto"/>
        <w:left w:val="none" w:sz="0" w:space="0" w:color="auto"/>
        <w:bottom w:val="none" w:sz="0" w:space="0" w:color="auto"/>
        <w:right w:val="none" w:sz="0" w:space="0" w:color="auto"/>
      </w:divBdr>
    </w:div>
    <w:div w:id="49113665">
      <w:bodyDiv w:val="1"/>
      <w:marLeft w:val="0"/>
      <w:marRight w:val="0"/>
      <w:marTop w:val="0"/>
      <w:marBottom w:val="0"/>
      <w:divBdr>
        <w:top w:val="none" w:sz="0" w:space="0" w:color="auto"/>
        <w:left w:val="none" w:sz="0" w:space="0" w:color="auto"/>
        <w:bottom w:val="none" w:sz="0" w:space="0" w:color="auto"/>
        <w:right w:val="none" w:sz="0" w:space="0" w:color="auto"/>
      </w:divBdr>
      <w:divsChild>
        <w:div w:id="250941371">
          <w:marLeft w:val="0"/>
          <w:marRight w:val="0"/>
          <w:marTop w:val="0"/>
          <w:marBottom w:val="0"/>
          <w:divBdr>
            <w:top w:val="none" w:sz="0" w:space="0" w:color="auto"/>
            <w:left w:val="none" w:sz="0" w:space="0" w:color="auto"/>
            <w:bottom w:val="none" w:sz="0" w:space="0" w:color="auto"/>
            <w:right w:val="none" w:sz="0" w:space="0" w:color="auto"/>
          </w:divBdr>
          <w:divsChild>
            <w:div w:id="262881527">
              <w:marLeft w:val="0"/>
              <w:marRight w:val="0"/>
              <w:marTop w:val="0"/>
              <w:marBottom w:val="0"/>
              <w:divBdr>
                <w:top w:val="none" w:sz="0" w:space="0" w:color="auto"/>
                <w:left w:val="none" w:sz="0" w:space="0" w:color="auto"/>
                <w:bottom w:val="none" w:sz="0" w:space="0" w:color="auto"/>
                <w:right w:val="none" w:sz="0" w:space="0" w:color="auto"/>
              </w:divBdr>
            </w:div>
            <w:div w:id="1586766573">
              <w:marLeft w:val="0"/>
              <w:marRight w:val="0"/>
              <w:marTop w:val="0"/>
              <w:marBottom w:val="0"/>
              <w:divBdr>
                <w:top w:val="none" w:sz="0" w:space="0" w:color="auto"/>
                <w:left w:val="none" w:sz="0" w:space="0" w:color="auto"/>
                <w:bottom w:val="none" w:sz="0" w:space="0" w:color="auto"/>
                <w:right w:val="none" w:sz="0" w:space="0" w:color="auto"/>
              </w:divBdr>
            </w:div>
            <w:div w:id="2125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2720">
      <w:bodyDiv w:val="1"/>
      <w:marLeft w:val="0"/>
      <w:marRight w:val="0"/>
      <w:marTop w:val="0"/>
      <w:marBottom w:val="0"/>
      <w:divBdr>
        <w:top w:val="none" w:sz="0" w:space="0" w:color="auto"/>
        <w:left w:val="none" w:sz="0" w:space="0" w:color="auto"/>
        <w:bottom w:val="none" w:sz="0" w:space="0" w:color="auto"/>
        <w:right w:val="none" w:sz="0" w:space="0" w:color="auto"/>
      </w:divBdr>
      <w:divsChild>
        <w:div w:id="1814985019">
          <w:marLeft w:val="0"/>
          <w:marRight w:val="0"/>
          <w:marTop w:val="0"/>
          <w:marBottom w:val="0"/>
          <w:divBdr>
            <w:top w:val="none" w:sz="0" w:space="0" w:color="auto"/>
            <w:left w:val="none" w:sz="0" w:space="0" w:color="auto"/>
            <w:bottom w:val="none" w:sz="0" w:space="0" w:color="auto"/>
            <w:right w:val="none" w:sz="0" w:space="0" w:color="auto"/>
          </w:divBdr>
          <w:divsChild>
            <w:div w:id="2555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7382">
      <w:bodyDiv w:val="1"/>
      <w:marLeft w:val="0"/>
      <w:marRight w:val="0"/>
      <w:marTop w:val="0"/>
      <w:marBottom w:val="0"/>
      <w:divBdr>
        <w:top w:val="none" w:sz="0" w:space="0" w:color="auto"/>
        <w:left w:val="none" w:sz="0" w:space="0" w:color="auto"/>
        <w:bottom w:val="none" w:sz="0" w:space="0" w:color="auto"/>
        <w:right w:val="none" w:sz="0" w:space="0" w:color="auto"/>
      </w:divBdr>
    </w:div>
    <w:div w:id="98450672">
      <w:bodyDiv w:val="1"/>
      <w:marLeft w:val="0"/>
      <w:marRight w:val="0"/>
      <w:marTop w:val="0"/>
      <w:marBottom w:val="0"/>
      <w:divBdr>
        <w:top w:val="none" w:sz="0" w:space="0" w:color="auto"/>
        <w:left w:val="none" w:sz="0" w:space="0" w:color="auto"/>
        <w:bottom w:val="none" w:sz="0" w:space="0" w:color="auto"/>
        <w:right w:val="none" w:sz="0" w:space="0" w:color="auto"/>
      </w:divBdr>
      <w:divsChild>
        <w:div w:id="1389645096">
          <w:marLeft w:val="0"/>
          <w:marRight w:val="0"/>
          <w:marTop w:val="0"/>
          <w:marBottom w:val="0"/>
          <w:divBdr>
            <w:top w:val="none" w:sz="0" w:space="0" w:color="auto"/>
            <w:left w:val="none" w:sz="0" w:space="0" w:color="auto"/>
            <w:bottom w:val="none" w:sz="0" w:space="0" w:color="auto"/>
            <w:right w:val="none" w:sz="0" w:space="0" w:color="auto"/>
          </w:divBdr>
          <w:divsChild>
            <w:div w:id="974290236">
              <w:marLeft w:val="0"/>
              <w:marRight w:val="0"/>
              <w:marTop w:val="0"/>
              <w:marBottom w:val="0"/>
              <w:divBdr>
                <w:top w:val="none" w:sz="0" w:space="0" w:color="auto"/>
                <w:left w:val="none" w:sz="0" w:space="0" w:color="auto"/>
                <w:bottom w:val="none" w:sz="0" w:space="0" w:color="auto"/>
                <w:right w:val="none" w:sz="0" w:space="0" w:color="auto"/>
              </w:divBdr>
            </w:div>
            <w:div w:id="130752725">
              <w:marLeft w:val="0"/>
              <w:marRight w:val="0"/>
              <w:marTop w:val="0"/>
              <w:marBottom w:val="0"/>
              <w:divBdr>
                <w:top w:val="none" w:sz="0" w:space="0" w:color="auto"/>
                <w:left w:val="none" w:sz="0" w:space="0" w:color="auto"/>
                <w:bottom w:val="none" w:sz="0" w:space="0" w:color="auto"/>
                <w:right w:val="none" w:sz="0" w:space="0" w:color="auto"/>
              </w:divBdr>
            </w:div>
            <w:div w:id="4657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2418">
      <w:bodyDiv w:val="1"/>
      <w:marLeft w:val="0"/>
      <w:marRight w:val="0"/>
      <w:marTop w:val="0"/>
      <w:marBottom w:val="0"/>
      <w:divBdr>
        <w:top w:val="none" w:sz="0" w:space="0" w:color="auto"/>
        <w:left w:val="none" w:sz="0" w:space="0" w:color="auto"/>
        <w:bottom w:val="none" w:sz="0" w:space="0" w:color="auto"/>
        <w:right w:val="none" w:sz="0" w:space="0" w:color="auto"/>
      </w:divBdr>
    </w:div>
    <w:div w:id="110363480">
      <w:bodyDiv w:val="1"/>
      <w:marLeft w:val="0"/>
      <w:marRight w:val="0"/>
      <w:marTop w:val="0"/>
      <w:marBottom w:val="0"/>
      <w:divBdr>
        <w:top w:val="none" w:sz="0" w:space="0" w:color="auto"/>
        <w:left w:val="none" w:sz="0" w:space="0" w:color="auto"/>
        <w:bottom w:val="none" w:sz="0" w:space="0" w:color="auto"/>
        <w:right w:val="none" w:sz="0" w:space="0" w:color="auto"/>
      </w:divBdr>
      <w:divsChild>
        <w:div w:id="778909096">
          <w:marLeft w:val="0"/>
          <w:marRight w:val="0"/>
          <w:marTop w:val="0"/>
          <w:marBottom w:val="0"/>
          <w:divBdr>
            <w:top w:val="none" w:sz="0" w:space="0" w:color="auto"/>
            <w:left w:val="none" w:sz="0" w:space="0" w:color="auto"/>
            <w:bottom w:val="none" w:sz="0" w:space="0" w:color="auto"/>
            <w:right w:val="none" w:sz="0" w:space="0" w:color="auto"/>
          </w:divBdr>
          <w:divsChild>
            <w:div w:id="1413115481">
              <w:marLeft w:val="0"/>
              <w:marRight w:val="0"/>
              <w:marTop w:val="0"/>
              <w:marBottom w:val="0"/>
              <w:divBdr>
                <w:top w:val="none" w:sz="0" w:space="0" w:color="auto"/>
                <w:left w:val="none" w:sz="0" w:space="0" w:color="auto"/>
                <w:bottom w:val="none" w:sz="0" w:space="0" w:color="auto"/>
                <w:right w:val="none" w:sz="0" w:space="0" w:color="auto"/>
              </w:divBdr>
            </w:div>
            <w:div w:id="1876431793">
              <w:marLeft w:val="0"/>
              <w:marRight w:val="0"/>
              <w:marTop w:val="0"/>
              <w:marBottom w:val="0"/>
              <w:divBdr>
                <w:top w:val="none" w:sz="0" w:space="0" w:color="auto"/>
                <w:left w:val="none" w:sz="0" w:space="0" w:color="auto"/>
                <w:bottom w:val="none" w:sz="0" w:space="0" w:color="auto"/>
                <w:right w:val="none" w:sz="0" w:space="0" w:color="auto"/>
              </w:divBdr>
            </w:div>
            <w:div w:id="1904825951">
              <w:marLeft w:val="0"/>
              <w:marRight w:val="0"/>
              <w:marTop w:val="0"/>
              <w:marBottom w:val="0"/>
              <w:divBdr>
                <w:top w:val="none" w:sz="0" w:space="0" w:color="auto"/>
                <w:left w:val="none" w:sz="0" w:space="0" w:color="auto"/>
                <w:bottom w:val="none" w:sz="0" w:space="0" w:color="auto"/>
                <w:right w:val="none" w:sz="0" w:space="0" w:color="auto"/>
              </w:divBdr>
            </w:div>
            <w:div w:id="308368882">
              <w:marLeft w:val="0"/>
              <w:marRight w:val="0"/>
              <w:marTop w:val="0"/>
              <w:marBottom w:val="0"/>
              <w:divBdr>
                <w:top w:val="none" w:sz="0" w:space="0" w:color="auto"/>
                <w:left w:val="none" w:sz="0" w:space="0" w:color="auto"/>
                <w:bottom w:val="none" w:sz="0" w:space="0" w:color="auto"/>
                <w:right w:val="none" w:sz="0" w:space="0" w:color="auto"/>
              </w:divBdr>
            </w:div>
            <w:div w:id="1404448833">
              <w:marLeft w:val="0"/>
              <w:marRight w:val="0"/>
              <w:marTop w:val="0"/>
              <w:marBottom w:val="0"/>
              <w:divBdr>
                <w:top w:val="none" w:sz="0" w:space="0" w:color="auto"/>
                <w:left w:val="none" w:sz="0" w:space="0" w:color="auto"/>
                <w:bottom w:val="none" w:sz="0" w:space="0" w:color="auto"/>
                <w:right w:val="none" w:sz="0" w:space="0" w:color="auto"/>
              </w:divBdr>
            </w:div>
            <w:div w:id="99576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4216">
      <w:bodyDiv w:val="1"/>
      <w:marLeft w:val="0"/>
      <w:marRight w:val="0"/>
      <w:marTop w:val="0"/>
      <w:marBottom w:val="0"/>
      <w:divBdr>
        <w:top w:val="none" w:sz="0" w:space="0" w:color="auto"/>
        <w:left w:val="none" w:sz="0" w:space="0" w:color="auto"/>
        <w:bottom w:val="none" w:sz="0" w:space="0" w:color="auto"/>
        <w:right w:val="none" w:sz="0" w:space="0" w:color="auto"/>
      </w:divBdr>
    </w:div>
    <w:div w:id="123817274">
      <w:bodyDiv w:val="1"/>
      <w:marLeft w:val="0"/>
      <w:marRight w:val="0"/>
      <w:marTop w:val="0"/>
      <w:marBottom w:val="0"/>
      <w:divBdr>
        <w:top w:val="none" w:sz="0" w:space="0" w:color="auto"/>
        <w:left w:val="none" w:sz="0" w:space="0" w:color="auto"/>
        <w:bottom w:val="none" w:sz="0" w:space="0" w:color="auto"/>
        <w:right w:val="none" w:sz="0" w:space="0" w:color="auto"/>
      </w:divBdr>
      <w:divsChild>
        <w:div w:id="682056630">
          <w:marLeft w:val="0"/>
          <w:marRight w:val="0"/>
          <w:marTop w:val="0"/>
          <w:marBottom w:val="0"/>
          <w:divBdr>
            <w:top w:val="none" w:sz="0" w:space="0" w:color="auto"/>
            <w:left w:val="none" w:sz="0" w:space="0" w:color="auto"/>
            <w:bottom w:val="none" w:sz="0" w:space="0" w:color="auto"/>
            <w:right w:val="none" w:sz="0" w:space="0" w:color="auto"/>
          </w:divBdr>
          <w:divsChild>
            <w:div w:id="13385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21">
      <w:bodyDiv w:val="1"/>
      <w:marLeft w:val="0"/>
      <w:marRight w:val="0"/>
      <w:marTop w:val="0"/>
      <w:marBottom w:val="0"/>
      <w:divBdr>
        <w:top w:val="none" w:sz="0" w:space="0" w:color="auto"/>
        <w:left w:val="none" w:sz="0" w:space="0" w:color="auto"/>
        <w:bottom w:val="none" w:sz="0" w:space="0" w:color="auto"/>
        <w:right w:val="none" w:sz="0" w:space="0" w:color="auto"/>
      </w:divBdr>
    </w:div>
    <w:div w:id="199367655">
      <w:bodyDiv w:val="1"/>
      <w:marLeft w:val="0"/>
      <w:marRight w:val="0"/>
      <w:marTop w:val="0"/>
      <w:marBottom w:val="0"/>
      <w:divBdr>
        <w:top w:val="none" w:sz="0" w:space="0" w:color="auto"/>
        <w:left w:val="none" w:sz="0" w:space="0" w:color="auto"/>
        <w:bottom w:val="none" w:sz="0" w:space="0" w:color="auto"/>
        <w:right w:val="none" w:sz="0" w:space="0" w:color="auto"/>
      </w:divBdr>
      <w:divsChild>
        <w:div w:id="1847403606">
          <w:marLeft w:val="0"/>
          <w:marRight w:val="0"/>
          <w:marTop w:val="0"/>
          <w:marBottom w:val="0"/>
          <w:divBdr>
            <w:top w:val="none" w:sz="0" w:space="0" w:color="auto"/>
            <w:left w:val="none" w:sz="0" w:space="0" w:color="auto"/>
            <w:bottom w:val="none" w:sz="0" w:space="0" w:color="auto"/>
            <w:right w:val="none" w:sz="0" w:space="0" w:color="auto"/>
          </w:divBdr>
          <w:divsChild>
            <w:div w:id="973675301">
              <w:marLeft w:val="0"/>
              <w:marRight w:val="0"/>
              <w:marTop w:val="0"/>
              <w:marBottom w:val="0"/>
              <w:divBdr>
                <w:top w:val="none" w:sz="0" w:space="0" w:color="auto"/>
                <w:left w:val="none" w:sz="0" w:space="0" w:color="auto"/>
                <w:bottom w:val="none" w:sz="0" w:space="0" w:color="auto"/>
                <w:right w:val="none" w:sz="0" w:space="0" w:color="auto"/>
              </w:divBdr>
            </w:div>
            <w:div w:id="1842887381">
              <w:marLeft w:val="0"/>
              <w:marRight w:val="0"/>
              <w:marTop w:val="0"/>
              <w:marBottom w:val="0"/>
              <w:divBdr>
                <w:top w:val="none" w:sz="0" w:space="0" w:color="auto"/>
                <w:left w:val="none" w:sz="0" w:space="0" w:color="auto"/>
                <w:bottom w:val="none" w:sz="0" w:space="0" w:color="auto"/>
                <w:right w:val="none" w:sz="0" w:space="0" w:color="auto"/>
              </w:divBdr>
            </w:div>
            <w:div w:id="279846283">
              <w:marLeft w:val="0"/>
              <w:marRight w:val="0"/>
              <w:marTop w:val="0"/>
              <w:marBottom w:val="0"/>
              <w:divBdr>
                <w:top w:val="none" w:sz="0" w:space="0" w:color="auto"/>
                <w:left w:val="none" w:sz="0" w:space="0" w:color="auto"/>
                <w:bottom w:val="none" w:sz="0" w:space="0" w:color="auto"/>
                <w:right w:val="none" w:sz="0" w:space="0" w:color="auto"/>
              </w:divBdr>
            </w:div>
            <w:div w:id="1752268754">
              <w:marLeft w:val="0"/>
              <w:marRight w:val="0"/>
              <w:marTop w:val="0"/>
              <w:marBottom w:val="0"/>
              <w:divBdr>
                <w:top w:val="none" w:sz="0" w:space="0" w:color="auto"/>
                <w:left w:val="none" w:sz="0" w:space="0" w:color="auto"/>
                <w:bottom w:val="none" w:sz="0" w:space="0" w:color="auto"/>
                <w:right w:val="none" w:sz="0" w:space="0" w:color="auto"/>
              </w:divBdr>
            </w:div>
            <w:div w:id="1287852944">
              <w:marLeft w:val="0"/>
              <w:marRight w:val="0"/>
              <w:marTop w:val="0"/>
              <w:marBottom w:val="0"/>
              <w:divBdr>
                <w:top w:val="none" w:sz="0" w:space="0" w:color="auto"/>
                <w:left w:val="none" w:sz="0" w:space="0" w:color="auto"/>
                <w:bottom w:val="none" w:sz="0" w:space="0" w:color="auto"/>
                <w:right w:val="none" w:sz="0" w:space="0" w:color="auto"/>
              </w:divBdr>
            </w:div>
            <w:div w:id="2069062170">
              <w:marLeft w:val="0"/>
              <w:marRight w:val="0"/>
              <w:marTop w:val="0"/>
              <w:marBottom w:val="0"/>
              <w:divBdr>
                <w:top w:val="none" w:sz="0" w:space="0" w:color="auto"/>
                <w:left w:val="none" w:sz="0" w:space="0" w:color="auto"/>
                <w:bottom w:val="none" w:sz="0" w:space="0" w:color="auto"/>
                <w:right w:val="none" w:sz="0" w:space="0" w:color="auto"/>
              </w:divBdr>
            </w:div>
            <w:div w:id="304506640">
              <w:marLeft w:val="0"/>
              <w:marRight w:val="0"/>
              <w:marTop w:val="0"/>
              <w:marBottom w:val="0"/>
              <w:divBdr>
                <w:top w:val="none" w:sz="0" w:space="0" w:color="auto"/>
                <w:left w:val="none" w:sz="0" w:space="0" w:color="auto"/>
                <w:bottom w:val="none" w:sz="0" w:space="0" w:color="auto"/>
                <w:right w:val="none" w:sz="0" w:space="0" w:color="auto"/>
              </w:divBdr>
            </w:div>
            <w:div w:id="3909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4708">
      <w:bodyDiv w:val="1"/>
      <w:marLeft w:val="0"/>
      <w:marRight w:val="0"/>
      <w:marTop w:val="0"/>
      <w:marBottom w:val="0"/>
      <w:divBdr>
        <w:top w:val="none" w:sz="0" w:space="0" w:color="auto"/>
        <w:left w:val="none" w:sz="0" w:space="0" w:color="auto"/>
        <w:bottom w:val="none" w:sz="0" w:space="0" w:color="auto"/>
        <w:right w:val="none" w:sz="0" w:space="0" w:color="auto"/>
      </w:divBdr>
      <w:divsChild>
        <w:div w:id="1474130725">
          <w:marLeft w:val="0"/>
          <w:marRight w:val="0"/>
          <w:marTop w:val="0"/>
          <w:marBottom w:val="0"/>
          <w:divBdr>
            <w:top w:val="none" w:sz="0" w:space="0" w:color="auto"/>
            <w:left w:val="none" w:sz="0" w:space="0" w:color="auto"/>
            <w:bottom w:val="none" w:sz="0" w:space="0" w:color="auto"/>
            <w:right w:val="none" w:sz="0" w:space="0" w:color="auto"/>
          </w:divBdr>
          <w:divsChild>
            <w:div w:id="635796183">
              <w:marLeft w:val="0"/>
              <w:marRight w:val="0"/>
              <w:marTop w:val="0"/>
              <w:marBottom w:val="0"/>
              <w:divBdr>
                <w:top w:val="none" w:sz="0" w:space="0" w:color="auto"/>
                <w:left w:val="none" w:sz="0" w:space="0" w:color="auto"/>
                <w:bottom w:val="none" w:sz="0" w:space="0" w:color="auto"/>
                <w:right w:val="none" w:sz="0" w:space="0" w:color="auto"/>
              </w:divBdr>
            </w:div>
            <w:div w:id="1167135576">
              <w:marLeft w:val="0"/>
              <w:marRight w:val="0"/>
              <w:marTop w:val="0"/>
              <w:marBottom w:val="0"/>
              <w:divBdr>
                <w:top w:val="none" w:sz="0" w:space="0" w:color="auto"/>
                <w:left w:val="none" w:sz="0" w:space="0" w:color="auto"/>
                <w:bottom w:val="none" w:sz="0" w:space="0" w:color="auto"/>
                <w:right w:val="none" w:sz="0" w:space="0" w:color="auto"/>
              </w:divBdr>
            </w:div>
            <w:div w:id="853763709">
              <w:marLeft w:val="0"/>
              <w:marRight w:val="0"/>
              <w:marTop w:val="0"/>
              <w:marBottom w:val="0"/>
              <w:divBdr>
                <w:top w:val="none" w:sz="0" w:space="0" w:color="auto"/>
                <w:left w:val="none" w:sz="0" w:space="0" w:color="auto"/>
                <w:bottom w:val="none" w:sz="0" w:space="0" w:color="auto"/>
                <w:right w:val="none" w:sz="0" w:space="0" w:color="auto"/>
              </w:divBdr>
            </w:div>
            <w:div w:id="1854881858">
              <w:marLeft w:val="0"/>
              <w:marRight w:val="0"/>
              <w:marTop w:val="0"/>
              <w:marBottom w:val="0"/>
              <w:divBdr>
                <w:top w:val="none" w:sz="0" w:space="0" w:color="auto"/>
                <w:left w:val="none" w:sz="0" w:space="0" w:color="auto"/>
                <w:bottom w:val="none" w:sz="0" w:space="0" w:color="auto"/>
                <w:right w:val="none" w:sz="0" w:space="0" w:color="auto"/>
              </w:divBdr>
            </w:div>
            <w:div w:id="963392643">
              <w:marLeft w:val="0"/>
              <w:marRight w:val="0"/>
              <w:marTop w:val="0"/>
              <w:marBottom w:val="0"/>
              <w:divBdr>
                <w:top w:val="none" w:sz="0" w:space="0" w:color="auto"/>
                <w:left w:val="none" w:sz="0" w:space="0" w:color="auto"/>
                <w:bottom w:val="none" w:sz="0" w:space="0" w:color="auto"/>
                <w:right w:val="none" w:sz="0" w:space="0" w:color="auto"/>
              </w:divBdr>
            </w:div>
            <w:div w:id="239675234">
              <w:marLeft w:val="0"/>
              <w:marRight w:val="0"/>
              <w:marTop w:val="0"/>
              <w:marBottom w:val="0"/>
              <w:divBdr>
                <w:top w:val="none" w:sz="0" w:space="0" w:color="auto"/>
                <w:left w:val="none" w:sz="0" w:space="0" w:color="auto"/>
                <w:bottom w:val="none" w:sz="0" w:space="0" w:color="auto"/>
                <w:right w:val="none" w:sz="0" w:space="0" w:color="auto"/>
              </w:divBdr>
            </w:div>
            <w:div w:id="2008165755">
              <w:marLeft w:val="0"/>
              <w:marRight w:val="0"/>
              <w:marTop w:val="0"/>
              <w:marBottom w:val="0"/>
              <w:divBdr>
                <w:top w:val="none" w:sz="0" w:space="0" w:color="auto"/>
                <w:left w:val="none" w:sz="0" w:space="0" w:color="auto"/>
                <w:bottom w:val="none" w:sz="0" w:space="0" w:color="auto"/>
                <w:right w:val="none" w:sz="0" w:space="0" w:color="auto"/>
              </w:divBdr>
            </w:div>
            <w:div w:id="1652129642">
              <w:marLeft w:val="0"/>
              <w:marRight w:val="0"/>
              <w:marTop w:val="0"/>
              <w:marBottom w:val="0"/>
              <w:divBdr>
                <w:top w:val="none" w:sz="0" w:space="0" w:color="auto"/>
                <w:left w:val="none" w:sz="0" w:space="0" w:color="auto"/>
                <w:bottom w:val="none" w:sz="0" w:space="0" w:color="auto"/>
                <w:right w:val="none" w:sz="0" w:space="0" w:color="auto"/>
              </w:divBdr>
            </w:div>
            <w:div w:id="1148941424">
              <w:marLeft w:val="0"/>
              <w:marRight w:val="0"/>
              <w:marTop w:val="0"/>
              <w:marBottom w:val="0"/>
              <w:divBdr>
                <w:top w:val="none" w:sz="0" w:space="0" w:color="auto"/>
                <w:left w:val="none" w:sz="0" w:space="0" w:color="auto"/>
                <w:bottom w:val="none" w:sz="0" w:space="0" w:color="auto"/>
                <w:right w:val="none" w:sz="0" w:space="0" w:color="auto"/>
              </w:divBdr>
            </w:div>
            <w:div w:id="225797837">
              <w:marLeft w:val="0"/>
              <w:marRight w:val="0"/>
              <w:marTop w:val="0"/>
              <w:marBottom w:val="0"/>
              <w:divBdr>
                <w:top w:val="none" w:sz="0" w:space="0" w:color="auto"/>
                <w:left w:val="none" w:sz="0" w:space="0" w:color="auto"/>
                <w:bottom w:val="none" w:sz="0" w:space="0" w:color="auto"/>
                <w:right w:val="none" w:sz="0" w:space="0" w:color="auto"/>
              </w:divBdr>
            </w:div>
            <w:div w:id="2067102572">
              <w:marLeft w:val="0"/>
              <w:marRight w:val="0"/>
              <w:marTop w:val="0"/>
              <w:marBottom w:val="0"/>
              <w:divBdr>
                <w:top w:val="none" w:sz="0" w:space="0" w:color="auto"/>
                <w:left w:val="none" w:sz="0" w:space="0" w:color="auto"/>
                <w:bottom w:val="none" w:sz="0" w:space="0" w:color="auto"/>
                <w:right w:val="none" w:sz="0" w:space="0" w:color="auto"/>
              </w:divBdr>
            </w:div>
            <w:div w:id="166601362">
              <w:marLeft w:val="0"/>
              <w:marRight w:val="0"/>
              <w:marTop w:val="0"/>
              <w:marBottom w:val="0"/>
              <w:divBdr>
                <w:top w:val="none" w:sz="0" w:space="0" w:color="auto"/>
                <w:left w:val="none" w:sz="0" w:space="0" w:color="auto"/>
                <w:bottom w:val="none" w:sz="0" w:space="0" w:color="auto"/>
                <w:right w:val="none" w:sz="0" w:space="0" w:color="auto"/>
              </w:divBdr>
            </w:div>
            <w:div w:id="1325083664">
              <w:marLeft w:val="0"/>
              <w:marRight w:val="0"/>
              <w:marTop w:val="0"/>
              <w:marBottom w:val="0"/>
              <w:divBdr>
                <w:top w:val="none" w:sz="0" w:space="0" w:color="auto"/>
                <w:left w:val="none" w:sz="0" w:space="0" w:color="auto"/>
                <w:bottom w:val="none" w:sz="0" w:space="0" w:color="auto"/>
                <w:right w:val="none" w:sz="0" w:space="0" w:color="auto"/>
              </w:divBdr>
            </w:div>
            <w:div w:id="1745637371">
              <w:marLeft w:val="0"/>
              <w:marRight w:val="0"/>
              <w:marTop w:val="0"/>
              <w:marBottom w:val="0"/>
              <w:divBdr>
                <w:top w:val="none" w:sz="0" w:space="0" w:color="auto"/>
                <w:left w:val="none" w:sz="0" w:space="0" w:color="auto"/>
                <w:bottom w:val="none" w:sz="0" w:space="0" w:color="auto"/>
                <w:right w:val="none" w:sz="0" w:space="0" w:color="auto"/>
              </w:divBdr>
            </w:div>
            <w:div w:id="38677203">
              <w:marLeft w:val="0"/>
              <w:marRight w:val="0"/>
              <w:marTop w:val="0"/>
              <w:marBottom w:val="0"/>
              <w:divBdr>
                <w:top w:val="none" w:sz="0" w:space="0" w:color="auto"/>
                <w:left w:val="none" w:sz="0" w:space="0" w:color="auto"/>
                <w:bottom w:val="none" w:sz="0" w:space="0" w:color="auto"/>
                <w:right w:val="none" w:sz="0" w:space="0" w:color="auto"/>
              </w:divBdr>
            </w:div>
            <w:div w:id="1801990815">
              <w:marLeft w:val="0"/>
              <w:marRight w:val="0"/>
              <w:marTop w:val="0"/>
              <w:marBottom w:val="0"/>
              <w:divBdr>
                <w:top w:val="none" w:sz="0" w:space="0" w:color="auto"/>
                <w:left w:val="none" w:sz="0" w:space="0" w:color="auto"/>
                <w:bottom w:val="none" w:sz="0" w:space="0" w:color="auto"/>
                <w:right w:val="none" w:sz="0" w:space="0" w:color="auto"/>
              </w:divBdr>
            </w:div>
            <w:div w:id="490292434">
              <w:marLeft w:val="0"/>
              <w:marRight w:val="0"/>
              <w:marTop w:val="0"/>
              <w:marBottom w:val="0"/>
              <w:divBdr>
                <w:top w:val="none" w:sz="0" w:space="0" w:color="auto"/>
                <w:left w:val="none" w:sz="0" w:space="0" w:color="auto"/>
                <w:bottom w:val="none" w:sz="0" w:space="0" w:color="auto"/>
                <w:right w:val="none" w:sz="0" w:space="0" w:color="auto"/>
              </w:divBdr>
            </w:div>
            <w:div w:id="1178540835">
              <w:marLeft w:val="0"/>
              <w:marRight w:val="0"/>
              <w:marTop w:val="0"/>
              <w:marBottom w:val="0"/>
              <w:divBdr>
                <w:top w:val="none" w:sz="0" w:space="0" w:color="auto"/>
                <w:left w:val="none" w:sz="0" w:space="0" w:color="auto"/>
                <w:bottom w:val="none" w:sz="0" w:space="0" w:color="auto"/>
                <w:right w:val="none" w:sz="0" w:space="0" w:color="auto"/>
              </w:divBdr>
            </w:div>
            <w:div w:id="779103452">
              <w:marLeft w:val="0"/>
              <w:marRight w:val="0"/>
              <w:marTop w:val="0"/>
              <w:marBottom w:val="0"/>
              <w:divBdr>
                <w:top w:val="none" w:sz="0" w:space="0" w:color="auto"/>
                <w:left w:val="none" w:sz="0" w:space="0" w:color="auto"/>
                <w:bottom w:val="none" w:sz="0" w:space="0" w:color="auto"/>
                <w:right w:val="none" w:sz="0" w:space="0" w:color="auto"/>
              </w:divBdr>
            </w:div>
            <w:div w:id="320279375">
              <w:marLeft w:val="0"/>
              <w:marRight w:val="0"/>
              <w:marTop w:val="0"/>
              <w:marBottom w:val="0"/>
              <w:divBdr>
                <w:top w:val="none" w:sz="0" w:space="0" w:color="auto"/>
                <w:left w:val="none" w:sz="0" w:space="0" w:color="auto"/>
                <w:bottom w:val="none" w:sz="0" w:space="0" w:color="auto"/>
                <w:right w:val="none" w:sz="0" w:space="0" w:color="auto"/>
              </w:divBdr>
            </w:div>
            <w:div w:id="1021400119">
              <w:marLeft w:val="0"/>
              <w:marRight w:val="0"/>
              <w:marTop w:val="0"/>
              <w:marBottom w:val="0"/>
              <w:divBdr>
                <w:top w:val="none" w:sz="0" w:space="0" w:color="auto"/>
                <w:left w:val="none" w:sz="0" w:space="0" w:color="auto"/>
                <w:bottom w:val="none" w:sz="0" w:space="0" w:color="auto"/>
                <w:right w:val="none" w:sz="0" w:space="0" w:color="auto"/>
              </w:divBdr>
            </w:div>
            <w:div w:id="1680310264">
              <w:marLeft w:val="0"/>
              <w:marRight w:val="0"/>
              <w:marTop w:val="0"/>
              <w:marBottom w:val="0"/>
              <w:divBdr>
                <w:top w:val="none" w:sz="0" w:space="0" w:color="auto"/>
                <w:left w:val="none" w:sz="0" w:space="0" w:color="auto"/>
                <w:bottom w:val="none" w:sz="0" w:space="0" w:color="auto"/>
                <w:right w:val="none" w:sz="0" w:space="0" w:color="auto"/>
              </w:divBdr>
            </w:div>
            <w:div w:id="1953241953">
              <w:marLeft w:val="0"/>
              <w:marRight w:val="0"/>
              <w:marTop w:val="0"/>
              <w:marBottom w:val="0"/>
              <w:divBdr>
                <w:top w:val="none" w:sz="0" w:space="0" w:color="auto"/>
                <w:left w:val="none" w:sz="0" w:space="0" w:color="auto"/>
                <w:bottom w:val="none" w:sz="0" w:space="0" w:color="auto"/>
                <w:right w:val="none" w:sz="0" w:space="0" w:color="auto"/>
              </w:divBdr>
            </w:div>
            <w:div w:id="1471553829">
              <w:marLeft w:val="0"/>
              <w:marRight w:val="0"/>
              <w:marTop w:val="0"/>
              <w:marBottom w:val="0"/>
              <w:divBdr>
                <w:top w:val="none" w:sz="0" w:space="0" w:color="auto"/>
                <w:left w:val="none" w:sz="0" w:space="0" w:color="auto"/>
                <w:bottom w:val="none" w:sz="0" w:space="0" w:color="auto"/>
                <w:right w:val="none" w:sz="0" w:space="0" w:color="auto"/>
              </w:divBdr>
            </w:div>
            <w:div w:id="5801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3163">
      <w:bodyDiv w:val="1"/>
      <w:marLeft w:val="0"/>
      <w:marRight w:val="0"/>
      <w:marTop w:val="0"/>
      <w:marBottom w:val="0"/>
      <w:divBdr>
        <w:top w:val="none" w:sz="0" w:space="0" w:color="auto"/>
        <w:left w:val="none" w:sz="0" w:space="0" w:color="auto"/>
        <w:bottom w:val="none" w:sz="0" w:space="0" w:color="auto"/>
        <w:right w:val="none" w:sz="0" w:space="0" w:color="auto"/>
      </w:divBdr>
    </w:div>
    <w:div w:id="282926548">
      <w:bodyDiv w:val="1"/>
      <w:marLeft w:val="0"/>
      <w:marRight w:val="0"/>
      <w:marTop w:val="0"/>
      <w:marBottom w:val="0"/>
      <w:divBdr>
        <w:top w:val="none" w:sz="0" w:space="0" w:color="auto"/>
        <w:left w:val="none" w:sz="0" w:space="0" w:color="auto"/>
        <w:bottom w:val="none" w:sz="0" w:space="0" w:color="auto"/>
        <w:right w:val="none" w:sz="0" w:space="0" w:color="auto"/>
      </w:divBdr>
    </w:div>
    <w:div w:id="322125111">
      <w:bodyDiv w:val="1"/>
      <w:marLeft w:val="0"/>
      <w:marRight w:val="0"/>
      <w:marTop w:val="0"/>
      <w:marBottom w:val="0"/>
      <w:divBdr>
        <w:top w:val="none" w:sz="0" w:space="0" w:color="auto"/>
        <w:left w:val="none" w:sz="0" w:space="0" w:color="auto"/>
        <w:bottom w:val="none" w:sz="0" w:space="0" w:color="auto"/>
        <w:right w:val="none" w:sz="0" w:space="0" w:color="auto"/>
      </w:divBdr>
      <w:divsChild>
        <w:div w:id="1636763225">
          <w:marLeft w:val="0"/>
          <w:marRight w:val="0"/>
          <w:marTop w:val="0"/>
          <w:marBottom w:val="0"/>
          <w:divBdr>
            <w:top w:val="none" w:sz="0" w:space="0" w:color="auto"/>
            <w:left w:val="none" w:sz="0" w:space="0" w:color="auto"/>
            <w:bottom w:val="none" w:sz="0" w:space="0" w:color="auto"/>
            <w:right w:val="none" w:sz="0" w:space="0" w:color="auto"/>
          </w:divBdr>
          <w:divsChild>
            <w:div w:id="486482448">
              <w:marLeft w:val="0"/>
              <w:marRight w:val="0"/>
              <w:marTop w:val="0"/>
              <w:marBottom w:val="0"/>
              <w:divBdr>
                <w:top w:val="none" w:sz="0" w:space="0" w:color="auto"/>
                <w:left w:val="none" w:sz="0" w:space="0" w:color="auto"/>
                <w:bottom w:val="none" w:sz="0" w:space="0" w:color="auto"/>
                <w:right w:val="none" w:sz="0" w:space="0" w:color="auto"/>
              </w:divBdr>
            </w:div>
            <w:div w:id="1097942358">
              <w:marLeft w:val="0"/>
              <w:marRight w:val="0"/>
              <w:marTop w:val="0"/>
              <w:marBottom w:val="0"/>
              <w:divBdr>
                <w:top w:val="none" w:sz="0" w:space="0" w:color="auto"/>
                <w:left w:val="none" w:sz="0" w:space="0" w:color="auto"/>
                <w:bottom w:val="none" w:sz="0" w:space="0" w:color="auto"/>
                <w:right w:val="none" w:sz="0" w:space="0" w:color="auto"/>
              </w:divBdr>
            </w:div>
            <w:div w:id="3563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3283">
      <w:bodyDiv w:val="1"/>
      <w:marLeft w:val="0"/>
      <w:marRight w:val="0"/>
      <w:marTop w:val="0"/>
      <w:marBottom w:val="0"/>
      <w:divBdr>
        <w:top w:val="none" w:sz="0" w:space="0" w:color="auto"/>
        <w:left w:val="none" w:sz="0" w:space="0" w:color="auto"/>
        <w:bottom w:val="none" w:sz="0" w:space="0" w:color="auto"/>
        <w:right w:val="none" w:sz="0" w:space="0" w:color="auto"/>
      </w:divBdr>
      <w:divsChild>
        <w:div w:id="1419910370">
          <w:marLeft w:val="0"/>
          <w:marRight w:val="0"/>
          <w:marTop w:val="0"/>
          <w:marBottom w:val="0"/>
          <w:divBdr>
            <w:top w:val="none" w:sz="0" w:space="0" w:color="auto"/>
            <w:left w:val="none" w:sz="0" w:space="0" w:color="auto"/>
            <w:bottom w:val="none" w:sz="0" w:space="0" w:color="auto"/>
            <w:right w:val="none" w:sz="0" w:space="0" w:color="auto"/>
          </w:divBdr>
          <w:divsChild>
            <w:div w:id="867261060">
              <w:marLeft w:val="0"/>
              <w:marRight w:val="0"/>
              <w:marTop w:val="0"/>
              <w:marBottom w:val="0"/>
              <w:divBdr>
                <w:top w:val="none" w:sz="0" w:space="0" w:color="auto"/>
                <w:left w:val="none" w:sz="0" w:space="0" w:color="auto"/>
                <w:bottom w:val="none" w:sz="0" w:space="0" w:color="auto"/>
                <w:right w:val="none" w:sz="0" w:space="0" w:color="auto"/>
              </w:divBdr>
            </w:div>
            <w:div w:id="231621718">
              <w:marLeft w:val="0"/>
              <w:marRight w:val="0"/>
              <w:marTop w:val="0"/>
              <w:marBottom w:val="0"/>
              <w:divBdr>
                <w:top w:val="none" w:sz="0" w:space="0" w:color="auto"/>
                <w:left w:val="none" w:sz="0" w:space="0" w:color="auto"/>
                <w:bottom w:val="none" w:sz="0" w:space="0" w:color="auto"/>
                <w:right w:val="none" w:sz="0" w:space="0" w:color="auto"/>
              </w:divBdr>
            </w:div>
            <w:div w:id="980305113">
              <w:marLeft w:val="0"/>
              <w:marRight w:val="0"/>
              <w:marTop w:val="0"/>
              <w:marBottom w:val="0"/>
              <w:divBdr>
                <w:top w:val="none" w:sz="0" w:space="0" w:color="auto"/>
                <w:left w:val="none" w:sz="0" w:space="0" w:color="auto"/>
                <w:bottom w:val="none" w:sz="0" w:space="0" w:color="auto"/>
                <w:right w:val="none" w:sz="0" w:space="0" w:color="auto"/>
              </w:divBdr>
            </w:div>
            <w:div w:id="1559972611">
              <w:marLeft w:val="0"/>
              <w:marRight w:val="0"/>
              <w:marTop w:val="0"/>
              <w:marBottom w:val="0"/>
              <w:divBdr>
                <w:top w:val="none" w:sz="0" w:space="0" w:color="auto"/>
                <w:left w:val="none" w:sz="0" w:space="0" w:color="auto"/>
                <w:bottom w:val="none" w:sz="0" w:space="0" w:color="auto"/>
                <w:right w:val="none" w:sz="0" w:space="0" w:color="auto"/>
              </w:divBdr>
            </w:div>
            <w:div w:id="1229919892">
              <w:marLeft w:val="0"/>
              <w:marRight w:val="0"/>
              <w:marTop w:val="0"/>
              <w:marBottom w:val="0"/>
              <w:divBdr>
                <w:top w:val="none" w:sz="0" w:space="0" w:color="auto"/>
                <w:left w:val="none" w:sz="0" w:space="0" w:color="auto"/>
                <w:bottom w:val="none" w:sz="0" w:space="0" w:color="auto"/>
                <w:right w:val="none" w:sz="0" w:space="0" w:color="auto"/>
              </w:divBdr>
            </w:div>
            <w:div w:id="1192764121">
              <w:marLeft w:val="0"/>
              <w:marRight w:val="0"/>
              <w:marTop w:val="0"/>
              <w:marBottom w:val="0"/>
              <w:divBdr>
                <w:top w:val="none" w:sz="0" w:space="0" w:color="auto"/>
                <w:left w:val="none" w:sz="0" w:space="0" w:color="auto"/>
                <w:bottom w:val="none" w:sz="0" w:space="0" w:color="auto"/>
                <w:right w:val="none" w:sz="0" w:space="0" w:color="auto"/>
              </w:divBdr>
            </w:div>
            <w:div w:id="1928341423">
              <w:marLeft w:val="0"/>
              <w:marRight w:val="0"/>
              <w:marTop w:val="0"/>
              <w:marBottom w:val="0"/>
              <w:divBdr>
                <w:top w:val="none" w:sz="0" w:space="0" w:color="auto"/>
                <w:left w:val="none" w:sz="0" w:space="0" w:color="auto"/>
                <w:bottom w:val="none" w:sz="0" w:space="0" w:color="auto"/>
                <w:right w:val="none" w:sz="0" w:space="0" w:color="auto"/>
              </w:divBdr>
            </w:div>
            <w:div w:id="1885630166">
              <w:marLeft w:val="0"/>
              <w:marRight w:val="0"/>
              <w:marTop w:val="0"/>
              <w:marBottom w:val="0"/>
              <w:divBdr>
                <w:top w:val="none" w:sz="0" w:space="0" w:color="auto"/>
                <w:left w:val="none" w:sz="0" w:space="0" w:color="auto"/>
                <w:bottom w:val="none" w:sz="0" w:space="0" w:color="auto"/>
                <w:right w:val="none" w:sz="0" w:space="0" w:color="auto"/>
              </w:divBdr>
            </w:div>
            <w:div w:id="5640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0114">
      <w:bodyDiv w:val="1"/>
      <w:marLeft w:val="0"/>
      <w:marRight w:val="0"/>
      <w:marTop w:val="0"/>
      <w:marBottom w:val="0"/>
      <w:divBdr>
        <w:top w:val="none" w:sz="0" w:space="0" w:color="auto"/>
        <w:left w:val="none" w:sz="0" w:space="0" w:color="auto"/>
        <w:bottom w:val="none" w:sz="0" w:space="0" w:color="auto"/>
        <w:right w:val="none" w:sz="0" w:space="0" w:color="auto"/>
      </w:divBdr>
      <w:divsChild>
        <w:div w:id="1718777271">
          <w:marLeft w:val="0"/>
          <w:marRight w:val="0"/>
          <w:marTop w:val="0"/>
          <w:marBottom w:val="0"/>
          <w:divBdr>
            <w:top w:val="none" w:sz="0" w:space="0" w:color="auto"/>
            <w:left w:val="none" w:sz="0" w:space="0" w:color="auto"/>
            <w:bottom w:val="none" w:sz="0" w:space="0" w:color="auto"/>
            <w:right w:val="none" w:sz="0" w:space="0" w:color="auto"/>
          </w:divBdr>
          <w:divsChild>
            <w:div w:id="15872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5251">
      <w:bodyDiv w:val="1"/>
      <w:marLeft w:val="0"/>
      <w:marRight w:val="0"/>
      <w:marTop w:val="0"/>
      <w:marBottom w:val="0"/>
      <w:divBdr>
        <w:top w:val="none" w:sz="0" w:space="0" w:color="auto"/>
        <w:left w:val="none" w:sz="0" w:space="0" w:color="auto"/>
        <w:bottom w:val="none" w:sz="0" w:space="0" w:color="auto"/>
        <w:right w:val="none" w:sz="0" w:space="0" w:color="auto"/>
      </w:divBdr>
    </w:div>
    <w:div w:id="419108287">
      <w:bodyDiv w:val="1"/>
      <w:marLeft w:val="0"/>
      <w:marRight w:val="0"/>
      <w:marTop w:val="0"/>
      <w:marBottom w:val="0"/>
      <w:divBdr>
        <w:top w:val="none" w:sz="0" w:space="0" w:color="auto"/>
        <w:left w:val="none" w:sz="0" w:space="0" w:color="auto"/>
        <w:bottom w:val="none" w:sz="0" w:space="0" w:color="auto"/>
        <w:right w:val="none" w:sz="0" w:space="0" w:color="auto"/>
      </w:divBdr>
      <w:divsChild>
        <w:div w:id="1122310670">
          <w:marLeft w:val="0"/>
          <w:marRight w:val="0"/>
          <w:marTop w:val="0"/>
          <w:marBottom w:val="0"/>
          <w:divBdr>
            <w:top w:val="none" w:sz="0" w:space="0" w:color="auto"/>
            <w:left w:val="none" w:sz="0" w:space="0" w:color="auto"/>
            <w:bottom w:val="none" w:sz="0" w:space="0" w:color="auto"/>
            <w:right w:val="none" w:sz="0" w:space="0" w:color="auto"/>
          </w:divBdr>
          <w:divsChild>
            <w:div w:id="94402809">
              <w:marLeft w:val="0"/>
              <w:marRight w:val="0"/>
              <w:marTop w:val="0"/>
              <w:marBottom w:val="0"/>
              <w:divBdr>
                <w:top w:val="none" w:sz="0" w:space="0" w:color="auto"/>
                <w:left w:val="none" w:sz="0" w:space="0" w:color="auto"/>
                <w:bottom w:val="none" w:sz="0" w:space="0" w:color="auto"/>
                <w:right w:val="none" w:sz="0" w:space="0" w:color="auto"/>
              </w:divBdr>
            </w:div>
            <w:div w:id="57287435">
              <w:marLeft w:val="0"/>
              <w:marRight w:val="0"/>
              <w:marTop w:val="0"/>
              <w:marBottom w:val="0"/>
              <w:divBdr>
                <w:top w:val="none" w:sz="0" w:space="0" w:color="auto"/>
                <w:left w:val="none" w:sz="0" w:space="0" w:color="auto"/>
                <w:bottom w:val="none" w:sz="0" w:space="0" w:color="auto"/>
                <w:right w:val="none" w:sz="0" w:space="0" w:color="auto"/>
              </w:divBdr>
            </w:div>
            <w:div w:id="33964514">
              <w:marLeft w:val="0"/>
              <w:marRight w:val="0"/>
              <w:marTop w:val="0"/>
              <w:marBottom w:val="0"/>
              <w:divBdr>
                <w:top w:val="none" w:sz="0" w:space="0" w:color="auto"/>
                <w:left w:val="none" w:sz="0" w:space="0" w:color="auto"/>
                <w:bottom w:val="none" w:sz="0" w:space="0" w:color="auto"/>
                <w:right w:val="none" w:sz="0" w:space="0" w:color="auto"/>
              </w:divBdr>
            </w:div>
            <w:div w:id="208536453">
              <w:marLeft w:val="0"/>
              <w:marRight w:val="0"/>
              <w:marTop w:val="0"/>
              <w:marBottom w:val="0"/>
              <w:divBdr>
                <w:top w:val="none" w:sz="0" w:space="0" w:color="auto"/>
                <w:left w:val="none" w:sz="0" w:space="0" w:color="auto"/>
                <w:bottom w:val="none" w:sz="0" w:space="0" w:color="auto"/>
                <w:right w:val="none" w:sz="0" w:space="0" w:color="auto"/>
              </w:divBdr>
            </w:div>
            <w:div w:id="116609787">
              <w:marLeft w:val="0"/>
              <w:marRight w:val="0"/>
              <w:marTop w:val="0"/>
              <w:marBottom w:val="0"/>
              <w:divBdr>
                <w:top w:val="none" w:sz="0" w:space="0" w:color="auto"/>
                <w:left w:val="none" w:sz="0" w:space="0" w:color="auto"/>
                <w:bottom w:val="none" w:sz="0" w:space="0" w:color="auto"/>
                <w:right w:val="none" w:sz="0" w:space="0" w:color="auto"/>
              </w:divBdr>
            </w:div>
            <w:div w:id="3530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4743">
      <w:bodyDiv w:val="1"/>
      <w:marLeft w:val="0"/>
      <w:marRight w:val="0"/>
      <w:marTop w:val="0"/>
      <w:marBottom w:val="0"/>
      <w:divBdr>
        <w:top w:val="none" w:sz="0" w:space="0" w:color="auto"/>
        <w:left w:val="none" w:sz="0" w:space="0" w:color="auto"/>
        <w:bottom w:val="none" w:sz="0" w:space="0" w:color="auto"/>
        <w:right w:val="none" w:sz="0" w:space="0" w:color="auto"/>
      </w:divBdr>
    </w:div>
    <w:div w:id="479226774">
      <w:bodyDiv w:val="1"/>
      <w:marLeft w:val="0"/>
      <w:marRight w:val="0"/>
      <w:marTop w:val="0"/>
      <w:marBottom w:val="0"/>
      <w:divBdr>
        <w:top w:val="none" w:sz="0" w:space="0" w:color="auto"/>
        <w:left w:val="none" w:sz="0" w:space="0" w:color="auto"/>
        <w:bottom w:val="none" w:sz="0" w:space="0" w:color="auto"/>
        <w:right w:val="none" w:sz="0" w:space="0" w:color="auto"/>
      </w:divBdr>
      <w:divsChild>
        <w:div w:id="1712917425">
          <w:marLeft w:val="0"/>
          <w:marRight w:val="0"/>
          <w:marTop w:val="0"/>
          <w:marBottom w:val="0"/>
          <w:divBdr>
            <w:top w:val="none" w:sz="0" w:space="0" w:color="auto"/>
            <w:left w:val="none" w:sz="0" w:space="0" w:color="auto"/>
            <w:bottom w:val="none" w:sz="0" w:space="0" w:color="auto"/>
            <w:right w:val="none" w:sz="0" w:space="0" w:color="auto"/>
          </w:divBdr>
          <w:divsChild>
            <w:div w:id="1936860632">
              <w:marLeft w:val="0"/>
              <w:marRight w:val="0"/>
              <w:marTop w:val="0"/>
              <w:marBottom w:val="0"/>
              <w:divBdr>
                <w:top w:val="none" w:sz="0" w:space="0" w:color="auto"/>
                <w:left w:val="none" w:sz="0" w:space="0" w:color="auto"/>
                <w:bottom w:val="none" w:sz="0" w:space="0" w:color="auto"/>
                <w:right w:val="none" w:sz="0" w:space="0" w:color="auto"/>
              </w:divBdr>
            </w:div>
            <w:div w:id="1732121702">
              <w:marLeft w:val="0"/>
              <w:marRight w:val="0"/>
              <w:marTop w:val="0"/>
              <w:marBottom w:val="0"/>
              <w:divBdr>
                <w:top w:val="none" w:sz="0" w:space="0" w:color="auto"/>
                <w:left w:val="none" w:sz="0" w:space="0" w:color="auto"/>
                <w:bottom w:val="none" w:sz="0" w:space="0" w:color="auto"/>
                <w:right w:val="none" w:sz="0" w:space="0" w:color="auto"/>
              </w:divBdr>
            </w:div>
            <w:div w:id="622275370">
              <w:marLeft w:val="0"/>
              <w:marRight w:val="0"/>
              <w:marTop w:val="0"/>
              <w:marBottom w:val="0"/>
              <w:divBdr>
                <w:top w:val="none" w:sz="0" w:space="0" w:color="auto"/>
                <w:left w:val="none" w:sz="0" w:space="0" w:color="auto"/>
                <w:bottom w:val="none" w:sz="0" w:space="0" w:color="auto"/>
                <w:right w:val="none" w:sz="0" w:space="0" w:color="auto"/>
              </w:divBdr>
            </w:div>
            <w:div w:id="132527921">
              <w:marLeft w:val="0"/>
              <w:marRight w:val="0"/>
              <w:marTop w:val="0"/>
              <w:marBottom w:val="0"/>
              <w:divBdr>
                <w:top w:val="none" w:sz="0" w:space="0" w:color="auto"/>
                <w:left w:val="none" w:sz="0" w:space="0" w:color="auto"/>
                <w:bottom w:val="none" w:sz="0" w:space="0" w:color="auto"/>
                <w:right w:val="none" w:sz="0" w:space="0" w:color="auto"/>
              </w:divBdr>
            </w:div>
            <w:div w:id="1763716965">
              <w:marLeft w:val="0"/>
              <w:marRight w:val="0"/>
              <w:marTop w:val="0"/>
              <w:marBottom w:val="0"/>
              <w:divBdr>
                <w:top w:val="none" w:sz="0" w:space="0" w:color="auto"/>
                <w:left w:val="none" w:sz="0" w:space="0" w:color="auto"/>
                <w:bottom w:val="none" w:sz="0" w:space="0" w:color="auto"/>
                <w:right w:val="none" w:sz="0" w:space="0" w:color="auto"/>
              </w:divBdr>
            </w:div>
            <w:div w:id="1328945088">
              <w:marLeft w:val="0"/>
              <w:marRight w:val="0"/>
              <w:marTop w:val="0"/>
              <w:marBottom w:val="0"/>
              <w:divBdr>
                <w:top w:val="none" w:sz="0" w:space="0" w:color="auto"/>
                <w:left w:val="none" w:sz="0" w:space="0" w:color="auto"/>
                <w:bottom w:val="none" w:sz="0" w:space="0" w:color="auto"/>
                <w:right w:val="none" w:sz="0" w:space="0" w:color="auto"/>
              </w:divBdr>
            </w:div>
            <w:div w:id="48832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3366">
      <w:bodyDiv w:val="1"/>
      <w:marLeft w:val="0"/>
      <w:marRight w:val="0"/>
      <w:marTop w:val="0"/>
      <w:marBottom w:val="0"/>
      <w:divBdr>
        <w:top w:val="none" w:sz="0" w:space="0" w:color="auto"/>
        <w:left w:val="none" w:sz="0" w:space="0" w:color="auto"/>
        <w:bottom w:val="none" w:sz="0" w:space="0" w:color="auto"/>
        <w:right w:val="none" w:sz="0" w:space="0" w:color="auto"/>
      </w:divBdr>
    </w:div>
    <w:div w:id="492722304">
      <w:bodyDiv w:val="1"/>
      <w:marLeft w:val="0"/>
      <w:marRight w:val="0"/>
      <w:marTop w:val="0"/>
      <w:marBottom w:val="0"/>
      <w:divBdr>
        <w:top w:val="none" w:sz="0" w:space="0" w:color="auto"/>
        <w:left w:val="none" w:sz="0" w:space="0" w:color="auto"/>
        <w:bottom w:val="none" w:sz="0" w:space="0" w:color="auto"/>
        <w:right w:val="none" w:sz="0" w:space="0" w:color="auto"/>
      </w:divBdr>
      <w:divsChild>
        <w:div w:id="1243687806">
          <w:marLeft w:val="0"/>
          <w:marRight w:val="0"/>
          <w:marTop w:val="0"/>
          <w:marBottom w:val="0"/>
          <w:divBdr>
            <w:top w:val="none" w:sz="0" w:space="0" w:color="auto"/>
            <w:left w:val="none" w:sz="0" w:space="0" w:color="auto"/>
            <w:bottom w:val="none" w:sz="0" w:space="0" w:color="auto"/>
            <w:right w:val="none" w:sz="0" w:space="0" w:color="auto"/>
          </w:divBdr>
          <w:divsChild>
            <w:div w:id="255745490">
              <w:marLeft w:val="0"/>
              <w:marRight w:val="0"/>
              <w:marTop w:val="0"/>
              <w:marBottom w:val="0"/>
              <w:divBdr>
                <w:top w:val="none" w:sz="0" w:space="0" w:color="auto"/>
                <w:left w:val="none" w:sz="0" w:space="0" w:color="auto"/>
                <w:bottom w:val="none" w:sz="0" w:space="0" w:color="auto"/>
                <w:right w:val="none" w:sz="0" w:space="0" w:color="auto"/>
              </w:divBdr>
            </w:div>
            <w:div w:id="1571041997">
              <w:marLeft w:val="0"/>
              <w:marRight w:val="0"/>
              <w:marTop w:val="0"/>
              <w:marBottom w:val="0"/>
              <w:divBdr>
                <w:top w:val="none" w:sz="0" w:space="0" w:color="auto"/>
                <w:left w:val="none" w:sz="0" w:space="0" w:color="auto"/>
                <w:bottom w:val="none" w:sz="0" w:space="0" w:color="auto"/>
                <w:right w:val="none" w:sz="0" w:space="0" w:color="auto"/>
              </w:divBdr>
            </w:div>
            <w:div w:id="1989551444">
              <w:marLeft w:val="0"/>
              <w:marRight w:val="0"/>
              <w:marTop w:val="0"/>
              <w:marBottom w:val="0"/>
              <w:divBdr>
                <w:top w:val="none" w:sz="0" w:space="0" w:color="auto"/>
                <w:left w:val="none" w:sz="0" w:space="0" w:color="auto"/>
                <w:bottom w:val="none" w:sz="0" w:space="0" w:color="auto"/>
                <w:right w:val="none" w:sz="0" w:space="0" w:color="auto"/>
              </w:divBdr>
            </w:div>
            <w:div w:id="654340191">
              <w:marLeft w:val="0"/>
              <w:marRight w:val="0"/>
              <w:marTop w:val="0"/>
              <w:marBottom w:val="0"/>
              <w:divBdr>
                <w:top w:val="none" w:sz="0" w:space="0" w:color="auto"/>
                <w:left w:val="none" w:sz="0" w:space="0" w:color="auto"/>
                <w:bottom w:val="none" w:sz="0" w:space="0" w:color="auto"/>
                <w:right w:val="none" w:sz="0" w:space="0" w:color="auto"/>
              </w:divBdr>
            </w:div>
            <w:div w:id="580021427">
              <w:marLeft w:val="0"/>
              <w:marRight w:val="0"/>
              <w:marTop w:val="0"/>
              <w:marBottom w:val="0"/>
              <w:divBdr>
                <w:top w:val="none" w:sz="0" w:space="0" w:color="auto"/>
                <w:left w:val="none" w:sz="0" w:space="0" w:color="auto"/>
                <w:bottom w:val="none" w:sz="0" w:space="0" w:color="auto"/>
                <w:right w:val="none" w:sz="0" w:space="0" w:color="auto"/>
              </w:divBdr>
            </w:div>
            <w:div w:id="12299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3679">
      <w:bodyDiv w:val="1"/>
      <w:marLeft w:val="0"/>
      <w:marRight w:val="0"/>
      <w:marTop w:val="0"/>
      <w:marBottom w:val="0"/>
      <w:divBdr>
        <w:top w:val="none" w:sz="0" w:space="0" w:color="auto"/>
        <w:left w:val="none" w:sz="0" w:space="0" w:color="auto"/>
        <w:bottom w:val="none" w:sz="0" w:space="0" w:color="auto"/>
        <w:right w:val="none" w:sz="0" w:space="0" w:color="auto"/>
      </w:divBdr>
      <w:divsChild>
        <w:div w:id="239022351">
          <w:marLeft w:val="0"/>
          <w:marRight w:val="0"/>
          <w:marTop w:val="0"/>
          <w:marBottom w:val="0"/>
          <w:divBdr>
            <w:top w:val="none" w:sz="0" w:space="0" w:color="auto"/>
            <w:left w:val="none" w:sz="0" w:space="0" w:color="auto"/>
            <w:bottom w:val="none" w:sz="0" w:space="0" w:color="auto"/>
            <w:right w:val="none" w:sz="0" w:space="0" w:color="auto"/>
          </w:divBdr>
          <w:divsChild>
            <w:div w:id="349377436">
              <w:marLeft w:val="0"/>
              <w:marRight w:val="0"/>
              <w:marTop w:val="0"/>
              <w:marBottom w:val="0"/>
              <w:divBdr>
                <w:top w:val="none" w:sz="0" w:space="0" w:color="auto"/>
                <w:left w:val="none" w:sz="0" w:space="0" w:color="auto"/>
                <w:bottom w:val="none" w:sz="0" w:space="0" w:color="auto"/>
                <w:right w:val="none" w:sz="0" w:space="0" w:color="auto"/>
              </w:divBdr>
            </w:div>
            <w:div w:id="1559971173">
              <w:marLeft w:val="0"/>
              <w:marRight w:val="0"/>
              <w:marTop w:val="0"/>
              <w:marBottom w:val="0"/>
              <w:divBdr>
                <w:top w:val="none" w:sz="0" w:space="0" w:color="auto"/>
                <w:left w:val="none" w:sz="0" w:space="0" w:color="auto"/>
                <w:bottom w:val="none" w:sz="0" w:space="0" w:color="auto"/>
                <w:right w:val="none" w:sz="0" w:space="0" w:color="auto"/>
              </w:divBdr>
            </w:div>
            <w:div w:id="1214271028">
              <w:marLeft w:val="0"/>
              <w:marRight w:val="0"/>
              <w:marTop w:val="0"/>
              <w:marBottom w:val="0"/>
              <w:divBdr>
                <w:top w:val="none" w:sz="0" w:space="0" w:color="auto"/>
                <w:left w:val="none" w:sz="0" w:space="0" w:color="auto"/>
                <w:bottom w:val="none" w:sz="0" w:space="0" w:color="auto"/>
                <w:right w:val="none" w:sz="0" w:space="0" w:color="auto"/>
              </w:divBdr>
            </w:div>
            <w:div w:id="1277906893">
              <w:marLeft w:val="0"/>
              <w:marRight w:val="0"/>
              <w:marTop w:val="0"/>
              <w:marBottom w:val="0"/>
              <w:divBdr>
                <w:top w:val="none" w:sz="0" w:space="0" w:color="auto"/>
                <w:left w:val="none" w:sz="0" w:space="0" w:color="auto"/>
                <w:bottom w:val="none" w:sz="0" w:space="0" w:color="auto"/>
                <w:right w:val="none" w:sz="0" w:space="0" w:color="auto"/>
              </w:divBdr>
            </w:div>
            <w:div w:id="153111385">
              <w:marLeft w:val="0"/>
              <w:marRight w:val="0"/>
              <w:marTop w:val="0"/>
              <w:marBottom w:val="0"/>
              <w:divBdr>
                <w:top w:val="none" w:sz="0" w:space="0" w:color="auto"/>
                <w:left w:val="none" w:sz="0" w:space="0" w:color="auto"/>
                <w:bottom w:val="none" w:sz="0" w:space="0" w:color="auto"/>
                <w:right w:val="none" w:sz="0" w:space="0" w:color="auto"/>
              </w:divBdr>
            </w:div>
            <w:div w:id="1085224589">
              <w:marLeft w:val="0"/>
              <w:marRight w:val="0"/>
              <w:marTop w:val="0"/>
              <w:marBottom w:val="0"/>
              <w:divBdr>
                <w:top w:val="none" w:sz="0" w:space="0" w:color="auto"/>
                <w:left w:val="none" w:sz="0" w:space="0" w:color="auto"/>
                <w:bottom w:val="none" w:sz="0" w:space="0" w:color="auto"/>
                <w:right w:val="none" w:sz="0" w:space="0" w:color="auto"/>
              </w:divBdr>
            </w:div>
            <w:div w:id="15196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4128">
      <w:bodyDiv w:val="1"/>
      <w:marLeft w:val="0"/>
      <w:marRight w:val="0"/>
      <w:marTop w:val="0"/>
      <w:marBottom w:val="0"/>
      <w:divBdr>
        <w:top w:val="none" w:sz="0" w:space="0" w:color="auto"/>
        <w:left w:val="none" w:sz="0" w:space="0" w:color="auto"/>
        <w:bottom w:val="none" w:sz="0" w:space="0" w:color="auto"/>
        <w:right w:val="none" w:sz="0" w:space="0" w:color="auto"/>
      </w:divBdr>
      <w:divsChild>
        <w:div w:id="470370036">
          <w:marLeft w:val="0"/>
          <w:marRight w:val="0"/>
          <w:marTop w:val="0"/>
          <w:marBottom w:val="0"/>
          <w:divBdr>
            <w:top w:val="none" w:sz="0" w:space="0" w:color="auto"/>
            <w:left w:val="none" w:sz="0" w:space="0" w:color="auto"/>
            <w:bottom w:val="none" w:sz="0" w:space="0" w:color="auto"/>
            <w:right w:val="none" w:sz="0" w:space="0" w:color="auto"/>
          </w:divBdr>
          <w:divsChild>
            <w:div w:id="13356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359">
      <w:bodyDiv w:val="1"/>
      <w:marLeft w:val="0"/>
      <w:marRight w:val="0"/>
      <w:marTop w:val="0"/>
      <w:marBottom w:val="0"/>
      <w:divBdr>
        <w:top w:val="none" w:sz="0" w:space="0" w:color="auto"/>
        <w:left w:val="none" w:sz="0" w:space="0" w:color="auto"/>
        <w:bottom w:val="none" w:sz="0" w:space="0" w:color="auto"/>
        <w:right w:val="none" w:sz="0" w:space="0" w:color="auto"/>
      </w:divBdr>
    </w:div>
    <w:div w:id="535429333">
      <w:bodyDiv w:val="1"/>
      <w:marLeft w:val="0"/>
      <w:marRight w:val="0"/>
      <w:marTop w:val="0"/>
      <w:marBottom w:val="0"/>
      <w:divBdr>
        <w:top w:val="none" w:sz="0" w:space="0" w:color="auto"/>
        <w:left w:val="none" w:sz="0" w:space="0" w:color="auto"/>
        <w:bottom w:val="none" w:sz="0" w:space="0" w:color="auto"/>
        <w:right w:val="none" w:sz="0" w:space="0" w:color="auto"/>
      </w:divBdr>
      <w:divsChild>
        <w:div w:id="893663994">
          <w:marLeft w:val="0"/>
          <w:marRight w:val="0"/>
          <w:marTop w:val="0"/>
          <w:marBottom w:val="0"/>
          <w:divBdr>
            <w:top w:val="none" w:sz="0" w:space="0" w:color="auto"/>
            <w:left w:val="none" w:sz="0" w:space="0" w:color="auto"/>
            <w:bottom w:val="none" w:sz="0" w:space="0" w:color="auto"/>
            <w:right w:val="none" w:sz="0" w:space="0" w:color="auto"/>
          </w:divBdr>
          <w:divsChild>
            <w:div w:id="268392214">
              <w:marLeft w:val="0"/>
              <w:marRight w:val="0"/>
              <w:marTop w:val="0"/>
              <w:marBottom w:val="0"/>
              <w:divBdr>
                <w:top w:val="none" w:sz="0" w:space="0" w:color="auto"/>
                <w:left w:val="none" w:sz="0" w:space="0" w:color="auto"/>
                <w:bottom w:val="none" w:sz="0" w:space="0" w:color="auto"/>
                <w:right w:val="none" w:sz="0" w:space="0" w:color="auto"/>
              </w:divBdr>
            </w:div>
            <w:div w:id="303434756">
              <w:marLeft w:val="0"/>
              <w:marRight w:val="0"/>
              <w:marTop w:val="0"/>
              <w:marBottom w:val="0"/>
              <w:divBdr>
                <w:top w:val="none" w:sz="0" w:space="0" w:color="auto"/>
                <w:left w:val="none" w:sz="0" w:space="0" w:color="auto"/>
                <w:bottom w:val="none" w:sz="0" w:space="0" w:color="auto"/>
                <w:right w:val="none" w:sz="0" w:space="0" w:color="auto"/>
              </w:divBdr>
            </w:div>
            <w:div w:id="269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93440">
      <w:bodyDiv w:val="1"/>
      <w:marLeft w:val="0"/>
      <w:marRight w:val="0"/>
      <w:marTop w:val="0"/>
      <w:marBottom w:val="0"/>
      <w:divBdr>
        <w:top w:val="none" w:sz="0" w:space="0" w:color="auto"/>
        <w:left w:val="none" w:sz="0" w:space="0" w:color="auto"/>
        <w:bottom w:val="none" w:sz="0" w:space="0" w:color="auto"/>
        <w:right w:val="none" w:sz="0" w:space="0" w:color="auto"/>
      </w:divBdr>
      <w:divsChild>
        <w:div w:id="345593916">
          <w:marLeft w:val="0"/>
          <w:marRight w:val="0"/>
          <w:marTop w:val="0"/>
          <w:marBottom w:val="0"/>
          <w:divBdr>
            <w:top w:val="none" w:sz="0" w:space="0" w:color="auto"/>
            <w:left w:val="none" w:sz="0" w:space="0" w:color="auto"/>
            <w:bottom w:val="none" w:sz="0" w:space="0" w:color="auto"/>
            <w:right w:val="none" w:sz="0" w:space="0" w:color="auto"/>
          </w:divBdr>
          <w:divsChild>
            <w:div w:id="342905659">
              <w:marLeft w:val="0"/>
              <w:marRight w:val="0"/>
              <w:marTop w:val="0"/>
              <w:marBottom w:val="0"/>
              <w:divBdr>
                <w:top w:val="none" w:sz="0" w:space="0" w:color="auto"/>
                <w:left w:val="none" w:sz="0" w:space="0" w:color="auto"/>
                <w:bottom w:val="none" w:sz="0" w:space="0" w:color="auto"/>
                <w:right w:val="none" w:sz="0" w:space="0" w:color="auto"/>
              </w:divBdr>
            </w:div>
            <w:div w:id="448863632">
              <w:marLeft w:val="0"/>
              <w:marRight w:val="0"/>
              <w:marTop w:val="0"/>
              <w:marBottom w:val="0"/>
              <w:divBdr>
                <w:top w:val="none" w:sz="0" w:space="0" w:color="auto"/>
                <w:left w:val="none" w:sz="0" w:space="0" w:color="auto"/>
                <w:bottom w:val="none" w:sz="0" w:space="0" w:color="auto"/>
                <w:right w:val="none" w:sz="0" w:space="0" w:color="auto"/>
              </w:divBdr>
            </w:div>
            <w:div w:id="801995666">
              <w:marLeft w:val="0"/>
              <w:marRight w:val="0"/>
              <w:marTop w:val="0"/>
              <w:marBottom w:val="0"/>
              <w:divBdr>
                <w:top w:val="none" w:sz="0" w:space="0" w:color="auto"/>
                <w:left w:val="none" w:sz="0" w:space="0" w:color="auto"/>
                <w:bottom w:val="none" w:sz="0" w:space="0" w:color="auto"/>
                <w:right w:val="none" w:sz="0" w:space="0" w:color="auto"/>
              </w:divBdr>
            </w:div>
            <w:div w:id="1075322654">
              <w:marLeft w:val="0"/>
              <w:marRight w:val="0"/>
              <w:marTop w:val="0"/>
              <w:marBottom w:val="0"/>
              <w:divBdr>
                <w:top w:val="none" w:sz="0" w:space="0" w:color="auto"/>
                <w:left w:val="none" w:sz="0" w:space="0" w:color="auto"/>
                <w:bottom w:val="none" w:sz="0" w:space="0" w:color="auto"/>
                <w:right w:val="none" w:sz="0" w:space="0" w:color="auto"/>
              </w:divBdr>
            </w:div>
            <w:div w:id="1711302111">
              <w:marLeft w:val="0"/>
              <w:marRight w:val="0"/>
              <w:marTop w:val="0"/>
              <w:marBottom w:val="0"/>
              <w:divBdr>
                <w:top w:val="none" w:sz="0" w:space="0" w:color="auto"/>
                <w:left w:val="none" w:sz="0" w:space="0" w:color="auto"/>
                <w:bottom w:val="none" w:sz="0" w:space="0" w:color="auto"/>
                <w:right w:val="none" w:sz="0" w:space="0" w:color="auto"/>
              </w:divBdr>
            </w:div>
            <w:div w:id="1001202516">
              <w:marLeft w:val="0"/>
              <w:marRight w:val="0"/>
              <w:marTop w:val="0"/>
              <w:marBottom w:val="0"/>
              <w:divBdr>
                <w:top w:val="none" w:sz="0" w:space="0" w:color="auto"/>
                <w:left w:val="none" w:sz="0" w:space="0" w:color="auto"/>
                <w:bottom w:val="none" w:sz="0" w:space="0" w:color="auto"/>
                <w:right w:val="none" w:sz="0" w:space="0" w:color="auto"/>
              </w:divBdr>
            </w:div>
            <w:div w:id="1328560724">
              <w:marLeft w:val="0"/>
              <w:marRight w:val="0"/>
              <w:marTop w:val="0"/>
              <w:marBottom w:val="0"/>
              <w:divBdr>
                <w:top w:val="none" w:sz="0" w:space="0" w:color="auto"/>
                <w:left w:val="none" w:sz="0" w:space="0" w:color="auto"/>
                <w:bottom w:val="none" w:sz="0" w:space="0" w:color="auto"/>
                <w:right w:val="none" w:sz="0" w:space="0" w:color="auto"/>
              </w:divBdr>
            </w:div>
            <w:div w:id="896891599">
              <w:marLeft w:val="0"/>
              <w:marRight w:val="0"/>
              <w:marTop w:val="0"/>
              <w:marBottom w:val="0"/>
              <w:divBdr>
                <w:top w:val="none" w:sz="0" w:space="0" w:color="auto"/>
                <w:left w:val="none" w:sz="0" w:space="0" w:color="auto"/>
                <w:bottom w:val="none" w:sz="0" w:space="0" w:color="auto"/>
                <w:right w:val="none" w:sz="0" w:space="0" w:color="auto"/>
              </w:divBdr>
            </w:div>
            <w:div w:id="11148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8075">
      <w:bodyDiv w:val="1"/>
      <w:marLeft w:val="0"/>
      <w:marRight w:val="0"/>
      <w:marTop w:val="0"/>
      <w:marBottom w:val="0"/>
      <w:divBdr>
        <w:top w:val="none" w:sz="0" w:space="0" w:color="auto"/>
        <w:left w:val="none" w:sz="0" w:space="0" w:color="auto"/>
        <w:bottom w:val="none" w:sz="0" w:space="0" w:color="auto"/>
        <w:right w:val="none" w:sz="0" w:space="0" w:color="auto"/>
      </w:divBdr>
    </w:div>
    <w:div w:id="591084546">
      <w:bodyDiv w:val="1"/>
      <w:marLeft w:val="0"/>
      <w:marRight w:val="0"/>
      <w:marTop w:val="0"/>
      <w:marBottom w:val="0"/>
      <w:divBdr>
        <w:top w:val="none" w:sz="0" w:space="0" w:color="auto"/>
        <w:left w:val="none" w:sz="0" w:space="0" w:color="auto"/>
        <w:bottom w:val="none" w:sz="0" w:space="0" w:color="auto"/>
        <w:right w:val="none" w:sz="0" w:space="0" w:color="auto"/>
      </w:divBdr>
      <w:divsChild>
        <w:div w:id="141700240">
          <w:marLeft w:val="0"/>
          <w:marRight w:val="0"/>
          <w:marTop w:val="0"/>
          <w:marBottom w:val="0"/>
          <w:divBdr>
            <w:top w:val="none" w:sz="0" w:space="0" w:color="auto"/>
            <w:left w:val="none" w:sz="0" w:space="0" w:color="auto"/>
            <w:bottom w:val="none" w:sz="0" w:space="0" w:color="auto"/>
            <w:right w:val="none" w:sz="0" w:space="0" w:color="auto"/>
          </w:divBdr>
          <w:divsChild>
            <w:div w:id="1507744568">
              <w:marLeft w:val="0"/>
              <w:marRight w:val="0"/>
              <w:marTop w:val="0"/>
              <w:marBottom w:val="0"/>
              <w:divBdr>
                <w:top w:val="none" w:sz="0" w:space="0" w:color="auto"/>
                <w:left w:val="none" w:sz="0" w:space="0" w:color="auto"/>
                <w:bottom w:val="none" w:sz="0" w:space="0" w:color="auto"/>
                <w:right w:val="none" w:sz="0" w:space="0" w:color="auto"/>
              </w:divBdr>
            </w:div>
            <w:div w:id="173226963">
              <w:marLeft w:val="0"/>
              <w:marRight w:val="0"/>
              <w:marTop w:val="0"/>
              <w:marBottom w:val="0"/>
              <w:divBdr>
                <w:top w:val="none" w:sz="0" w:space="0" w:color="auto"/>
                <w:left w:val="none" w:sz="0" w:space="0" w:color="auto"/>
                <w:bottom w:val="none" w:sz="0" w:space="0" w:color="auto"/>
                <w:right w:val="none" w:sz="0" w:space="0" w:color="auto"/>
              </w:divBdr>
            </w:div>
            <w:div w:id="8065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4242">
      <w:bodyDiv w:val="1"/>
      <w:marLeft w:val="0"/>
      <w:marRight w:val="0"/>
      <w:marTop w:val="0"/>
      <w:marBottom w:val="0"/>
      <w:divBdr>
        <w:top w:val="none" w:sz="0" w:space="0" w:color="auto"/>
        <w:left w:val="none" w:sz="0" w:space="0" w:color="auto"/>
        <w:bottom w:val="none" w:sz="0" w:space="0" w:color="auto"/>
        <w:right w:val="none" w:sz="0" w:space="0" w:color="auto"/>
      </w:divBdr>
    </w:div>
    <w:div w:id="609120346">
      <w:bodyDiv w:val="1"/>
      <w:marLeft w:val="0"/>
      <w:marRight w:val="0"/>
      <w:marTop w:val="0"/>
      <w:marBottom w:val="0"/>
      <w:divBdr>
        <w:top w:val="none" w:sz="0" w:space="0" w:color="auto"/>
        <w:left w:val="none" w:sz="0" w:space="0" w:color="auto"/>
        <w:bottom w:val="none" w:sz="0" w:space="0" w:color="auto"/>
        <w:right w:val="none" w:sz="0" w:space="0" w:color="auto"/>
      </w:divBdr>
    </w:div>
    <w:div w:id="621963892">
      <w:bodyDiv w:val="1"/>
      <w:marLeft w:val="0"/>
      <w:marRight w:val="0"/>
      <w:marTop w:val="0"/>
      <w:marBottom w:val="0"/>
      <w:divBdr>
        <w:top w:val="none" w:sz="0" w:space="0" w:color="auto"/>
        <w:left w:val="none" w:sz="0" w:space="0" w:color="auto"/>
        <w:bottom w:val="none" w:sz="0" w:space="0" w:color="auto"/>
        <w:right w:val="none" w:sz="0" w:space="0" w:color="auto"/>
      </w:divBdr>
      <w:divsChild>
        <w:div w:id="382291511">
          <w:marLeft w:val="0"/>
          <w:marRight w:val="0"/>
          <w:marTop w:val="0"/>
          <w:marBottom w:val="0"/>
          <w:divBdr>
            <w:top w:val="none" w:sz="0" w:space="0" w:color="auto"/>
            <w:left w:val="none" w:sz="0" w:space="0" w:color="auto"/>
            <w:bottom w:val="none" w:sz="0" w:space="0" w:color="auto"/>
            <w:right w:val="none" w:sz="0" w:space="0" w:color="auto"/>
          </w:divBdr>
          <w:divsChild>
            <w:div w:id="1555045783">
              <w:marLeft w:val="0"/>
              <w:marRight w:val="0"/>
              <w:marTop w:val="0"/>
              <w:marBottom w:val="0"/>
              <w:divBdr>
                <w:top w:val="none" w:sz="0" w:space="0" w:color="auto"/>
                <w:left w:val="none" w:sz="0" w:space="0" w:color="auto"/>
                <w:bottom w:val="none" w:sz="0" w:space="0" w:color="auto"/>
                <w:right w:val="none" w:sz="0" w:space="0" w:color="auto"/>
              </w:divBdr>
            </w:div>
            <w:div w:id="1091200431">
              <w:marLeft w:val="0"/>
              <w:marRight w:val="0"/>
              <w:marTop w:val="0"/>
              <w:marBottom w:val="0"/>
              <w:divBdr>
                <w:top w:val="none" w:sz="0" w:space="0" w:color="auto"/>
                <w:left w:val="none" w:sz="0" w:space="0" w:color="auto"/>
                <w:bottom w:val="none" w:sz="0" w:space="0" w:color="auto"/>
                <w:right w:val="none" w:sz="0" w:space="0" w:color="auto"/>
              </w:divBdr>
            </w:div>
            <w:div w:id="595408547">
              <w:marLeft w:val="0"/>
              <w:marRight w:val="0"/>
              <w:marTop w:val="0"/>
              <w:marBottom w:val="0"/>
              <w:divBdr>
                <w:top w:val="none" w:sz="0" w:space="0" w:color="auto"/>
                <w:left w:val="none" w:sz="0" w:space="0" w:color="auto"/>
                <w:bottom w:val="none" w:sz="0" w:space="0" w:color="auto"/>
                <w:right w:val="none" w:sz="0" w:space="0" w:color="auto"/>
              </w:divBdr>
            </w:div>
            <w:div w:id="497892686">
              <w:marLeft w:val="0"/>
              <w:marRight w:val="0"/>
              <w:marTop w:val="0"/>
              <w:marBottom w:val="0"/>
              <w:divBdr>
                <w:top w:val="none" w:sz="0" w:space="0" w:color="auto"/>
                <w:left w:val="none" w:sz="0" w:space="0" w:color="auto"/>
                <w:bottom w:val="none" w:sz="0" w:space="0" w:color="auto"/>
                <w:right w:val="none" w:sz="0" w:space="0" w:color="auto"/>
              </w:divBdr>
            </w:div>
            <w:div w:id="2003266392">
              <w:marLeft w:val="0"/>
              <w:marRight w:val="0"/>
              <w:marTop w:val="0"/>
              <w:marBottom w:val="0"/>
              <w:divBdr>
                <w:top w:val="none" w:sz="0" w:space="0" w:color="auto"/>
                <w:left w:val="none" w:sz="0" w:space="0" w:color="auto"/>
                <w:bottom w:val="none" w:sz="0" w:space="0" w:color="auto"/>
                <w:right w:val="none" w:sz="0" w:space="0" w:color="auto"/>
              </w:divBdr>
            </w:div>
            <w:div w:id="827549664">
              <w:marLeft w:val="0"/>
              <w:marRight w:val="0"/>
              <w:marTop w:val="0"/>
              <w:marBottom w:val="0"/>
              <w:divBdr>
                <w:top w:val="none" w:sz="0" w:space="0" w:color="auto"/>
                <w:left w:val="none" w:sz="0" w:space="0" w:color="auto"/>
                <w:bottom w:val="none" w:sz="0" w:space="0" w:color="auto"/>
                <w:right w:val="none" w:sz="0" w:space="0" w:color="auto"/>
              </w:divBdr>
            </w:div>
            <w:div w:id="905796314">
              <w:marLeft w:val="0"/>
              <w:marRight w:val="0"/>
              <w:marTop w:val="0"/>
              <w:marBottom w:val="0"/>
              <w:divBdr>
                <w:top w:val="none" w:sz="0" w:space="0" w:color="auto"/>
                <w:left w:val="none" w:sz="0" w:space="0" w:color="auto"/>
                <w:bottom w:val="none" w:sz="0" w:space="0" w:color="auto"/>
                <w:right w:val="none" w:sz="0" w:space="0" w:color="auto"/>
              </w:divBdr>
            </w:div>
            <w:div w:id="2088531845">
              <w:marLeft w:val="0"/>
              <w:marRight w:val="0"/>
              <w:marTop w:val="0"/>
              <w:marBottom w:val="0"/>
              <w:divBdr>
                <w:top w:val="none" w:sz="0" w:space="0" w:color="auto"/>
                <w:left w:val="none" w:sz="0" w:space="0" w:color="auto"/>
                <w:bottom w:val="none" w:sz="0" w:space="0" w:color="auto"/>
                <w:right w:val="none" w:sz="0" w:space="0" w:color="auto"/>
              </w:divBdr>
            </w:div>
            <w:div w:id="1539199462">
              <w:marLeft w:val="0"/>
              <w:marRight w:val="0"/>
              <w:marTop w:val="0"/>
              <w:marBottom w:val="0"/>
              <w:divBdr>
                <w:top w:val="none" w:sz="0" w:space="0" w:color="auto"/>
                <w:left w:val="none" w:sz="0" w:space="0" w:color="auto"/>
                <w:bottom w:val="none" w:sz="0" w:space="0" w:color="auto"/>
                <w:right w:val="none" w:sz="0" w:space="0" w:color="auto"/>
              </w:divBdr>
            </w:div>
            <w:div w:id="90243741">
              <w:marLeft w:val="0"/>
              <w:marRight w:val="0"/>
              <w:marTop w:val="0"/>
              <w:marBottom w:val="0"/>
              <w:divBdr>
                <w:top w:val="none" w:sz="0" w:space="0" w:color="auto"/>
                <w:left w:val="none" w:sz="0" w:space="0" w:color="auto"/>
                <w:bottom w:val="none" w:sz="0" w:space="0" w:color="auto"/>
                <w:right w:val="none" w:sz="0" w:space="0" w:color="auto"/>
              </w:divBdr>
            </w:div>
            <w:div w:id="976880922">
              <w:marLeft w:val="0"/>
              <w:marRight w:val="0"/>
              <w:marTop w:val="0"/>
              <w:marBottom w:val="0"/>
              <w:divBdr>
                <w:top w:val="none" w:sz="0" w:space="0" w:color="auto"/>
                <w:left w:val="none" w:sz="0" w:space="0" w:color="auto"/>
                <w:bottom w:val="none" w:sz="0" w:space="0" w:color="auto"/>
                <w:right w:val="none" w:sz="0" w:space="0" w:color="auto"/>
              </w:divBdr>
            </w:div>
            <w:div w:id="1149437665">
              <w:marLeft w:val="0"/>
              <w:marRight w:val="0"/>
              <w:marTop w:val="0"/>
              <w:marBottom w:val="0"/>
              <w:divBdr>
                <w:top w:val="none" w:sz="0" w:space="0" w:color="auto"/>
                <w:left w:val="none" w:sz="0" w:space="0" w:color="auto"/>
                <w:bottom w:val="none" w:sz="0" w:space="0" w:color="auto"/>
                <w:right w:val="none" w:sz="0" w:space="0" w:color="auto"/>
              </w:divBdr>
            </w:div>
            <w:div w:id="1562711516">
              <w:marLeft w:val="0"/>
              <w:marRight w:val="0"/>
              <w:marTop w:val="0"/>
              <w:marBottom w:val="0"/>
              <w:divBdr>
                <w:top w:val="none" w:sz="0" w:space="0" w:color="auto"/>
                <w:left w:val="none" w:sz="0" w:space="0" w:color="auto"/>
                <w:bottom w:val="none" w:sz="0" w:space="0" w:color="auto"/>
                <w:right w:val="none" w:sz="0" w:space="0" w:color="auto"/>
              </w:divBdr>
            </w:div>
            <w:div w:id="610598979">
              <w:marLeft w:val="0"/>
              <w:marRight w:val="0"/>
              <w:marTop w:val="0"/>
              <w:marBottom w:val="0"/>
              <w:divBdr>
                <w:top w:val="none" w:sz="0" w:space="0" w:color="auto"/>
                <w:left w:val="none" w:sz="0" w:space="0" w:color="auto"/>
                <w:bottom w:val="none" w:sz="0" w:space="0" w:color="auto"/>
                <w:right w:val="none" w:sz="0" w:space="0" w:color="auto"/>
              </w:divBdr>
            </w:div>
            <w:div w:id="330764606">
              <w:marLeft w:val="0"/>
              <w:marRight w:val="0"/>
              <w:marTop w:val="0"/>
              <w:marBottom w:val="0"/>
              <w:divBdr>
                <w:top w:val="none" w:sz="0" w:space="0" w:color="auto"/>
                <w:left w:val="none" w:sz="0" w:space="0" w:color="auto"/>
                <w:bottom w:val="none" w:sz="0" w:space="0" w:color="auto"/>
                <w:right w:val="none" w:sz="0" w:space="0" w:color="auto"/>
              </w:divBdr>
            </w:div>
            <w:div w:id="105732313">
              <w:marLeft w:val="0"/>
              <w:marRight w:val="0"/>
              <w:marTop w:val="0"/>
              <w:marBottom w:val="0"/>
              <w:divBdr>
                <w:top w:val="none" w:sz="0" w:space="0" w:color="auto"/>
                <w:left w:val="none" w:sz="0" w:space="0" w:color="auto"/>
                <w:bottom w:val="none" w:sz="0" w:space="0" w:color="auto"/>
                <w:right w:val="none" w:sz="0" w:space="0" w:color="auto"/>
              </w:divBdr>
            </w:div>
            <w:div w:id="374543103">
              <w:marLeft w:val="0"/>
              <w:marRight w:val="0"/>
              <w:marTop w:val="0"/>
              <w:marBottom w:val="0"/>
              <w:divBdr>
                <w:top w:val="none" w:sz="0" w:space="0" w:color="auto"/>
                <w:left w:val="none" w:sz="0" w:space="0" w:color="auto"/>
                <w:bottom w:val="none" w:sz="0" w:space="0" w:color="auto"/>
                <w:right w:val="none" w:sz="0" w:space="0" w:color="auto"/>
              </w:divBdr>
            </w:div>
            <w:div w:id="1136490819">
              <w:marLeft w:val="0"/>
              <w:marRight w:val="0"/>
              <w:marTop w:val="0"/>
              <w:marBottom w:val="0"/>
              <w:divBdr>
                <w:top w:val="none" w:sz="0" w:space="0" w:color="auto"/>
                <w:left w:val="none" w:sz="0" w:space="0" w:color="auto"/>
                <w:bottom w:val="none" w:sz="0" w:space="0" w:color="auto"/>
                <w:right w:val="none" w:sz="0" w:space="0" w:color="auto"/>
              </w:divBdr>
            </w:div>
            <w:div w:id="893738207">
              <w:marLeft w:val="0"/>
              <w:marRight w:val="0"/>
              <w:marTop w:val="0"/>
              <w:marBottom w:val="0"/>
              <w:divBdr>
                <w:top w:val="none" w:sz="0" w:space="0" w:color="auto"/>
                <w:left w:val="none" w:sz="0" w:space="0" w:color="auto"/>
                <w:bottom w:val="none" w:sz="0" w:space="0" w:color="auto"/>
                <w:right w:val="none" w:sz="0" w:space="0" w:color="auto"/>
              </w:divBdr>
            </w:div>
            <w:div w:id="2097676791">
              <w:marLeft w:val="0"/>
              <w:marRight w:val="0"/>
              <w:marTop w:val="0"/>
              <w:marBottom w:val="0"/>
              <w:divBdr>
                <w:top w:val="none" w:sz="0" w:space="0" w:color="auto"/>
                <w:left w:val="none" w:sz="0" w:space="0" w:color="auto"/>
                <w:bottom w:val="none" w:sz="0" w:space="0" w:color="auto"/>
                <w:right w:val="none" w:sz="0" w:space="0" w:color="auto"/>
              </w:divBdr>
            </w:div>
            <w:div w:id="1605841750">
              <w:marLeft w:val="0"/>
              <w:marRight w:val="0"/>
              <w:marTop w:val="0"/>
              <w:marBottom w:val="0"/>
              <w:divBdr>
                <w:top w:val="none" w:sz="0" w:space="0" w:color="auto"/>
                <w:left w:val="none" w:sz="0" w:space="0" w:color="auto"/>
                <w:bottom w:val="none" w:sz="0" w:space="0" w:color="auto"/>
                <w:right w:val="none" w:sz="0" w:space="0" w:color="auto"/>
              </w:divBdr>
            </w:div>
            <w:div w:id="284041547">
              <w:marLeft w:val="0"/>
              <w:marRight w:val="0"/>
              <w:marTop w:val="0"/>
              <w:marBottom w:val="0"/>
              <w:divBdr>
                <w:top w:val="none" w:sz="0" w:space="0" w:color="auto"/>
                <w:left w:val="none" w:sz="0" w:space="0" w:color="auto"/>
                <w:bottom w:val="none" w:sz="0" w:space="0" w:color="auto"/>
                <w:right w:val="none" w:sz="0" w:space="0" w:color="auto"/>
              </w:divBdr>
            </w:div>
            <w:div w:id="1410301395">
              <w:marLeft w:val="0"/>
              <w:marRight w:val="0"/>
              <w:marTop w:val="0"/>
              <w:marBottom w:val="0"/>
              <w:divBdr>
                <w:top w:val="none" w:sz="0" w:space="0" w:color="auto"/>
                <w:left w:val="none" w:sz="0" w:space="0" w:color="auto"/>
                <w:bottom w:val="none" w:sz="0" w:space="0" w:color="auto"/>
                <w:right w:val="none" w:sz="0" w:space="0" w:color="auto"/>
              </w:divBdr>
            </w:div>
            <w:div w:id="1044911617">
              <w:marLeft w:val="0"/>
              <w:marRight w:val="0"/>
              <w:marTop w:val="0"/>
              <w:marBottom w:val="0"/>
              <w:divBdr>
                <w:top w:val="none" w:sz="0" w:space="0" w:color="auto"/>
                <w:left w:val="none" w:sz="0" w:space="0" w:color="auto"/>
                <w:bottom w:val="none" w:sz="0" w:space="0" w:color="auto"/>
                <w:right w:val="none" w:sz="0" w:space="0" w:color="auto"/>
              </w:divBdr>
            </w:div>
            <w:div w:id="604462036">
              <w:marLeft w:val="0"/>
              <w:marRight w:val="0"/>
              <w:marTop w:val="0"/>
              <w:marBottom w:val="0"/>
              <w:divBdr>
                <w:top w:val="none" w:sz="0" w:space="0" w:color="auto"/>
                <w:left w:val="none" w:sz="0" w:space="0" w:color="auto"/>
                <w:bottom w:val="none" w:sz="0" w:space="0" w:color="auto"/>
                <w:right w:val="none" w:sz="0" w:space="0" w:color="auto"/>
              </w:divBdr>
            </w:div>
            <w:div w:id="1696535480">
              <w:marLeft w:val="0"/>
              <w:marRight w:val="0"/>
              <w:marTop w:val="0"/>
              <w:marBottom w:val="0"/>
              <w:divBdr>
                <w:top w:val="none" w:sz="0" w:space="0" w:color="auto"/>
                <w:left w:val="none" w:sz="0" w:space="0" w:color="auto"/>
                <w:bottom w:val="none" w:sz="0" w:space="0" w:color="auto"/>
                <w:right w:val="none" w:sz="0" w:space="0" w:color="auto"/>
              </w:divBdr>
            </w:div>
            <w:div w:id="237254332">
              <w:marLeft w:val="0"/>
              <w:marRight w:val="0"/>
              <w:marTop w:val="0"/>
              <w:marBottom w:val="0"/>
              <w:divBdr>
                <w:top w:val="none" w:sz="0" w:space="0" w:color="auto"/>
                <w:left w:val="none" w:sz="0" w:space="0" w:color="auto"/>
                <w:bottom w:val="none" w:sz="0" w:space="0" w:color="auto"/>
                <w:right w:val="none" w:sz="0" w:space="0" w:color="auto"/>
              </w:divBdr>
            </w:div>
            <w:div w:id="13893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8126">
      <w:bodyDiv w:val="1"/>
      <w:marLeft w:val="0"/>
      <w:marRight w:val="0"/>
      <w:marTop w:val="0"/>
      <w:marBottom w:val="0"/>
      <w:divBdr>
        <w:top w:val="none" w:sz="0" w:space="0" w:color="auto"/>
        <w:left w:val="none" w:sz="0" w:space="0" w:color="auto"/>
        <w:bottom w:val="none" w:sz="0" w:space="0" w:color="auto"/>
        <w:right w:val="none" w:sz="0" w:space="0" w:color="auto"/>
      </w:divBdr>
    </w:div>
    <w:div w:id="655495100">
      <w:bodyDiv w:val="1"/>
      <w:marLeft w:val="0"/>
      <w:marRight w:val="0"/>
      <w:marTop w:val="0"/>
      <w:marBottom w:val="0"/>
      <w:divBdr>
        <w:top w:val="none" w:sz="0" w:space="0" w:color="auto"/>
        <w:left w:val="none" w:sz="0" w:space="0" w:color="auto"/>
        <w:bottom w:val="none" w:sz="0" w:space="0" w:color="auto"/>
        <w:right w:val="none" w:sz="0" w:space="0" w:color="auto"/>
      </w:divBdr>
    </w:div>
    <w:div w:id="733622499">
      <w:bodyDiv w:val="1"/>
      <w:marLeft w:val="0"/>
      <w:marRight w:val="0"/>
      <w:marTop w:val="0"/>
      <w:marBottom w:val="0"/>
      <w:divBdr>
        <w:top w:val="none" w:sz="0" w:space="0" w:color="auto"/>
        <w:left w:val="none" w:sz="0" w:space="0" w:color="auto"/>
        <w:bottom w:val="none" w:sz="0" w:space="0" w:color="auto"/>
        <w:right w:val="none" w:sz="0" w:space="0" w:color="auto"/>
      </w:divBdr>
    </w:div>
    <w:div w:id="736435987">
      <w:bodyDiv w:val="1"/>
      <w:marLeft w:val="0"/>
      <w:marRight w:val="0"/>
      <w:marTop w:val="0"/>
      <w:marBottom w:val="0"/>
      <w:divBdr>
        <w:top w:val="none" w:sz="0" w:space="0" w:color="auto"/>
        <w:left w:val="none" w:sz="0" w:space="0" w:color="auto"/>
        <w:bottom w:val="none" w:sz="0" w:space="0" w:color="auto"/>
        <w:right w:val="none" w:sz="0" w:space="0" w:color="auto"/>
      </w:divBdr>
      <w:divsChild>
        <w:div w:id="1018971289">
          <w:marLeft w:val="0"/>
          <w:marRight w:val="0"/>
          <w:marTop w:val="0"/>
          <w:marBottom w:val="0"/>
          <w:divBdr>
            <w:top w:val="none" w:sz="0" w:space="0" w:color="auto"/>
            <w:left w:val="none" w:sz="0" w:space="0" w:color="auto"/>
            <w:bottom w:val="none" w:sz="0" w:space="0" w:color="auto"/>
            <w:right w:val="none" w:sz="0" w:space="0" w:color="auto"/>
          </w:divBdr>
          <w:divsChild>
            <w:div w:id="191188090">
              <w:marLeft w:val="0"/>
              <w:marRight w:val="0"/>
              <w:marTop w:val="0"/>
              <w:marBottom w:val="0"/>
              <w:divBdr>
                <w:top w:val="none" w:sz="0" w:space="0" w:color="auto"/>
                <w:left w:val="none" w:sz="0" w:space="0" w:color="auto"/>
                <w:bottom w:val="none" w:sz="0" w:space="0" w:color="auto"/>
                <w:right w:val="none" w:sz="0" w:space="0" w:color="auto"/>
              </w:divBdr>
            </w:div>
            <w:div w:id="204610223">
              <w:marLeft w:val="0"/>
              <w:marRight w:val="0"/>
              <w:marTop w:val="0"/>
              <w:marBottom w:val="0"/>
              <w:divBdr>
                <w:top w:val="none" w:sz="0" w:space="0" w:color="auto"/>
                <w:left w:val="none" w:sz="0" w:space="0" w:color="auto"/>
                <w:bottom w:val="none" w:sz="0" w:space="0" w:color="auto"/>
                <w:right w:val="none" w:sz="0" w:space="0" w:color="auto"/>
              </w:divBdr>
            </w:div>
            <w:div w:id="772673380">
              <w:marLeft w:val="0"/>
              <w:marRight w:val="0"/>
              <w:marTop w:val="0"/>
              <w:marBottom w:val="0"/>
              <w:divBdr>
                <w:top w:val="none" w:sz="0" w:space="0" w:color="auto"/>
                <w:left w:val="none" w:sz="0" w:space="0" w:color="auto"/>
                <w:bottom w:val="none" w:sz="0" w:space="0" w:color="auto"/>
                <w:right w:val="none" w:sz="0" w:space="0" w:color="auto"/>
              </w:divBdr>
            </w:div>
            <w:div w:id="220675164">
              <w:marLeft w:val="0"/>
              <w:marRight w:val="0"/>
              <w:marTop w:val="0"/>
              <w:marBottom w:val="0"/>
              <w:divBdr>
                <w:top w:val="none" w:sz="0" w:space="0" w:color="auto"/>
                <w:left w:val="none" w:sz="0" w:space="0" w:color="auto"/>
                <w:bottom w:val="none" w:sz="0" w:space="0" w:color="auto"/>
                <w:right w:val="none" w:sz="0" w:space="0" w:color="auto"/>
              </w:divBdr>
            </w:div>
            <w:div w:id="687754176">
              <w:marLeft w:val="0"/>
              <w:marRight w:val="0"/>
              <w:marTop w:val="0"/>
              <w:marBottom w:val="0"/>
              <w:divBdr>
                <w:top w:val="none" w:sz="0" w:space="0" w:color="auto"/>
                <w:left w:val="none" w:sz="0" w:space="0" w:color="auto"/>
                <w:bottom w:val="none" w:sz="0" w:space="0" w:color="auto"/>
                <w:right w:val="none" w:sz="0" w:space="0" w:color="auto"/>
              </w:divBdr>
            </w:div>
            <w:div w:id="482040447">
              <w:marLeft w:val="0"/>
              <w:marRight w:val="0"/>
              <w:marTop w:val="0"/>
              <w:marBottom w:val="0"/>
              <w:divBdr>
                <w:top w:val="none" w:sz="0" w:space="0" w:color="auto"/>
                <w:left w:val="none" w:sz="0" w:space="0" w:color="auto"/>
                <w:bottom w:val="none" w:sz="0" w:space="0" w:color="auto"/>
                <w:right w:val="none" w:sz="0" w:space="0" w:color="auto"/>
              </w:divBdr>
            </w:div>
            <w:div w:id="17587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5295">
      <w:bodyDiv w:val="1"/>
      <w:marLeft w:val="0"/>
      <w:marRight w:val="0"/>
      <w:marTop w:val="0"/>
      <w:marBottom w:val="0"/>
      <w:divBdr>
        <w:top w:val="none" w:sz="0" w:space="0" w:color="auto"/>
        <w:left w:val="none" w:sz="0" w:space="0" w:color="auto"/>
        <w:bottom w:val="none" w:sz="0" w:space="0" w:color="auto"/>
        <w:right w:val="none" w:sz="0" w:space="0" w:color="auto"/>
      </w:divBdr>
    </w:div>
    <w:div w:id="757871123">
      <w:bodyDiv w:val="1"/>
      <w:marLeft w:val="0"/>
      <w:marRight w:val="0"/>
      <w:marTop w:val="0"/>
      <w:marBottom w:val="0"/>
      <w:divBdr>
        <w:top w:val="none" w:sz="0" w:space="0" w:color="auto"/>
        <w:left w:val="none" w:sz="0" w:space="0" w:color="auto"/>
        <w:bottom w:val="none" w:sz="0" w:space="0" w:color="auto"/>
        <w:right w:val="none" w:sz="0" w:space="0" w:color="auto"/>
      </w:divBdr>
    </w:div>
    <w:div w:id="778598655">
      <w:bodyDiv w:val="1"/>
      <w:marLeft w:val="0"/>
      <w:marRight w:val="0"/>
      <w:marTop w:val="0"/>
      <w:marBottom w:val="0"/>
      <w:divBdr>
        <w:top w:val="none" w:sz="0" w:space="0" w:color="auto"/>
        <w:left w:val="none" w:sz="0" w:space="0" w:color="auto"/>
        <w:bottom w:val="none" w:sz="0" w:space="0" w:color="auto"/>
        <w:right w:val="none" w:sz="0" w:space="0" w:color="auto"/>
      </w:divBdr>
    </w:div>
    <w:div w:id="783580013">
      <w:bodyDiv w:val="1"/>
      <w:marLeft w:val="0"/>
      <w:marRight w:val="0"/>
      <w:marTop w:val="0"/>
      <w:marBottom w:val="0"/>
      <w:divBdr>
        <w:top w:val="none" w:sz="0" w:space="0" w:color="auto"/>
        <w:left w:val="none" w:sz="0" w:space="0" w:color="auto"/>
        <w:bottom w:val="none" w:sz="0" w:space="0" w:color="auto"/>
        <w:right w:val="none" w:sz="0" w:space="0" w:color="auto"/>
      </w:divBdr>
    </w:div>
    <w:div w:id="792358881">
      <w:bodyDiv w:val="1"/>
      <w:marLeft w:val="0"/>
      <w:marRight w:val="0"/>
      <w:marTop w:val="0"/>
      <w:marBottom w:val="0"/>
      <w:divBdr>
        <w:top w:val="none" w:sz="0" w:space="0" w:color="auto"/>
        <w:left w:val="none" w:sz="0" w:space="0" w:color="auto"/>
        <w:bottom w:val="none" w:sz="0" w:space="0" w:color="auto"/>
        <w:right w:val="none" w:sz="0" w:space="0" w:color="auto"/>
      </w:divBdr>
    </w:div>
    <w:div w:id="819922901">
      <w:bodyDiv w:val="1"/>
      <w:marLeft w:val="0"/>
      <w:marRight w:val="0"/>
      <w:marTop w:val="0"/>
      <w:marBottom w:val="0"/>
      <w:divBdr>
        <w:top w:val="none" w:sz="0" w:space="0" w:color="auto"/>
        <w:left w:val="none" w:sz="0" w:space="0" w:color="auto"/>
        <w:bottom w:val="none" w:sz="0" w:space="0" w:color="auto"/>
        <w:right w:val="none" w:sz="0" w:space="0" w:color="auto"/>
      </w:divBdr>
      <w:divsChild>
        <w:div w:id="437064807">
          <w:marLeft w:val="0"/>
          <w:marRight w:val="0"/>
          <w:marTop w:val="0"/>
          <w:marBottom w:val="0"/>
          <w:divBdr>
            <w:top w:val="none" w:sz="0" w:space="0" w:color="auto"/>
            <w:left w:val="none" w:sz="0" w:space="0" w:color="auto"/>
            <w:bottom w:val="none" w:sz="0" w:space="0" w:color="auto"/>
            <w:right w:val="none" w:sz="0" w:space="0" w:color="auto"/>
          </w:divBdr>
          <w:divsChild>
            <w:div w:id="2104719124">
              <w:marLeft w:val="0"/>
              <w:marRight w:val="0"/>
              <w:marTop w:val="0"/>
              <w:marBottom w:val="0"/>
              <w:divBdr>
                <w:top w:val="none" w:sz="0" w:space="0" w:color="auto"/>
                <w:left w:val="none" w:sz="0" w:space="0" w:color="auto"/>
                <w:bottom w:val="none" w:sz="0" w:space="0" w:color="auto"/>
                <w:right w:val="none" w:sz="0" w:space="0" w:color="auto"/>
              </w:divBdr>
            </w:div>
            <w:div w:id="15792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39716">
      <w:bodyDiv w:val="1"/>
      <w:marLeft w:val="0"/>
      <w:marRight w:val="0"/>
      <w:marTop w:val="0"/>
      <w:marBottom w:val="0"/>
      <w:divBdr>
        <w:top w:val="none" w:sz="0" w:space="0" w:color="auto"/>
        <w:left w:val="none" w:sz="0" w:space="0" w:color="auto"/>
        <w:bottom w:val="none" w:sz="0" w:space="0" w:color="auto"/>
        <w:right w:val="none" w:sz="0" w:space="0" w:color="auto"/>
      </w:divBdr>
    </w:div>
    <w:div w:id="822968160">
      <w:bodyDiv w:val="1"/>
      <w:marLeft w:val="0"/>
      <w:marRight w:val="0"/>
      <w:marTop w:val="0"/>
      <w:marBottom w:val="0"/>
      <w:divBdr>
        <w:top w:val="none" w:sz="0" w:space="0" w:color="auto"/>
        <w:left w:val="none" w:sz="0" w:space="0" w:color="auto"/>
        <w:bottom w:val="none" w:sz="0" w:space="0" w:color="auto"/>
        <w:right w:val="none" w:sz="0" w:space="0" w:color="auto"/>
      </w:divBdr>
      <w:divsChild>
        <w:div w:id="941497460">
          <w:marLeft w:val="0"/>
          <w:marRight w:val="0"/>
          <w:marTop w:val="0"/>
          <w:marBottom w:val="0"/>
          <w:divBdr>
            <w:top w:val="none" w:sz="0" w:space="0" w:color="auto"/>
            <w:left w:val="none" w:sz="0" w:space="0" w:color="auto"/>
            <w:bottom w:val="none" w:sz="0" w:space="0" w:color="auto"/>
            <w:right w:val="none" w:sz="0" w:space="0" w:color="auto"/>
          </w:divBdr>
          <w:divsChild>
            <w:div w:id="565336032">
              <w:marLeft w:val="0"/>
              <w:marRight w:val="0"/>
              <w:marTop w:val="0"/>
              <w:marBottom w:val="0"/>
              <w:divBdr>
                <w:top w:val="none" w:sz="0" w:space="0" w:color="auto"/>
                <w:left w:val="none" w:sz="0" w:space="0" w:color="auto"/>
                <w:bottom w:val="none" w:sz="0" w:space="0" w:color="auto"/>
                <w:right w:val="none" w:sz="0" w:space="0" w:color="auto"/>
              </w:divBdr>
            </w:div>
            <w:div w:id="1635259455">
              <w:marLeft w:val="0"/>
              <w:marRight w:val="0"/>
              <w:marTop w:val="0"/>
              <w:marBottom w:val="0"/>
              <w:divBdr>
                <w:top w:val="none" w:sz="0" w:space="0" w:color="auto"/>
                <w:left w:val="none" w:sz="0" w:space="0" w:color="auto"/>
                <w:bottom w:val="none" w:sz="0" w:space="0" w:color="auto"/>
                <w:right w:val="none" w:sz="0" w:space="0" w:color="auto"/>
              </w:divBdr>
            </w:div>
            <w:div w:id="936062820">
              <w:marLeft w:val="0"/>
              <w:marRight w:val="0"/>
              <w:marTop w:val="0"/>
              <w:marBottom w:val="0"/>
              <w:divBdr>
                <w:top w:val="none" w:sz="0" w:space="0" w:color="auto"/>
                <w:left w:val="none" w:sz="0" w:space="0" w:color="auto"/>
                <w:bottom w:val="none" w:sz="0" w:space="0" w:color="auto"/>
                <w:right w:val="none" w:sz="0" w:space="0" w:color="auto"/>
              </w:divBdr>
            </w:div>
            <w:div w:id="430198549">
              <w:marLeft w:val="0"/>
              <w:marRight w:val="0"/>
              <w:marTop w:val="0"/>
              <w:marBottom w:val="0"/>
              <w:divBdr>
                <w:top w:val="none" w:sz="0" w:space="0" w:color="auto"/>
                <w:left w:val="none" w:sz="0" w:space="0" w:color="auto"/>
                <w:bottom w:val="none" w:sz="0" w:space="0" w:color="auto"/>
                <w:right w:val="none" w:sz="0" w:space="0" w:color="auto"/>
              </w:divBdr>
            </w:div>
            <w:div w:id="26570116">
              <w:marLeft w:val="0"/>
              <w:marRight w:val="0"/>
              <w:marTop w:val="0"/>
              <w:marBottom w:val="0"/>
              <w:divBdr>
                <w:top w:val="none" w:sz="0" w:space="0" w:color="auto"/>
                <w:left w:val="none" w:sz="0" w:space="0" w:color="auto"/>
                <w:bottom w:val="none" w:sz="0" w:space="0" w:color="auto"/>
                <w:right w:val="none" w:sz="0" w:space="0" w:color="auto"/>
              </w:divBdr>
            </w:div>
            <w:div w:id="203714312">
              <w:marLeft w:val="0"/>
              <w:marRight w:val="0"/>
              <w:marTop w:val="0"/>
              <w:marBottom w:val="0"/>
              <w:divBdr>
                <w:top w:val="none" w:sz="0" w:space="0" w:color="auto"/>
                <w:left w:val="none" w:sz="0" w:space="0" w:color="auto"/>
                <w:bottom w:val="none" w:sz="0" w:space="0" w:color="auto"/>
                <w:right w:val="none" w:sz="0" w:space="0" w:color="auto"/>
              </w:divBdr>
            </w:div>
            <w:div w:id="93633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1788">
      <w:bodyDiv w:val="1"/>
      <w:marLeft w:val="0"/>
      <w:marRight w:val="0"/>
      <w:marTop w:val="0"/>
      <w:marBottom w:val="0"/>
      <w:divBdr>
        <w:top w:val="none" w:sz="0" w:space="0" w:color="auto"/>
        <w:left w:val="none" w:sz="0" w:space="0" w:color="auto"/>
        <w:bottom w:val="none" w:sz="0" w:space="0" w:color="auto"/>
        <w:right w:val="none" w:sz="0" w:space="0" w:color="auto"/>
      </w:divBdr>
      <w:divsChild>
        <w:div w:id="689137702">
          <w:marLeft w:val="0"/>
          <w:marRight w:val="0"/>
          <w:marTop w:val="0"/>
          <w:marBottom w:val="0"/>
          <w:divBdr>
            <w:top w:val="none" w:sz="0" w:space="0" w:color="auto"/>
            <w:left w:val="none" w:sz="0" w:space="0" w:color="auto"/>
            <w:bottom w:val="none" w:sz="0" w:space="0" w:color="auto"/>
            <w:right w:val="none" w:sz="0" w:space="0" w:color="auto"/>
          </w:divBdr>
          <w:divsChild>
            <w:div w:id="2095589502">
              <w:marLeft w:val="0"/>
              <w:marRight w:val="0"/>
              <w:marTop w:val="0"/>
              <w:marBottom w:val="0"/>
              <w:divBdr>
                <w:top w:val="none" w:sz="0" w:space="0" w:color="auto"/>
                <w:left w:val="none" w:sz="0" w:space="0" w:color="auto"/>
                <w:bottom w:val="none" w:sz="0" w:space="0" w:color="auto"/>
                <w:right w:val="none" w:sz="0" w:space="0" w:color="auto"/>
              </w:divBdr>
            </w:div>
            <w:div w:id="196235539">
              <w:marLeft w:val="0"/>
              <w:marRight w:val="0"/>
              <w:marTop w:val="0"/>
              <w:marBottom w:val="0"/>
              <w:divBdr>
                <w:top w:val="none" w:sz="0" w:space="0" w:color="auto"/>
                <w:left w:val="none" w:sz="0" w:space="0" w:color="auto"/>
                <w:bottom w:val="none" w:sz="0" w:space="0" w:color="auto"/>
                <w:right w:val="none" w:sz="0" w:space="0" w:color="auto"/>
              </w:divBdr>
            </w:div>
            <w:div w:id="1704406456">
              <w:marLeft w:val="0"/>
              <w:marRight w:val="0"/>
              <w:marTop w:val="0"/>
              <w:marBottom w:val="0"/>
              <w:divBdr>
                <w:top w:val="none" w:sz="0" w:space="0" w:color="auto"/>
                <w:left w:val="none" w:sz="0" w:space="0" w:color="auto"/>
                <w:bottom w:val="none" w:sz="0" w:space="0" w:color="auto"/>
                <w:right w:val="none" w:sz="0" w:space="0" w:color="auto"/>
              </w:divBdr>
            </w:div>
            <w:div w:id="2063870171">
              <w:marLeft w:val="0"/>
              <w:marRight w:val="0"/>
              <w:marTop w:val="0"/>
              <w:marBottom w:val="0"/>
              <w:divBdr>
                <w:top w:val="none" w:sz="0" w:space="0" w:color="auto"/>
                <w:left w:val="none" w:sz="0" w:space="0" w:color="auto"/>
                <w:bottom w:val="none" w:sz="0" w:space="0" w:color="auto"/>
                <w:right w:val="none" w:sz="0" w:space="0" w:color="auto"/>
              </w:divBdr>
            </w:div>
            <w:div w:id="1791892692">
              <w:marLeft w:val="0"/>
              <w:marRight w:val="0"/>
              <w:marTop w:val="0"/>
              <w:marBottom w:val="0"/>
              <w:divBdr>
                <w:top w:val="none" w:sz="0" w:space="0" w:color="auto"/>
                <w:left w:val="none" w:sz="0" w:space="0" w:color="auto"/>
                <w:bottom w:val="none" w:sz="0" w:space="0" w:color="auto"/>
                <w:right w:val="none" w:sz="0" w:space="0" w:color="auto"/>
              </w:divBdr>
            </w:div>
            <w:div w:id="1950307833">
              <w:marLeft w:val="0"/>
              <w:marRight w:val="0"/>
              <w:marTop w:val="0"/>
              <w:marBottom w:val="0"/>
              <w:divBdr>
                <w:top w:val="none" w:sz="0" w:space="0" w:color="auto"/>
                <w:left w:val="none" w:sz="0" w:space="0" w:color="auto"/>
                <w:bottom w:val="none" w:sz="0" w:space="0" w:color="auto"/>
                <w:right w:val="none" w:sz="0" w:space="0" w:color="auto"/>
              </w:divBdr>
            </w:div>
            <w:div w:id="1618902116">
              <w:marLeft w:val="0"/>
              <w:marRight w:val="0"/>
              <w:marTop w:val="0"/>
              <w:marBottom w:val="0"/>
              <w:divBdr>
                <w:top w:val="none" w:sz="0" w:space="0" w:color="auto"/>
                <w:left w:val="none" w:sz="0" w:space="0" w:color="auto"/>
                <w:bottom w:val="none" w:sz="0" w:space="0" w:color="auto"/>
                <w:right w:val="none" w:sz="0" w:space="0" w:color="auto"/>
              </w:divBdr>
            </w:div>
            <w:div w:id="593974130">
              <w:marLeft w:val="0"/>
              <w:marRight w:val="0"/>
              <w:marTop w:val="0"/>
              <w:marBottom w:val="0"/>
              <w:divBdr>
                <w:top w:val="none" w:sz="0" w:space="0" w:color="auto"/>
                <w:left w:val="none" w:sz="0" w:space="0" w:color="auto"/>
                <w:bottom w:val="none" w:sz="0" w:space="0" w:color="auto"/>
                <w:right w:val="none" w:sz="0" w:space="0" w:color="auto"/>
              </w:divBdr>
            </w:div>
            <w:div w:id="1595017665">
              <w:marLeft w:val="0"/>
              <w:marRight w:val="0"/>
              <w:marTop w:val="0"/>
              <w:marBottom w:val="0"/>
              <w:divBdr>
                <w:top w:val="none" w:sz="0" w:space="0" w:color="auto"/>
                <w:left w:val="none" w:sz="0" w:space="0" w:color="auto"/>
                <w:bottom w:val="none" w:sz="0" w:space="0" w:color="auto"/>
                <w:right w:val="none" w:sz="0" w:space="0" w:color="auto"/>
              </w:divBdr>
            </w:div>
            <w:div w:id="8937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5753">
      <w:bodyDiv w:val="1"/>
      <w:marLeft w:val="0"/>
      <w:marRight w:val="0"/>
      <w:marTop w:val="0"/>
      <w:marBottom w:val="0"/>
      <w:divBdr>
        <w:top w:val="none" w:sz="0" w:space="0" w:color="auto"/>
        <w:left w:val="none" w:sz="0" w:space="0" w:color="auto"/>
        <w:bottom w:val="none" w:sz="0" w:space="0" w:color="auto"/>
        <w:right w:val="none" w:sz="0" w:space="0" w:color="auto"/>
      </w:divBdr>
      <w:divsChild>
        <w:div w:id="2129815040">
          <w:marLeft w:val="0"/>
          <w:marRight w:val="0"/>
          <w:marTop w:val="0"/>
          <w:marBottom w:val="0"/>
          <w:divBdr>
            <w:top w:val="none" w:sz="0" w:space="0" w:color="auto"/>
            <w:left w:val="none" w:sz="0" w:space="0" w:color="auto"/>
            <w:bottom w:val="none" w:sz="0" w:space="0" w:color="auto"/>
            <w:right w:val="none" w:sz="0" w:space="0" w:color="auto"/>
          </w:divBdr>
          <w:divsChild>
            <w:div w:id="1513686255">
              <w:marLeft w:val="0"/>
              <w:marRight w:val="0"/>
              <w:marTop w:val="0"/>
              <w:marBottom w:val="0"/>
              <w:divBdr>
                <w:top w:val="none" w:sz="0" w:space="0" w:color="auto"/>
                <w:left w:val="none" w:sz="0" w:space="0" w:color="auto"/>
                <w:bottom w:val="none" w:sz="0" w:space="0" w:color="auto"/>
                <w:right w:val="none" w:sz="0" w:space="0" w:color="auto"/>
              </w:divBdr>
            </w:div>
            <w:div w:id="1579748962">
              <w:marLeft w:val="0"/>
              <w:marRight w:val="0"/>
              <w:marTop w:val="0"/>
              <w:marBottom w:val="0"/>
              <w:divBdr>
                <w:top w:val="none" w:sz="0" w:space="0" w:color="auto"/>
                <w:left w:val="none" w:sz="0" w:space="0" w:color="auto"/>
                <w:bottom w:val="none" w:sz="0" w:space="0" w:color="auto"/>
                <w:right w:val="none" w:sz="0" w:space="0" w:color="auto"/>
              </w:divBdr>
            </w:div>
            <w:div w:id="13837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2333">
      <w:bodyDiv w:val="1"/>
      <w:marLeft w:val="0"/>
      <w:marRight w:val="0"/>
      <w:marTop w:val="0"/>
      <w:marBottom w:val="0"/>
      <w:divBdr>
        <w:top w:val="none" w:sz="0" w:space="0" w:color="auto"/>
        <w:left w:val="none" w:sz="0" w:space="0" w:color="auto"/>
        <w:bottom w:val="none" w:sz="0" w:space="0" w:color="auto"/>
        <w:right w:val="none" w:sz="0" w:space="0" w:color="auto"/>
      </w:divBdr>
    </w:div>
    <w:div w:id="903102261">
      <w:bodyDiv w:val="1"/>
      <w:marLeft w:val="0"/>
      <w:marRight w:val="0"/>
      <w:marTop w:val="0"/>
      <w:marBottom w:val="0"/>
      <w:divBdr>
        <w:top w:val="none" w:sz="0" w:space="0" w:color="auto"/>
        <w:left w:val="none" w:sz="0" w:space="0" w:color="auto"/>
        <w:bottom w:val="none" w:sz="0" w:space="0" w:color="auto"/>
        <w:right w:val="none" w:sz="0" w:space="0" w:color="auto"/>
      </w:divBdr>
    </w:div>
    <w:div w:id="935133584">
      <w:bodyDiv w:val="1"/>
      <w:marLeft w:val="0"/>
      <w:marRight w:val="0"/>
      <w:marTop w:val="0"/>
      <w:marBottom w:val="0"/>
      <w:divBdr>
        <w:top w:val="none" w:sz="0" w:space="0" w:color="auto"/>
        <w:left w:val="none" w:sz="0" w:space="0" w:color="auto"/>
        <w:bottom w:val="none" w:sz="0" w:space="0" w:color="auto"/>
        <w:right w:val="none" w:sz="0" w:space="0" w:color="auto"/>
      </w:divBdr>
    </w:div>
    <w:div w:id="950166117">
      <w:bodyDiv w:val="1"/>
      <w:marLeft w:val="0"/>
      <w:marRight w:val="0"/>
      <w:marTop w:val="0"/>
      <w:marBottom w:val="0"/>
      <w:divBdr>
        <w:top w:val="none" w:sz="0" w:space="0" w:color="auto"/>
        <w:left w:val="none" w:sz="0" w:space="0" w:color="auto"/>
        <w:bottom w:val="none" w:sz="0" w:space="0" w:color="auto"/>
        <w:right w:val="none" w:sz="0" w:space="0" w:color="auto"/>
      </w:divBdr>
    </w:div>
    <w:div w:id="971865978">
      <w:bodyDiv w:val="1"/>
      <w:marLeft w:val="0"/>
      <w:marRight w:val="0"/>
      <w:marTop w:val="0"/>
      <w:marBottom w:val="0"/>
      <w:divBdr>
        <w:top w:val="none" w:sz="0" w:space="0" w:color="auto"/>
        <w:left w:val="none" w:sz="0" w:space="0" w:color="auto"/>
        <w:bottom w:val="none" w:sz="0" w:space="0" w:color="auto"/>
        <w:right w:val="none" w:sz="0" w:space="0" w:color="auto"/>
      </w:divBdr>
      <w:divsChild>
        <w:div w:id="1718621400">
          <w:marLeft w:val="0"/>
          <w:marRight w:val="0"/>
          <w:marTop w:val="0"/>
          <w:marBottom w:val="0"/>
          <w:divBdr>
            <w:top w:val="none" w:sz="0" w:space="0" w:color="auto"/>
            <w:left w:val="none" w:sz="0" w:space="0" w:color="auto"/>
            <w:bottom w:val="none" w:sz="0" w:space="0" w:color="auto"/>
            <w:right w:val="none" w:sz="0" w:space="0" w:color="auto"/>
          </w:divBdr>
          <w:divsChild>
            <w:div w:id="1182431337">
              <w:marLeft w:val="0"/>
              <w:marRight w:val="0"/>
              <w:marTop w:val="0"/>
              <w:marBottom w:val="0"/>
              <w:divBdr>
                <w:top w:val="none" w:sz="0" w:space="0" w:color="auto"/>
                <w:left w:val="none" w:sz="0" w:space="0" w:color="auto"/>
                <w:bottom w:val="none" w:sz="0" w:space="0" w:color="auto"/>
                <w:right w:val="none" w:sz="0" w:space="0" w:color="auto"/>
              </w:divBdr>
            </w:div>
            <w:div w:id="1944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8161">
      <w:bodyDiv w:val="1"/>
      <w:marLeft w:val="0"/>
      <w:marRight w:val="0"/>
      <w:marTop w:val="0"/>
      <w:marBottom w:val="0"/>
      <w:divBdr>
        <w:top w:val="none" w:sz="0" w:space="0" w:color="auto"/>
        <w:left w:val="none" w:sz="0" w:space="0" w:color="auto"/>
        <w:bottom w:val="none" w:sz="0" w:space="0" w:color="auto"/>
        <w:right w:val="none" w:sz="0" w:space="0" w:color="auto"/>
      </w:divBdr>
      <w:divsChild>
        <w:div w:id="1140686448">
          <w:marLeft w:val="0"/>
          <w:marRight w:val="0"/>
          <w:marTop w:val="0"/>
          <w:marBottom w:val="0"/>
          <w:divBdr>
            <w:top w:val="none" w:sz="0" w:space="0" w:color="auto"/>
            <w:left w:val="none" w:sz="0" w:space="0" w:color="auto"/>
            <w:bottom w:val="none" w:sz="0" w:space="0" w:color="auto"/>
            <w:right w:val="none" w:sz="0" w:space="0" w:color="auto"/>
          </w:divBdr>
          <w:divsChild>
            <w:div w:id="472213021">
              <w:marLeft w:val="0"/>
              <w:marRight w:val="0"/>
              <w:marTop w:val="0"/>
              <w:marBottom w:val="0"/>
              <w:divBdr>
                <w:top w:val="none" w:sz="0" w:space="0" w:color="auto"/>
                <w:left w:val="none" w:sz="0" w:space="0" w:color="auto"/>
                <w:bottom w:val="none" w:sz="0" w:space="0" w:color="auto"/>
                <w:right w:val="none" w:sz="0" w:space="0" w:color="auto"/>
              </w:divBdr>
            </w:div>
            <w:div w:id="206111409">
              <w:marLeft w:val="0"/>
              <w:marRight w:val="0"/>
              <w:marTop w:val="0"/>
              <w:marBottom w:val="0"/>
              <w:divBdr>
                <w:top w:val="none" w:sz="0" w:space="0" w:color="auto"/>
                <w:left w:val="none" w:sz="0" w:space="0" w:color="auto"/>
                <w:bottom w:val="none" w:sz="0" w:space="0" w:color="auto"/>
                <w:right w:val="none" w:sz="0" w:space="0" w:color="auto"/>
              </w:divBdr>
            </w:div>
            <w:div w:id="1382291521">
              <w:marLeft w:val="0"/>
              <w:marRight w:val="0"/>
              <w:marTop w:val="0"/>
              <w:marBottom w:val="0"/>
              <w:divBdr>
                <w:top w:val="none" w:sz="0" w:space="0" w:color="auto"/>
                <w:left w:val="none" w:sz="0" w:space="0" w:color="auto"/>
                <w:bottom w:val="none" w:sz="0" w:space="0" w:color="auto"/>
                <w:right w:val="none" w:sz="0" w:space="0" w:color="auto"/>
              </w:divBdr>
            </w:div>
            <w:div w:id="1913656074">
              <w:marLeft w:val="0"/>
              <w:marRight w:val="0"/>
              <w:marTop w:val="0"/>
              <w:marBottom w:val="0"/>
              <w:divBdr>
                <w:top w:val="none" w:sz="0" w:space="0" w:color="auto"/>
                <w:left w:val="none" w:sz="0" w:space="0" w:color="auto"/>
                <w:bottom w:val="none" w:sz="0" w:space="0" w:color="auto"/>
                <w:right w:val="none" w:sz="0" w:space="0" w:color="auto"/>
              </w:divBdr>
            </w:div>
            <w:div w:id="1694727953">
              <w:marLeft w:val="0"/>
              <w:marRight w:val="0"/>
              <w:marTop w:val="0"/>
              <w:marBottom w:val="0"/>
              <w:divBdr>
                <w:top w:val="none" w:sz="0" w:space="0" w:color="auto"/>
                <w:left w:val="none" w:sz="0" w:space="0" w:color="auto"/>
                <w:bottom w:val="none" w:sz="0" w:space="0" w:color="auto"/>
                <w:right w:val="none" w:sz="0" w:space="0" w:color="auto"/>
              </w:divBdr>
            </w:div>
            <w:div w:id="1272586770">
              <w:marLeft w:val="0"/>
              <w:marRight w:val="0"/>
              <w:marTop w:val="0"/>
              <w:marBottom w:val="0"/>
              <w:divBdr>
                <w:top w:val="none" w:sz="0" w:space="0" w:color="auto"/>
                <w:left w:val="none" w:sz="0" w:space="0" w:color="auto"/>
                <w:bottom w:val="none" w:sz="0" w:space="0" w:color="auto"/>
                <w:right w:val="none" w:sz="0" w:space="0" w:color="auto"/>
              </w:divBdr>
            </w:div>
            <w:div w:id="376054410">
              <w:marLeft w:val="0"/>
              <w:marRight w:val="0"/>
              <w:marTop w:val="0"/>
              <w:marBottom w:val="0"/>
              <w:divBdr>
                <w:top w:val="none" w:sz="0" w:space="0" w:color="auto"/>
                <w:left w:val="none" w:sz="0" w:space="0" w:color="auto"/>
                <w:bottom w:val="none" w:sz="0" w:space="0" w:color="auto"/>
                <w:right w:val="none" w:sz="0" w:space="0" w:color="auto"/>
              </w:divBdr>
            </w:div>
            <w:div w:id="227034118">
              <w:marLeft w:val="0"/>
              <w:marRight w:val="0"/>
              <w:marTop w:val="0"/>
              <w:marBottom w:val="0"/>
              <w:divBdr>
                <w:top w:val="none" w:sz="0" w:space="0" w:color="auto"/>
                <w:left w:val="none" w:sz="0" w:space="0" w:color="auto"/>
                <w:bottom w:val="none" w:sz="0" w:space="0" w:color="auto"/>
                <w:right w:val="none" w:sz="0" w:space="0" w:color="auto"/>
              </w:divBdr>
            </w:div>
            <w:div w:id="1069694142">
              <w:marLeft w:val="0"/>
              <w:marRight w:val="0"/>
              <w:marTop w:val="0"/>
              <w:marBottom w:val="0"/>
              <w:divBdr>
                <w:top w:val="none" w:sz="0" w:space="0" w:color="auto"/>
                <w:left w:val="none" w:sz="0" w:space="0" w:color="auto"/>
                <w:bottom w:val="none" w:sz="0" w:space="0" w:color="auto"/>
                <w:right w:val="none" w:sz="0" w:space="0" w:color="auto"/>
              </w:divBdr>
            </w:div>
            <w:div w:id="1574003453">
              <w:marLeft w:val="0"/>
              <w:marRight w:val="0"/>
              <w:marTop w:val="0"/>
              <w:marBottom w:val="0"/>
              <w:divBdr>
                <w:top w:val="none" w:sz="0" w:space="0" w:color="auto"/>
                <w:left w:val="none" w:sz="0" w:space="0" w:color="auto"/>
                <w:bottom w:val="none" w:sz="0" w:space="0" w:color="auto"/>
                <w:right w:val="none" w:sz="0" w:space="0" w:color="auto"/>
              </w:divBdr>
            </w:div>
            <w:div w:id="415176893">
              <w:marLeft w:val="0"/>
              <w:marRight w:val="0"/>
              <w:marTop w:val="0"/>
              <w:marBottom w:val="0"/>
              <w:divBdr>
                <w:top w:val="none" w:sz="0" w:space="0" w:color="auto"/>
                <w:left w:val="none" w:sz="0" w:space="0" w:color="auto"/>
                <w:bottom w:val="none" w:sz="0" w:space="0" w:color="auto"/>
                <w:right w:val="none" w:sz="0" w:space="0" w:color="auto"/>
              </w:divBdr>
            </w:div>
            <w:div w:id="197132852">
              <w:marLeft w:val="0"/>
              <w:marRight w:val="0"/>
              <w:marTop w:val="0"/>
              <w:marBottom w:val="0"/>
              <w:divBdr>
                <w:top w:val="none" w:sz="0" w:space="0" w:color="auto"/>
                <w:left w:val="none" w:sz="0" w:space="0" w:color="auto"/>
                <w:bottom w:val="none" w:sz="0" w:space="0" w:color="auto"/>
                <w:right w:val="none" w:sz="0" w:space="0" w:color="auto"/>
              </w:divBdr>
            </w:div>
            <w:div w:id="2139491206">
              <w:marLeft w:val="0"/>
              <w:marRight w:val="0"/>
              <w:marTop w:val="0"/>
              <w:marBottom w:val="0"/>
              <w:divBdr>
                <w:top w:val="none" w:sz="0" w:space="0" w:color="auto"/>
                <w:left w:val="none" w:sz="0" w:space="0" w:color="auto"/>
                <w:bottom w:val="none" w:sz="0" w:space="0" w:color="auto"/>
                <w:right w:val="none" w:sz="0" w:space="0" w:color="auto"/>
              </w:divBdr>
            </w:div>
            <w:div w:id="763301848">
              <w:marLeft w:val="0"/>
              <w:marRight w:val="0"/>
              <w:marTop w:val="0"/>
              <w:marBottom w:val="0"/>
              <w:divBdr>
                <w:top w:val="none" w:sz="0" w:space="0" w:color="auto"/>
                <w:left w:val="none" w:sz="0" w:space="0" w:color="auto"/>
                <w:bottom w:val="none" w:sz="0" w:space="0" w:color="auto"/>
                <w:right w:val="none" w:sz="0" w:space="0" w:color="auto"/>
              </w:divBdr>
            </w:div>
            <w:div w:id="1430006976">
              <w:marLeft w:val="0"/>
              <w:marRight w:val="0"/>
              <w:marTop w:val="0"/>
              <w:marBottom w:val="0"/>
              <w:divBdr>
                <w:top w:val="none" w:sz="0" w:space="0" w:color="auto"/>
                <w:left w:val="none" w:sz="0" w:space="0" w:color="auto"/>
                <w:bottom w:val="none" w:sz="0" w:space="0" w:color="auto"/>
                <w:right w:val="none" w:sz="0" w:space="0" w:color="auto"/>
              </w:divBdr>
            </w:div>
            <w:div w:id="1544555662">
              <w:marLeft w:val="0"/>
              <w:marRight w:val="0"/>
              <w:marTop w:val="0"/>
              <w:marBottom w:val="0"/>
              <w:divBdr>
                <w:top w:val="none" w:sz="0" w:space="0" w:color="auto"/>
                <w:left w:val="none" w:sz="0" w:space="0" w:color="auto"/>
                <w:bottom w:val="none" w:sz="0" w:space="0" w:color="auto"/>
                <w:right w:val="none" w:sz="0" w:space="0" w:color="auto"/>
              </w:divBdr>
            </w:div>
            <w:div w:id="503976478">
              <w:marLeft w:val="0"/>
              <w:marRight w:val="0"/>
              <w:marTop w:val="0"/>
              <w:marBottom w:val="0"/>
              <w:divBdr>
                <w:top w:val="none" w:sz="0" w:space="0" w:color="auto"/>
                <w:left w:val="none" w:sz="0" w:space="0" w:color="auto"/>
                <w:bottom w:val="none" w:sz="0" w:space="0" w:color="auto"/>
                <w:right w:val="none" w:sz="0" w:space="0" w:color="auto"/>
              </w:divBdr>
            </w:div>
            <w:div w:id="44828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9777">
      <w:bodyDiv w:val="1"/>
      <w:marLeft w:val="0"/>
      <w:marRight w:val="0"/>
      <w:marTop w:val="0"/>
      <w:marBottom w:val="0"/>
      <w:divBdr>
        <w:top w:val="none" w:sz="0" w:space="0" w:color="auto"/>
        <w:left w:val="none" w:sz="0" w:space="0" w:color="auto"/>
        <w:bottom w:val="none" w:sz="0" w:space="0" w:color="auto"/>
        <w:right w:val="none" w:sz="0" w:space="0" w:color="auto"/>
      </w:divBdr>
    </w:div>
    <w:div w:id="1034312763">
      <w:bodyDiv w:val="1"/>
      <w:marLeft w:val="0"/>
      <w:marRight w:val="0"/>
      <w:marTop w:val="0"/>
      <w:marBottom w:val="0"/>
      <w:divBdr>
        <w:top w:val="none" w:sz="0" w:space="0" w:color="auto"/>
        <w:left w:val="none" w:sz="0" w:space="0" w:color="auto"/>
        <w:bottom w:val="none" w:sz="0" w:space="0" w:color="auto"/>
        <w:right w:val="none" w:sz="0" w:space="0" w:color="auto"/>
      </w:divBdr>
    </w:div>
    <w:div w:id="1039667064">
      <w:bodyDiv w:val="1"/>
      <w:marLeft w:val="0"/>
      <w:marRight w:val="0"/>
      <w:marTop w:val="0"/>
      <w:marBottom w:val="0"/>
      <w:divBdr>
        <w:top w:val="none" w:sz="0" w:space="0" w:color="auto"/>
        <w:left w:val="none" w:sz="0" w:space="0" w:color="auto"/>
        <w:bottom w:val="none" w:sz="0" w:space="0" w:color="auto"/>
        <w:right w:val="none" w:sz="0" w:space="0" w:color="auto"/>
      </w:divBdr>
    </w:div>
    <w:div w:id="1077241382">
      <w:bodyDiv w:val="1"/>
      <w:marLeft w:val="0"/>
      <w:marRight w:val="0"/>
      <w:marTop w:val="0"/>
      <w:marBottom w:val="0"/>
      <w:divBdr>
        <w:top w:val="none" w:sz="0" w:space="0" w:color="auto"/>
        <w:left w:val="none" w:sz="0" w:space="0" w:color="auto"/>
        <w:bottom w:val="none" w:sz="0" w:space="0" w:color="auto"/>
        <w:right w:val="none" w:sz="0" w:space="0" w:color="auto"/>
      </w:divBdr>
    </w:div>
    <w:div w:id="1135374700">
      <w:bodyDiv w:val="1"/>
      <w:marLeft w:val="0"/>
      <w:marRight w:val="0"/>
      <w:marTop w:val="0"/>
      <w:marBottom w:val="0"/>
      <w:divBdr>
        <w:top w:val="none" w:sz="0" w:space="0" w:color="auto"/>
        <w:left w:val="none" w:sz="0" w:space="0" w:color="auto"/>
        <w:bottom w:val="none" w:sz="0" w:space="0" w:color="auto"/>
        <w:right w:val="none" w:sz="0" w:space="0" w:color="auto"/>
      </w:divBdr>
      <w:divsChild>
        <w:div w:id="2059550012">
          <w:marLeft w:val="0"/>
          <w:marRight w:val="0"/>
          <w:marTop w:val="0"/>
          <w:marBottom w:val="0"/>
          <w:divBdr>
            <w:top w:val="none" w:sz="0" w:space="0" w:color="auto"/>
            <w:left w:val="none" w:sz="0" w:space="0" w:color="auto"/>
            <w:bottom w:val="none" w:sz="0" w:space="0" w:color="auto"/>
            <w:right w:val="none" w:sz="0" w:space="0" w:color="auto"/>
          </w:divBdr>
          <w:divsChild>
            <w:div w:id="480653382">
              <w:marLeft w:val="0"/>
              <w:marRight w:val="0"/>
              <w:marTop w:val="0"/>
              <w:marBottom w:val="0"/>
              <w:divBdr>
                <w:top w:val="none" w:sz="0" w:space="0" w:color="auto"/>
                <w:left w:val="none" w:sz="0" w:space="0" w:color="auto"/>
                <w:bottom w:val="none" w:sz="0" w:space="0" w:color="auto"/>
                <w:right w:val="none" w:sz="0" w:space="0" w:color="auto"/>
              </w:divBdr>
            </w:div>
            <w:div w:id="128742472">
              <w:marLeft w:val="0"/>
              <w:marRight w:val="0"/>
              <w:marTop w:val="0"/>
              <w:marBottom w:val="0"/>
              <w:divBdr>
                <w:top w:val="none" w:sz="0" w:space="0" w:color="auto"/>
                <w:left w:val="none" w:sz="0" w:space="0" w:color="auto"/>
                <w:bottom w:val="none" w:sz="0" w:space="0" w:color="auto"/>
                <w:right w:val="none" w:sz="0" w:space="0" w:color="auto"/>
              </w:divBdr>
            </w:div>
            <w:div w:id="264116017">
              <w:marLeft w:val="0"/>
              <w:marRight w:val="0"/>
              <w:marTop w:val="0"/>
              <w:marBottom w:val="0"/>
              <w:divBdr>
                <w:top w:val="none" w:sz="0" w:space="0" w:color="auto"/>
                <w:left w:val="none" w:sz="0" w:space="0" w:color="auto"/>
                <w:bottom w:val="none" w:sz="0" w:space="0" w:color="auto"/>
                <w:right w:val="none" w:sz="0" w:space="0" w:color="auto"/>
              </w:divBdr>
            </w:div>
            <w:div w:id="1095400904">
              <w:marLeft w:val="0"/>
              <w:marRight w:val="0"/>
              <w:marTop w:val="0"/>
              <w:marBottom w:val="0"/>
              <w:divBdr>
                <w:top w:val="none" w:sz="0" w:space="0" w:color="auto"/>
                <w:left w:val="none" w:sz="0" w:space="0" w:color="auto"/>
                <w:bottom w:val="none" w:sz="0" w:space="0" w:color="auto"/>
                <w:right w:val="none" w:sz="0" w:space="0" w:color="auto"/>
              </w:divBdr>
            </w:div>
            <w:div w:id="222177392">
              <w:marLeft w:val="0"/>
              <w:marRight w:val="0"/>
              <w:marTop w:val="0"/>
              <w:marBottom w:val="0"/>
              <w:divBdr>
                <w:top w:val="none" w:sz="0" w:space="0" w:color="auto"/>
                <w:left w:val="none" w:sz="0" w:space="0" w:color="auto"/>
                <w:bottom w:val="none" w:sz="0" w:space="0" w:color="auto"/>
                <w:right w:val="none" w:sz="0" w:space="0" w:color="auto"/>
              </w:divBdr>
            </w:div>
            <w:div w:id="17469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1544">
      <w:bodyDiv w:val="1"/>
      <w:marLeft w:val="0"/>
      <w:marRight w:val="0"/>
      <w:marTop w:val="0"/>
      <w:marBottom w:val="0"/>
      <w:divBdr>
        <w:top w:val="none" w:sz="0" w:space="0" w:color="auto"/>
        <w:left w:val="none" w:sz="0" w:space="0" w:color="auto"/>
        <w:bottom w:val="none" w:sz="0" w:space="0" w:color="auto"/>
        <w:right w:val="none" w:sz="0" w:space="0" w:color="auto"/>
      </w:divBdr>
    </w:div>
    <w:div w:id="1144812694">
      <w:bodyDiv w:val="1"/>
      <w:marLeft w:val="0"/>
      <w:marRight w:val="0"/>
      <w:marTop w:val="0"/>
      <w:marBottom w:val="0"/>
      <w:divBdr>
        <w:top w:val="none" w:sz="0" w:space="0" w:color="auto"/>
        <w:left w:val="none" w:sz="0" w:space="0" w:color="auto"/>
        <w:bottom w:val="none" w:sz="0" w:space="0" w:color="auto"/>
        <w:right w:val="none" w:sz="0" w:space="0" w:color="auto"/>
      </w:divBdr>
    </w:div>
    <w:div w:id="1150441283">
      <w:bodyDiv w:val="1"/>
      <w:marLeft w:val="0"/>
      <w:marRight w:val="0"/>
      <w:marTop w:val="0"/>
      <w:marBottom w:val="0"/>
      <w:divBdr>
        <w:top w:val="none" w:sz="0" w:space="0" w:color="auto"/>
        <w:left w:val="none" w:sz="0" w:space="0" w:color="auto"/>
        <w:bottom w:val="none" w:sz="0" w:space="0" w:color="auto"/>
        <w:right w:val="none" w:sz="0" w:space="0" w:color="auto"/>
      </w:divBdr>
      <w:divsChild>
        <w:div w:id="1527866523">
          <w:marLeft w:val="0"/>
          <w:marRight w:val="0"/>
          <w:marTop w:val="0"/>
          <w:marBottom w:val="0"/>
          <w:divBdr>
            <w:top w:val="none" w:sz="0" w:space="0" w:color="auto"/>
            <w:left w:val="none" w:sz="0" w:space="0" w:color="auto"/>
            <w:bottom w:val="none" w:sz="0" w:space="0" w:color="auto"/>
            <w:right w:val="none" w:sz="0" w:space="0" w:color="auto"/>
          </w:divBdr>
          <w:divsChild>
            <w:div w:id="189686914">
              <w:marLeft w:val="0"/>
              <w:marRight w:val="0"/>
              <w:marTop w:val="0"/>
              <w:marBottom w:val="0"/>
              <w:divBdr>
                <w:top w:val="none" w:sz="0" w:space="0" w:color="auto"/>
                <w:left w:val="none" w:sz="0" w:space="0" w:color="auto"/>
                <w:bottom w:val="none" w:sz="0" w:space="0" w:color="auto"/>
                <w:right w:val="none" w:sz="0" w:space="0" w:color="auto"/>
              </w:divBdr>
            </w:div>
            <w:div w:id="61490022">
              <w:marLeft w:val="0"/>
              <w:marRight w:val="0"/>
              <w:marTop w:val="0"/>
              <w:marBottom w:val="0"/>
              <w:divBdr>
                <w:top w:val="none" w:sz="0" w:space="0" w:color="auto"/>
                <w:left w:val="none" w:sz="0" w:space="0" w:color="auto"/>
                <w:bottom w:val="none" w:sz="0" w:space="0" w:color="auto"/>
                <w:right w:val="none" w:sz="0" w:space="0" w:color="auto"/>
              </w:divBdr>
            </w:div>
            <w:div w:id="1189761167">
              <w:marLeft w:val="0"/>
              <w:marRight w:val="0"/>
              <w:marTop w:val="0"/>
              <w:marBottom w:val="0"/>
              <w:divBdr>
                <w:top w:val="none" w:sz="0" w:space="0" w:color="auto"/>
                <w:left w:val="none" w:sz="0" w:space="0" w:color="auto"/>
                <w:bottom w:val="none" w:sz="0" w:space="0" w:color="auto"/>
                <w:right w:val="none" w:sz="0" w:space="0" w:color="auto"/>
              </w:divBdr>
            </w:div>
            <w:div w:id="565529433">
              <w:marLeft w:val="0"/>
              <w:marRight w:val="0"/>
              <w:marTop w:val="0"/>
              <w:marBottom w:val="0"/>
              <w:divBdr>
                <w:top w:val="none" w:sz="0" w:space="0" w:color="auto"/>
                <w:left w:val="none" w:sz="0" w:space="0" w:color="auto"/>
                <w:bottom w:val="none" w:sz="0" w:space="0" w:color="auto"/>
                <w:right w:val="none" w:sz="0" w:space="0" w:color="auto"/>
              </w:divBdr>
            </w:div>
            <w:div w:id="805315094">
              <w:marLeft w:val="0"/>
              <w:marRight w:val="0"/>
              <w:marTop w:val="0"/>
              <w:marBottom w:val="0"/>
              <w:divBdr>
                <w:top w:val="none" w:sz="0" w:space="0" w:color="auto"/>
                <w:left w:val="none" w:sz="0" w:space="0" w:color="auto"/>
                <w:bottom w:val="none" w:sz="0" w:space="0" w:color="auto"/>
                <w:right w:val="none" w:sz="0" w:space="0" w:color="auto"/>
              </w:divBdr>
            </w:div>
            <w:div w:id="10744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7380">
      <w:bodyDiv w:val="1"/>
      <w:marLeft w:val="0"/>
      <w:marRight w:val="0"/>
      <w:marTop w:val="0"/>
      <w:marBottom w:val="0"/>
      <w:divBdr>
        <w:top w:val="none" w:sz="0" w:space="0" w:color="auto"/>
        <w:left w:val="none" w:sz="0" w:space="0" w:color="auto"/>
        <w:bottom w:val="none" w:sz="0" w:space="0" w:color="auto"/>
        <w:right w:val="none" w:sz="0" w:space="0" w:color="auto"/>
      </w:divBdr>
      <w:divsChild>
        <w:div w:id="644506583">
          <w:marLeft w:val="0"/>
          <w:marRight w:val="0"/>
          <w:marTop w:val="0"/>
          <w:marBottom w:val="0"/>
          <w:divBdr>
            <w:top w:val="none" w:sz="0" w:space="0" w:color="auto"/>
            <w:left w:val="none" w:sz="0" w:space="0" w:color="auto"/>
            <w:bottom w:val="none" w:sz="0" w:space="0" w:color="auto"/>
            <w:right w:val="none" w:sz="0" w:space="0" w:color="auto"/>
          </w:divBdr>
          <w:divsChild>
            <w:div w:id="14344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5781">
      <w:bodyDiv w:val="1"/>
      <w:marLeft w:val="0"/>
      <w:marRight w:val="0"/>
      <w:marTop w:val="0"/>
      <w:marBottom w:val="0"/>
      <w:divBdr>
        <w:top w:val="none" w:sz="0" w:space="0" w:color="auto"/>
        <w:left w:val="none" w:sz="0" w:space="0" w:color="auto"/>
        <w:bottom w:val="none" w:sz="0" w:space="0" w:color="auto"/>
        <w:right w:val="none" w:sz="0" w:space="0" w:color="auto"/>
      </w:divBdr>
      <w:divsChild>
        <w:div w:id="1247879105">
          <w:marLeft w:val="0"/>
          <w:marRight w:val="0"/>
          <w:marTop w:val="0"/>
          <w:marBottom w:val="0"/>
          <w:divBdr>
            <w:top w:val="none" w:sz="0" w:space="0" w:color="auto"/>
            <w:left w:val="none" w:sz="0" w:space="0" w:color="auto"/>
            <w:bottom w:val="none" w:sz="0" w:space="0" w:color="auto"/>
            <w:right w:val="none" w:sz="0" w:space="0" w:color="auto"/>
          </w:divBdr>
          <w:divsChild>
            <w:div w:id="34888522">
              <w:marLeft w:val="0"/>
              <w:marRight w:val="0"/>
              <w:marTop w:val="0"/>
              <w:marBottom w:val="0"/>
              <w:divBdr>
                <w:top w:val="none" w:sz="0" w:space="0" w:color="auto"/>
                <w:left w:val="none" w:sz="0" w:space="0" w:color="auto"/>
                <w:bottom w:val="none" w:sz="0" w:space="0" w:color="auto"/>
                <w:right w:val="none" w:sz="0" w:space="0" w:color="auto"/>
              </w:divBdr>
            </w:div>
            <w:div w:id="1300182264">
              <w:marLeft w:val="0"/>
              <w:marRight w:val="0"/>
              <w:marTop w:val="0"/>
              <w:marBottom w:val="0"/>
              <w:divBdr>
                <w:top w:val="none" w:sz="0" w:space="0" w:color="auto"/>
                <w:left w:val="none" w:sz="0" w:space="0" w:color="auto"/>
                <w:bottom w:val="none" w:sz="0" w:space="0" w:color="auto"/>
                <w:right w:val="none" w:sz="0" w:space="0" w:color="auto"/>
              </w:divBdr>
            </w:div>
            <w:div w:id="633563238">
              <w:marLeft w:val="0"/>
              <w:marRight w:val="0"/>
              <w:marTop w:val="0"/>
              <w:marBottom w:val="0"/>
              <w:divBdr>
                <w:top w:val="none" w:sz="0" w:space="0" w:color="auto"/>
                <w:left w:val="none" w:sz="0" w:space="0" w:color="auto"/>
                <w:bottom w:val="none" w:sz="0" w:space="0" w:color="auto"/>
                <w:right w:val="none" w:sz="0" w:space="0" w:color="auto"/>
              </w:divBdr>
            </w:div>
            <w:div w:id="1207983448">
              <w:marLeft w:val="0"/>
              <w:marRight w:val="0"/>
              <w:marTop w:val="0"/>
              <w:marBottom w:val="0"/>
              <w:divBdr>
                <w:top w:val="none" w:sz="0" w:space="0" w:color="auto"/>
                <w:left w:val="none" w:sz="0" w:space="0" w:color="auto"/>
                <w:bottom w:val="none" w:sz="0" w:space="0" w:color="auto"/>
                <w:right w:val="none" w:sz="0" w:space="0" w:color="auto"/>
              </w:divBdr>
            </w:div>
            <w:div w:id="237638256">
              <w:marLeft w:val="0"/>
              <w:marRight w:val="0"/>
              <w:marTop w:val="0"/>
              <w:marBottom w:val="0"/>
              <w:divBdr>
                <w:top w:val="none" w:sz="0" w:space="0" w:color="auto"/>
                <w:left w:val="none" w:sz="0" w:space="0" w:color="auto"/>
                <w:bottom w:val="none" w:sz="0" w:space="0" w:color="auto"/>
                <w:right w:val="none" w:sz="0" w:space="0" w:color="auto"/>
              </w:divBdr>
            </w:div>
            <w:div w:id="144483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0627">
      <w:bodyDiv w:val="1"/>
      <w:marLeft w:val="0"/>
      <w:marRight w:val="0"/>
      <w:marTop w:val="0"/>
      <w:marBottom w:val="0"/>
      <w:divBdr>
        <w:top w:val="none" w:sz="0" w:space="0" w:color="auto"/>
        <w:left w:val="none" w:sz="0" w:space="0" w:color="auto"/>
        <w:bottom w:val="none" w:sz="0" w:space="0" w:color="auto"/>
        <w:right w:val="none" w:sz="0" w:space="0" w:color="auto"/>
      </w:divBdr>
      <w:divsChild>
        <w:div w:id="450707032">
          <w:marLeft w:val="0"/>
          <w:marRight w:val="0"/>
          <w:marTop w:val="0"/>
          <w:marBottom w:val="0"/>
          <w:divBdr>
            <w:top w:val="none" w:sz="0" w:space="0" w:color="auto"/>
            <w:left w:val="none" w:sz="0" w:space="0" w:color="auto"/>
            <w:bottom w:val="none" w:sz="0" w:space="0" w:color="auto"/>
            <w:right w:val="none" w:sz="0" w:space="0" w:color="auto"/>
          </w:divBdr>
          <w:divsChild>
            <w:div w:id="586161363">
              <w:marLeft w:val="0"/>
              <w:marRight w:val="0"/>
              <w:marTop w:val="0"/>
              <w:marBottom w:val="0"/>
              <w:divBdr>
                <w:top w:val="none" w:sz="0" w:space="0" w:color="auto"/>
                <w:left w:val="none" w:sz="0" w:space="0" w:color="auto"/>
                <w:bottom w:val="none" w:sz="0" w:space="0" w:color="auto"/>
                <w:right w:val="none" w:sz="0" w:space="0" w:color="auto"/>
              </w:divBdr>
            </w:div>
            <w:div w:id="1575428108">
              <w:marLeft w:val="0"/>
              <w:marRight w:val="0"/>
              <w:marTop w:val="0"/>
              <w:marBottom w:val="0"/>
              <w:divBdr>
                <w:top w:val="none" w:sz="0" w:space="0" w:color="auto"/>
                <w:left w:val="none" w:sz="0" w:space="0" w:color="auto"/>
                <w:bottom w:val="none" w:sz="0" w:space="0" w:color="auto"/>
                <w:right w:val="none" w:sz="0" w:space="0" w:color="auto"/>
              </w:divBdr>
            </w:div>
            <w:div w:id="1916082416">
              <w:marLeft w:val="0"/>
              <w:marRight w:val="0"/>
              <w:marTop w:val="0"/>
              <w:marBottom w:val="0"/>
              <w:divBdr>
                <w:top w:val="none" w:sz="0" w:space="0" w:color="auto"/>
                <w:left w:val="none" w:sz="0" w:space="0" w:color="auto"/>
                <w:bottom w:val="none" w:sz="0" w:space="0" w:color="auto"/>
                <w:right w:val="none" w:sz="0" w:space="0" w:color="auto"/>
              </w:divBdr>
            </w:div>
            <w:div w:id="1169716298">
              <w:marLeft w:val="0"/>
              <w:marRight w:val="0"/>
              <w:marTop w:val="0"/>
              <w:marBottom w:val="0"/>
              <w:divBdr>
                <w:top w:val="none" w:sz="0" w:space="0" w:color="auto"/>
                <w:left w:val="none" w:sz="0" w:space="0" w:color="auto"/>
                <w:bottom w:val="none" w:sz="0" w:space="0" w:color="auto"/>
                <w:right w:val="none" w:sz="0" w:space="0" w:color="auto"/>
              </w:divBdr>
            </w:div>
            <w:div w:id="1401251998">
              <w:marLeft w:val="0"/>
              <w:marRight w:val="0"/>
              <w:marTop w:val="0"/>
              <w:marBottom w:val="0"/>
              <w:divBdr>
                <w:top w:val="none" w:sz="0" w:space="0" w:color="auto"/>
                <w:left w:val="none" w:sz="0" w:space="0" w:color="auto"/>
                <w:bottom w:val="none" w:sz="0" w:space="0" w:color="auto"/>
                <w:right w:val="none" w:sz="0" w:space="0" w:color="auto"/>
              </w:divBdr>
            </w:div>
            <w:div w:id="435252820">
              <w:marLeft w:val="0"/>
              <w:marRight w:val="0"/>
              <w:marTop w:val="0"/>
              <w:marBottom w:val="0"/>
              <w:divBdr>
                <w:top w:val="none" w:sz="0" w:space="0" w:color="auto"/>
                <w:left w:val="none" w:sz="0" w:space="0" w:color="auto"/>
                <w:bottom w:val="none" w:sz="0" w:space="0" w:color="auto"/>
                <w:right w:val="none" w:sz="0" w:space="0" w:color="auto"/>
              </w:divBdr>
            </w:div>
            <w:div w:id="1047875014">
              <w:marLeft w:val="0"/>
              <w:marRight w:val="0"/>
              <w:marTop w:val="0"/>
              <w:marBottom w:val="0"/>
              <w:divBdr>
                <w:top w:val="none" w:sz="0" w:space="0" w:color="auto"/>
                <w:left w:val="none" w:sz="0" w:space="0" w:color="auto"/>
                <w:bottom w:val="none" w:sz="0" w:space="0" w:color="auto"/>
                <w:right w:val="none" w:sz="0" w:space="0" w:color="auto"/>
              </w:divBdr>
            </w:div>
            <w:div w:id="1090002352">
              <w:marLeft w:val="0"/>
              <w:marRight w:val="0"/>
              <w:marTop w:val="0"/>
              <w:marBottom w:val="0"/>
              <w:divBdr>
                <w:top w:val="none" w:sz="0" w:space="0" w:color="auto"/>
                <w:left w:val="none" w:sz="0" w:space="0" w:color="auto"/>
                <w:bottom w:val="none" w:sz="0" w:space="0" w:color="auto"/>
                <w:right w:val="none" w:sz="0" w:space="0" w:color="auto"/>
              </w:divBdr>
            </w:div>
            <w:div w:id="39134579">
              <w:marLeft w:val="0"/>
              <w:marRight w:val="0"/>
              <w:marTop w:val="0"/>
              <w:marBottom w:val="0"/>
              <w:divBdr>
                <w:top w:val="none" w:sz="0" w:space="0" w:color="auto"/>
                <w:left w:val="none" w:sz="0" w:space="0" w:color="auto"/>
                <w:bottom w:val="none" w:sz="0" w:space="0" w:color="auto"/>
                <w:right w:val="none" w:sz="0" w:space="0" w:color="auto"/>
              </w:divBdr>
            </w:div>
            <w:div w:id="839348247">
              <w:marLeft w:val="0"/>
              <w:marRight w:val="0"/>
              <w:marTop w:val="0"/>
              <w:marBottom w:val="0"/>
              <w:divBdr>
                <w:top w:val="none" w:sz="0" w:space="0" w:color="auto"/>
                <w:left w:val="none" w:sz="0" w:space="0" w:color="auto"/>
                <w:bottom w:val="none" w:sz="0" w:space="0" w:color="auto"/>
                <w:right w:val="none" w:sz="0" w:space="0" w:color="auto"/>
              </w:divBdr>
            </w:div>
            <w:div w:id="1503543025">
              <w:marLeft w:val="0"/>
              <w:marRight w:val="0"/>
              <w:marTop w:val="0"/>
              <w:marBottom w:val="0"/>
              <w:divBdr>
                <w:top w:val="none" w:sz="0" w:space="0" w:color="auto"/>
                <w:left w:val="none" w:sz="0" w:space="0" w:color="auto"/>
                <w:bottom w:val="none" w:sz="0" w:space="0" w:color="auto"/>
                <w:right w:val="none" w:sz="0" w:space="0" w:color="auto"/>
              </w:divBdr>
            </w:div>
            <w:div w:id="1351490982">
              <w:marLeft w:val="0"/>
              <w:marRight w:val="0"/>
              <w:marTop w:val="0"/>
              <w:marBottom w:val="0"/>
              <w:divBdr>
                <w:top w:val="none" w:sz="0" w:space="0" w:color="auto"/>
                <w:left w:val="none" w:sz="0" w:space="0" w:color="auto"/>
                <w:bottom w:val="none" w:sz="0" w:space="0" w:color="auto"/>
                <w:right w:val="none" w:sz="0" w:space="0" w:color="auto"/>
              </w:divBdr>
            </w:div>
            <w:div w:id="1981299409">
              <w:marLeft w:val="0"/>
              <w:marRight w:val="0"/>
              <w:marTop w:val="0"/>
              <w:marBottom w:val="0"/>
              <w:divBdr>
                <w:top w:val="none" w:sz="0" w:space="0" w:color="auto"/>
                <w:left w:val="none" w:sz="0" w:space="0" w:color="auto"/>
                <w:bottom w:val="none" w:sz="0" w:space="0" w:color="auto"/>
                <w:right w:val="none" w:sz="0" w:space="0" w:color="auto"/>
              </w:divBdr>
            </w:div>
            <w:div w:id="1969360937">
              <w:marLeft w:val="0"/>
              <w:marRight w:val="0"/>
              <w:marTop w:val="0"/>
              <w:marBottom w:val="0"/>
              <w:divBdr>
                <w:top w:val="none" w:sz="0" w:space="0" w:color="auto"/>
                <w:left w:val="none" w:sz="0" w:space="0" w:color="auto"/>
                <w:bottom w:val="none" w:sz="0" w:space="0" w:color="auto"/>
                <w:right w:val="none" w:sz="0" w:space="0" w:color="auto"/>
              </w:divBdr>
            </w:div>
            <w:div w:id="2141532217">
              <w:marLeft w:val="0"/>
              <w:marRight w:val="0"/>
              <w:marTop w:val="0"/>
              <w:marBottom w:val="0"/>
              <w:divBdr>
                <w:top w:val="none" w:sz="0" w:space="0" w:color="auto"/>
                <w:left w:val="none" w:sz="0" w:space="0" w:color="auto"/>
                <w:bottom w:val="none" w:sz="0" w:space="0" w:color="auto"/>
                <w:right w:val="none" w:sz="0" w:space="0" w:color="auto"/>
              </w:divBdr>
            </w:div>
            <w:div w:id="468939104">
              <w:marLeft w:val="0"/>
              <w:marRight w:val="0"/>
              <w:marTop w:val="0"/>
              <w:marBottom w:val="0"/>
              <w:divBdr>
                <w:top w:val="none" w:sz="0" w:space="0" w:color="auto"/>
                <w:left w:val="none" w:sz="0" w:space="0" w:color="auto"/>
                <w:bottom w:val="none" w:sz="0" w:space="0" w:color="auto"/>
                <w:right w:val="none" w:sz="0" w:space="0" w:color="auto"/>
              </w:divBdr>
            </w:div>
            <w:div w:id="571621956">
              <w:marLeft w:val="0"/>
              <w:marRight w:val="0"/>
              <w:marTop w:val="0"/>
              <w:marBottom w:val="0"/>
              <w:divBdr>
                <w:top w:val="none" w:sz="0" w:space="0" w:color="auto"/>
                <w:left w:val="none" w:sz="0" w:space="0" w:color="auto"/>
                <w:bottom w:val="none" w:sz="0" w:space="0" w:color="auto"/>
                <w:right w:val="none" w:sz="0" w:space="0" w:color="auto"/>
              </w:divBdr>
            </w:div>
            <w:div w:id="939098075">
              <w:marLeft w:val="0"/>
              <w:marRight w:val="0"/>
              <w:marTop w:val="0"/>
              <w:marBottom w:val="0"/>
              <w:divBdr>
                <w:top w:val="none" w:sz="0" w:space="0" w:color="auto"/>
                <w:left w:val="none" w:sz="0" w:space="0" w:color="auto"/>
                <w:bottom w:val="none" w:sz="0" w:space="0" w:color="auto"/>
                <w:right w:val="none" w:sz="0" w:space="0" w:color="auto"/>
              </w:divBdr>
            </w:div>
            <w:div w:id="685904905">
              <w:marLeft w:val="0"/>
              <w:marRight w:val="0"/>
              <w:marTop w:val="0"/>
              <w:marBottom w:val="0"/>
              <w:divBdr>
                <w:top w:val="none" w:sz="0" w:space="0" w:color="auto"/>
                <w:left w:val="none" w:sz="0" w:space="0" w:color="auto"/>
                <w:bottom w:val="none" w:sz="0" w:space="0" w:color="auto"/>
                <w:right w:val="none" w:sz="0" w:space="0" w:color="auto"/>
              </w:divBdr>
            </w:div>
            <w:div w:id="429550500">
              <w:marLeft w:val="0"/>
              <w:marRight w:val="0"/>
              <w:marTop w:val="0"/>
              <w:marBottom w:val="0"/>
              <w:divBdr>
                <w:top w:val="none" w:sz="0" w:space="0" w:color="auto"/>
                <w:left w:val="none" w:sz="0" w:space="0" w:color="auto"/>
                <w:bottom w:val="none" w:sz="0" w:space="0" w:color="auto"/>
                <w:right w:val="none" w:sz="0" w:space="0" w:color="auto"/>
              </w:divBdr>
            </w:div>
            <w:div w:id="345401800">
              <w:marLeft w:val="0"/>
              <w:marRight w:val="0"/>
              <w:marTop w:val="0"/>
              <w:marBottom w:val="0"/>
              <w:divBdr>
                <w:top w:val="none" w:sz="0" w:space="0" w:color="auto"/>
                <w:left w:val="none" w:sz="0" w:space="0" w:color="auto"/>
                <w:bottom w:val="none" w:sz="0" w:space="0" w:color="auto"/>
                <w:right w:val="none" w:sz="0" w:space="0" w:color="auto"/>
              </w:divBdr>
            </w:div>
            <w:div w:id="1440180106">
              <w:marLeft w:val="0"/>
              <w:marRight w:val="0"/>
              <w:marTop w:val="0"/>
              <w:marBottom w:val="0"/>
              <w:divBdr>
                <w:top w:val="none" w:sz="0" w:space="0" w:color="auto"/>
                <w:left w:val="none" w:sz="0" w:space="0" w:color="auto"/>
                <w:bottom w:val="none" w:sz="0" w:space="0" w:color="auto"/>
                <w:right w:val="none" w:sz="0" w:space="0" w:color="auto"/>
              </w:divBdr>
            </w:div>
            <w:div w:id="1167014444">
              <w:marLeft w:val="0"/>
              <w:marRight w:val="0"/>
              <w:marTop w:val="0"/>
              <w:marBottom w:val="0"/>
              <w:divBdr>
                <w:top w:val="none" w:sz="0" w:space="0" w:color="auto"/>
                <w:left w:val="none" w:sz="0" w:space="0" w:color="auto"/>
                <w:bottom w:val="none" w:sz="0" w:space="0" w:color="auto"/>
                <w:right w:val="none" w:sz="0" w:space="0" w:color="auto"/>
              </w:divBdr>
            </w:div>
            <w:div w:id="1359742290">
              <w:marLeft w:val="0"/>
              <w:marRight w:val="0"/>
              <w:marTop w:val="0"/>
              <w:marBottom w:val="0"/>
              <w:divBdr>
                <w:top w:val="none" w:sz="0" w:space="0" w:color="auto"/>
                <w:left w:val="none" w:sz="0" w:space="0" w:color="auto"/>
                <w:bottom w:val="none" w:sz="0" w:space="0" w:color="auto"/>
                <w:right w:val="none" w:sz="0" w:space="0" w:color="auto"/>
              </w:divBdr>
            </w:div>
            <w:div w:id="325279915">
              <w:marLeft w:val="0"/>
              <w:marRight w:val="0"/>
              <w:marTop w:val="0"/>
              <w:marBottom w:val="0"/>
              <w:divBdr>
                <w:top w:val="none" w:sz="0" w:space="0" w:color="auto"/>
                <w:left w:val="none" w:sz="0" w:space="0" w:color="auto"/>
                <w:bottom w:val="none" w:sz="0" w:space="0" w:color="auto"/>
                <w:right w:val="none" w:sz="0" w:space="0" w:color="auto"/>
              </w:divBdr>
            </w:div>
            <w:div w:id="698627449">
              <w:marLeft w:val="0"/>
              <w:marRight w:val="0"/>
              <w:marTop w:val="0"/>
              <w:marBottom w:val="0"/>
              <w:divBdr>
                <w:top w:val="none" w:sz="0" w:space="0" w:color="auto"/>
                <w:left w:val="none" w:sz="0" w:space="0" w:color="auto"/>
                <w:bottom w:val="none" w:sz="0" w:space="0" w:color="auto"/>
                <w:right w:val="none" w:sz="0" w:space="0" w:color="auto"/>
              </w:divBdr>
            </w:div>
            <w:div w:id="1874994724">
              <w:marLeft w:val="0"/>
              <w:marRight w:val="0"/>
              <w:marTop w:val="0"/>
              <w:marBottom w:val="0"/>
              <w:divBdr>
                <w:top w:val="none" w:sz="0" w:space="0" w:color="auto"/>
                <w:left w:val="none" w:sz="0" w:space="0" w:color="auto"/>
                <w:bottom w:val="none" w:sz="0" w:space="0" w:color="auto"/>
                <w:right w:val="none" w:sz="0" w:space="0" w:color="auto"/>
              </w:divBdr>
            </w:div>
            <w:div w:id="1134757047">
              <w:marLeft w:val="0"/>
              <w:marRight w:val="0"/>
              <w:marTop w:val="0"/>
              <w:marBottom w:val="0"/>
              <w:divBdr>
                <w:top w:val="none" w:sz="0" w:space="0" w:color="auto"/>
                <w:left w:val="none" w:sz="0" w:space="0" w:color="auto"/>
                <w:bottom w:val="none" w:sz="0" w:space="0" w:color="auto"/>
                <w:right w:val="none" w:sz="0" w:space="0" w:color="auto"/>
              </w:divBdr>
            </w:div>
            <w:div w:id="2041198597">
              <w:marLeft w:val="0"/>
              <w:marRight w:val="0"/>
              <w:marTop w:val="0"/>
              <w:marBottom w:val="0"/>
              <w:divBdr>
                <w:top w:val="none" w:sz="0" w:space="0" w:color="auto"/>
                <w:left w:val="none" w:sz="0" w:space="0" w:color="auto"/>
                <w:bottom w:val="none" w:sz="0" w:space="0" w:color="auto"/>
                <w:right w:val="none" w:sz="0" w:space="0" w:color="auto"/>
              </w:divBdr>
            </w:div>
            <w:div w:id="1052579675">
              <w:marLeft w:val="0"/>
              <w:marRight w:val="0"/>
              <w:marTop w:val="0"/>
              <w:marBottom w:val="0"/>
              <w:divBdr>
                <w:top w:val="none" w:sz="0" w:space="0" w:color="auto"/>
                <w:left w:val="none" w:sz="0" w:space="0" w:color="auto"/>
                <w:bottom w:val="none" w:sz="0" w:space="0" w:color="auto"/>
                <w:right w:val="none" w:sz="0" w:space="0" w:color="auto"/>
              </w:divBdr>
            </w:div>
            <w:div w:id="2059934520">
              <w:marLeft w:val="0"/>
              <w:marRight w:val="0"/>
              <w:marTop w:val="0"/>
              <w:marBottom w:val="0"/>
              <w:divBdr>
                <w:top w:val="none" w:sz="0" w:space="0" w:color="auto"/>
                <w:left w:val="none" w:sz="0" w:space="0" w:color="auto"/>
                <w:bottom w:val="none" w:sz="0" w:space="0" w:color="auto"/>
                <w:right w:val="none" w:sz="0" w:space="0" w:color="auto"/>
              </w:divBdr>
            </w:div>
            <w:div w:id="1368601425">
              <w:marLeft w:val="0"/>
              <w:marRight w:val="0"/>
              <w:marTop w:val="0"/>
              <w:marBottom w:val="0"/>
              <w:divBdr>
                <w:top w:val="none" w:sz="0" w:space="0" w:color="auto"/>
                <w:left w:val="none" w:sz="0" w:space="0" w:color="auto"/>
                <w:bottom w:val="none" w:sz="0" w:space="0" w:color="auto"/>
                <w:right w:val="none" w:sz="0" w:space="0" w:color="auto"/>
              </w:divBdr>
            </w:div>
            <w:div w:id="1190797015">
              <w:marLeft w:val="0"/>
              <w:marRight w:val="0"/>
              <w:marTop w:val="0"/>
              <w:marBottom w:val="0"/>
              <w:divBdr>
                <w:top w:val="none" w:sz="0" w:space="0" w:color="auto"/>
                <w:left w:val="none" w:sz="0" w:space="0" w:color="auto"/>
                <w:bottom w:val="none" w:sz="0" w:space="0" w:color="auto"/>
                <w:right w:val="none" w:sz="0" w:space="0" w:color="auto"/>
              </w:divBdr>
            </w:div>
            <w:div w:id="1079446019">
              <w:marLeft w:val="0"/>
              <w:marRight w:val="0"/>
              <w:marTop w:val="0"/>
              <w:marBottom w:val="0"/>
              <w:divBdr>
                <w:top w:val="none" w:sz="0" w:space="0" w:color="auto"/>
                <w:left w:val="none" w:sz="0" w:space="0" w:color="auto"/>
                <w:bottom w:val="none" w:sz="0" w:space="0" w:color="auto"/>
                <w:right w:val="none" w:sz="0" w:space="0" w:color="auto"/>
              </w:divBdr>
            </w:div>
            <w:div w:id="374500033">
              <w:marLeft w:val="0"/>
              <w:marRight w:val="0"/>
              <w:marTop w:val="0"/>
              <w:marBottom w:val="0"/>
              <w:divBdr>
                <w:top w:val="none" w:sz="0" w:space="0" w:color="auto"/>
                <w:left w:val="none" w:sz="0" w:space="0" w:color="auto"/>
                <w:bottom w:val="none" w:sz="0" w:space="0" w:color="auto"/>
                <w:right w:val="none" w:sz="0" w:space="0" w:color="auto"/>
              </w:divBdr>
            </w:div>
            <w:div w:id="369846019">
              <w:marLeft w:val="0"/>
              <w:marRight w:val="0"/>
              <w:marTop w:val="0"/>
              <w:marBottom w:val="0"/>
              <w:divBdr>
                <w:top w:val="none" w:sz="0" w:space="0" w:color="auto"/>
                <w:left w:val="none" w:sz="0" w:space="0" w:color="auto"/>
                <w:bottom w:val="none" w:sz="0" w:space="0" w:color="auto"/>
                <w:right w:val="none" w:sz="0" w:space="0" w:color="auto"/>
              </w:divBdr>
            </w:div>
            <w:div w:id="18969214">
              <w:marLeft w:val="0"/>
              <w:marRight w:val="0"/>
              <w:marTop w:val="0"/>
              <w:marBottom w:val="0"/>
              <w:divBdr>
                <w:top w:val="none" w:sz="0" w:space="0" w:color="auto"/>
                <w:left w:val="none" w:sz="0" w:space="0" w:color="auto"/>
                <w:bottom w:val="none" w:sz="0" w:space="0" w:color="auto"/>
                <w:right w:val="none" w:sz="0" w:space="0" w:color="auto"/>
              </w:divBdr>
            </w:div>
            <w:div w:id="1932350788">
              <w:marLeft w:val="0"/>
              <w:marRight w:val="0"/>
              <w:marTop w:val="0"/>
              <w:marBottom w:val="0"/>
              <w:divBdr>
                <w:top w:val="none" w:sz="0" w:space="0" w:color="auto"/>
                <w:left w:val="none" w:sz="0" w:space="0" w:color="auto"/>
                <w:bottom w:val="none" w:sz="0" w:space="0" w:color="auto"/>
                <w:right w:val="none" w:sz="0" w:space="0" w:color="auto"/>
              </w:divBdr>
            </w:div>
            <w:div w:id="868294289">
              <w:marLeft w:val="0"/>
              <w:marRight w:val="0"/>
              <w:marTop w:val="0"/>
              <w:marBottom w:val="0"/>
              <w:divBdr>
                <w:top w:val="none" w:sz="0" w:space="0" w:color="auto"/>
                <w:left w:val="none" w:sz="0" w:space="0" w:color="auto"/>
                <w:bottom w:val="none" w:sz="0" w:space="0" w:color="auto"/>
                <w:right w:val="none" w:sz="0" w:space="0" w:color="auto"/>
              </w:divBdr>
            </w:div>
            <w:div w:id="1092968905">
              <w:marLeft w:val="0"/>
              <w:marRight w:val="0"/>
              <w:marTop w:val="0"/>
              <w:marBottom w:val="0"/>
              <w:divBdr>
                <w:top w:val="none" w:sz="0" w:space="0" w:color="auto"/>
                <w:left w:val="none" w:sz="0" w:space="0" w:color="auto"/>
                <w:bottom w:val="none" w:sz="0" w:space="0" w:color="auto"/>
                <w:right w:val="none" w:sz="0" w:space="0" w:color="auto"/>
              </w:divBdr>
            </w:div>
            <w:div w:id="39673148">
              <w:marLeft w:val="0"/>
              <w:marRight w:val="0"/>
              <w:marTop w:val="0"/>
              <w:marBottom w:val="0"/>
              <w:divBdr>
                <w:top w:val="none" w:sz="0" w:space="0" w:color="auto"/>
                <w:left w:val="none" w:sz="0" w:space="0" w:color="auto"/>
                <w:bottom w:val="none" w:sz="0" w:space="0" w:color="auto"/>
                <w:right w:val="none" w:sz="0" w:space="0" w:color="auto"/>
              </w:divBdr>
            </w:div>
            <w:div w:id="1907109912">
              <w:marLeft w:val="0"/>
              <w:marRight w:val="0"/>
              <w:marTop w:val="0"/>
              <w:marBottom w:val="0"/>
              <w:divBdr>
                <w:top w:val="none" w:sz="0" w:space="0" w:color="auto"/>
                <w:left w:val="none" w:sz="0" w:space="0" w:color="auto"/>
                <w:bottom w:val="none" w:sz="0" w:space="0" w:color="auto"/>
                <w:right w:val="none" w:sz="0" w:space="0" w:color="auto"/>
              </w:divBdr>
            </w:div>
            <w:div w:id="758522140">
              <w:marLeft w:val="0"/>
              <w:marRight w:val="0"/>
              <w:marTop w:val="0"/>
              <w:marBottom w:val="0"/>
              <w:divBdr>
                <w:top w:val="none" w:sz="0" w:space="0" w:color="auto"/>
                <w:left w:val="none" w:sz="0" w:space="0" w:color="auto"/>
                <w:bottom w:val="none" w:sz="0" w:space="0" w:color="auto"/>
                <w:right w:val="none" w:sz="0" w:space="0" w:color="auto"/>
              </w:divBdr>
            </w:div>
            <w:div w:id="1352995694">
              <w:marLeft w:val="0"/>
              <w:marRight w:val="0"/>
              <w:marTop w:val="0"/>
              <w:marBottom w:val="0"/>
              <w:divBdr>
                <w:top w:val="none" w:sz="0" w:space="0" w:color="auto"/>
                <w:left w:val="none" w:sz="0" w:space="0" w:color="auto"/>
                <w:bottom w:val="none" w:sz="0" w:space="0" w:color="auto"/>
                <w:right w:val="none" w:sz="0" w:space="0" w:color="auto"/>
              </w:divBdr>
            </w:div>
            <w:div w:id="2105880781">
              <w:marLeft w:val="0"/>
              <w:marRight w:val="0"/>
              <w:marTop w:val="0"/>
              <w:marBottom w:val="0"/>
              <w:divBdr>
                <w:top w:val="none" w:sz="0" w:space="0" w:color="auto"/>
                <w:left w:val="none" w:sz="0" w:space="0" w:color="auto"/>
                <w:bottom w:val="none" w:sz="0" w:space="0" w:color="auto"/>
                <w:right w:val="none" w:sz="0" w:space="0" w:color="auto"/>
              </w:divBdr>
            </w:div>
            <w:div w:id="1151679728">
              <w:marLeft w:val="0"/>
              <w:marRight w:val="0"/>
              <w:marTop w:val="0"/>
              <w:marBottom w:val="0"/>
              <w:divBdr>
                <w:top w:val="none" w:sz="0" w:space="0" w:color="auto"/>
                <w:left w:val="none" w:sz="0" w:space="0" w:color="auto"/>
                <w:bottom w:val="none" w:sz="0" w:space="0" w:color="auto"/>
                <w:right w:val="none" w:sz="0" w:space="0" w:color="auto"/>
              </w:divBdr>
            </w:div>
            <w:div w:id="1848136235">
              <w:marLeft w:val="0"/>
              <w:marRight w:val="0"/>
              <w:marTop w:val="0"/>
              <w:marBottom w:val="0"/>
              <w:divBdr>
                <w:top w:val="none" w:sz="0" w:space="0" w:color="auto"/>
                <w:left w:val="none" w:sz="0" w:space="0" w:color="auto"/>
                <w:bottom w:val="none" w:sz="0" w:space="0" w:color="auto"/>
                <w:right w:val="none" w:sz="0" w:space="0" w:color="auto"/>
              </w:divBdr>
            </w:div>
            <w:div w:id="1734739339">
              <w:marLeft w:val="0"/>
              <w:marRight w:val="0"/>
              <w:marTop w:val="0"/>
              <w:marBottom w:val="0"/>
              <w:divBdr>
                <w:top w:val="none" w:sz="0" w:space="0" w:color="auto"/>
                <w:left w:val="none" w:sz="0" w:space="0" w:color="auto"/>
                <w:bottom w:val="none" w:sz="0" w:space="0" w:color="auto"/>
                <w:right w:val="none" w:sz="0" w:space="0" w:color="auto"/>
              </w:divBdr>
            </w:div>
            <w:div w:id="730078558">
              <w:marLeft w:val="0"/>
              <w:marRight w:val="0"/>
              <w:marTop w:val="0"/>
              <w:marBottom w:val="0"/>
              <w:divBdr>
                <w:top w:val="none" w:sz="0" w:space="0" w:color="auto"/>
                <w:left w:val="none" w:sz="0" w:space="0" w:color="auto"/>
                <w:bottom w:val="none" w:sz="0" w:space="0" w:color="auto"/>
                <w:right w:val="none" w:sz="0" w:space="0" w:color="auto"/>
              </w:divBdr>
            </w:div>
            <w:div w:id="905989960">
              <w:marLeft w:val="0"/>
              <w:marRight w:val="0"/>
              <w:marTop w:val="0"/>
              <w:marBottom w:val="0"/>
              <w:divBdr>
                <w:top w:val="none" w:sz="0" w:space="0" w:color="auto"/>
                <w:left w:val="none" w:sz="0" w:space="0" w:color="auto"/>
                <w:bottom w:val="none" w:sz="0" w:space="0" w:color="auto"/>
                <w:right w:val="none" w:sz="0" w:space="0" w:color="auto"/>
              </w:divBdr>
            </w:div>
            <w:div w:id="764962523">
              <w:marLeft w:val="0"/>
              <w:marRight w:val="0"/>
              <w:marTop w:val="0"/>
              <w:marBottom w:val="0"/>
              <w:divBdr>
                <w:top w:val="none" w:sz="0" w:space="0" w:color="auto"/>
                <w:left w:val="none" w:sz="0" w:space="0" w:color="auto"/>
                <w:bottom w:val="none" w:sz="0" w:space="0" w:color="auto"/>
                <w:right w:val="none" w:sz="0" w:space="0" w:color="auto"/>
              </w:divBdr>
            </w:div>
            <w:div w:id="2106880760">
              <w:marLeft w:val="0"/>
              <w:marRight w:val="0"/>
              <w:marTop w:val="0"/>
              <w:marBottom w:val="0"/>
              <w:divBdr>
                <w:top w:val="none" w:sz="0" w:space="0" w:color="auto"/>
                <w:left w:val="none" w:sz="0" w:space="0" w:color="auto"/>
                <w:bottom w:val="none" w:sz="0" w:space="0" w:color="auto"/>
                <w:right w:val="none" w:sz="0" w:space="0" w:color="auto"/>
              </w:divBdr>
            </w:div>
            <w:div w:id="742795096">
              <w:marLeft w:val="0"/>
              <w:marRight w:val="0"/>
              <w:marTop w:val="0"/>
              <w:marBottom w:val="0"/>
              <w:divBdr>
                <w:top w:val="none" w:sz="0" w:space="0" w:color="auto"/>
                <w:left w:val="none" w:sz="0" w:space="0" w:color="auto"/>
                <w:bottom w:val="none" w:sz="0" w:space="0" w:color="auto"/>
                <w:right w:val="none" w:sz="0" w:space="0" w:color="auto"/>
              </w:divBdr>
            </w:div>
            <w:div w:id="1897005340">
              <w:marLeft w:val="0"/>
              <w:marRight w:val="0"/>
              <w:marTop w:val="0"/>
              <w:marBottom w:val="0"/>
              <w:divBdr>
                <w:top w:val="none" w:sz="0" w:space="0" w:color="auto"/>
                <w:left w:val="none" w:sz="0" w:space="0" w:color="auto"/>
                <w:bottom w:val="none" w:sz="0" w:space="0" w:color="auto"/>
                <w:right w:val="none" w:sz="0" w:space="0" w:color="auto"/>
              </w:divBdr>
            </w:div>
            <w:div w:id="284236359">
              <w:marLeft w:val="0"/>
              <w:marRight w:val="0"/>
              <w:marTop w:val="0"/>
              <w:marBottom w:val="0"/>
              <w:divBdr>
                <w:top w:val="none" w:sz="0" w:space="0" w:color="auto"/>
                <w:left w:val="none" w:sz="0" w:space="0" w:color="auto"/>
                <w:bottom w:val="none" w:sz="0" w:space="0" w:color="auto"/>
                <w:right w:val="none" w:sz="0" w:space="0" w:color="auto"/>
              </w:divBdr>
            </w:div>
            <w:div w:id="632370456">
              <w:marLeft w:val="0"/>
              <w:marRight w:val="0"/>
              <w:marTop w:val="0"/>
              <w:marBottom w:val="0"/>
              <w:divBdr>
                <w:top w:val="none" w:sz="0" w:space="0" w:color="auto"/>
                <w:left w:val="none" w:sz="0" w:space="0" w:color="auto"/>
                <w:bottom w:val="none" w:sz="0" w:space="0" w:color="auto"/>
                <w:right w:val="none" w:sz="0" w:space="0" w:color="auto"/>
              </w:divBdr>
            </w:div>
            <w:div w:id="2009820766">
              <w:marLeft w:val="0"/>
              <w:marRight w:val="0"/>
              <w:marTop w:val="0"/>
              <w:marBottom w:val="0"/>
              <w:divBdr>
                <w:top w:val="none" w:sz="0" w:space="0" w:color="auto"/>
                <w:left w:val="none" w:sz="0" w:space="0" w:color="auto"/>
                <w:bottom w:val="none" w:sz="0" w:space="0" w:color="auto"/>
                <w:right w:val="none" w:sz="0" w:space="0" w:color="auto"/>
              </w:divBdr>
            </w:div>
            <w:div w:id="818376965">
              <w:marLeft w:val="0"/>
              <w:marRight w:val="0"/>
              <w:marTop w:val="0"/>
              <w:marBottom w:val="0"/>
              <w:divBdr>
                <w:top w:val="none" w:sz="0" w:space="0" w:color="auto"/>
                <w:left w:val="none" w:sz="0" w:space="0" w:color="auto"/>
                <w:bottom w:val="none" w:sz="0" w:space="0" w:color="auto"/>
                <w:right w:val="none" w:sz="0" w:space="0" w:color="auto"/>
              </w:divBdr>
            </w:div>
            <w:div w:id="134025985">
              <w:marLeft w:val="0"/>
              <w:marRight w:val="0"/>
              <w:marTop w:val="0"/>
              <w:marBottom w:val="0"/>
              <w:divBdr>
                <w:top w:val="none" w:sz="0" w:space="0" w:color="auto"/>
                <w:left w:val="none" w:sz="0" w:space="0" w:color="auto"/>
                <w:bottom w:val="none" w:sz="0" w:space="0" w:color="auto"/>
                <w:right w:val="none" w:sz="0" w:space="0" w:color="auto"/>
              </w:divBdr>
            </w:div>
            <w:div w:id="672531760">
              <w:marLeft w:val="0"/>
              <w:marRight w:val="0"/>
              <w:marTop w:val="0"/>
              <w:marBottom w:val="0"/>
              <w:divBdr>
                <w:top w:val="none" w:sz="0" w:space="0" w:color="auto"/>
                <w:left w:val="none" w:sz="0" w:space="0" w:color="auto"/>
                <w:bottom w:val="none" w:sz="0" w:space="0" w:color="auto"/>
                <w:right w:val="none" w:sz="0" w:space="0" w:color="auto"/>
              </w:divBdr>
            </w:div>
            <w:div w:id="317850280">
              <w:marLeft w:val="0"/>
              <w:marRight w:val="0"/>
              <w:marTop w:val="0"/>
              <w:marBottom w:val="0"/>
              <w:divBdr>
                <w:top w:val="none" w:sz="0" w:space="0" w:color="auto"/>
                <w:left w:val="none" w:sz="0" w:space="0" w:color="auto"/>
                <w:bottom w:val="none" w:sz="0" w:space="0" w:color="auto"/>
                <w:right w:val="none" w:sz="0" w:space="0" w:color="auto"/>
              </w:divBdr>
            </w:div>
            <w:div w:id="2049404762">
              <w:marLeft w:val="0"/>
              <w:marRight w:val="0"/>
              <w:marTop w:val="0"/>
              <w:marBottom w:val="0"/>
              <w:divBdr>
                <w:top w:val="none" w:sz="0" w:space="0" w:color="auto"/>
                <w:left w:val="none" w:sz="0" w:space="0" w:color="auto"/>
                <w:bottom w:val="none" w:sz="0" w:space="0" w:color="auto"/>
                <w:right w:val="none" w:sz="0" w:space="0" w:color="auto"/>
              </w:divBdr>
            </w:div>
            <w:div w:id="1863400037">
              <w:marLeft w:val="0"/>
              <w:marRight w:val="0"/>
              <w:marTop w:val="0"/>
              <w:marBottom w:val="0"/>
              <w:divBdr>
                <w:top w:val="none" w:sz="0" w:space="0" w:color="auto"/>
                <w:left w:val="none" w:sz="0" w:space="0" w:color="auto"/>
                <w:bottom w:val="none" w:sz="0" w:space="0" w:color="auto"/>
                <w:right w:val="none" w:sz="0" w:space="0" w:color="auto"/>
              </w:divBdr>
            </w:div>
            <w:div w:id="1193297859">
              <w:marLeft w:val="0"/>
              <w:marRight w:val="0"/>
              <w:marTop w:val="0"/>
              <w:marBottom w:val="0"/>
              <w:divBdr>
                <w:top w:val="none" w:sz="0" w:space="0" w:color="auto"/>
                <w:left w:val="none" w:sz="0" w:space="0" w:color="auto"/>
                <w:bottom w:val="none" w:sz="0" w:space="0" w:color="auto"/>
                <w:right w:val="none" w:sz="0" w:space="0" w:color="auto"/>
              </w:divBdr>
            </w:div>
            <w:div w:id="624316615">
              <w:marLeft w:val="0"/>
              <w:marRight w:val="0"/>
              <w:marTop w:val="0"/>
              <w:marBottom w:val="0"/>
              <w:divBdr>
                <w:top w:val="none" w:sz="0" w:space="0" w:color="auto"/>
                <w:left w:val="none" w:sz="0" w:space="0" w:color="auto"/>
                <w:bottom w:val="none" w:sz="0" w:space="0" w:color="auto"/>
                <w:right w:val="none" w:sz="0" w:space="0" w:color="auto"/>
              </w:divBdr>
            </w:div>
            <w:div w:id="1892383296">
              <w:marLeft w:val="0"/>
              <w:marRight w:val="0"/>
              <w:marTop w:val="0"/>
              <w:marBottom w:val="0"/>
              <w:divBdr>
                <w:top w:val="none" w:sz="0" w:space="0" w:color="auto"/>
                <w:left w:val="none" w:sz="0" w:space="0" w:color="auto"/>
                <w:bottom w:val="none" w:sz="0" w:space="0" w:color="auto"/>
                <w:right w:val="none" w:sz="0" w:space="0" w:color="auto"/>
              </w:divBdr>
            </w:div>
            <w:div w:id="523253618">
              <w:marLeft w:val="0"/>
              <w:marRight w:val="0"/>
              <w:marTop w:val="0"/>
              <w:marBottom w:val="0"/>
              <w:divBdr>
                <w:top w:val="none" w:sz="0" w:space="0" w:color="auto"/>
                <w:left w:val="none" w:sz="0" w:space="0" w:color="auto"/>
                <w:bottom w:val="none" w:sz="0" w:space="0" w:color="auto"/>
                <w:right w:val="none" w:sz="0" w:space="0" w:color="auto"/>
              </w:divBdr>
            </w:div>
            <w:div w:id="593831284">
              <w:marLeft w:val="0"/>
              <w:marRight w:val="0"/>
              <w:marTop w:val="0"/>
              <w:marBottom w:val="0"/>
              <w:divBdr>
                <w:top w:val="none" w:sz="0" w:space="0" w:color="auto"/>
                <w:left w:val="none" w:sz="0" w:space="0" w:color="auto"/>
                <w:bottom w:val="none" w:sz="0" w:space="0" w:color="auto"/>
                <w:right w:val="none" w:sz="0" w:space="0" w:color="auto"/>
              </w:divBdr>
            </w:div>
            <w:div w:id="1496385278">
              <w:marLeft w:val="0"/>
              <w:marRight w:val="0"/>
              <w:marTop w:val="0"/>
              <w:marBottom w:val="0"/>
              <w:divBdr>
                <w:top w:val="none" w:sz="0" w:space="0" w:color="auto"/>
                <w:left w:val="none" w:sz="0" w:space="0" w:color="auto"/>
                <w:bottom w:val="none" w:sz="0" w:space="0" w:color="auto"/>
                <w:right w:val="none" w:sz="0" w:space="0" w:color="auto"/>
              </w:divBdr>
            </w:div>
            <w:div w:id="1239829039">
              <w:marLeft w:val="0"/>
              <w:marRight w:val="0"/>
              <w:marTop w:val="0"/>
              <w:marBottom w:val="0"/>
              <w:divBdr>
                <w:top w:val="none" w:sz="0" w:space="0" w:color="auto"/>
                <w:left w:val="none" w:sz="0" w:space="0" w:color="auto"/>
                <w:bottom w:val="none" w:sz="0" w:space="0" w:color="auto"/>
                <w:right w:val="none" w:sz="0" w:space="0" w:color="auto"/>
              </w:divBdr>
            </w:div>
            <w:div w:id="83454894">
              <w:marLeft w:val="0"/>
              <w:marRight w:val="0"/>
              <w:marTop w:val="0"/>
              <w:marBottom w:val="0"/>
              <w:divBdr>
                <w:top w:val="none" w:sz="0" w:space="0" w:color="auto"/>
                <w:left w:val="none" w:sz="0" w:space="0" w:color="auto"/>
                <w:bottom w:val="none" w:sz="0" w:space="0" w:color="auto"/>
                <w:right w:val="none" w:sz="0" w:space="0" w:color="auto"/>
              </w:divBdr>
            </w:div>
            <w:div w:id="427427393">
              <w:marLeft w:val="0"/>
              <w:marRight w:val="0"/>
              <w:marTop w:val="0"/>
              <w:marBottom w:val="0"/>
              <w:divBdr>
                <w:top w:val="none" w:sz="0" w:space="0" w:color="auto"/>
                <w:left w:val="none" w:sz="0" w:space="0" w:color="auto"/>
                <w:bottom w:val="none" w:sz="0" w:space="0" w:color="auto"/>
                <w:right w:val="none" w:sz="0" w:space="0" w:color="auto"/>
              </w:divBdr>
            </w:div>
            <w:div w:id="64497078">
              <w:marLeft w:val="0"/>
              <w:marRight w:val="0"/>
              <w:marTop w:val="0"/>
              <w:marBottom w:val="0"/>
              <w:divBdr>
                <w:top w:val="none" w:sz="0" w:space="0" w:color="auto"/>
                <w:left w:val="none" w:sz="0" w:space="0" w:color="auto"/>
                <w:bottom w:val="none" w:sz="0" w:space="0" w:color="auto"/>
                <w:right w:val="none" w:sz="0" w:space="0" w:color="auto"/>
              </w:divBdr>
            </w:div>
            <w:div w:id="1026560894">
              <w:marLeft w:val="0"/>
              <w:marRight w:val="0"/>
              <w:marTop w:val="0"/>
              <w:marBottom w:val="0"/>
              <w:divBdr>
                <w:top w:val="none" w:sz="0" w:space="0" w:color="auto"/>
                <w:left w:val="none" w:sz="0" w:space="0" w:color="auto"/>
                <w:bottom w:val="none" w:sz="0" w:space="0" w:color="auto"/>
                <w:right w:val="none" w:sz="0" w:space="0" w:color="auto"/>
              </w:divBdr>
            </w:div>
            <w:div w:id="1648238285">
              <w:marLeft w:val="0"/>
              <w:marRight w:val="0"/>
              <w:marTop w:val="0"/>
              <w:marBottom w:val="0"/>
              <w:divBdr>
                <w:top w:val="none" w:sz="0" w:space="0" w:color="auto"/>
                <w:left w:val="none" w:sz="0" w:space="0" w:color="auto"/>
                <w:bottom w:val="none" w:sz="0" w:space="0" w:color="auto"/>
                <w:right w:val="none" w:sz="0" w:space="0" w:color="auto"/>
              </w:divBdr>
            </w:div>
            <w:div w:id="553926470">
              <w:marLeft w:val="0"/>
              <w:marRight w:val="0"/>
              <w:marTop w:val="0"/>
              <w:marBottom w:val="0"/>
              <w:divBdr>
                <w:top w:val="none" w:sz="0" w:space="0" w:color="auto"/>
                <w:left w:val="none" w:sz="0" w:space="0" w:color="auto"/>
                <w:bottom w:val="none" w:sz="0" w:space="0" w:color="auto"/>
                <w:right w:val="none" w:sz="0" w:space="0" w:color="auto"/>
              </w:divBdr>
            </w:div>
            <w:div w:id="1919057176">
              <w:marLeft w:val="0"/>
              <w:marRight w:val="0"/>
              <w:marTop w:val="0"/>
              <w:marBottom w:val="0"/>
              <w:divBdr>
                <w:top w:val="none" w:sz="0" w:space="0" w:color="auto"/>
                <w:left w:val="none" w:sz="0" w:space="0" w:color="auto"/>
                <w:bottom w:val="none" w:sz="0" w:space="0" w:color="auto"/>
                <w:right w:val="none" w:sz="0" w:space="0" w:color="auto"/>
              </w:divBdr>
            </w:div>
            <w:div w:id="1011420114">
              <w:marLeft w:val="0"/>
              <w:marRight w:val="0"/>
              <w:marTop w:val="0"/>
              <w:marBottom w:val="0"/>
              <w:divBdr>
                <w:top w:val="none" w:sz="0" w:space="0" w:color="auto"/>
                <w:left w:val="none" w:sz="0" w:space="0" w:color="auto"/>
                <w:bottom w:val="none" w:sz="0" w:space="0" w:color="auto"/>
                <w:right w:val="none" w:sz="0" w:space="0" w:color="auto"/>
              </w:divBdr>
            </w:div>
            <w:div w:id="1928810539">
              <w:marLeft w:val="0"/>
              <w:marRight w:val="0"/>
              <w:marTop w:val="0"/>
              <w:marBottom w:val="0"/>
              <w:divBdr>
                <w:top w:val="none" w:sz="0" w:space="0" w:color="auto"/>
                <w:left w:val="none" w:sz="0" w:space="0" w:color="auto"/>
                <w:bottom w:val="none" w:sz="0" w:space="0" w:color="auto"/>
                <w:right w:val="none" w:sz="0" w:space="0" w:color="auto"/>
              </w:divBdr>
            </w:div>
            <w:div w:id="462040880">
              <w:marLeft w:val="0"/>
              <w:marRight w:val="0"/>
              <w:marTop w:val="0"/>
              <w:marBottom w:val="0"/>
              <w:divBdr>
                <w:top w:val="none" w:sz="0" w:space="0" w:color="auto"/>
                <w:left w:val="none" w:sz="0" w:space="0" w:color="auto"/>
                <w:bottom w:val="none" w:sz="0" w:space="0" w:color="auto"/>
                <w:right w:val="none" w:sz="0" w:space="0" w:color="auto"/>
              </w:divBdr>
            </w:div>
            <w:div w:id="1676960256">
              <w:marLeft w:val="0"/>
              <w:marRight w:val="0"/>
              <w:marTop w:val="0"/>
              <w:marBottom w:val="0"/>
              <w:divBdr>
                <w:top w:val="none" w:sz="0" w:space="0" w:color="auto"/>
                <w:left w:val="none" w:sz="0" w:space="0" w:color="auto"/>
                <w:bottom w:val="none" w:sz="0" w:space="0" w:color="auto"/>
                <w:right w:val="none" w:sz="0" w:space="0" w:color="auto"/>
              </w:divBdr>
            </w:div>
            <w:div w:id="1341666405">
              <w:marLeft w:val="0"/>
              <w:marRight w:val="0"/>
              <w:marTop w:val="0"/>
              <w:marBottom w:val="0"/>
              <w:divBdr>
                <w:top w:val="none" w:sz="0" w:space="0" w:color="auto"/>
                <w:left w:val="none" w:sz="0" w:space="0" w:color="auto"/>
                <w:bottom w:val="none" w:sz="0" w:space="0" w:color="auto"/>
                <w:right w:val="none" w:sz="0" w:space="0" w:color="auto"/>
              </w:divBdr>
            </w:div>
            <w:div w:id="288363911">
              <w:marLeft w:val="0"/>
              <w:marRight w:val="0"/>
              <w:marTop w:val="0"/>
              <w:marBottom w:val="0"/>
              <w:divBdr>
                <w:top w:val="none" w:sz="0" w:space="0" w:color="auto"/>
                <w:left w:val="none" w:sz="0" w:space="0" w:color="auto"/>
                <w:bottom w:val="none" w:sz="0" w:space="0" w:color="auto"/>
                <w:right w:val="none" w:sz="0" w:space="0" w:color="auto"/>
              </w:divBdr>
            </w:div>
            <w:div w:id="1592277589">
              <w:marLeft w:val="0"/>
              <w:marRight w:val="0"/>
              <w:marTop w:val="0"/>
              <w:marBottom w:val="0"/>
              <w:divBdr>
                <w:top w:val="none" w:sz="0" w:space="0" w:color="auto"/>
                <w:left w:val="none" w:sz="0" w:space="0" w:color="auto"/>
                <w:bottom w:val="none" w:sz="0" w:space="0" w:color="auto"/>
                <w:right w:val="none" w:sz="0" w:space="0" w:color="auto"/>
              </w:divBdr>
            </w:div>
            <w:div w:id="1514152746">
              <w:marLeft w:val="0"/>
              <w:marRight w:val="0"/>
              <w:marTop w:val="0"/>
              <w:marBottom w:val="0"/>
              <w:divBdr>
                <w:top w:val="none" w:sz="0" w:space="0" w:color="auto"/>
                <w:left w:val="none" w:sz="0" w:space="0" w:color="auto"/>
                <w:bottom w:val="none" w:sz="0" w:space="0" w:color="auto"/>
                <w:right w:val="none" w:sz="0" w:space="0" w:color="auto"/>
              </w:divBdr>
            </w:div>
            <w:div w:id="285628504">
              <w:marLeft w:val="0"/>
              <w:marRight w:val="0"/>
              <w:marTop w:val="0"/>
              <w:marBottom w:val="0"/>
              <w:divBdr>
                <w:top w:val="none" w:sz="0" w:space="0" w:color="auto"/>
                <w:left w:val="none" w:sz="0" w:space="0" w:color="auto"/>
                <w:bottom w:val="none" w:sz="0" w:space="0" w:color="auto"/>
                <w:right w:val="none" w:sz="0" w:space="0" w:color="auto"/>
              </w:divBdr>
            </w:div>
            <w:div w:id="1429036911">
              <w:marLeft w:val="0"/>
              <w:marRight w:val="0"/>
              <w:marTop w:val="0"/>
              <w:marBottom w:val="0"/>
              <w:divBdr>
                <w:top w:val="none" w:sz="0" w:space="0" w:color="auto"/>
                <w:left w:val="none" w:sz="0" w:space="0" w:color="auto"/>
                <w:bottom w:val="none" w:sz="0" w:space="0" w:color="auto"/>
                <w:right w:val="none" w:sz="0" w:space="0" w:color="auto"/>
              </w:divBdr>
            </w:div>
            <w:div w:id="932277361">
              <w:marLeft w:val="0"/>
              <w:marRight w:val="0"/>
              <w:marTop w:val="0"/>
              <w:marBottom w:val="0"/>
              <w:divBdr>
                <w:top w:val="none" w:sz="0" w:space="0" w:color="auto"/>
                <w:left w:val="none" w:sz="0" w:space="0" w:color="auto"/>
                <w:bottom w:val="none" w:sz="0" w:space="0" w:color="auto"/>
                <w:right w:val="none" w:sz="0" w:space="0" w:color="auto"/>
              </w:divBdr>
            </w:div>
            <w:div w:id="1488402349">
              <w:marLeft w:val="0"/>
              <w:marRight w:val="0"/>
              <w:marTop w:val="0"/>
              <w:marBottom w:val="0"/>
              <w:divBdr>
                <w:top w:val="none" w:sz="0" w:space="0" w:color="auto"/>
                <w:left w:val="none" w:sz="0" w:space="0" w:color="auto"/>
                <w:bottom w:val="none" w:sz="0" w:space="0" w:color="auto"/>
                <w:right w:val="none" w:sz="0" w:space="0" w:color="auto"/>
              </w:divBdr>
            </w:div>
            <w:div w:id="1854682138">
              <w:marLeft w:val="0"/>
              <w:marRight w:val="0"/>
              <w:marTop w:val="0"/>
              <w:marBottom w:val="0"/>
              <w:divBdr>
                <w:top w:val="none" w:sz="0" w:space="0" w:color="auto"/>
                <w:left w:val="none" w:sz="0" w:space="0" w:color="auto"/>
                <w:bottom w:val="none" w:sz="0" w:space="0" w:color="auto"/>
                <w:right w:val="none" w:sz="0" w:space="0" w:color="auto"/>
              </w:divBdr>
            </w:div>
            <w:div w:id="1760103664">
              <w:marLeft w:val="0"/>
              <w:marRight w:val="0"/>
              <w:marTop w:val="0"/>
              <w:marBottom w:val="0"/>
              <w:divBdr>
                <w:top w:val="none" w:sz="0" w:space="0" w:color="auto"/>
                <w:left w:val="none" w:sz="0" w:space="0" w:color="auto"/>
                <w:bottom w:val="none" w:sz="0" w:space="0" w:color="auto"/>
                <w:right w:val="none" w:sz="0" w:space="0" w:color="auto"/>
              </w:divBdr>
            </w:div>
            <w:div w:id="1780486474">
              <w:marLeft w:val="0"/>
              <w:marRight w:val="0"/>
              <w:marTop w:val="0"/>
              <w:marBottom w:val="0"/>
              <w:divBdr>
                <w:top w:val="none" w:sz="0" w:space="0" w:color="auto"/>
                <w:left w:val="none" w:sz="0" w:space="0" w:color="auto"/>
                <w:bottom w:val="none" w:sz="0" w:space="0" w:color="auto"/>
                <w:right w:val="none" w:sz="0" w:space="0" w:color="auto"/>
              </w:divBdr>
            </w:div>
            <w:div w:id="1276522403">
              <w:marLeft w:val="0"/>
              <w:marRight w:val="0"/>
              <w:marTop w:val="0"/>
              <w:marBottom w:val="0"/>
              <w:divBdr>
                <w:top w:val="none" w:sz="0" w:space="0" w:color="auto"/>
                <w:left w:val="none" w:sz="0" w:space="0" w:color="auto"/>
                <w:bottom w:val="none" w:sz="0" w:space="0" w:color="auto"/>
                <w:right w:val="none" w:sz="0" w:space="0" w:color="auto"/>
              </w:divBdr>
            </w:div>
            <w:div w:id="157572974">
              <w:marLeft w:val="0"/>
              <w:marRight w:val="0"/>
              <w:marTop w:val="0"/>
              <w:marBottom w:val="0"/>
              <w:divBdr>
                <w:top w:val="none" w:sz="0" w:space="0" w:color="auto"/>
                <w:left w:val="none" w:sz="0" w:space="0" w:color="auto"/>
                <w:bottom w:val="none" w:sz="0" w:space="0" w:color="auto"/>
                <w:right w:val="none" w:sz="0" w:space="0" w:color="auto"/>
              </w:divBdr>
            </w:div>
            <w:div w:id="681080552">
              <w:marLeft w:val="0"/>
              <w:marRight w:val="0"/>
              <w:marTop w:val="0"/>
              <w:marBottom w:val="0"/>
              <w:divBdr>
                <w:top w:val="none" w:sz="0" w:space="0" w:color="auto"/>
                <w:left w:val="none" w:sz="0" w:space="0" w:color="auto"/>
                <w:bottom w:val="none" w:sz="0" w:space="0" w:color="auto"/>
                <w:right w:val="none" w:sz="0" w:space="0" w:color="auto"/>
              </w:divBdr>
            </w:div>
            <w:div w:id="1288781941">
              <w:marLeft w:val="0"/>
              <w:marRight w:val="0"/>
              <w:marTop w:val="0"/>
              <w:marBottom w:val="0"/>
              <w:divBdr>
                <w:top w:val="none" w:sz="0" w:space="0" w:color="auto"/>
                <w:left w:val="none" w:sz="0" w:space="0" w:color="auto"/>
                <w:bottom w:val="none" w:sz="0" w:space="0" w:color="auto"/>
                <w:right w:val="none" w:sz="0" w:space="0" w:color="auto"/>
              </w:divBdr>
            </w:div>
            <w:div w:id="13623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757">
      <w:bodyDiv w:val="1"/>
      <w:marLeft w:val="0"/>
      <w:marRight w:val="0"/>
      <w:marTop w:val="0"/>
      <w:marBottom w:val="0"/>
      <w:divBdr>
        <w:top w:val="none" w:sz="0" w:space="0" w:color="auto"/>
        <w:left w:val="none" w:sz="0" w:space="0" w:color="auto"/>
        <w:bottom w:val="none" w:sz="0" w:space="0" w:color="auto"/>
        <w:right w:val="none" w:sz="0" w:space="0" w:color="auto"/>
      </w:divBdr>
      <w:divsChild>
        <w:div w:id="1588080048">
          <w:marLeft w:val="0"/>
          <w:marRight w:val="0"/>
          <w:marTop w:val="0"/>
          <w:marBottom w:val="0"/>
          <w:divBdr>
            <w:top w:val="none" w:sz="0" w:space="0" w:color="auto"/>
            <w:left w:val="none" w:sz="0" w:space="0" w:color="auto"/>
            <w:bottom w:val="none" w:sz="0" w:space="0" w:color="auto"/>
            <w:right w:val="none" w:sz="0" w:space="0" w:color="auto"/>
          </w:divBdr>
          <w:divsChild>
            <w:div w:id="2029795048">
              <w:marLeft w:val="0"/>
              <w:marRight w:val="0"/>
              <w:marTop w:val="0"/>
              <w:marBottom w:val="0"/>
              <w:divBdr>
                <w:top w:val="none" w:sz="0" w:space="0" w:color="auto"/>
                <w:left w:val="none" w:sz="0" w:space="0" w:color="auto"/>
                <w:bottom w:val="none" w:sz="0" w:space="0" w:color="auto"/>
                <w:right w:val="none" w:sz="0" w:space="0" w:color="auto"/>
              </w:divBdr>
            </w:div>
            <w:div w:id="871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2119">
      <w:bodyDiv w:val="1"/>
      <w:marLeft w:val="0"/>
      <w:marRight w:val="0"/>
      <w:marTop w:val="0"/>
      <w:marBottom w:val="0"/>
      <w:divBdr>
        <w:top w:val="none" w:sz="0" w:space="0" w:color="auto"/>
        <w:left w:val="none" w:sz="0" w:space="0" w:color="auto"/>
        <w:bottom w:val="none" w:sz="0" w:space="0" w:color="auto"/>
        <w:right w:val="none" w:sz="0" w:space="0" w:color="auto"/>
      </w:divBdr>
    </w:div>
    <w:div w:id="144082952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88">
          <w:marLeft w:val="0"/>
          <w:marRight w:val="0"/>
          <w:marTop w:val="0"/>
          <w:marBottom w:val="0"/>
          <w:divBdr>
            <w:top w:val="none" w:sz="0" w:space="0" w:color="auto"/>
            <w:left w:val="none" w:sz="0" w:space="0" w:color="auto"/>
            <w:bottom w:val="none" w:sz="0" w:space="0" w:color="auto"/>
            <w:right w:val="none" w:sz="0" w:space="0" w:color="auto"/>
          </w:divBdr>
          <w:divsChild>
            <w:div w:id="1195147142">
              <w:marLeft w:val="0"/>
              <w:marRight w:val="0"/>
              <w:marTop w:val="0"/>
              <w:marBottom w:val="0"/>
              <w:divBdr>
                <w:top w:val="none" w:sz="0" w:space="0" w:color="auto"/>
                <w:left w:val="none" w:sz="0" w:space="0" w:color="auto"/>
                <w:bottom w:val="none" w:sz="0" w:space="0" w:color="auto"/>
                <w:right w:val="none" w:sz="0" w:space="0" w:color="auto"/>
              </w:divBdr>
            </w:div>
            <w:div w:id="1691832874">
              <w:marLeft w:val="0"/>
              <w:marRight w:val="0"/>
              <w:marTop w:val="0"/>
              <w:marBottom w:val="0"/>
              <w:divBdr>
                <w:top w:val="none" w:sz="0" w:space="0" w:color="auto"/>
                <w:left w:val="none" w:sz="0" w:space="0" w:color="auto"/>
                <w:bottom w:val="none" w:sz="0" w:space="0" w:color="auto"/>
                <w:right w:val="none" w:sz="0" w:space="0" w:color="auto"/>
              </w:divBdr>
            </w:div>
            <w:div w:id="1189637986">
              <w:marLeft w:val="0"/>
              <w:marRight w:val="0"/>
              <w:marTop w:val="0"/>
              <w:marBottom w:val="0"/>
              <w:divBdr>
                <w:top w:val="none" w:sz="0" w:space="0" w:color="auto"/>
                <w:left w:val="none" w:sz="0" w:space="0" w:color="auto"/>
                <w:bottom w:val="none" w:sz="0" w:space="0" w:color="auto"/>
                <w:right w:val="none" w:sz="0" w:space="0" w:color="auto"/>
              </w:divBdr>
            </w:div>
            <w:div w:id="705330058">
              <w:marLeft w:val="0"/>
              <w:marRight w:val="0"/>
              <w:marTop w:val="0"/>
              <w:marBottom w:val="0"/>
              <w:divBdr>
                <w:top w:val="none" w:sz="0" w:space="0" w:color="auto"/>
                <w:left w:val="none" w:sz="0" w:space="0" w:color="auto"/>
                <w:bottom w:val="none" w:sz="0" w:space="0" w:color="auto"/>
                <w:right w:val="none" w:sz="0" w:space="0" w:color="auto"/>
              </w:divBdr>
            </w:div>
            <w:div w:id="1996058887">
              <w:marLeft w:val="0"/>
              <w:marRight w:val="0"/>
              <w:marTop w:val="0"/>
              <w:marBottom w:val="0"/>
              <w:divBdr>
                <w:top w:val="none" w:sz="0" w:space="0" w:color="auto"/>
                <w:left w:val="none" w:sz="0" w:space="0" w:color="auto"/>
                <w:bottom w:val="none" w:sz="0" w:space="0" w:color="auto"/>
                <w:right w:val="none" w:sz="0" w:space="0" w:color="auto"/>
              </w:divBdr>
            </w:div>
            <w:div w:id="1216314864">
              <w:marLeft w:val="0"/>
              <w:marRight w:val="0"/>
              <w:marTop w:val="0"/>
              <w:marBottom w:val="0"/>
              <w:divBdr>
                <w:top w:val="none" w:sz="0" w:space="0" w:color="auto"/>
                <w:left w:val="none" w:sz="0" w:space="0" w:color="auto"/>
                <w:bottom w:val="none" w:sz="0" w:space="0" w:color="auto"/>
                <w:right w:val="none" w:sz="0" w:space="0" w:color="auto"/>
              </w:divBdr>
            </w:div>
            <w:div w:id="16706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0898">
      <w:bodyDiv w:val="1"/>
      <w:marLeft w:val="0"/>
      <w:marRight w:val="0"/>
      <w:marTop w:val="0"/>
      <w:marBottom w:val="0"/>
      <w:divBdr>
        <w:top w:val="none" w:sz="0" w:space="0" w:color="auto"/>
        <w:left w:val="none" w:sz="0" w:space="0" w:color="auto"/>
        <w:bottom w:val="none" w:sz="0" w:space="0" w:color="auto"/>
        <w:right w:val="none" w:sz="0" w:space="0" w:color="auto"/>
      </w:divBdr>
    </w:div>
    <w:div w:id="1464423003">
      <w:bodyDiv w:val="1"/>
      <w:marLeft w:val="0"/>
      <w:marRight w:val="0"/>
      <w:marTop w:val="0"/>
      <w:marBottom w:val="0"/>
      <w:divBdr>
        <w:top w:val="none" w:sz="0" w:space="0" w:color="auto"/>
        <w:left w:val="none" w:sz="0" w:space="0" w:color="auto"/>
        <w:bottom w:val="none" w:sz="0" w:space="0" w:color="auto"/>
        <w:right w:val="none" w:sz="0" w:space="0" w:color="auto"/>
      </w:divBdr>
    </w:div>
    <w:div w:id="1466242738">
      <w:bodyDiv w:val="1"/>
      <w:marLeft w:val="0"/>
      <w:marRight w:val="0"/>
      <w:marTop w:val="0"/>
      <w:marBottom w:val="0"/>
      <w:divBdr>
        <w:top w:val="none" w:sz="0" w:space="0" w:color="auto"/>
        <w:left w:val="none" w:sz="0" w:space="0" w:color="auto"/>
        <w:bottom w:val="none" w:sz="0" w:space="0" w:color="auto"/>
        <w:right w:val="none" w:sz="0" w:space="0" w:color="auto"/>
      </w:divBdr>
    </w:div>
    <w:div w:id="1483620431">
      <w:bodyDiv w:val="1"/>
      <w:marLeft w:val="0"/>
      <w:marRight w:val="0"/>
      <w:marTop w:val="0"/>
      <w:marBottom w:val="0"/>
      <w:divBdr>
        <w:top w:val="none" w:sz="0" w:space="0" w:color="auto"/>
        <w:left w:val="none" w:sz="0" w:space="0" w:color="auto"/>
        <w:bottom w:val="none" w:sz="0" w:space="0" w:color="auto"/>
        <w:right w:val="none" w:sz="0" w:space="0" w:color="auto"/>
      </w:divBdr>
      <w:divsChild>
        <w:div w:id="2035956025">
          <w:marLeft w:val="0"/>
          <w:marRight w:val="0"/>
          <w:marTop w:val="0"/>
          <w:marBottom w:val="0"/>
          <w:divBdr>
            <w:top w:val="none" w:sz="0" w:space="0" w:color="auto"/>
            <w:left w:val="none" w:sz="0" w:space="0" w:color="auto"/>
            <w:bottom w:val="none" w:sz="0" w:space="0" w:color="auto"/>
            <w:right w:val="none" w:sz="0" w:space="0" w:color="auto"/>
          </w:divBdr>
          <w:divsChild>
            <w:div w:id="360012883">
              <w:marLeft w:val="0"/>
              <w:marRight w:val="0"/>
              <w:marTop w:val="0"/>
              <w:marBottom w:val="0"/>
              <w:divBdr>
                <w:top w:val="none" w:sz="0" w:space="0" w:color="auto"/>
                <w:left w:val="none" w:sz="0" w:space="0" w:color="auto"/>
                <w:bottom w:val="none" w:sz="0" w:space="0" w:color="auto"/>
                <w:right w:val="none" w:sz="0" w:space="0" w:color="auto"/>
              </w:divBdr>
            </w:div>
            <w:div w:id="1821919927">
              <w:marLeft w:val="0"/>
              <w:marRight w:val="0"/>
              <w:marTop w:val="0"/>
              <w:marBottom w:val="0"/>
              <w:divBdr>
                <w:top w:val="none" w:sz="0" w:space="0" w:color="auto"/>
                <w:left w:val="none" w:sz="0" w:space="0" w:color="auto"/>
                <w:bottom w:val="none" w:sz="0" w:space="0" w:color="auto"/>
                <w:right w:val="none" w:sz="0" w:space="0" w:color="auto"/>
              </w:divBdr>
            </w:div>
            <w:div w:id="1636328342">
              <w:marLeft w:val="0"/>
              <w:marRight w:val="0"/>
              <w:marTop w:val="0"/>
              <w:marBottom w:val="0"/>
              <w:divBdr>
                <w:top w:val="none" w:sz="0" w:space="0" w:color="auto"/>
                <w:left w:val="none" w:sz="0" w:space="0" w:color="auto"/>
                <w:bottom w:val="none" w:sz="0" w:space="0" w:color="auto"/>
                <w:right w:val="none" w:sz="0" w:space="0" w:color="auto"/>
              </w:divBdr>
            </w:div>
            <w:div w:id="568149610">
              <w:marLeft w:val="0"/>
              <w:marRight w:val="0"/>
              <w:marTop w:val="0"/>
              <w:marBottom w:val="0"/>
              <w:divBdr>
                <w:top w:val="none" w:sz="0" w:space="0" w:color="auto"/>
                <w:left w:val="none" w:sz="0" w:space="0" w:color="auto"/>
                <w:bottom w:val="none" w:sz="0" w:space="0" w:color="auto"/>
                <w:right w:val="none" w:sz="0" w:space="0" w:color="auto"/>
              </w:divBdr>
            </w:div>
            <w:div w:id="1905528866">
              <w:marLeft w:val="0"/>
              <w:marRight w:val="0"/>
              <w:marTop w:val="0"/>
              <w:marBottom w:val="0"/>
              <w:divBdr>
                <w:top w:val="none" w:sz="0" w:space="0" w:color="auto"/>
                <w:left w:val="none" w:sz="0" w:space="0" w:color="auto"/>
                <w:bottom w:val="none" w:sz="0" w:space="0" w:color="auto"/>
                <w:right w:val="none" w:sz="0" w:space="0" w:color="auto"/>
              </w:divBdr>
            </w:div>
            <w:div w:id="2030989041">
              <w:marLeft w:val="0"/>
              <w:marRight w:val="0"/>
              <w:marTop w:val="0"/>
              <w:marBottom w:val="0"/>
              <w:divBdr>
                <w:top w:val="none" w:sz="0" w:space="0" w:color="auto"/>
                <w:left w:val="none" w:sz="0" w:space="0" w:color="auto"/>
                <w:bottom w:val="none" w:sz="0" w:space="0" w:color="auto"/>
                <w:right w:val="none" w:sz="0" w:space="0" w:color="auto"/>
              </w:divBdr>
            </w:div>
            <w:div w:id="1189753189">
              <w:marLeft w:val="0"/>
              <w:marRight w:val="0"/>
              <w:marTop w:val="0"/>
              <w:marBottom w:val="0"/>
              <w:divBdr>
                <w:top w:val="none" w:sz="0" w:space="0" w:color="auto"/>
                <w:left w:val="none" w:sz="0" w:space="0" w:color="auto"/>
                <w:bottom w:val="none" w:sz="0" w:space="0" w:color="auto"/>
                <w:right w:val="none" w:sz="0" w:space="0" w:color="auto"/>
              </w:divBdr>
            </w:div>
            <w:div w:id="1985545832">
              <w:marLeft w:val="0"/>
              <w:marRight w:val="0"/>
              <w:marTop w:val="0"/>
              <w:marBottom w:val="0"/>
              <w:divBdr>
                <w:top w:val="none" w:sz="0" w:space="0" w:color="auto"/>
                <w:left w:val="none" w:sz="0" w:space="0" w:color="auto"/>
                <w:bottom w:val="none" w:sz="0" w:space="0" w:color="auto"/>
                <w:right w:val="none" w:sz="0" w:space="0" w:color="auto"/>
              </w:divBdr>
            </w:div>
            <w:div w:id="1065764991">
              <w:marLeft w:val="0"/>
              <w:marRight w:val="0"/>
              <w:marTop w:val="0"/>
              <w:marBottom w:val="0"/>
              <w:divBdr>
                <w:top w:val="none" w:sz="0" w:space="0" w:color="auto"/>
                <w:left w:val="none" w:sz="0" w:space="0" w:color="auto"/>
                <w:bottom w:val="none" w:sz="0" w:space="0" w:color="auto"/>
                <w:right w:val="none" w:sz="0" w:space="0" w:color="auto"/>
              </w:divBdr>
            </w:div>
            <w:div w:id="1452093208">
              <w:marLeft w:val="0"/>
              <w:marRight w:val="0"/>
              <w:marTop w:val="0"/>
              <w:marBottom w:val="0"/>
              <w:divBdr>
                <w:top w:val="none" w:sz="0" w:space="0" w:color="auto"/>
                <w:left w:val="none" w:sz="0" w:space="0" w:color="auto"/>
                <w:bottom w:val="none" w:sz="0" w:space="0" w:color="auto"/>
                <w:right w:val="none" w:sz="0" w:space="0" w:color="auto"/>
              </w:divBdr>
            </w:div>
            <w:div w:id="1390685682">
              <w:marLeft w:val="0"/>
              <w:marRight w:val="0"/>
              <w:marTop w:val="0"/>
              <w:marBottom w:val="0"/>
              <w:divBdr>
                <w:top w:val="none" w:sz="0" w:space="0" w:color="auto"/>
                <w:left w:val="none" w:sz="0" w:space="0" w:color="auto"/>
                <w:bottom w:val="none" w:sz="0" w:space="0" w:color="auto"/>
                <w:right w:val="none" w:sz="0" w:space="0" w:color="auto"/>
              </w:divBdr>
            </w:div>
            <w:div w:id="1097671617">
              <w:marLeft w:val="0"/>
              <w:marRight w:val="0"/>
              <w:marTop w:val="0"/>
              <w:marBottom w:val="0"/>
              <w:divBdr>
                <w:top w:val="none" w:sz="0" w:space="0" w:color="auto"/>
                <w:left w:val="none" w:sz="0" w:space="0" w:color="auto"/>
                <w:bottom w:val="none" w:sz="0" w:space="0" w:color="auto"/>
                <w:right w:val="none" w:sz="0" w:space="0" w:color="auto"/>
              </w:divBdr>
            </w:div>
            <w:div w:id="886988906">
              <w:marLeft w:val="0"/>
              <w:marRight w:val="0"/>
              <w:marTop w:val="0"/>
              <w:marBottom w:val="0"/>
              <w:divBdr>
                <w:top w:val="none" w:sz="0" w:space="0" w:color="auto"/>
                <w:left w:val="none" w:sz="0" w:space="0" w:color="auto"/>
                <w:bottom w:val="none" w:sz="0" w:space="0" w:color="auto"/>
                <w:right w:val="none" w:sz="0" w:space="0" w:color="auto"/>
              </w:divBdr>
            </w:div>
            <w:div w:id="1852639900">
              <w:marLeft w:val="0"/>
              <w:marRight w:val="0"/>
              <w:marTop w:val="0"/>
              <w:marBottom w:val="0"/>
              <w:divBdr>
                <w:top w:val="none" w:sz="0" w:space="0" w:color="auto"/>
                <w:left w:val="none" w:sz="0" w:space="0" w:color="auto"/>
                <w:bottom w:val="none" w:sz="0" w:space="0" w:color="auto"/>
                <w:right w:val="none" w:sz="0" w:space="0" w:color="auto"/>
              </w:divBdr>
            </w:div>
            <w:div w:id="2097315509">
              <w:marLeft w:val="0"/>
              <w:marRight w:val="0"/>
              <w:marTop w:val="0"/>
              <w:marBottom w:val="0"/>
              <w:divBdr>
                <w:top w:val="none" w:sz="0" w:space="0" w:color="auto"/>
                <w:left w:val="none" w:sz="0" w:space="0" w:color="auto"/>
                <w:bottom w:val="none" w:sz="0" w:space="0" w:color="auto"/>
                <w:right w:val="none" w:sz="0" w:space="0" w:color="auto"/>
              </w:divBdr>
            </w:div>
            <w:div w:id="178980130">
              <w:marLeft w:val="0"/>
              <w:marRight w:val="0"/>
              <w:marTop w:val="0"/>
              <w:marBottom w:val="0"/>
              <w:divBdr>
                <w:top w:val="none" w:sz="0" w:space="0" w:color="auto"/>
                <w:left w:val="none" w:sz="0" w:space="0" w:color="auto"/>
                <w:bottom w:val="none" w:sz="0" w:space="0" w:color="auto"/>
                <w:right w:val="none" w:sz="0" w:space="0" w:color="auto"/>
              </w:divBdr>
            </w:div>
            <w:div w:id="2013489360">
              <w:marLeft w:val="0"/>
              <w:marRight w:val="0"/>
              <w:marTop w:val="0"/>
              <w:marBottom w:val="0"/>
              <w:divBdr>
                <w:top w:val="none" w:sz="0" w:space="0" w:color="auto"/>
                <w:left w:val="none" w:sz="0" w:space="0" w:color="auto"/>
                <w:bottom w:val="none" w:sz="0" w:space="0" w:color="auto"/>
                <w:right w:val="none" w:sz="0" w:space="0" w:color="auto"/>
              </w:divBdr>
            </w:div>
            <w:div w:id="628317398">
              <w:marLeft w:val="0"/>
              <w:marRight w:val="0"/>
              <w:marTop w:val="0"/>
              <w:marBottom w:val="0"/>
              <w:divBdr>
                <w:top w:val="none" w:sz="0" w:space="0" w:color="auto"/>
                <w:left w:val="none" w:sz="0" w:space="0" w:color="auto"/>
                <w:bottom w:val="none" w:sz="0" w:space="0" w:color="auto"/>
                <w:right w:val="none" w:sz="0" w:space="0" w:color="auto"/>
              </w:divBdr>
            </w:div>
            <w:div w:id="576213334">
              <w:marLeft w:val="0"/>
              <w:marRight w:val="0"/>
              <w:marTop w:val="0"/>
              <w:marBottom w:val="0"/>
              <w:divBdr>
                <w:top w:val="none" w:sz="0" w:space="0" w:color="auto"/>
                <w:left w:val="none" w:sz="0" w:space="0" w:color="auto"/>
                <w:bottom w:val="none" w:sz="0" w:space="0" w:color="auto"/>
                <w:right w:val="none" w:sz="0" w:space="0" w:color="auto"/>
              </w:divBdr>
            </w:div>
            <w:div w:id="1838957413">
              <w:marLeft w:val="0"/>
              <w:marRight w:val="0"/>
              <w:marTop w:val="0"/>
              <w:marBottom w:val="0"/>
              <w:divBdr>
                <w:top w:val="none" w:sz="0" w:space="0" w:color="auto"/>
                <w:left w:val="none" w:sz="0" w:space="0" w:color="auto"/>
                <w:bottom w:val="none" w:sz="0" w:space="0" w:color="auto"/>
                <w:right w:val="none" w:sz="0" w:space="0" w:color="auto"/>
              </w:divBdr>
            </w:div>
            <w:div w:id="507450174">
              <w:marLeft w:val="0"/>
              <w:marRight w:val="0"/>
              <w:marTop w:val="0"/>
              <w:marBottom w:val="0"/>
              <w:divBdr>
                <w:top w:val="none" w:sz="0" w:space="0" w:color="auto"/>
                <w:left w:val="none" w:sz="0" w:space="0" w:color="auto"/>
                <w:bottom w:val="none" w:sz="0" w:space="0" w:color="auto"/>
                <w:right w:val="none" w:sz="0" w:space="0" w:color="auto"/>
              </w:divBdr>
            </w:div>
            <w:div w:id="1135292660">
              <w:marLeft w:val="0"/>
              <w:marRight w:val="0"/>
              <w:marTop w:val="0"/>
              <w:marBottom w:val="0"/>
              <w:divBdr>
                <w:top w:val="none" w:sz="0" w:space="0" w:color="auto"/>
                <w:left w:val="none" w:sz="0" w:space="0" w:color="auto"/>
                <w:bottom w:val="none" w:sz="0" w:space="0" w:color="auto"/>
                <w:right w:val="none" w:sz="0" w:space="0" w:color="auto"/>
              </w:divBdr>
            </w:div>
            <w:div w:id="623732209">
              <w:marLeft w:val="0"/>
              <w:marRight w:val="0"/>
              <w:marTop w:val="0"/>
              <w:marBottom w:val="0"/>
              <w:divBdr>
                <w:top w:val="none" w:sz="0" w:space="0" w:color="auto"/>
                <w:left w:val="none" w:sz="0" w:space="0" w:color="auto"/>
                <w:bottom w:val="none" w:sz="0" w:space="0" w:color="auto"/>
                <w:right w:val="none" w:sz="0" w:space="0" w:color="auto"/>
              </w:divBdr>
            </w:div>
            <w:div w:id="1872722522">
              <w:marLeft w:val="0"/>
              <w:marRight w:val="0"/>
              <w:marTop w:val="0"/>
              <w:marBottom w:val="0"/>
              <w:divBdr>
                <w:top w:val="none" w:sz="0" w:space="0" w:color="auto"/>
                <w:left w:val="none" w:sz="0" w:space="0" w:color="auto"/>
                <w:bottom w:val="none" w:sz="0" w:space="0" w:color="auto"/>
                <w:right w:val="none" w:sz="0" w:space="0" w:color="auto"/>
              </w:divBdr>
            </w:div>
            <w:div w:id="2134668297">
              <w:marLeft w:val="0"/>
              <w:marRight w:val="0"/>
              <w:marTop w:val="0"/>
              <w:marBottom w:val="0"/>
              <w:divBdr>
                <w:top w:val="none" w:sz="0" w:space="0" w:color="auto"/>
                <w:left w:val="none" w:sz="0" w:space="0" w:color="auto"/>
                <w:bottom w:val="none" w:sz="0" w:space="0" w:color="auto"/>
                <w:right w:val="none" w:sz="0" w:space="0" w:color="auto"/>
              </w:divBdr>
            </w:div>
            <w:div w:id="655765025">
              <w:marLeft w:val="0"/>
              <w:marRight w:val="0"/>
              <w:marTop w:val="0"/>
              <w:marBottom w:val="0"/>
              <w:divBdr>
                <w:top w:val="none" w:sz="0" w:space="0" w:color="auto"/>
                <w:left w:val="none" w:sz="0" w:space="0" w:color="auto"/>
                <w:bottom w:val="none" w:sz="0" w:space="0" w:color="auto"/>
                <w:right w:val="none" w:sz="0" w:space="0" w:color="auto"/>
              </w:divBdr>
            </w:div>
            <w:div w:id="1180852521">
              <w:marLeft w:val="0"/>
              <w:marRight w:val="0"/>
              <w:marTop w:val="0"/>
              <w:marBottom w:val="0"/>
              <w:divBdr>
                <w:top w:val="none" w:sz="0" w:space="0" w:color="auto"/>
                <w:left w:val="none" w:sz="0" w:space="0" w:color="auto"/>
                <w:bottom w:val="none" w:sz="0" w:space="0" w:color="auto"/>
                <w:right w:val="none" w:sz="0" w:space="0" w:color="auto"/>
              </w:divBdr>
            </w:div>
            <w:div w:id="2469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074">
      <w:bodyDiv w:val="1"/>
      <w:marLeft w:val="0"/>
      <w:marRight w:val="0"/>
      <w:marTop w:val="0"/>
      <w:marBottom w:val="0"/>
      <w:divBdr>
        <w:top w:val="none" w:sz="0" w:space="0" w:color="auto"/>
        <w:left w:val="none" w:sz="0" w:space="0" w:color="auto"/>
        <w:bottom w:val="none" w:sz="0" w:space="0" w:color="auto"/>
        <w:right w:val="none" w:sz="0" w:space="0" w:color="auto"/>
      </w:divBdr>
    </w:div>
    <w:div w:id="1511679070">
      <w:bodyDiv w:val="1"/>
      <w:marLeft w:val="0"/>
      <w:marRight w:val="0"/>
      <w:marTop w:val="0"/>
      <w:marBottom w:val="0"/>
      <w:divBdr>
        <w:top w:val="none" w:sz="0" w:space="0" w:color="auto"/>
        <w:left w:val="none" w:sz="0" w:space="0" w:color="auto"/>
        <w:bottom w:val="none" w:sz="0" w:space="0" w:color="auto"/>
        <w:right w:val="none" w:sz="0" w:space="0" w:color="auto"/>
      </w:divBdr>
    </w:div>
    <w:div w:id="1512838100">
      <w:bodyDiv w:val="1"/>
      <w:marLeft w:val="0"/>
      <w:marRight w:val="0"/>
      <w:marTop w:val="0"/>
      <w:marBottom w:val="0"/>
      <w:divBdr>
        <w:top w:val="none" w:sz="0" w:space="0" w:color="auto"/>
        <w:left w:val="none" w:sz="0" w:space="0" w:color="auto"/>
        <w:bottom w:val="none" w:sz="0" w:space="0" w:color="auto"/>
        <w:right w:val="none" w:sz="0" w:space="0" w:color="auto"/>
      </w:divBdr>
    </w:div>
    <w:div w:id="1526090530">
      <w:bodyDiv w:val="1"/>
      <w:marLeft w:val="0"/>
      <w:marRight w:val="0"/>
      <w:marTop w:val="0"/>
      <w:marBottom w:val="0"/>
      <w:divBdr>
        <w:top w:val="none" w:sz="0" w:space="0" w:color="auto"/>
        <w:left w:val="none" w:sz="0" w:space="0" w:color="auto"/>
        <w:bottom w:val="none" w:sz="0" w:space="0" w:color="auto"/>
        <w:right w:val="none" w:sz="0" w:space="0" w:color="auto"/>
      </w:divBdr>
      <w:divsChild>
        <w:div w:id="710543947">
          <w:marLeft w:val="0"/>
          <w:marRight w:val="0"/>
          <w:marTop w:val="0"/>
          <w:marBottom w:val="0"/>
          <w:divBdr>
            <w:top w:val="none" w:sz="0" w:space="0" w:color="auto"/>
            <w:left w:val="none" w:sz="0" w:space="0" w:color="auto"/>
            <w:bottom w:val="none" w:sz="0" w:space="0" w:color="auto"/>
            <w:right w:val="none" w:sz="0" w:space="0" w:color="auto"/>
          </w:divBdr>
          <w:divsChild>
            <w:div w:id="550504918">
              <w:marLeft w:val="0"/>
              <w:marRight w:val="0"/>
              <w:marTop w:val="0"/>
              <w:marBottom w:val="0"/>
              <w:divBdr>
                <w:top w:val="none" w:sz="0" w:space="0" w:color="auto"/>
                <w:left w:val="none" w:sz="0" w:space="0" w:color="auto"/>
                <w:bottom w:val="none" w:sz="0" w:space="0" w:color="auto"/>
                <w:right w:val="none" w:sz="0" w:space="0" w:color="auto"/>
              </w:divBdr>
            </w:div>
            <w:div w:id="1595825246">
              <w:marLeft w:val="0"/>
              <w:marRight w:val="0"/>
              <w:marTop w:val="0"/>
              <w:marBottom w:val="0"/>
              <w:divBdr>
                <w:top w:val="none" w:sz="0" w:space="0" w:color="auto"/>
                <w:left w:val="none" w:sz="0" w:space="0" w:color="auto"/>
                <w:bottom w:val="none" w:sz="0" w:space="0" w:color="auto"/>
                <w:right w:val="none" w:sz="0" w:space="0" w:color="auto"/>
              </w:divBdr>
            </w:div>
            <w:div w:id="405107669">
              <w:marLeft w:val="0"/>
              <w:marRight w:val="0"/>
              <w:marTop w:val="0"/>
              <w:marBottom w:val="0"/>
              <w:divBdr>
                <w:top w:val="none" w:sz="0" w:space="0" w:color="auto"/>
                <w:left w:val="none" w:sz="0" w:space="0" w:color="auto"/>
                <w:bottom w:val="none" w:sz="0" w:space="0" w:color="auto"/>
                <w:right w:val="none" w:sz="0" w:space="0" w:color="auto"/>
              </w:divBdr>
            </w:div>
            <w:div w:id="1276912910">
              <w:marLeft w:val="0"/>
              <w:marRight w:val="0"/>
              <w:marTop w:val="0"/>
              <w:marBottom w:val="0"/>
              <w:divBdr>
                <w:top w:val="none" w:sz="0" w:space="0" w:color="auto"/>
                <w:left w:val="none" w:sz="0" w:space="0" w:color="auto"/>
                <w:bottom w:val="none" w:sz="0" w:space="0" w:color="auto"/>
                <w:right w:val="none" w:sz="0" w:space="0" w:color="auto"/>
              </w:divBdr>
            </w:div>
            <w:div w:id="579876300">
              <w:marLeft w:val="0"/>
              <w:marRight w:val="0"/>
              <w:marTop w:val="0"/>
              <w:marBottom w:val="0"/>
              <w:divBdr>
                <w:top w:val="none" w:sz="0" w:space="0" w:color="auto"/>
                <w:left w:val="none" w:sz="0" w:space="0" w:color="auto"/>
                <w:bottom w:val="none" w:sz="0" w:space="0" w:color="auto"/>
                <w:right w:val="none" w:sz="0" w:space="0" w:color="auto"/>
              </w:divBdr>
            </w:div>
            <w:div w:id="1957326206">
              <w:marLeft w:val="0"/>
              <w:marRight w:val="0"/>
              <w:marTop w:val="0"/>
              <w:marBottom w:val="0"/>
              <w:divBdr>
                <w:top w:val="none" w:sz="0" w:space="0" w:color="auto"/>
                <w:left w:val="none" w:sz="0" w:space="0" w:color="auto"/>
                <w:bottom w:val="none" w:sz="0" w:space="0" w:color="auto"/>
                <w:right w:val="none" w:sz="0" w:space="0" w:color="auto"/>
              </w:divBdr>
            </w:div>
            <w:div w:id="581986696">
              <w:marLeft w:val="0"/>
              <w:marRight w:val="0"/>
              <w:marTop w:val="0"/>
              <w:marBottom w:val="0"/>
              <w:divBdr>
                <w:top w:val="none" w:sz="0" w:space="0" w:color="auto"/>
                <w:left w:val="none" w:sz="0" w:space="0" w:color="auto"/>
                <w:bottom w:val="none" w:sz="0" w:space="0" w:color="auto"/>
                <w:right w:val="none" w:sz="0" w:space="0" w:color="auto"/>
              </w:divBdr>
            </w:div>
            <w:div w:id="8742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5369772">
      <w:bodyDiv w:val="1"/>
      <w:marLeft w:val="0"/>
      <w:marRight w:val="0"/>
      <w:marTop w:val="0"/>
      <w:marBottom w:val="0"/>
      <w:divBdr>
        <w:top w:val="none" w:sz="0" w:space="0" w:color="auto"/>
        <w:left w:val="none" w:sz="0" w:space="0" w:color="auto"/>
        <w:bottom w:val="none" w:sz="0" w:space="0" w:color="auto"/>
        <w:right w:val="none" w:sz="0" w:space="0" w:color="auto"/>
      </w:divBdr>
      <w:divsChild>
        <w:div w:id="397291519">
          <w:marLeft w:val="0"/>
          <w:marRight w:val="0"/>
          <w:marTop w:val="0"/>
          <w:marBottom w:val="0"/>
          <w:divBdr>
            <w:top w:val="none" w:sz="0" w:space="0" w:color="auto"/>
            <w:left w:val="none" w:sz="0" w:space="0" w:color="auto"/>
            <w:bottom w:val="none" w:sz="0" w:space="0" w:color="auto"/>
            <w:right w:val="none" w:sz="0" w:space="0" w:color="auto"/>
          </w:divBdr>
          <w:divsChild>
            <w:div w:id="1466198601">
              <w:marLeft w:val="0"/>
              <w:marRight w:val="0"/>
              <w:marTop w:val="0"/>
              <w:marBottom w:val="0"/>
              <w:divBdr>
                <w:top w:val="none" w:sz="0" w:space="0" w:color="auto"/>
                <w:left w:val="none" w:sz="0" w:space="0" w:color="auto"/>
                <w:bottom w:val="none" w:sz="0" w:space="0" w:color="auto"/>
                <w:right w:val="none" w:sz="0" w:space="0" w:color="auto"/>
              </w:divBdr>
            </w:div>
            <w:div w:id="759718970">
              <w:marLeft w:val="0"/>
              <w:marRight w:val="0"/>
              <w:marTop w:val="0"/>
              <w:marBottom w:val="0"/>
              <w:divBdr>
                <w:top w:val="none" w:sz="0" w:space="0" w:color="auto"/>
                <w:left w:val="none" w:sz="0" w:space="0" w:color="auto"/>
                <w:bottom w:val="none" w:sz="0" w:space="0" w:color="auto"/>
                <w:right w:val="none" w:sz="0" w:space="0" w:color="auto"/>
              </w:divBdr>
            </w:div>
            <w:div w:id="633684332">
              <w:marLeft w:val="0"/>
              <w:marRight w:val="0"/>
              <w:marTop w:val="0"/>
              <w:marBottom w:val="0"/>
              <w:divBdr>
                <w:top w:val="none" w:sz="0" w:space="0" w:color="auto"/>
                <w:left w:val="none" w:sz="0" w:space="0" w:color="auto"/>
                <w:bottom w:val="none" w:sz="0" w:space="0" w:color="auto"/>
                <w:right w:val="none" w:sz="0" w:space="0" w:color="auto"/>
              </w:divBdr>
            </w:div>
            <w:div w:id="1924485043">
              <w:marLeft w:val="0"/>
              <w:marRight w:val="0"/>
              <w:marTop w:val="0"/>
              <w:marBottom w:val="0"/>
              <w:divBdr>
                <w:top w:val="none" w:sz="0" w:space="0" w:color="auto"/>
                <w:left w:val="none" w:sz="0" w:space="0" w:color="auto"/>
                <w:bottom w:val="none" w:sz="0" w:space="0" w:color="auto"/>
                <w:right w:val="none" w:sz="0" w:space="0" w:color="auto"/>
              </w:divBdr>
            </w:div>
            <w:div w:id="714350385">
              <w:marLeft w:val="0"/>
              <w:marRight w:val="0"/>
              <w:marTop w:val="0"/>
              <w:marBottom w:val="0"/>
              <w:divBdr>
                <w:top w:val="none" w:sz="0" w:space="0" w:color="auto"/>
                <w:left w:val="none" w:sz="0" w:space="0" w:color="auto"/>
                <w:bottom w:val="none" w:sz="0" w:space="0" w:color="auto"/>
                <w:right w:val="none" w:sz="0" w:space="0" w:color="auto"/>
              </w:divBdr>
            </w:div>
            <w:div w:id="952059115">
              <w:marLeft w:val="0"/>
              <w:marRight w:val="0"/>
              <w:marTop w:val="0"/>
              <w:marBottom w:val="0"/>
              <w:divBdr>
                <w:top w:val="none" w:sz="0" w:space="0" w:color="auto"/>
                <w:left w:val="none" w:sz="0" w:space="0" w:color="auto"/>
                <w:bottom w:val="none" w:sz="0" w:space="0" w:color="auto"/>
                <w:right w:val="none" w:sz="0" w:space="0" w:color="auto"/>
              </w:divBdr>
            </w:div>
            <w:div w:id="190847190">
              <w:marLeft w:val="0"/>
              <w:marRight w:val="0"/>
              <w:marTop w:val="0"/>
              <w:marBottom w:val="0"/>
              <w:divBdr>
                <w:top w:val="none" w:sz="0" w:space="0" w:color="auto"/>
                <w:left w:val="none" w:sz="0" w:space="0" w:color="auto"/>
                <w:bottom w:val="none" w:sz="0" w:space="0" w:color="auto"/>
                <w:right w:val="none" w:sz="0" w:space="0" w:color="auto"/>
              </w:divBdr>
            </w:div>
            <w:div w:id="12373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0565">
      <w:bodyDiv w:val="1"/>
      <w:marLeft w:val="0"/>
      <w:marRight w:val="0"/>
      <w:marTop w:val="0"/>
      <w:marBottom w:val="0"/>
      <w:divBdr>
        <w:top w:val="none" w:sz="0" w:space="0" w:color="auto"/>
        <w:left w:val="none" w:sz="0" w:space="0" w:color="auto"/>
        <w:bottom w:val="none" w:sz="0" w:space="0" w:color="auto"/>
        <w:right w:val="none" w:sz="0" w:space="0" w:color="auto"/>
      </w:divBdr>
      <w:divsChild>
        <w:div w:id="1851068503">
          <w:marLeft w:val="0"/>
          <w:marRight w:val="0"/>
          <w:marTop w:val="0"/>
          <w:marBottom w:val="0"/>
          <w:divBdr>
            <w:top w:val="none" w:sz="0" w:space="0" w:color="auto"/>
            <w:left w:val="none" w:sz="0" w:space="0" w:color="auto"/>
            <w:bottom w:val="none" w:sz="0" w:space="0" w:color="auto"/>
            <w:right w:val="none" w:sz="0" w:space="0" w:color="auto"/>
          </w:divBdr>
          <w:divsChild>
            <w:div w:id="1003780589">
              <w:marLeft w:val="0"/>
              <w:marRight w:val="0"/>
              <w:marTop w:val="0"/>
              <w:marBottom w:val="0"/>
              <w:divBdr>
                <w:top w:val="none" w:sz="0" w:space="0" w:color="auto"/>
                <w:left w:val="none" w:sz="0" w:space="0" w:color="auto"/>
                <w:bottom w:val="none" w:sz="0" w:space="0" w:color="auto"/>
                <w:right w:val="none" w:sz="0" w:space="0" w:color="auto"/>
              </w:divBdr>
            </w:div>
            <w:div w:id="499389421">
              <w:marLeft w:val="0"/>
              <w:marRight w:val="0"/>
              <w:marTop w:val="0"/>
              <w:marBottom w:val="0"/>
              <w:divBdr>
                <w:top w:val="none" w:sz="0" w:space="0" w:color="auto"/>
                <w:left w:val="none" w:sz="0" w:space="0" w:color="auto"/>
                <w:bottom w:val="none" w:sz="0" w:space="0" w:color="auto"/>
                <w:right w:val="none" w:sz="0" w:space="0" w:color="auto"/>
              </w:divBdr>
            </w:div>
            <w:div w:id="1904755380">
              <w:marLeft w:val="0"/>
              <w:marRight w:val="0"/>
              <w:marTop w:val="0"/>
              <w:marBottom w:val="0"/>
              <w:divBdr>
                <w:top w:val="none" w:sz="0" w:space="0" w:color="auto"/>
                <w:left w:val="none" w:sz="0" w:space="0" w:color="auto"/>
                <w:bottom w:val="none" w:sz="0" w:space="0" w:color="auto"/>
                <w:right w:val="none" w:sz="0" w:space="0" w:color="auto"/>
              </w:divBdr>
            </w:div>
            <w:div w:id="220138241">
              <w:marLeft w:val="0"/>
              <w:marRight w:val="0"/>
              <w:marTop w:val="0"/>
              <w:marBottom w:val="0"/>
              <w:divBdr>
                <w:top w:val="none" w:sz="0" w:space="0" w:color="auto"/>
                <w:left w:val="none" w:sz="0" w:space="0" w:color="auto"/>
                <w:bottom w:val="none" w:sz="0" w:space="0" w:color="auto"/>
                <w:right w:val="none" w:sz="0" w:space="0" w:color="auto"/>
              </w:divBdr>
            </w:div>
            <w:div w:id="1050614923">
              <w:marLeft w:val="0"/>
              <w:marRight w:val="0"/>
              <w:marTop w:val="0"/>
              <w:marBottom w:val="0"/>
              <w:divBdr>
                <w:top w:val="none" w:sz="0" w:space="0" w:color="auto"/>
                <w:left w:val="none" w:sz="0" w:space="0" w:color="auto"/>
                <w:bottom w:val="none" w:sz="0" w:space="0" w:color="auto"/>
                <w:right w:val="none" w:sz="0" w:space="0" w:color="auto"/>
              </w:divBdr>
            </w:div>
            <w:div w:id="177234137">
              <w:marLeft w:val="0"/>
              <w:marRight w:val="0"/>
              <w:marTop w:val="0"/>
              <w:marBottom w:val="0"/>
              <w:divBdr>
                <w:top w:val="none" w:sz="0" w:space="0" w:color="auto"/>
                <w:left w:val="none" w:sz="0" w:space="0" w:color="auto"/>
                <w:bottom w:val="none" w:sz="0" w:space="0" w:color="auto"/>
                <w:right w:val="none" w:sz="0" w:space="0" w:color="auto"/>
              </w:divBdr>
            </w:div>
            <w:div w:id="2012826829">
              <w:marLeft w:val="0"/>
              <w:marRight w:val="0"/>
              <w:marTop w:val="0"/>
              <w:marBottom w:val="0"/>
              <w:divBdr>
                <w:top w:val="none" w:sz="0" w:space="0" w:color="auto"/>
                <w:left w:val="none" w:sz="0" w:space="0" w:color="auto"/>
                <w:bottom w:val="none" w:sz="0" w:space="0" w:color="auto"/>
                <w:right w:val="none" w:sz="0" w:space="0" w:color="auto"/>
              </w:divBdr>
            </w:div>
            <w:div w:id="1890648434">
              <w:marLeft w:val="0"/>
              <w:marRight w:val="0"/>
              <w:marTop w:val="0"/>
              <w:marBottom w:val="0"/>
              <w:divBdr>
                <w:top w:val="none" w:sz="0" w:space="0" w:color="auto"/>
                <w:left w:val="none" w:sz="0" w:space="0" w:color="auto"/>
                <w:bottom w:val="none" w:sz="0" w:space="0" w:color="auto"/>
                <w:right w:val="none" w:sz="0" w:space="0" w:color="auto"/>
              </w:divBdr>
            </w:div>
            <w:div w:id="146437554">
              <w:marLeft w:val="0"/>
              <w:marRight w:val="0"/>
              <w:marTop w:val="0"/>
              <w:marBottom w:val="0"/>
              <w:divBdr>
                <w:top w:val="none" w:sz="0" w:space="0" w:color="auto"/>
                <w:left w:val="none" w:sz="0" w:space="0" w:color="auto"/>
                <w:bottom w:val="none" w:sz="0" w:space="0" w:color="auto"/>
                <w:right w:val="none" w:sz="0" w:space="0" w:color="auto"/>
              </w:divBdr>
            </w:div>
            <w:div w:id="1468938814">
              <w:marLeft w:val="0"/>
              <w:marRight w:val="0"/>
              <w:marTop w:val="0"/>
              <w:marBottom w:val="0"/>
              <w:divBdr>
                <w:top w:val="none" w:sz="0" w:space="0" w:color="auto"/>
                <w:left w:val="none" w:sz="0" w:space="0" w:color="auto"/>
                <w:bottom w:val="none" w:sz="0" w:space="0" w:color="auto"/>
                <w:right w:val="none" w:sz="0" w:space="0" w:color="auto"/>
              </w:divBdr>
            </w:div>
            <w:div w:id="1937134412">
              <w:marLeft w:val="0"/>
              <w:marRight w:val="0"/>
              <w:marTop w:val="0"/>
              <w:marBottom w:val="0"/>
              <w:divBdr>
                <w:top w:val="none" w:sz="0" w:space="0" w:color="auto"/>
                <w:left w:val="none" w:sz="0" w:space="0" w:color="auto"/>
                <w:bottom w:val="none" w:sz="0" w:space="0" w:color="auto"/>
                <w:right w:val="none" w:sz="0" w:space="0" w:color="auto"/>
              </w:divBdr>
            </w:div>
            <w:div w:id="937172855">
              <w:marLeft w:val="0"/>
              <w:marRight w:val="0"/>
              <w:marTop w:val="0"/>
              <w:marBottom w:val="0"/>
              <w:divBdr>
                <w:top w:val="none" w:sz="0" w:space="0" w:color="auto"/>
                <w:left w:val="none" w:sz="0" w:space="0" w:color="auto"/>
                <w:bottom w:val="none" w:sz="0" w:space="0" w:color="auto"/>
                <w:right w:val="none" w:sz="0" w:space="0" w:color="auto"/>
              </w:divBdr>
            </w:div>
            <w:div w:id="483081243">
              <w:marLeft w:val="0"/>
              <w:marRight w:val="0"/>
              <w:marTop w:val="0"/>
              <w:marBottom w:val="0"/>
              <w:divBdr>
                <w:top w:val="none" w:sz="0" w:space="0" w:color="auto"/>
                <w:left w:val="none" w:sz="0" w:space="0" w:color="auto"/>
                <w:bottom w:val="none" w:sz="0" w:space="0" w:color="auto"/>
                <w:right w:val="none" w:sz="0" w:space="0" w:color="auto"/>
              </w:divBdr>
            </w:div>
            <w:div w:id="1604679395">
              <w:marLeft w:val="0"/>
              <w:marRight w:val="0"/>
              <w:marTop w:val="0"/>
              <w:marBottom w:val="0"/>
              <w:divBdr>
                <w:top w:val="none" w:sz="0" w:space="0" w:color="auto"/>
                <w:left w:val="none" w:sz="0" w:space="0" w:color="auto"/>
                <w:bottom w:val="none" w:sz="0" w:space="0" w:color="auto"/>
                <w:right w:val="none" w:sz="0" w:space="0" w:color="auto"/>
              </w:divBdr>
            </w:div>
            <w:div w:id="533537273">
              <w:marLeft w:val="0"/>
              <w:marRight w:val="0"/>
              <w:marTop w:val="0"/>
              <w:marBottom w:val="0"/>
              <w:divBdr>
                <w:top w:val="none" w:sz="0" w:space="0" w:color="auto"/>
                <w:left w:val="none" w:sz="0" w:space="0" w:color="auto"/>
                <w:bottom w:val="none" w:sz="0" w:space="0" w:color="auto"/>
                <w:right w:val="none" w:sz="0" w:space="0" w:color="auto"/>
              </w:divBdr>
            </w:div>
            <w:div w:id="1294629424">
              <w:marLeft w:val="0"/>
              <w:marRight w:val="0"/>
              <w:marTop w:val="0"/>
              <w:marBottom w:val="0"/>
              <w:divBdr>
                <w:top w:val="none" w:sz="0" w:space="0" w:color="auto"/>
                <w:left w:val="none" w:sz="0" w:space="0" w:color="auto"/>
                <w:bottom w:val="none" w:sz="0" w:space="0" w:color="auto"/>
                <w:right w:val="none" w:sz="0" w:space="0" w:color="auto"/>
              </w:divBdr>
            </w:div>
            <w:div w:id="991374449">
              <w:marLeft w:val="0"/>
              <w:marRight w:val="0"/>
              <w:marTop w:val="0"/>
              <w:marBottom w:val="0"/>
              <w:divBdr>
                <w:top w:val="none" w:sz="0" w:space="0" w:color="auto"/>
                <w:left w:val="none" w:sz="0" w:space="0" w:color="auto"/>
                <w:bottom w:val="none" w:sz="0" w:space="0" w:color="auto"/>
                <w:right w:val="none" w:sz="0" w:space="0" w:color="auto"/>
              </w:divBdr>
            </w:div>
            <w:div w:id="2146579662">
              <w:marLeft w:val="0"/>
              <w:marRight w:val="0"/>
              <w:marTop w:val="0"/>
              <w:marBottom w:val="0"/>
              <w:divBdr>
                <w:top w:val="none" w:sz="0" w:space="0" w:color="auto"/>
                <w:left w:val="none" w:sz="0" w:space="0" w:color="auto"/>
                <w:bottom w:val="none" w:sz="0" w:space="0" w:color="auto"/>
                <w:right w:val="none" w:sz="0" w:space="0" w:color="auto"/>
              </w:divBdr>
            </w:div>
            <w:div w:id="1651788328">
              <w:marLeft w:val="0"/>
              <w:marRight w:val="0"/>
              <w:marTop w:val="0"/>
              <w:marBottom w:val="0"/>
              <w:divBdr>
                <w:top w:val="none" w:sz="0" w:space="0" w:color="auto"/>
                <w:left w:val="none" w:sz="0" w:space="0" w:color="auto"/>
                <w:bottom w:val="none" w:sz="0" w:space="0" w:color="auto"/>
                <w:right w:val="none" w:sz="0" w:space="0" w:color="auto"/>
              </w:divBdr>
            </w:div>
            <w:div w:id="1996955953">
              <w:marLeft w:val="0"/>
              <w:marRight w:val="0"/>
              <w:marTop w:val="0"/>
              <w:marBottom w:val="0"/>
              <w:divBdr>
                <w:top w:val="none" w:sz="0" w:space="0" w:color="auto"/>
                <w:left w:val="none" w:sz="0" w:space="0" w:color="auto"/>
                <w:bottom w:val="none" w:sz="0" w:space="0" w:color="auto"/>
                <w:right w:val="none" w:sz="0" w:space="0" w:color="auto"/>
              </w:divBdr>
            </w:div>
            <w:div w:id="1430587204">
              <w:marLeft w:val="0"/>
              <w:marRight w:val="0"/>
              <w:marTop w:val="0"/>
              <w:marBottom w:val="0"/>
              <w:divBdr>
                <w:top w:val="none" w:sz="0" w:space="0" w:color="auto"/>
                <w:left w:val="none" w:sz="0" w:space="0" w:color="auto"/>
                <w:bottom w:val="none" w:sz="0" w:space="0" w:color="auto"/>
                <w:right w:val="none" w:sz="0" w:space="0" w:color="auto"/>
              </w:divBdr>
            </w:div>
            <w:div w:id="917983572">
              <w:marLeft w:val="0"/>
              <w:marRight w:val="0"/>
              <w:marTop w:val="0"/>
              <w:marBottom w:val="0"/>
              <w:divBdr>
                <w:top w:val="none" w:sz="0" w:space="0" w:color="auto"/>
                <w:left w:val="none" w:sz="0" w:space="0" w:color="auto"/>
                <w:bottom w:val="none" w:sz="0" w:space="0" w:color="auto"/>
                <w:right w:val="none" w:sz="0" w:space="0" w:color="auto"/>
              </w:divBdr>
            </w:div>
            <w:div w:id="838423930">
              <w:marLeft w:val="0"/>
              <w:marRight w:val="0"/>
              <w:marTop w:val="0"/>
              <w:marBottom w:val="0"/>
              <w:divBdr>
                <w:top w:val="none" w:sz="0" w:space="0" w:color="auto"/>
                <w:left w:val="none" w:sz="0" w:space="0" w:color="auto"/>
                <w:bottom w:val="none" w:sz="0" w:space="0" w:color="auto"/>
                <w:right w:val="none" w:sz="0" w:space="0" w:color="auto"/>
              </w:divBdr>
            </w:div>
            <w:div w:id="1510486307">
              <w:marLeft w:val="0"/>
              <w:marRight w:val="0"/>
              <w:marTop w:val="0"/>
              <w:marBottom w:val="0"/>
              <w:divBdr>
                <w:top w:val="none" w:sz="0" w:space="0" w:color="auto"/>
                <w:left w:val="none" w:sz="0" w:space="0" w:color="auto"/>
                <w:bottom w:val="none" w:sz="0" w:space="0" w:color="auto"/>
                <w:right w:val="none" w:sz="0" w:space="0" w:color="auto"/>
              </w:divBdr>
            </w:div>
            <w:div w:id="332609062">
              <w:marLeft w:val="0"/>
              <w:marRight w:val="0"/>
              <w:marTop w:val="0"/>
              <w:marBottom w:val="0"/>
              <w:divBdr>
                <w:top w:val="none" w:sz="0" w:space="0" w:color="auto"/>
                <w:left w:val="none" w:sz="0" w:space="0" w:color="auto"/>
                <w:bottom w:val="none" w:sz="0" w:space="0" w:color="auto"/>
                <w:right w:val="none" w:sz="0" w:space="0" w:color="auto"/>
              </w:divBdr>
            </w:div>
            <w:div w:id="1470511208">
              <w:marLeft w:val="0"/>
              <w:marRight w:val="0"/>
              <w:marTop w:val="0"/>
              <w:marBottom w:val="0"/>
              <w:divBdr>
                <w:top w:val="none" w:sz="0" w:space="0" w:color="auto"/>
                <w:left w:val="none" w:sz="0" w:space="0" w:color="auto"/>
                <w:bottom w:val="none" w:sz="0" w:space="0" w:color="auto"/>
                <w:right w:val="none" w:sz="0" w:space="0" w:color="auto"/>
              </w:divBdr>
            </w:div>
            <w:div w:id="180246688">
              <w:marLeft w:val="0"/>
              <w:marRight w:val="0"/>
              <w:marTop w:val="0"/>
              <w:marBottom w:val="0"/>
              <w:divBdr>
                <w:top w:val="none" w:sz="0" w:space="0" w:color="auto"/>
                <w:left w:val="none" w:sz="0" w:space="0" w:color="auto"/>
                <w:bottom w:val="none" w:sz="0" w:space="0" w:color="auto"/>
                <w:right w:val="none" w:sz="0" w:space="0" w:color="auto"/>
              </w:divBdr>
            </w:div>
            <w:div w:id="2510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342">
      <w:bodyDiv w:val="1"/>
      <w:marLeft w:val="0"/>
      <w:marRight w:val="0"/>
      <w:marTop w:val="0"/>
      <w:marBottom w:val="0"/>
      <w:divBdr>
        <w:top w:val="none" w:sz="0" w:space="0" w:color="auto"/>
        <w:left w:val="none" w:sz="0" w:space="0" w:color="auto"/>
        <w:bottom w:val="none" w:sz="0" w:space="0" w:color="auto"/>
        <w:right w:val="none" w:sz="0" w:space="0" w:color="auto"/>
      </w:divBdr>
    </w:div>
    <w:div w:id="1561743380">
      <w:bodyDiv w:val="1"/>
      <w:marLeft w:val="0"/>
      <w:marRight w:val="0"/>
      <w:marTop w:val="0"/>
      <w:marBottom w:val="0"/>
      <w:divBdr>
        <w:top w:val="none" w:sz="0" w:space="0" w:color="auto"/>
        <w:left w:val="none" w:sz="0" w:space="0" w:color="auto"/>
        <w:bottom w:val="none" w:sz="0" w:space="0" w:color="auto"/>
        <w:right w:val="none" w:sz="0" w:space="0" w:color="auto"/>
      </w:divBdr>
    </w:div>
    <w:div w:id="1573084414">
      <w:bodyDiv w:val="1"/>
      <w:marLeft w:val="0"/>
      <w:marRight w:val="0"/>
      <w:marTop w:val="0"/>
      <w:marBottom w:val="0"/>
      <w:divBdr>
        <w:top w:val="none" w:sz="0" w:space="0" w:color="auto"/>
        <w:left w:val="none" w:sz="0" w:space="0" w:color="auto"/>
        <w:bottom w:val="none" w:sz="0" w:space="0" w:color="auto"/>
        <w:right w:val="none" w:sz="0" w:space="0" w:color="auto"/>
      </w:divBdr>
      <w:divsChild>
        <w:div w:id="857737693">
          <w:marLeft w:val="0"/>
          <w:marRight w:val="0"/>
          <w:marTop w:val="0"/>
          <w:marBottom w:val="0"/>
          <w:divBdr>
            <w:top w:val="none" w:sz="0" w:space="0" w:color="auto"/>
            <w:left w:val="none" w:sz="0" w:space="0" w:color="auto"/>
            <w:bottom w:val="none" w:sz="0" w:space="0" w:color="auto"/>
            <w:right w:val="none" w:sz="0" w:space="0" w:color="auto"/>
          </w:divBdr>
          <w:divsChild>
            <w:div w:id="383868755">
              <w:marLeft w:val="0"/>
              <w:marRight w:val="0"/>
              <w:marTop w:val="0"/>
              <w:marBottom w:val="0"/>
              <w:divBdr>
                <w:top w:val="none" w:sz="0" w:space="0" w:color="auto"/>
                <w:left w:val="none" w:sz="0" w:space="0" w:color="auto"/>
                <w:bottom w:val="none" w:sz="0" w:space="0" w:color="auto"/>
                <w:right w:val="none" w:sz="0" w:space="0" w:color="auto"/>
              </w:divBdr>
            </w:div>
            <w:div w:id="266276975">
              <w:marLeft w:val="0"/>
              <w:marRight w:val="0"/>
              <w:marTop w:val="0"/>
              <w:marBottom w:val="0"/>
              <w:divBdr>
                <w:top w:val="none" w:sz="0" w:space="0" w:color="auto"/>
                <w:left w:val="none" w:sz="0" w:space="0" w:color="auto"/>
                <w:bottom w:val="none" w:sz="0" w:space="0" w:color="auto"/>
                <w:right w:val="none" w:sz="0" w:space="0" w:color="auto"/>
              </w:divBdr>
            </w:div>
            <w:div w:id="22562231">
              <w:marLeft w:val="0"/>
              <w:marRight w:val="0"/>
              <w:marTop w:val="0"/>
              <w:marBottom w:val="0"/>
              <w:divBdr>
                <w:top w:val="none" w:sz="0" w:space="0" w:color="auto"/>
                <w:left w:val="none" w:sz="0" w:space="0" w:color="auto"/>
                <w:bottom w:val="none" w:sz="0" w:space="0" w:color="auto"/>
                <w:right w:val="none" w:sz="0" w:space="0" w:color="auto"/>
              </w:divBdr>
            </w:div>
            <w:div w:id="551431821">
              <w:marLeft w:val="0"/>
              <w:marRight w:val="0"/>
              <w:marTop w:val="0"/>
              <w:marBottom w:val="0"/>
              <w:divBdr>
                <w:top w:val="none" w:sz="0" w:space="0" w:color="auto"/>
                <w:left w:val="none" w:sz="0" w:space="0" w:color="auto"/>
                <w:bottom w:val="none" w:sz="0" w:space="0" w:color="auto"/>
                <w:right w:val="none" w:sz="0" w:space="0" w:color="auto"/>
              </w:divBdr>
            </w:div>
            <w:div w:id="1853228490">
              <w:marLeft w:val="0"/>
              <w:marRight w:val="0"/>
              <w:marTop w:val="0"/>
              <w:marBottom w:val="0"/>
              <w:divBdr>
                <w:top w:val="none" w:sz="0" w:space="0" w:color="auto"/>
                <w:left w:val="none" w:sz="0" w:space="0" w:color="auto"/>
                <w:bottom w:val="none" w:sz="0" w:space="0" w:color="auto"/>
                <w:right w:val="none" w:sz="0" w:space="0" w:color="auto"/>
              </w:divBdr>
            </w:div>
            <w:div w:id="694691812">
              <w:marLeft w:val="0"/>
              <w:marRight w:val="0"/>
              <w:marTop w:val="0"/>
              <w:marBottom w:val="0"/>
              <w:divBdr>
                <w:top w:val="none" w:sz="0" w:space="0" w:color="auto"/>
                <w:left w:val="none" w:sz="0" w:space="0" w:color="auto"/>
                <w:bottom w:val="none" w:sz="0" w:space="0" w:color="auto"/>
                <w:right w:val="none" w:sz="0" w:space="0" w:color="auto"/>
              </w:divBdr>
            </w:div>
            <w:div w:id="2035837304">
              <w:marLeft w:val="0"/>
              <w:marRight w:val="0"/>
              <w:marTop w:val="0"/>
              <w:marBottom w:val="0"/>
              <w:divBdr>
                <w:top w:val="none" w:sz="0" w:space="0" w:color="auto"/>
                <w:left w:val="none" w:sz="0" w:space="0" w:color="auto"/>
                <w:bottom w:val="none" w:sz="0" w:space="0" w:color="auto"/>
                <w:right w:val="none" w:sz="0" w:space="0" w:color="auto"/>
              </w:divBdr>
            </w:div>
            <w:div w:id="1493646106">
              <w:marLeft w:val="0"/>
              <w:marRight w:val="0"/>
              <w:marTop w:val="0"/>
              <w:marBottom w:val="0"/>
              <w:divBdr>
                <w:top w:val="none" w:sz="0" w:space="0" w:color="auto"/>
                <w:left w:val="none" w:sz="0" w:space="0" w:color="auto"/>
                <w:bottom w:val="none" w:sz="0" w:space="0" w:color="auto"/>
                <w:right w:val="none" w:sz="0" w:space="0" w:color="auto"/>
              </w:divBdr>
            </w:div>
            <w:div w:id="1782914600">
              <w:marLeft w:val="0"/>
              <w:marRight w:val="0"/>
              <w:marTop w:val="0"/>
              <w:marBottom w:val="0"/>
              <w:divBdr>
                <w:top w:val="none" w:sz="0" w:space="0" w:color="auto"/>
                <w:left w:val="none" w:sz="0" w:space="0" w:color="auto"/>
                <w:bottom w:val="none" w:sz="0" w:space="0" w:color="auto"/>
                <w:right w:val="none" w:sz="0" w:space="0" w:color="auto"/>
              </w:divBdr>
            </w:div>
            <w:div w:id="2045977534">
              <w:marLeft w:val="0"/>
              <w:marRight w:val="0"/>
              <w:marTop w:val="0"/>
              <w:marBottom w:val="0"/>
              <w:divBdr>
                <w:top w:val="none" w:sz="0" w:space="0" w:color="auto"/>
                <w:left w:val="none" w:sz="0" w:space="0" w:color="auto"/>
                <w:bottom w:val="none" w:sz="0" w:space="0" w:color="auto"/>
                <w:right w:val="none" w:sz="0" w:space="0" w:color="auto"/>
              </w:divBdr>
            </w:div>
            <w:div w:id="13462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110">
      <w:bodyDiv w:val="1"/>
      <w:marLeft w:val="0"/>
      <w:marRight w:val="0"/>
      <w:marTop w:val="0"/>
      <w:marBottom w:val="0"/>
      <w:divBdr>
        <w:top w:val="none" w:sz="0" w:space="0" w:color="auto"/>
        <w:left w:val="none" w:sz="0" w:space="0" w:color="auto"/>
        <w:bottom w:val="none" w:sz="0" w:space="0" w:color="auto"/>
        <w:right w:val="none" w:sz="0" w:space="0" w:color="auto"/>
      </w:divBdr>
      <w:divsChild>
        <w:div w:id="1265765913">
          <w:marLeft w:val="0"/>
          <w:marRight w:val="0"/>
          <w:marTop w:val="0"/>
          <w:marBottom w:val="0"/>
          <w:divBdr>
            <w:top w:val="none" w:sz="0" w:space="0" w:color="auto"/>
            <w:left w:val="none" w:sz="0" w:space="0" w:color="auto"/>
            <w:bottom w:val="none" w:sz="0" w:space="0" w:color="auto"/>
            <w:right w:val="none" w:sz="0" w:space="0" w:color="auto"/>
          </w:divBdr>
          <w:divsChild>
            <w:div w:id="727922154">
              <w:marLeft w:val="0"/>
              <w:marRight w:val="0"/>
              <w:marTop w:val="0"/>
              <w:marBottom w:val="0"/>
              <w:divBdr>
                <w:top w:val="none" w:sz="0" w:space="0" w:color="auto"/>
                <w:left w:val="none" w:sz="0" w:space="0" w:color="auto"/>
                <w:bottom w:val="none" w:sz="0" w:space="0" w:color="auto"/>
                <w:right w:val="none" w:sz="0" w:space="0" w:color="auto"/>
              </w:divBdr>
            </w:div>
            <w:div w:id="2087915631">
              <w:marLeft w:val="0"/>
              <w:marRight w:val="0"/>
              <w:marTop w:val="0"/>
              <w:marBottom w:val="0"/>
              <w:divBdr>
                <w:top w:val="none" w:sz="0" w:space="0" w:color="auto"/>
                <w:left w:val="none" w:sz="0" w:space="0" w:color="auto"/>
                <w:bottom w:val="none" w:sz="0" w:space="0" w:color="auto"/>
                <w:right w:val="none" w:sz="0" w:space="0" w:color="auto"/>
              </w:divBdr>
            </w:div>
            <w:div w:id="1818036514">
              <w:marLeft w:val="0"/>
              <w:marRight w:val="0"/>
              <w:marTop w:val="0"/>
              <w:marBottom w:val="0"/>
              <w:divBdr>
                <w:top w:val="none" w:sz="0" w:space="0" w:color="auto"/>
                <w:left w:val="none" w:sz="0" w:space="0" w:color="auto"/>
                <w:bottom w:val="none" w:sz="0" w:space="0" w:color="auto"/>
                <w:right w:val="none" w:sz="0" w:space="0" w:color="auto"/>
              </w:divBdr>
            </w:div>
            <w:div w:id="1708868407">
              <w:marLeft w:val="0"/>
              <w:marRight w:val="0"/>
              <w:marTop w:val="0"/>
              <w:marBottom w:val="0"/>
              <w:divBdr>
                <w:top w:val="none" w:sz="0" w:space="0" w:color="auto"/>
                <w:left w:val="none" w:sz="0" w:space="0" w:color="auto"/>
                <w:bottom w:val="none" w:sz="0" w:space="0" w:color="auto"/>
                <w:right w:val="none" w:sz="0" w:space="0" w:color="auto"/>
              </w:divBdr>
            </w:div>
            <w:div w:id="771515543">
              <w:marLeft w:val="0"/>
              <w:marRight w:val="0"/>
              <w:marTop w:val="0"/>
              <w:marBottom w:val="0"/>
              <w:divBdr>
                <w:top w:val="none" w:sz="0" w:space="0" w:color="auto"/>
                <w:left w:val="none" w:sz="0" w:space="0" w:color="auto"/>
                <w:bottom w:val="none" w:sz="0" w:space="0" w:color="auto"/>
                <w:right w:val="none" w:sz="0" w:space="0" w:color="auto"/>
              </w:divBdr>
            </w:div>
            <w:div w:id="7560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9549">
      <w:bodyDiv w:val="1"/>
      <w:marLeft w:val="0"/>
      <w:marRight w:val="0"/>
      <w:marTop w:val="0"/>
      <w:marBottom w:val="0"/>
      <w:divBdr>
        <w:top w:val="none" w:sz="0" w:space="0" w:color="auto"/>
        <w:left w:val="none" w:sz="0" w:space="0" w:color="auto"/>
        <w:bottom w:val="none" w:sz="0" w:space="0" w:color="auto"/>
        <w:right w:val="none" w:sz="0" w:space="0" w:color="auto"/>
      </w:divBdr>
    </w:div>
    <w:div w:id="1583755138">
      <w:bodyDiv w:val="1"/>
      <w:marLeft w:val="0"/>
      <w:marRight w:val="0"/>
      <w:marTop w:val="0"/>
      <w:marBottom w:val="0"/>
      <w:divBdr>
        <w:top w:val="none" w:sz="0" w:space="0" w:color="auto"/>
        <w:left w:val="none" w:sz="0" w:space="0" w:color="auto"/>
        <w:bottom w:val="none" w:sz="0" w:space="0" w:color="auto"/>
        <w:right w:val="none" w:sz="0" w:space="0" w:color="auto"/>
      </w:divBdr>
      <w:divsChild>
        <w:div w:id="1764566708">
          <w:marLeft w:val="0"/>
          <w:marRight w:val="0"/>
          <w:marTop w:val="0"/>
          <w:marBottom w:val="0"/>
          <w:divBdr>
            <w:top w:val="none" w:sz="0" w:space="0" w:color="auto"/>
            <w:left w:val="none" w:sz="0" w:space="0" w:color="auto"/>
            <w:bottom w:val="none" w:sz="0" w:space="0" w:color="auto"/>
            <w:right w:val="none" w:sz="0" w:space="0" w:color="auto"/>
          </w:divBdr>
          <w:divsChild>
            <w:div w:id="808591138">
              <w:marLeft w:val="0"/>
              <w:marRight w:val="0"/>
              <w:marTop w:val="0"/>
              <w:marBottom w:val="0"/>
              <w:divBdr>
                <w:top w:val="none" w:sz="0" w:space="0" w:color="auto"/>
                <w:left w:val="none" w:sz="0" w:space="0" w:color="auto"/>
                <w:bottom w:val="none" w:sz="0" w:space="0" w:color="auto"/>
                <w:right w:val="none" w:sz="0" w:space="0" w:color="auto"/>
              </w:divBdr>
            </w:div>
            <w:div w:id="1594170224">
              <w:marLeft w:val="0"/>
              <w:marRight w:val="0"/>
              <w:marTop w:val="0"/>
              <w:marBottom w:val="0"/>
              <w:divBdr>
                <w:top w:val="none" w:sz="0" w:space="0" w:color="auto"/>
                <w:left w:val="none" w:sz="0" w:space="0" w:color="auto"/>
                <w:bottom w:val="none" w:sz="0" w:space="0" w:color="auto"/>
                <w:right w:val="none" w:sz="0" w:space="0" w:color="auto"/>
              </w:divBdr>
            </w:div>
            <w:div w:id="706879501">
              <w:marLeft w:val="0"/>
              <w:marRight w:val="0"/>
              <w:marTop w:val="0"/>
              <w:marBottom w:val="0"/>
              <w:divBdr>
                <w:top w:val="none" w:sz="0" w:space="0" w:color="auto"/>
                <w:left w:val="none" w:sz="0" w:space="0" w:color="auto"/>
                <w:bottom w:val="none" w:sz="0" w:space="0" w:color="auto"/>
                <w:right w:val="none" w:sz="0" w:space="0" w:color="auto"/>
              </w:divBdr>
            </w:div>
            <w:div w:id="727194647">
              <w:marLeft w:val="0"/>
              <w:marRight w:val="0"/>
              <w:marTop w:val="0"/>
              <w:marBottom w:val="0"/>
              <w:divBdr>
                <w:top w:val="none" w:sz="0" w:space="0" w:color="auto"/>
                <w:left w:val="none" w:sz="0" w:space="0" w:color="auto"/>
                <w:bottom w:val="none" w:sz="0" w:space="0" w:color="auto"/>
                <w:right w:val="none" w:sz="0" w:space="0" w:color="auto"/>
              </w:divBdr>
            </w:div>
            <w:div w:id="676267568">
              <w:marLeft w:val="0"/>
              <w:marRight w:val="0"/>
              <w:marTop w:val="0"/>
              <w:marBottom w:val="0"/>
              <w:divBdr>
                <w:top w:val="none" w:sz="0" w:space="0" w:color="auto"/>
                <w:left w:val="none" w:sz="0" w:space="0" w:color="auto"/>
                <w:bottom w:val="none" w:sz="0" w:space="0" w:color="auto"/>
                <w:right w:val="none" w:sz="0" w:space="0" w:color="auto"/>
              </w:divBdr>
            </w:div>
            <w:div w:id="14821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0972">
      <w:bodyDiv w:val="1"/>
      <w:marLeft w:val="0"/>
      <w:marRight w:val="0"/>
      <w:marTop w:val="0"/>
      <w:marBottom w:val="0"/>
      <w:divBdr>
        <w:top w:val="none" w:sz="0" w:space="0" w:color="auto"/>
        <w:left w:val="none" w:sz="0" w:space="0" w:color="auto"/>
        <w:bottom w:val="none" w:sz="0" w:space="0" w:color="auto"/>
        <w:right w:val="none" w:sz="0" w:space="0" w:color="auto"/>
      </w:divBdr>
    </w:div>
    <w:div w:id="1680541707">
      <w:bodyDiv w:val="1"/>
      <w:marLeft w:val="0"/>
      <w:marRight w:val="0"/>
      <w:marTop w:val="0"/>
      <w:marBottom w:val="0"/>
      <w:divBdr>
        <w:top w:val="none" w:sz="0" w:space="0" w:color="auto"/>
        <w:left w:val="none" w:sz="0" w:space="0" w:color="auto"/>
        <w:bottom w:val="none" w:sz="0" w:space="0" w:color="auto"/>
        <w:right w:val="none" w:sz="0" w:space="0" w:color="auto"/>
      </w:divBdr>
    </w:div>
    <w:div w:id="1683387929">
      <w:bodyDiv w:val="1"/>
      <w:marLeft w:val="0"/>
      <w:marRight w:val="0"/>
      <w:marTop w:val="0"/>
      <w:marBottom w:val="0"/>
      <w:divBdr>
        <w:top w:val="none" w:sz="0" w:space="0" w:color="auto"/>
        <w:left w:val="none" w:sz="0" w:space="0" w:color="auto"/>
        <w:bottom w:val="none" w:sz="0" w:space="0" w:color="auto"/>
        <w:right w:val="none" w:sz="0" w:space="0" w:color="auto"/>
      </w:divBdr>
    </w:div>
    <w:div w:id="1722973156">
      <w:bodyDiv w:val="1"/>
      <w:marLeft w:val="0"/>
      <w:marRight w:val="0"/>
      <w:marTop w:val="0"/>
      <w:marBottom w:val="0"/>
      <w:divBdr>
        <w:top w:val="none" w:sz="0" w:space="0" w:color="auto"/>
        <w:left w:val="none" w:sz="0" w:space="0" w:color="auto"/>
        <w:bottom w:val="none" w:sz="0" w:space="0" w:color="auto"/>
        <w:right w:val="none" w:sz="0" w:space="0" w:color="auto"/>
      </w:divBdr>
      <w:divsChild>
        <w:div w:id="1197036839">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12860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5840">
      <w:bodyDiv w:val="1"/>
      <w:marLeft w:val="0"/>
      <w:marRight w:val="0"/>
      <w:marTop w:val="0"/>
      <w:marBottom w:val="0"/>
      <w:divBdr>
        <w:top w:val="none" w:sz="0" w:space="0" w:color="auto"/>
        <w:left w:val="none" w:sz="0" w:space="0" w:color="auto"/>
        <w:bottom w:val="none" w:sz="0" w:space="0" w:color="auto"/>
        <w:right w:val="none" w:sz="0" w:space="0" w:color="auto"/>
      </w:divBdr>
    </w:div>
    <w:div w:id="1728919075">
      <w:bodyDiv w:val="1"/>
      <w:marLeft w:val="0"/>
      <w:marRight w:val="0"/>
      <w:marTop w:val="0"/>
      <w:marBottom w:val="0"/>
      <w:divBdr>
        <w:top w:val="none" w:sz="0" w:space="0" w:color="auto"/>
        <w:left w:val="none" w:sz="0" w:space="0" w:color="auto"/>
        <w:bottom w:val="none" w:sz="0" w:space="0" w:color="auto"/>
        <w:right w:val="none" w:sz="0" w:space="0" w:color="auto"/>
      </w:divBdr>
      <w:divsChild>
        <w:div w:id="906455944">
          <w:marLeft w:val="0"/>
          <w:marRight w:val="0"/>
          <w:marTop w:val="0"/>
          <w:marBottom w:val="0"/>
          <w:divBdr>
            <w:top w:val="none" w:sz="0" w:space="0" w:color="auto"/>
            <w:left w:val="none" w:sz="0" w:space="0" w:color="auto"/>
            <w:bottom w:val="none" w:sz="0" w:space="0" w:color="auto"/>
            <w:right w:val="none" w:sz="0" w:space="0" w:color="auto"/>
          </w:divBdr>
          <w:divsChild>
            <w:div w:id="1700624131">
              <w:marLeft w:val="0"/>
              <w:marRight w:val="0"/>
              <w:marTop w:val="0"/>
              <w:marBottom w:val="0"/>
              <w:divBdr>
                <w:top w:val="none" w:sz="0" w:space="0" w:color="auto"/>
                <w:left w:val="none" w:sz="0" w:space="0" w:color="auto"/>
                <w:bottom w:val="none" w:sz="0" w:space="0" w:color="auto"/>
                <w:right w:val="none" w:sz="0" w:space="0" w:color="auto"/>
              </w:divBdr>
            </w:div>
            <w:div w:id="1419400278">
              <w:marLeft w:val="0"/>
              <w:marRight w:val="0"/>
              <w:marTop w:val="0"/>
              <w:marBottom w:val="0"/>
              <w:divBdr>
                <w:top w:val="none" w:sz="0" w:space="0" w:color="auto"/>
                <w:left w:val="none" w:sz="0" w:space="0" w:color="auto"/>
                <w:bottom w:val="none" w:sz="0" w:space="0" w:color="auto"/>
                <w:right w:val="none" w:sz="0" w:space="0" w:color="auto"/>
              </w:divBdr>
            </w:div>
            <w:div w:id="66077413">
              <w:marLeft w:val="0"/>
              <w:marRight w:val="0"/>
              <w:marTop w:val="0"/>
              <w:marBottom w:val="0"/>
              <w:divBdr>
                <w:top w:val="none" w:sz="0" w:space="0" w:color="auto"/>
                <w:left w:val="none" w:sz="0" w:space="0" w:color="auto"/>
                <w:bottom w:val="none" w:sz="0" w:space="0" w:color="auto"/>
                <w:right w:val="none" w:sz="0" w:space="0" w:color="auto"/>
              </w:divBdr>
            </w:div>
            <w:div w:id="1676347380">
              <w:marLeft w:val="0"/>
              <w:marRight w:val="0"/>
              <w:marTop w:val="0"/>
              <w:marBottom w:val="0"/>
              <w:divBdr>
                <w:top w:val="none" w:sz="0" w:space="0" w:color="auto"/>
                <w:left w:val="none" w:sz="0" w:space="0" w:color="auto"/>
                <w:bottom w:val="none" w:sz="0" w:space="0" w:color="auto"/>
                <w:right w:val="none" w:sz="0" w:space="0" w:color="auto"/>
              </w:divBdr>
            </w:div>
            <w:div w:id="687022192">
              <w:marLeft w:val="0"/>
              <w:marRight w:val="0"/>
              <w:marTop w:val="0"/>
              <w:marBottom w:val="0"/>
              <w:divBdr>
                <w:top w:val="none" w:sz="0" w:space="0" w:color="auto"/>
                <w:left w:val="none" w:sz="0" w:space="0" w:color="auto"/>
                <w:bottom w:val="none" w:sz="0" w:space="0" w:color="auto"/>
                <w:right w:val="none" w:sz="0" w:space="0" w:color="auto"/>
              </w:divBdr>
            </w:div>
            <w:div w:id="1843087826">
              <w:marLeft w:val="0"/>
              <w:marRight w:val="0"/>
              <w:marTop w:val="0"/>
              <w:marBottom w:val="0"/>
              <w:divBdr>
                <w:top w:val="none" w:sz="0" w:space="0" w:color="auto"/>
                <w:left w:val="none" w:sz="0" w:space="0" w:color="auto"/>
                <w:bottom w:val="none" w:sz="0" w:space="0" w:color="auto"/>
                <w:right w:val="none" w:sz="0" w:space="0" w:color="auto"/>
              </w:divBdr>
            </w:div>
            <w:div w:id="372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5349">
      <w:bodyDiv w:val="1"/>
      <w:marLeft w:val="0"/>
      <w:marRight w:val="0"/>
      <w:marTop w:val="0"/>
      <w:marBottom w:val="0"/>
      <w:divBdr>
        <w:top w:val="none" w:sz="0" w:space="0" w:color="auto"/>
        <w:left w:val="none" w:sz="0" w:space="0" w:color="auto"/>
        <w:bottom w:val="none" w:sz="0" w:space="0" w:color="auto"/>
        <w:right w:val="none" w:sz="0" w:space="0" w:color="auto"/>
      </w:divBdr>
      <w:divsChild>
        <w:div w:id="1442453575">
          <w:marLeft w:val="0"/>
          <w:marRight w:val="0"/>
          <w:marTop w:val="0"/>
          <w:marBottom w:val="0"/>
          <w:divBdr>
            <w:top w:val="none" w:sz="0" w:space="0" w:color="auto"/>
            <w:left w:val="none" w:sz="0" w:space="0" w:color="auto"/>
            <w:bottom w:val="none" w:sz="0" w:space="0" w:color="auto"/>
            <w:right w:val="none" w:sz="0" w:space="0" w:color="auto"/>
          </w:divBdr>
          <w:divsChild>
            <w:div w:id="412244550">
              <w:marLeft w:val="0"/>
              <w:marRight w:val="0"/>
              <w:marTop w:val="0"/>
              <w:marBottom w:val="0"/>
              <w:divBdr>
                <w:top w:val="none" w:sz="0" w:space="0" w:color="auto"/>
                <w:left w:val="none" w:sz="0" w:space="0" w:color="auto"/>
                <w:bottom w:val="none" w:sz="0" w:space="0" w:color="auto"/>
                <w:right w:val="none" w:sz="0" w:space="0" w:color="auto"/>
              </w:divBdr>
            </w:div>
            <w:div w:id="14660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7241">
      <w:bodyDiv w:val="1"/>
      <w:marLeft w:val="0"/>
      <w:marRight w:val="0"/>
      <w:marTop w:val="0"/>
      <w:marBottom w:val="0"/>
      <w:divBdr>
        <w:top w:val="none" w:sz="0" w:space="0" w:color="auto"/>
        <w:left w:val="none" w:sz="0" w:space="0" w:color="auto"/>
        <w:bottom w:val="none" w:sz="0" w:space="0" w:color="auto"/>
        <w:right w:val="none" w:sz="0" w:space="0" w:color="auto"/>
      </w:divBdr>
      <w:divsChild>
        <w:div w:id="383867022">
          <w:marLeft w:val="0"/>
          <w:marRight w:val="0"/>
          <w:marTop w:val="0"/>
          <w:marBottom w:val="0"/>
          <w:divBdr>
            <w:top w:val="none" w:sz="0" w:space="0" w:color="auto"/>
            <w:left w:val="none" w:sz="0" w:space="0" w:color="auto"/>
            <w:bottom w:val="none" w:sz="0" w:space="0" w:color="auto"/>
            <w:right w:val="none" w:sz="0" w:space="0" w:color="auto"/>
          </w:divBdr>
          <w:divsChild>
            <w:div w:id="1102651835">
              <w:marLeft w:val="0"/>
              <w:marRight w:val="0"/>
              <w:marTop w:val="0"/>
              <w:marBottom w:val="0"/>
              <w:divBdr>
                <w:top w:val="none" w:sz="0" w:space="0" w:color="auto"/>
                <w:left w:val="none" w:sz="0" w:space="0" w:color="auto"/>
                <w:bottom w:val="none" w:sz="0" w:space="0" w:color="auto"/>
                <w:right w:val="none" w:sz="0" w:space="0" w:color="auto"/>
              </w:divBdr>
            </w:div>
            <w:div w:id="558176486">
              <w:marLeft w:val="0"/>
              <w:marRight w:val="0"/>
              <w:marTop w:val="0"/>
              <w:marBottom w:val="0"/>
              <w:divBdr>
                <w:top w:val="none" w:sz="0" w:space="0" w:color="auto"/>
                <w:left w:val="none" w:sz="0" w:space="0" w:color="auto"/>
                <w:bottom w:val="none" w:sz="0" w:space="0" w:color="auto"/>
                <w:right w:val="none" w:sz="0" w:space="0" w:color="auto"/>
              </w:divBdr>
            </w:div>
            <w:div w:id="7986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8929">
      <w:bodyDiv w:val="1"/>
      <w:marLeft w:val="0"/>
      <w:marRight w:val="0"/>
      <w:marTop w:val="0"/>
      <w:marBottom w:val="0"/>
      <w:divBdr>
        <w:top w:val="none" w:sz="0" w:space="0" w:color="auto"/>
        <w:left w:val="none" w:sz="0" w:space="0" w:color="auto"/>
        <w:bottom w:val="none" w:sz="0" w:space="0" w:color="auto"/>
        <w:right w:val="none" w:sz="0" w:space="0" w:color="auto"/>
      </w:divBdr>
      <w:divsChild>
        <w:div w:id="643194089">
          <w:marLeft w:val="0"/>
          <w:marRight w:val="0"/>
          <w:marTop w:val="0"/>
          <w:marBottom w:val="0"/>
          <w:divBdr>
            <w:top w:val="none" w:sz="0" w:space="0" w:color="auto"/>
            <w:left w:val="none" w:sz="0" w:space="0" w:color="auto"/>
            <w:bottom w:val="none" w:sz="0" w:space="0" w:color="auto"/>
            <w:right w:val="none" w:sz="0" w:space="0" w:color="auto"/>
          </w:divBdr>
          <w:divsChild>
            <w:div w:id="1806466582">
              <w:marLeft w:val="0"/>
              <w:marRight w:val="0"/>
              <w:marTop w:val="0"/>
              <w:marBottom w:val="0"/>
              <w:divBdr>
                <w:top w:val="none" w:sz="0" w:space="0" w:color="auto"/>
                <w:left w:val="none" w:sz="0" w:space="0" w:color="auto"/>
                <w:bottom w:val="none" w:sz="0" w:space="0" w:color="auto"/>
                <w:right w:val="none" w:sz="0" w:space="0" w:color="auto"/>
              </w:divBdr>
            </w:div>
            <w:div w:id="1293830427">
              <w:marLeft w:val="0"/>
              <w:marRight w:val="0"/>
              <w:marTop w:val="0"/>
              <w:marBottom w:val="0"/>
              <w:divBdr>
                <w:top w:val="none" w:sz="0" w:space="0" w:color="auto"/>
                <w:left w:val="none" w:sz="0" w:space="0" w:color="auto"/>
                <w:bottom w:val="none" w:sz="0" w:space="0" w:color="auto"/>
                <w:right w:val="none" w:sz="0" w:space="0" w:color="auto"/>
              </w:divBdr>
            </w:div>
            <w:div w:id="915433352">
              <w:marLeft w:val="0"/>
              <w:marRight w:val="0"/>
              <w:marTop w:val="0"/>
              <w:marBottom w:val="0"/>
              <w:divBdr>
                <w:top w:val="none" w:sz="0" w:space="0" w:color="auto"/>
                <w:left w:val="none" w:sz="0" w:space="0" w:color="auto"/>
                <w:bottom w:val="none" w:sz="0" w:space="0" w:color="auto"/>
                <w:right w:val="none" w:sz="0" w:space="0" w:color="auto"/>
              </w:divBdr>
            </w:div>
            <w:div w:id="2111047907">
              <w:marLeft w:val="0"/>
              <w:marRight w:val="0"/>
              <w:marTop w:val="0"/>
              <w:marBottom w:val="0"/>
              <w:divBdr>
                <w:top w:val="none" w:sz="0" w:space="0" w:color="auto"/>
                <w:left w:val="none" w:sz="0" w:space="0" w:color="auto"/>
                <w:bottom w:val="none" w:sz="0" w:space="0" w:color="auto"/>
                <w:right w:val="none" w:sz="0" w:space="0" w:color="auto"/>
              </w:divBdr>
            </w:div>
            <w:div w:id="1688825190">
              <w:marLeft w:val="0"/>
              <w:marRight w:val="0"/>
              <w:marTop w:val="0"/>
              <w:marBottom w:val="0"/>
              <w:divBdr>
                <w:top w:val="none" w:sz="0" w:space="0" w:color="auto"/>
                <w:left w:val="none" w:sz="0" w:space="0" w:color="auto"/>
                <w:bottom w:val="none" w:sz="0" w:space="0" w:color="auto"/>
                <w:right w:val="none" w:sz="0" w:space="0" w:color="auto"/>
              </w:divBdr>
            </w:div>
            <w:div w:id="264509336">
              <w:marLeft w:val="0"/>
              <w:marRight w:val="0"/>
              <w:marTop w:val="0"/>
              <w:marBottom w:val="0"/>
              <w:divBdr>
                <w:top w:val="none" w:sz="0" w:space="0" w:color="auto"/>
                <w:left w:val="none" w:sz="0" w:space="0" w:color="auto"/>
                <w:bottom w:val="none" w:sz="0" w:space="0" w:color="auto"/>
                <w:right w:val="none" w:sz="0" w:space="0" w:color="auto"/>
              </w:divBdr>
            </w:div>
            <w:div w:id="1110666370">
              <w:marLeft w:val="0"/>
              <w:marRight w:val="0"/>
              <w:marTop w:val="0"/>
              <w:marBottom w:val="0"/>
              <w:divBdr>
                <w:top w:val="none" w:sz="0" w:space="0" w:color="auto"/>
                <w:left w:val="none" w:sz="0" w:space="0" w:color="auto"/>
                <w:bottom w:val="none" w:sz="0" w:space="0" w:color="auto"/>
                <w:right w:val="none" w:sz="0" w:space="0" w:color="auto"/>
              </w:divBdr>
            </w:div>
            <w:div w:id="1856770896">
              <w:marLeft w:val="0"/>
              <w:marRight w:val="0"/>
              <w:marTop w:val="0"/>
              <w:marBottom w:val="0"/>
              <w:divBdr>
                <w:top w:val="none" w:sz="0" w:space="0" w:color="auto"/>
                <w:left w:val="none" w:sz="0" w:space="0" w:color="auto"/>
                <w:bottom w:val="none" w:sz="0" w:space="0" w:color="auto"/>
                <w:right w:val="none" w:sz="0" w:space="0" w:color="auto"/>
              </w:divBdr>
            </w:div>
            <w:div w:id="9912651">
              <w:marLeft w:val="0"/>
              <w:marRight w:val="0"/>
              <w:marTop w:val="0"/>
              <w:marBottom w:val="0"/>
              <w:divBdr>
                <w:top w:val="none" w:sz="0" w:space="0" w:color="auto"/>
                <w:left w:val="none" w:sz="0" w:space="0" w:color="auto"/>
                <w:bottom w:val="none" w:sz="0" w:space="0" w:color="auto"/>
                <w:right w:val="none" w:sz="0" w:space="0" w:color="auto"/>
              </w:divBdr>
            </w:div>
            <w:div w:id="1932004890">
              <w:marLeft w:val="0"/>
              <w:marRight w:val="0"/>
              <w:marTop w:val="0"/>
              <w:marBottom w:val="0"/>
              <w:divBdr>
                <w:top w:val="none" w:sz="0" w:space="0" w:color="auto"/>
                <w:left w:val="none" w:sz="0" w:space="0" w:color="auto"/>
                <w:bottom w:val="none" w:sz="0" w:space="0" w:color="auto"/>
                <w:right w:val="none" w:sz="0" w:space="0" w:color="auto"/>
              </w:divBdr>
            </w:div>
            <w:div w:id="2013333476">
              <w:marLeft w:val="0"/>
              <w:marRight w:val="0"/>
              <w:marTop w:val="0"/>
              <w:marBottom w:val="0"/>
              <w:divBdr>
                <w:top w:val="none" w:sz="0" w:space="0" w:color="auto"/>
                <w:left w:val="none" w:sz="0" w:space="0" w:color="auto"/>
                <w:bottom w:val="none" w:sz="0" w:space="0" w:color="auto"/>
                <w:right w:val="none" w:sz="0" w:space="0" w:color="auto"/>
              </w:divBdr>
            </w:div>
            <w:div w:id="965162767">
              <w:marLeft w:val="0"/>
              <w:marRight w:val="0"/>
              <w:marTop w:val="0"/>
              <w:marBottom w:val="0"/>
              <w:divBdr>
                <w:top w:val="none" w:sz="0" w:space="0" w:color="auto"/>
                <w:left w:val="none" w:sz="0" w:space="0" w:color="auto"/>
                <w:bottom w:val="none" w:sz="0" w:space="0" w:color="auto"/>
                <w:right w:val="none" w:sz="0" w:space="0" w:color="auto"/>
              </w:divBdr>
            </w:div>
            <w:div w:id="1521165299">
              <w:marLeft w:val="0"/>
              <w:marRight w:val="0"/>
              <w:marTop w:val="0"/>
              <w:marBottom w:val="0"/>
              <w:divBdr>
                <w:top w:val="none" w:sz="0" w:space="0" w:color="auto"/>
                <w:left w:val="none" w:sz="0" w:space="0" w:color="auto"/>
                <w:bottom w:val="none" w:sz="0" w:space="0" w:color="auto"/>
                <w:right w:val="none" w:sz="0" w:space="0" w:color="auto"/>
              </w:divBdr>
            </w:div>
            <w:div w:id="951980821">
              <w:marLeft w:val="0"/>
              <w:marRight w:val="0"/>
              <w:marTop w:val="0"/>
              <w:marBottom w:val="0"/>
              <w:divBdr>
                <w:top w:val="none" w:sz="0" w:space="0" w:color="auto"/>
                <w:left w:val="none" w:sz="0" w:space="0" w:color="auto"/>
                <w:bottom w:val="none" w:sz="0" w:space="0" w:color="auto"/>
                <w:right w:val="none" w:sz="0" w:space="0" w:color="auto"/>
              </w:divBdr>
            </w:div>
            <w:div w:id="229120216">
              <w:marLeft w:val="0"/>
              <w:marRight w:val="0"/>
              <w:marTop w:val="0"/>
              <w:marBottom w:val="0"/>
              <w:divBdr>
                <w:top w:val="none" w:sz="0" w:space="0" w:color="auto"/>
                <w:left w:val="none" w:sz="0" w:space="0" w:color="auto"/>
                <w:bottom w:val="none" w:sz="0" w:space="0" w:color="auto"/>
                <w:right w:val="none" w:sz="0" w:space="0" w:color="auto"/>
              </w:divBdr>
            </w:div>
            <w:div w:id="750083123">
              <w:marLeft w:val="0"/>
              <w:marRight w:val="0"/>
              <w:marTop w:val="0"/>
              <w:marBottom w:val="0"/>
              <w:divBdr>
                <w:top w:val="none" w:sz="0" w:space="0" w:color="auto"/>
                <w:left w:val="none" w:sz="0" w:space="0" w:color="auto"/>
                <w:bottom w:val="none" w:sz="0" w:space="0" w:color="auto"/>
                <w:right w:val="none" w:sz="0" w:space="0" w:color="auto"/>
              </w:divBdr>
            </w:div>
            <w:div w:id="638849001">
              <w:marLeft w:val="0"/>
              <w:marRight w:val="0"/>
              <w:marTop w:val="0"/>
              <w:marBottom w:val="0"/>
              <w:divBdr>
                <w:top w:val="none" w:sz="0" w:space="0" w:color="auto"/>
                <w:left w:val="none" w:sz="0" w:space="0" w:color="auto"/>
                <w:bottom w:val="none" w:sz="0" w:space="0" w:color="auto"/>
                <w:right w:val="none" w:sz="0" w:space="0" w:color="auto"/>
              </w:divBdr>
            </w:div>
            <w:div w:id="1563442499">
              <w:marLeft w:val="0"/>
              <w:marRight w:val="0"/>
              <w:marTop w:val="0"/>
              <w:marBottom w:val="0"/>
              <w:divBdr>
                <w:top w:val="none" w:sz="0" w:space="0" w:color="auto"/>
                <w:left w:val="none" w:sz="0" w:space="0" w:color="auto"/>
                <w:bottom w:val="none" w:sz="0" w:space="0" w:color="auto"/>
                <w:right w:val="none" w:sz="0" w:space="0" w:color="auto"/>
              </w:divBdr>
            </w:div>
            <w:div w:id="1496847440">
              <w:marLeft w:val="0"/>
              <w:marRight w:val="0"/>
              <w:marTop w:val="0"/>
              <w:marBottom w:val="0"/>
              <w:divBdr>
                <w:top w:val="none" w:sz="0" w:space="0" w:color="auto"/>
                <w:left w:val="none" w:sz="0" w:space="0" w:color="auto"/>
                <w:bottom w:val="none" w:sz="0" w:space="0" w:color="auto"/>
                <w:right w:val="none" w:sz="0" w:space="0" w:color="auto"/>
              </w:divBdr>
            </w:div>
            <w:div w:id="1563446832">
              <w:marLeft w:val="0"/>
              <w:marRight w:val="0"/>
              <w:marTop w:val="0"/>
              <w:marBottom w:val="0"/>
              <w:divBdr>
                <w:top w:val="none" w:sz="0" w:space="0" w:color="auto"/>
                <w:left w:val="none" w:sz="0" w:space="0" w:color="auto"/>
                <w:bottom w:val="none" w:sz="0" w:space="0" w:color="auto"/>
                <w:right w:val="none" w:sz="0" w:space="0" w:color="auto"/>
              </w:divBdr>
            </w:div>
            <w:div w:id="5227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8036">
      <w:bodyDiv w:val="1"/>
      <w:marLeft w:val="0"/>
      <w:marRight w:val="0"/>
      <w:marTop w:val="0"/>
      <w:marBottom w:val="0"/>
      <w:divBdr>
        <w:top w:val="none" w:sz="0" w:space="0" w:color="auto"/>
        <w:left w:val="none" w:sz="0" w:space="0" w:color="auto"/>
        <w:bottom w:val="none" w:sz="0" w:space="0" w:color="auto"/>
        <w:right w:val="none" w:sz="0" w:space="0" w:color="auto"/>
      </w:divBdr>
      <w:divsChild>
        <w:div w:id="684290592">
          <w:marLeft w:val="0"/>
          <w:marRight w:val="0"/>
          <w:marTop w:val="0"/>
          <w:marBottom w:val="0"/>
          <w:divBdr>
            <w:top w:val="none" w:sz="0" w:space="0" w:color="auto"/>
            <w:left w:val="none" w:sz="0" w:space="0" w:color="auto"/>
            <w:bottom w:val="none" w:sz="0" w:space="0" w:color="auto"/>
            <w:right w:val="none" w:sz="0" w:space="0" w:color="auto"/>
          </w:divBdr>
          <w:divsChild>
            <w:div w:id="384529085">
              <w:marLeft w:val="0"/>
              <w:marRight w:val="0"/>
              <w:marTop w:val="0"/>
              <w:marBottom w:val="0"/>
              <w:divBdr>
                <w:top w:val="none" w:sz="0" w:space="0" w:color="auto"/>
                <w:left w:val="none" w:sz="0" w:space="0" w:color="auto"/>
                <w:bottom w:val="none" w:sz="0" w:space="0" w:color="auto"/>
                <w:right w:val="none" w:sz="0" w:space="0" w:color="auto"/>
              </w:divBdr>
            </w:div>
            <w:div w:id="14458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0243">
      <w:bodyDiv w:val="1"/>
      <w:marLeft w:val="0"/>
      <w:marRight w:val="0"/>
      <w:marTop w:val="0"/>
      <w:marBottom w:val="0"/>
      <w:divBdr>
        <w:top w:val="none" w:sz="0" w:space="0" w:color="auto"/>
        <w:left w:val="none" w:sz="0" w:space="0" w:color="auto"/>
        <w:bottom w:val="none" w:sz="0" w:space="0" w:color="auto"/>
        <w:right w:val="none" w:sz="0" w:space="0" w:color="auto"/>
      </w:divBdr>
    </w:div>
    <w:div w:id="1859853024">
      <w:bodyDiv w:val="1"/>
      <w:marLeft w:val="0"/>
      <w:marRight w:val="0"/>
      <w:marTop w:val="0"/>
      <w:marBottom w:val="0"/>
      <w:divBdr>
        <w:top w:val="none" w:sz="0" w:space="0" w:color="auto"/>
        <w:left w:val="none" w:sz="0" w:space="0" w:color="auto"/>
        <w:bottom w:val="none" w:sz="0" w:space="0" w:color="auto"/>
        <w:right w:val="none" w:sz="0" w:space="0" w:color="auto"/>
      </w:divBdr>
      <w:divsChild>
        <w:div w:id="1629316182">
          <w:marLeft w:val="0"/>
          <w:marRight w:val="0"/>
          <w:marTop w:val="0"/>
          <w:marBottom w:val="0"/>
          <w:divBdr>
            <w:top w:val="none" w:sz="0" w:space="0" w:color="auto"/>
            <w:left w:val="none" w:sz="0" w:space="0" w:color="auto"/>
            <w:bottom w:val="none" w:sz="0" w:space="0" w:color="auto"/>
            <w:right w:val="none" w:sz="0" w:space="0" w:color="auto"/>
          </w:divBdr>
          <w:divsChild>
            <w:div w:id="591474515">
              <w:marLeft w:val="0"/>
              <w:marRight w:val="0"/>
              <w:marTop w:val="0"/>
              <w:marBottom w:val="0"/>
              <w:divBdr>
                <w:top w:val="none" w:sz="0" w:space="0" w:color="auto"/>
                <w:left w:val="none" w:sz="0" w:space="0" w:color="auto"/>
                <w:bottom w:val="none" w:sz="0" w:space="0" w:color="auto"/>
                <w:right w:val="none" w:sz="0" w:space="0" w:color="auto"/>
              </w:divBdr>
            </w:div>
            <w:div w:id="367486274">
              <w:marLeft w:val="0"/>
              <w:marRight w:val="0"/>
              <w:marTop w:val="0"/>
              <w:marBottom w:val="0"/>
              <w:divBdr>
                <w:top w:val="none" w:sz="0" w:space="0" w:color="auto"/>
                <w:left w:val="none" w:sz="0" w:space="0" w:color="auto"/>
                <w:bottom w:val="none" w:sz="0" w:space="0" w:color="auto"/>
                <w:right w:val="none" w:sz="0" w:space="0" w:color="auto"/>
              </w:divBdr>
            </w:div>
            <w:div w:id="786432170">
              <w:marLeft w:val="0"/>
              <w:marRight w:val="0"/>
              <w:marTop w:val="0"/>
              <w:marBottom w:val="0"/>
              <w:divBdr>
                <w:top w:val="none" w:sz="0" w:space="0" w:color="auto"/>
                <w:left w:val="none" w:sz="0" w:space="0" w:color="auto"/>
                <w:bottom w:val="none" w:sz="0" w:space="0" w:color="auto"/>
                <w:right w:val="none" w:sz="0" w:space="0" w:color="auto"/>
              </w:divBdr>
            </w:div>
            <w:div w:id="2043482454">
              <w:marLeft w:val="0"/>
              <w:marRight w:val="0"/>
              <w:marTop w:val="0"/>
              <w:marBottom w:val="0"/>
              <w:divBdr>
                <w:top w:val="none" w:sz="0" w:space="0" w:color="auto"/>
                <w:left w:val="none" w:sz="0" w:space="0" w:color="auto"/>
                <w:bottom w:val="none" w:sz="0" w:space="0" w:color="auto"/>
                <w:right w:val="none" w:sz="0" w:space="0" w:color="auto"/>
              </w:divBdr>
            </w:div>
            <w:div w:id="400447151">
              <w:marLeft w:val="0"/>
              <w:marRight w:val="0"/>
              <w:marTop w:val="0"/>
              <w:marBottom w:val="0"/>
              <w:divBdr>
                <w:top w:val="none" w:sz="0" w:space="0" w:color="auto"/>
                <w:left w:val="none" w:sz="0" w:space="0" w:color="auto"/>
                <w:bottom w:val="none" w:sz="0" w:space="0" w:color="auto"/>
                <w:right w:val="none" w:sz="0" w:space="0" w:color="auto"/>
              </w:divBdr>
            </w:div>
            <w:div w:id="1377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3281">
      <w:bodyDiv w:val="1"/>
      <w:marLeft w:val="0"/>
      <w:marRight w:val="0"/>
      <w:marTop w:val="0"/>
      <w:marBottom w:val="0"/>
      <w:divBdr>
        <w:top w:val="none" w:sz="0" w:space="0" w:color="auto"/>
        <w:left w:val="none" w:sz="0" w:space="0" w:color="auto"/>
        <w:bottom w:val="none" w:sz="0" w:space="0" w:color="auto"/>
        <w:right w:val="none" w:sz="0" w:space="0" w:color="auto"/>
      </w:divBdr>
    </w:div>
    <w:div w:id="1881555548">
      <w:bodyDiv w:val="1"/>
      <w:marLeft w:val="0"/>
      <w:marRight w:val="0"/>
      <w:marTop w:val="0"/>
      <w:marBottom w:val="0"/>
      <w:divBdr>
        <w:top w:val="none" w:sz="0" w:space="0" w:color="auto"/>
        <w:left w:val="none" w:sz="0" w:space="0" w:color="auto"/>
        <w:bottom w:val="none" w:sz="0" w:space="0" w:color="auto"/>
        <w:right w:val="none" w:sz="0" w:space="0" w:color="auto"/>
      </w:divBdr>
      <w:divsChild>
        <w:div w:id="552548669">
          <w:marLeft w:val="0"/>
          <w:marRight w:val="0"/>
          <w:marTop w:val="0"/>
          <w:marBottom w:val="0"/>
          <w:divBdr>
            <w:top w:val="none" w:sz="0" w:space="0" w:color="auto"/>
            <w:left w:val="none" w:sz="0" w:space="0" w:color="auto"/>
            <w:bottom w:val="none" w:sz="0" w:space="0" w:color="auto"/>
            <w:right w:val="none" w:sz="0" w:space="0" w:color="auto"/>
          </w:divBdr>
          <w:divsChild>
            <w:div w:id="1558736139">
              <w:marLeft w:val="0"/>
              <w:marRight w:val="0"/>
              <w:marTop w:val="0"/>
              <w:marBottom w:val="0"/>
              <w:divBdr>
                <w:top w:val="none" w:sz="0" w:space="0" w:color="auto"/>
                <w:left w:val="none" w:sz="0" w:space="0" w:color="auto"/>
                <w:bottom w:val="none" w:sz="0" w:space="0" w:color="auto"/>
                <w:right w:val="none" w:sz="0" w:space="0" w:color="auto"/>
              </w:divBdr>
            </w:div>
            <w:div w:id="1779986758">
              <w:marLeft w:val="0"/>
              <w:marRight w:val="0"/>
              <w:marTop w:val="0"/>
              <w:marBottom w:val="0"/>
              <w:divBdr>
                <w:top w:val="none" w:sz="0" w:space="0" w:color="auto"/>
                <w:left w:val="none" w:sz="0" w:space="0" w:color="auto"/>
                <w:bottom w:val="none" w:sz="0" w:space="0" w:color="auto"/>
                <w:right w:val="none" w:sz="0" w:space="0" w:color="auto"/>
              </w:divBdr>
            </w:div>
            <w:div w:id="739865107">
              <w:marLeft w:val="0"/>
              <w:marRight w:val="0"/>
              <w:marTop w:val="0"/>
              <w:marBottom w:val="0"/>
              <w:divBdr>
                <w:top w:val="none" w:sz="0" w:space="0" w:color="auto"/>
                <w:left w:val="none" w:sz="0" w:space="0" w:color="auto"/>
                <w:bottom w:val="none" w:sz="0" w:space="0" w:color="auto"/>
                <w:right w:val="none" w:sz="0" w:space="0" w:color="auto"/>
              </w:divBdr>
            </w:div>
            <w:div w:id="1991443428">
              <w:marLeft w:val="0"/>
              <w:marRight w:val="0"/>
              <w:marTop w:val="0"/>
              <w:marBottom w:val="0"/>
              <w:divBdr>
                <w:top w:val="none" w:sz="0" w:space="0" w:color="auto"/>
                <w:left w:val="none" w:sz="0" w:space="0" w:color="auto"/>
                <w:bottom w:val="none" w:sz="0" w:space="0" w:color="auto"/>
                <w:right w:val="none" w:sz="0" w:space="0" w:color="auto"/>
              </w:divBdr>
            </w:div>
            <w:div w:id="1266765934">
              <w:marLeft w:val="0"/>
              <w:marRight w:val="0"/>
              <w:marTop w:val="0"/>
              <w:marBottom w:val="0"/>
              <w:divBdr>
                <w:top w:val="none" w:sz="0" w:space="0" w:color="auto"/>
                <w:left w:val="none" w:sz="0" w:space="0" w:color="auto"/>
                <w:bottom w:val="none" w:sz="0" w:space="0" w:color="auto"/>
                <w:right w:val="none" w:sz="0" w:space="0" w:color="auto"/>
              </w:divBdr>
            </w:div>
            <w:div w:id="868253637">
              <w:marLeft w:val="0"/>
              <w:marRight w:val="0"/>
              <w:marTop w:val="0"/>
              <w:marBottom w:val="0"/>
              <w:divBdr>
                <w:top w:val="none" w:sz="0" w:space="0" w:color="auto"/>
                <w:left w:val="none" w:sz="0" w:space="0" w:color="auto"/>
                <w:bottom w:val="none" w:sz="0" w:space="0" w:color="auto"/>
                <w:right w:val="none" w:sz="0" w:space="0" w:color="auto"/>
              </w:divBdr>
            </w:div>
            <w:div w:id="1658067887">
              <w:marLeft w:val="0"/>
              <w:marRight w:val="0"/>
              <w:marTop w:val="0"/>
              <w:marBottom w:val="0"/>
              <w:divBdr>
                <w:top w:val="none" w:sz="0" w:space="0" w:color="auto"/>
                <w:left w:val="none" w:sz="0" w:space="0" w:color="auto"/>
                <w:bottom w:val="none" w:sz="0" w:space="0" w:color="auto"/>
                <w:right w:val="none" w:sz="0" w:space="0" w:color="auto"/>
              </w:divBdr>
            </w:div>
            <w:div w:id="532114437">
              <w:marLeft w:val="0"/>
              <w:marRight w:val="0"/>
              <w:marTop w:val="0"/>
              <w:marBottom w:val="0"/>
              <w:divBdr>
                <w:top w:val="none" w:sz="0" w:space="0" w:color="auto"/>
                <w:left w:val="none" w:sz="0" w:space="0" w:color="auto"/>
                <w:bottom w:val="none" w:sz="0" w:space="0" w:color="auto"/>
                <w:right w:val="none" w:sz="0" w:space="0" w:color="auto"/>
              </w:divBdr>
            </w:div>
            <w:div w:id="674842035">
              <w:marLeft w:val="0"/>
              <w:marRight w:val="0"/>
              <w:marTop w:val="0"/>
              <w:marBottom w:val="0"/>
              <w:divBdr>
                <w:top w:val="none" w:sz="0" w:space="0" w:color="auto"/>
                <w:left w:val="none" w:sz="0" w:space="0" w:color="auto"/>
                <w:bottom w:val="none" w:sz="0" w:space="0" w:color="auto"/>
                <w:right w:val="none" w:sz="0" w:space="0" w:color="auto"/>
              </w:divBdr>
            </w:div>
            <w:div w:id="186262479">
              <w:marLeft w:val="0"/>
              <w:marRight w:val="0"/>
              <w:marTop w:val="0"/>
              <w:marBottom w:val="0"/>
              <w:divBdr>
                <w:top w:val="none" w:sz="0" w:space="0" w:color="auto"/>
                <w:left w:val="none" w:sz="0" w:space="0" w:color="auto"/>
                <w:bottom w:val="none" w:sz="0" w:space="0" w:color="auto"/>
                <w:right w:val="none" w:sz="0" w:space="0" w:color="auto"/>
              </w:divBdr>
            </w:div>
            <w:div w:id="1135948782">
              <w:marLeft w:val="0"/>
              <w:marRight w:val="0"/>
              <w:marTop w:val="0"/>
              <w:marBottom w:val="0"/>
              <w:divBdr>
                <w:top w:val="none" w:sz="0" w:space="0" w:color="auto"/>
                <w:left w:val="none" w:sz="0" w:space="0" w:color="auto"/>
                <w:bottom w:val="none" w:sz="0" w:space="0" w:color="auto"/>
                <w:right w:val="none" w:sz="0" w:space="0" w:color="auto"/>
              </w:divBdr>
            </w:div>
            <w:div w:id="1352532970">
              <w:marLeft w:val="0"/>
              <w:marRight w:val="0"/>
              <w:marTop w:val="0"/>
              <w:marBottom w:val="0"/>
              <w:divBdr>
                <w:top w:val="none" w:sz="0" w:space="0" w:color="auto"/>
                <w:left w:val="none" w:sz="0" w:space="0" w:color="auto"/>
                <w:bottom w:val="none" w:sz="0" w:space="0" w:color="auto"/>
                <w:right w:val="none" w:sz="0" w:space="0" w:color="auto"/>
              </w:divBdr>
            </w:div>
            <w:div w:id="649671929">
              <w:marLeft w:val="0"/>
              <w:marRight w:val="0"/>
              <w:marTop w:val="0"/>
              <w:marBottom w:val="0"/>
              <w:divBdr>
                <w:top w:val="none" w:sz="0" w:space="0" w:color="auto"/>
                <w:left w:val="none" w:sz="0" w:space="0" w:color="auto"/>
                <w:bottom w:val="none" w:sz="0" w:space="0" w:color="auto"/>
                <w:right w:val="none" w:sz="0" w:space="0" w:color="auto"/>
              </w:divBdr>
            </w:div>
            <w:div w:id="1022392645">
              <w:marLeft w:val="0"/>
              <w:marRight w:val="0"/>
              <w:marTop w:val="0"/>
              <w:marBottom w:val="0"/>
              <w:divBdr>
                <w:top w:val="none" w:sz="0" w:space="0" w:color="auto"/>
                <w:left w:val="none" w:sz="0" w:space="0" w:color="auto"/>
                <w:bottom w:val="none" w:sz="0" w:space="0" w:color="auto"/>
                <w:right w:val="none" w:sz="0" w:space="0" w:color="auto"/>
              </w:divBdr>
            </w:div>
            <w:div w:id="163935637">
              <w:marLeft w:val="0"/>
              <w:marRight w:val="0"/>
              <w:marTop w:val="0"/>
              <w:marBottom w:val="0"/>
              <w:divBdr>
                <w:top w:val="none" w:sz="0" w:space="0" w:color="auto"/>
                <w:left w:val="none" w:sz="0" w:space="0" w:color="auto"/>
                <w:bottom w:val="none" w:sz="0" w:space="0" w:color="auto"/>
                <w:right w:val="none" w:sz="0" w:space="0" w:color="auto"/>
              </w:divBdr>
            </w:div>
            <w:div w:id="33894008">
              <w:marLeft w:val="0"/>
              <w:marRight w:val="0"/>
              <w:marTop w:val="0"/>
              <w:marBottom w:val="0"/>
              <w:divBdr>
                <w:top w:val="none" w:sz="0" w:space="0" w:color="auto"/>
                <w:left w:val="none" w:sz="0" w:space="0" w:color="auto"/>
                <w:bottom w:val="none" w:sz="0" w:space="0" w:color="auto"/>
                <w:right w:val="none" w:sz="0" w:space="0" w:color="auto"/>
              </w:divBdr>
            </w:div>
            <w:div w:id="942225659">
              <w:marLeft w:val="0"/>
              <w:marRight w:val="0"/>
              <w:marTop w:val="0"/>
              <w:marBottom w:val="0"/>
              <w:divBdr>
                <w:top w:val="none" w:sz="0" w:space="0" w:color="auto"/>
                <w:left w:val="none" w:sz="0" w:space="0" w:color="auto"/>
                <w:bottom w:val="none" w:sz="0" w:space="0" w:color="auto"/>
                <w:right w:val="none" w:sz="0" w:space="0" w:color="auto"/>
              </w:divBdr>
            </w:div>
            <w:div w:id="2072849296">
              <w:marLeft w:val="0"/>
              <w:marRight w:val="0"/>
              <w:marTop w:val="0"/>
              <w:marBottom w:val="0"/>
              <w:divBdr>
                <w:top w:val="none" w:sz="0" w:space="0" w:color="auto"/>
                <w:left w:val="none" w:sz="0" w:space="0" w:color="auto"/>
                <w:bottom w:val="none" w:sz="0" w:space="0" w:color="auto"/>
                <w:right w:val="none" w:sz="0" w:space="0" w:color="auto"/>
              </w:divBdr>
            </w:div>
            <w:div w:id="1228224814">
              <w:marLeft w:val="0"/>
              <w:marRight w:val="0"/>
              <w:marTop w:val="0"/>
              <w:marBottom w:val="0"/>
              <w:divBdr>
                <w:top w:val="none" w:sz="0" w:space="0" w:color="auto"/>
                <w:left w:val="none" w:sz="0" w:space="0" w:color="auto"/>
                <w:bottom w:val="none" w:sz="0" w:space="0" w:color="auto"/>
                <w:right w:val="none" w:sz="0" w:space="0" w:color="auto"/>
              </w:divBdr>
            </w:div>
            <w:div w:id="648822611">
              <w:marLeft w:val="0"/>
              <w:marRight w:val="0"/>
              <w:marTop w:val="0"/>
              <w:marBottom w:val="0"/>
              <w:divBdr>
                <w:top w:val="none" w:sz="0" w:space="0" w:color="auto"/>
                <w:left w:val="none" w:sz="0" w:space="0" w:color="auto"/>
                <w:bottom w:val="none" w:sz="0" w:space="0" w:color="auto"/>
                <w:right w:val="none" w:sz="0" w:space="0" w:color="auto"/>
              </w:divBdr>
            </w:div>
            <w:div w:id="1731462131">
              <w:marLeft w:val="0"/>
              <w:marRight w:val="0"/>
              <w:marTop w:val="0"/>
              <w:marBottom w:val="0"/>
              <w:divBdr>
                <w:top w:val="none" w:sz="0" w:space="0" w:color="auto"/>
                <w:left w:val="none" w:sz="0" w:space="0" w:color="auto"/>
                <w:bottom w:val="none" w:sz="0" w:space="0" w:color="auto"/>
                <w:right w:val="none" w:sz="0" w:space="0" w:color="auto"/>
              </w:divBdr>
            </w:div>
            <w:div w:id="258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8161">
      <w:bodyDiv w:val="1"/>
      <w:marLeft w:val="0"/>
      <w:marRight w:val="0"/>
      <w:marTop w:val="0"/>
      <w:marBottom w:val="0"/>
      <w:divBdr>
        <w:top w:val="none" w:sz="0" w:space="0" w:color="auto"/>
        <w:left w:val="none" w:sz="0" w:space="0" w:color="auto"/>
        <w:bottom w:val="none" w:sz="0" w:space="0" w:color="auto"/>
        <w:right w:val="none" w:sz="0" w:space="0" w:color="auto"/>
      </w:divBdr>
    </w:div>
    <w:div w:id="1910265928">
      <w:bodyDiv w:val="1"/>
      <w:marLeft w:val="0"/>
      <w:marRight w:val="0"/>
      <w:marTop w:val="0"/>
      <w:marBottom w:val="0"/>
      <w:divBdr>
        <w:top w:val="none" w:sz="0" w:space="0" w:color="auto"/>
        <w:left w:val="none" w:sz="0" w:space="0" w:color="auto"/>
        <w:bottom w:val="none" w:sz="0" w:space="0" w:color="auto"/>
        <w:right w:val="none" w:sz="0" w:space="0" w:color="auto"/>
      </w:divBdr>
    </w:div>
    <w:div w:id="1964654042">
      <w:bodyDiv w:val="1"/>
      <w:marLeft w:val="0"/>
      <w:marRight w:val="0"/>
      <w:marTop w:val="0"/>
      <w:marBottom w:val="0"/>
      <w:divBdr>
        <w:top w:val="none" w:sz="0" w:space="0" w:color="auto"/>
        <w:left w:val="none" w:sz="0" w:space="0" w:color="auto"/>
        <w:bottom w:val="none" w:sz="0" w:space="0" w:color="auto"/>
        <w:right w:val="none" w:sz="0" w:space="0" w:color="auto"/>
      </w:divBdr>
    </w:div>
    <w:div w:id="1972469135">
      <w:bodyDiv w:val="1"/>
      <w:marLeft w:val="0"/>
      <w:marRight w:val="0"/>
      <w:marTop w:val="0"/>
      <w:marBottom w:val="0"/>
      <w:divBdr>
        <w:top w:val="none" w:sz="0" w:space="0" w:color="auto"/>
        <w:left w:val="none" w:sz="0" w:space="0" w:color="auto"/>
        <w:bottom w:val="none" w:sz="0" w:space="0" w:color="auto"/>
        <w:right w:val="none" w:sz="0" w:space="0" w:color="auto"/>
      </w:divBdr>
      <w:divsChild>
        <w:div w:id="1782869927">
          <w:marLeft w:val="0"/>
          <w:marRight w:val="0"/>
          <w:marTop w:val="0"/>
          <w:marBottom w:val="0"/>
          <w:divBdr>
            <w:top w:val="none" w:sz="0" w:space="0" w:color="auto"/>
            <w:left w:val="none" w:sz="0" w:space="0" w:color="auto"/>
            <w:bottom w:val="none" w:sz="0" w:space="0" w:color="auto"/>
            <w:right w:val="none" w:sz="0" w:space="0" w:color="auto"/>
          </w:divBdr>
          <w:divsChild>
            <w:div w:id="7185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5475">
      <w:bodyDiv w:val="1"/>
      <w:marLeft w:val="0"/>
      <w:marRight w:val="0"/>
      <w:marTop w:val="0"/>
      <w:marBottom w:val="0"/>
      <w:divBdr>
        <w:top w:val="none" w:sz="0" w:space="0" w:color="auto"/>
        <w:left w:val="none" w:sz="0" w:space="0" w:color="auto"/>
        <w:bottom w:val="none" w:sz="0" w:space="0" w:color="auto"/>
        <w:right w:val="none" w:sz="0" w:space="0" w:color="auto"/>
      </w:divBdr>
      <w:divsChild>
        <w:div w:id="20279036">
          <w:marLeft w:val="0"/>
          <w:marRight w:val="0"/>
          <w:marTop w:val="0"/>
          <w:marBottom w:val="0"/>
          <w:divBdr>
            <w:top w:val="none" w:sz="0" w:space="0" w:color="auto"/>
            <w:left w:val="none" w:sz="0" w:space="0" w:color="auto"/>
            <w:bottom w:val="none" w:sz="0" w:space="0" w:color="auto"/>
            <w:right w:val="none" w:sz="0" w:space="0" w:color="auto"/>
          </w:divBdr>
          <w:divsChild>
            <w:div w:id="1585338977">
              <w:marLeft w:val="0"/>
              <w:marRight w:val="0"/>
              <w:marTop w:val="0"/>
              <w:marBottom w:val="0"/>
              <w:divBdr>
                <w:top w:val="none" w:sz="0" w:space="0" w:color="auto"/>
                <w:left w:val="none" w:sz="0" w:space="0" w:color="auto"/>
                <w:bottom w:val="none" w:sz="0" w:space="0" w:color="auto"/>
                <w:right w:val="none" w:sz="0" w:space="0" w:color="auto"/>
              </w:divBdr>
            </w:div>
            <w:div w:id="1443957826">
              <w:marLeft w:val="0"/>
              <w:marRight w:val="0"/>
              <w:marTop w:val="0"/>
              <w:marBottom w:val="0"/>
              <w:divBdr>
                <w:top w:val="none" w:sz="0" w:space="0" w:color="auto"/>
                <w:left w:val="none" w:sz="0" w:space="0" w:color="auto"/>
                <w:bottom w:val="none" w:sz="0" w:space="0" w:color="auto"/>
                <w:right w:val="none" w:sz="0" w:space="0" w:color="auto"/>
              </w:divBdr>
            </w:div>
            <w:div w:id="1117600612">
              <w:marLeft w:val="0"/>
              <w:marRight w:val="0"/>
              <w:marTop w:val="0"/>
              <w:marBottom w:val="0"/>
              <w:divBdr>
                <w:top w:val="none" w:sz="0" w:space="0" w:color="auto"/>
                <w:left w:val="none" w:sz="0" w:space="0" w:color="auto"/>
                <w:bottom w:val="none" w:sz="0" w:space="0" w:color="auto"/>
                <w:right w:val="none" w:sz="0" w:space="0" w:color="auto"/>
              </w:divBdr>
            </w:div>
            <w:div w:id="196499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8111">
      <w:bodyDiv w:val="1"/>
      <w:marLeft w:val="0"/>
      <w:marRight w:val="0"/>
      <w:marTop w:val="0"/>
      <w:marBottom w:val="0"/>
      <w:divBdr>
        <w:top w:val="none" w:sz="0" w:space="0" w:color="auto"/>
        <w:left w:val="none" w:sz="0" w:space="0" w:color="auto"/>
        <w:bottom w:val="none" w:sz="0" w:space="0" w:color="auto"/>
        <w:right w:val="none" w:sz="0" w:space="0" w:color="auto"/>
      </w:divBdr>
      <w:divsChild>
        <w:div w:id="1668245084">
          <w:marLeft w:val="0"/>
          <w:marRight w:val="0"/>
          <w:marTop w:val="0"/>
          <w:marBottom w:val="0"/>
          <w:divBdr>
            <w:top w:val="none" w:sz="0" w:space="0" w:color="auto"/>
            <w:left w:val="none" w:sz="0" w:space="0" w:color="auto"/>
            <w:bottom w:val="none" w:sz="0" w:space="0" w:color="auto"/>
            <w:right w:val="none" w:sz="0" w:space="0" w:color="auto"/>
          </w:divBdr>
          <w:divsChild>
            <w:div w:id="1655570790">
              <w:marLeft w:val="0"/>
              <w:marRight w:val="0"/>
              <w:marTop w:val="0"/>
              <w:marBottom w:val="0"/>
              <w:divBdr>
                <w:top w:val="none" w:sz="0" w:space="0" w:color="auto"/>
                <w:left w:val="none" w:sz="0" w:space="0" w:color="auto"/>
                <w:bottom w:val="none" w:sz="0" w:space="0" w:color="auto"/>
                <w:right w:val="none" w:sz="0" w:space="0" w:color="auto"/>
              </w:divBdr>
            </w:div>
            <w:div w:id="896940798">
              <w:marLeft w:val="0"/>
              <w:marRight w:val="0"/>
              <w:marTop w:val="0"/>
              <w:marBottom w:val="0"/>
              <w:divBdr>
                <w:top w:val="none" w:sz="0" w:space="0" w:color="auto"/>
                <w:left w:val="none" w:sz="0" w:space="0" w:color="auto"/>
                <w:bottom w:val="none" w:sz="0" w:space="0" w:color="auto"/>
                <w:right w:val="none" w:sz="0" w:space="0" w:color="auto"/>
              </w:divBdr>
            </w:div>
            <w:div w:id="71801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8675">
      <w:bodyDiv w:val="1"/>
      <w:marLeft w:val="0"/>
      <w:marRight w:val="0"/>
      <w:marTop w:val="0"/>
      <w:marBottom w:val="0"/>
      <w:divBdr>
        <w:top w:val="none" w:sz="0" w:space="0" w:color="auto"/>
        <w:left w:val="none" w:sz="0" w:space="0" w:color="auto"/>
        <w:bottom w:val="none" w:sz="0" w:space="0" w:color="auto"/>
        <w:right w:val="none" w:sz="0" w:space="0" w:color="auto"/>
      </w:divBdr>
      <w:divsChild>
        <w:div w:id="607157593">
          <w:marLeft w:val="0"/>
          <w:marRight w:val="0"/>
          <w:marTop w:val="0"/>
          <w:marBottom w:val="0"/>
          <w:divBdr>
            <w:top w:val="none" w:sz="0" w:space="0" w:color="auto"/>
            <w:left w:val="none" w:sz="0" w:space="0" w:color="auto"/>
            <w:bottom w:val="none" w:sz="0" w:space="0" w:color="auto"/>
            <w:right w:val="none" w:sz="0" w:space="0" w:color="auto"/>
          </w:divBdr>
          <w:divsChild>
            <w:div w:id="52393771">
              <w:marLeft w:val="0"/>
              <w:marRight w:val="0"/>
              <w:marTop w:val="0"/>
              <w:marBottom w:val="0"/>
              <w:divBdr>
                <w:top w:val="none" w:sz="0" w:space="0" w:color="auto"/>
                <w:left w:val="none" w:sz="0" w:space="0" w:color="auto"/>
                <w:bottom w:val="none" w:sz="0" w:space="0" w:color="auto"/>
                <w:right w:val="none" w:sz="0" w:space="0" w:color="auto"/>
              </w:divBdr>
            </w:div>
            <w:div w:id="1616983194">
              <w:marLeft w:val="0"/>
              <w:marRight w:val="0"/>
              <w:marTop w:val="0"/>
              <w:marBottom w:val="0"/>
              <w:divBdr>
                <w:top w:val="none" w:sz="0" w:space="0" w:color="auto"/>
                <w:left w:val="none" w:sz="0" w:space="0" w:color="auto"/>
                <w:bottom w:val="none" w:sz="0" w:space="0" w:color="auto"/>
                <w:right w:val="none" w:sz="0" w:space="0" w:color="auto"/>
              </w:divBdr>
            </w:div>
            <w:div w:id="21340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13">
      <w:bodyDiv w:val="1"/>
      <w:marLeft w:val="0"/>
      <w:marRight w:val="0"/>
      <w:marTop w:val="0"/>
      <w:marBottom w:val="0"/>
      <w:divBdr>
        <w:top w:val="none" w:sz="0" w:space="0" w:color="auto"/>
        <w:left w:val="none" w:sz="0" w:space="0" w:color="auto"/>
        <w:bottom w:val="none" w:sz="0" w:space="0" w:color="auto"/>
        <w:right w:val="none" w:sz="0" w:space="0" w:color="auto"/>
      </w:divBdr>
    </w:div>
    <w:div w:id="2130658495">
      <w:bodyDiv w:val="1"/>
      <w:marLeft w:val="0"/>
      <w:marRight w:val="0"/>
      <w:marTop w:val="0"/>
      <w:marBottom w:val="0"/>
      <w:divBdr>
        <w:top w:val="none" w:sz="0" w:space="0" w:color="auto"/>
        <w:left w:val="none" w:sz="0" w:space="0" w:color="auto"/>
        <w:bottom w:val="none" w:sz="0" w:space="0" w:color="auto"/>
        <w:right w:val="none" w:sz="0" w:space="0" w:color="auto"/>
      </w:divBdr>
    </w:div>
    <w:div w:id="2135981417">
      <w:bodyDiv w:val="1"/>
      <w:marLeft w:val="0"/>
      <w:marRight w:val="0"/>
      <w:marTop w:val="0"/>
      <w:marBottom w:val="0"/>
      <w:divBdr>
        <w:top w:val="none" w:sz="0" w:space="0" w:color="auto"/>
        <w:left w:val="none" w:sz="0" w:space="0" w:color="auto"/>
        <w:bottom w:val="none" w:sz="0" w:space="0" w:color="auto"/>
        <w:right w:val="none" w:sz="0" w:space="0" w:color="auto"/>
      </w:divBdr>
    </w:div>
    <w:div w:id="2145461901">
      <w:bodyDiv w:val="1"/>
      <w:marLeft w:val="0"/>
      <w:marRight w:val="0"/>
      <w:marTop w:val="0"/>
      <w:marBottom w:val="0"/>
      <w:divBdr>
        <w:top w:val="none" w:sz="0" w:space="0" w:color="auto"/>
        <w:left w:val="none" w:sz="0" w:space="0" w:color="auto"/>
        <w:bottom w:val="none" w:sz="0" w:space="0" w:color="auto"/>
        <w:right w:val="none" w:sz="0" w:space="0" w:color="auto"/>
      </w:divBdr>
      <w:divsChild>
        <w:div w:id="676538311">
          <w:marLeft w:val="0"/>
          <w:marRight w:val="0"/>
          <w:marTop w:val="0"/>
          <w:marBottom w:val="0"/>
          <w:divBdr>
            <w:top w:val="none" w:sz="0" w:space="0" w:color="auto"/>
            <w:left w:val="none" w:sz="0" w:space="0" w:color="auto"/>
            <w:bottom w:val="none" w:sz="0" w:space="0" w:color="auto"/>
            <w:right w:val="none" w:sz="0" w:space="0" w:color="auto"/>
          </w:divBdr>
          <w:divsChild>
            <w:div w:id="362480417">
              <w:marLeft w:val="0"/>
              <w:marRight w:val="0"/>
              <w:marTop w:val="0"/>
              <w:marBottom w:val="0"/>
              <w:divBdr>
                <w:top w:val="none" w:sz="0" w:space="0" w:color="auto"/>
                <w:left w:val="none" w:sz="0" w:space="0" w:color="auto"/>
                <w:bottom w:val="none" w:sz="0" w:space="0" w:color="auto"/>
                <w:right w:val="none" w:sz="0" w:space="0" w:color="auto"/>
              </w:divBdr>
            </w:div>
            <w:div w:id="392891992">
              <w:marLeft w:val="0"/>
              <w:marRight w:val="0"/>
              <w:marTop w:val="0"/>
              <w:marBottom w:val="0"/>
              <w:divBdr>
                <w:top w:val="none" w:sz="0" w:space="0" w:color="auto"/>
                <w:left w:val="none" w:sz="0" w:space="0" w:color="auto"/>
                <w:bottom w:val="none" w:sz="0" w:space="0" w:color="auto"/>
                <w:right w:val="none" w:sz="0" w:space="0" w:color="auto"/>
              </w:divBdr>
            </w:div>
            <w:div w:id="1457064750">
              <w:marLeft w:val="0"/>
              <w:marRight w:val="0"/>
              <w:marTop w:val="0"/>
              <w:marBottom w:val="0"/>
              <w:divBdr>
                <w:top w:val="none" w:sz="0" w:space="0" w:color="auto"/>
                <w:left w:val="none" w:sz="0" w:space="0" w:color="auto"/>
                <w:bottom w:val="none" w:sz="0" w:space="0" w:color="auto"/>
                <w:right w:val="none" w:sz="0" w:space="0" w:color="auto"/>
              </w:divBdr>
            </w:div>
            <w:div w:id="1847793281">
              <w:marLeft w:val="0"/>
              <w:marRight w:val="0"/>
              <w:marTop w:val="0"/>
              <w:marBottom w:val="0"/>
              <w:divBdr>
                <w:top w:val="none" w:sz="0" w:space="0" w:color="auto"/>
                <w:left w:val="none" w:sz="0" w:space="0" w:color="auto"/>
                <w:bottom w:val="none" w:sz="0" w:space="0" w:color="auto"/>
                <w:right w:val="none" w:sz="0" w:space="0" w:color="auto"/>
              </w:divBdr>
            </w:div>
            <w:div w:id="1532765266">
              <w:marLeft w:val="0"/>
              <w:marRight w:val="0"/>
              <w:marTop w:val="0"/>
              <w:marBottom w:val="0"/>
              <w:divBdr>
                <w:top w:val="none" w:sz="0" w:space="0" w:color="auto"/>
                <w:left w:val="none" w:sz="0" w:space="0" w:color="auto"/>
                <w:bottom w:val="none" w:sz="0" w:space="0" w:color="auto"/>
                <w:right w:val="none" w:sz="0" w:space="0" w:color="auto"/>
              </w:divBdr>
            </w:div>
            <w:div w:id="1958372771">
              <w:marLeft w:val="0"/>
              <w:marRight w:val="0"/>
              <w:marTop w:val="0"/>
              <w:marBottom w:val="0"/>
              <w:divBdr>
                <w:top w:val="none" w:sz="0" w:space="0" w:color="auto"/>
                <w:left w:val="none" w:sz="0" w:space="0" w:color="auto"/>
                <w:bottom w:val="none" w:sz="0" w:space="0" w:color="auto"/>
                <w:right w:val="none" w:sz="0" w:space="0" w:color="auto"/>
              </w:divBdr>
            </w:div>
            <w:div w:id="1373116389">
              <w:marLeft w:val="0"/>
              <w:marRight w:val="0"/>
              <w:marTop w:val="0"/>
              <w:marBottom w:val="0"/>
              <w:divBdr>
                <w:top w:val="none" w:sz="0" w:space="0" w:color="auto"/>
                <w:left w:val="none" w:sz="0" w:space="0" w:color="auto"/>
                <w:bottom w:val="none" w:sz="0" w:space="0" w:color="auto"/>
                <w:right w:val="none" w:sz="0" w:space="0" w:color="auto"/>
              </w:divBdr>
            </w:div>
            <w:div w:id="1149444540">
              <w:marLeft w:val="0"/>
              <w:marRight w:val="0"/>
              <w:marTop w:val="0"/>
              <w:marBottom w:val="0"/>
              <w:divBdr>
                <w:top w:val="none" w:sz="0" w:space="0" w:color="auto"/>
                <w:left w:val="none" w:sz="0" w:space="0" w:color="auto"/>
                <w:bottom w:val="none" w:sz="0" w:space="0" w:color="auto"/>
                <w:right w:val="none" w:sz="0" w:space="0" w:color="auto"/>
              </w:divBdr>
            </w:div>
            <w:div w:id="1226988891">
              <w:marLeft w:val="0"/>
              <w:marRight w:val="0"/>
              <w:marTop w:val="0"/>
              <w:marBottom w:val="0"/>
              <w:divBdr>
                <w:top w:val="none" w:sz="0" w:space="0" w:color="auto"/>
                <w:left w:val="none" w:sz="0" w:space="0" w:color="auto"/>
                <w:bottom w:val="none" w:sz="0" w:space="0" w:color="auto"/>
                <w:right w:val="none" w:sz="0" w:space="0" w:color="auto"/>
              </w:divBdr>
            </w:div>
            <w:div w:id="509292214">
              <w:marLeft w:val="0"/>
              <w:marRight w:val="0"/>
              <w:marTop w:val="0"/>
              <w:marBottom w:val="0"/>
              <w:divBdr>
                <w:top w:val="none" w:sz="0" w:space="0" w:color="auto"/>
                <w:left w:val="none" w:sz="0" w:space="0" w:color="auto"/>
                <w:bottom w:val="none" w:sz="0" w:space="0" w:color="auto"/>
                <w:right w:val="none" w:sz="0" w:space="0" w:color="auto"/>
              </w:divBdr>
            </w:div>
            <w:div w:id="59061334">
              <w:marLeft w:val="0"/>
              <w:marRight w:val="0"/>
              <w:marTop w:val="0"/>
              <w:marBottom w:val="0"/>
              <w:divBdr>
                <w:top w:val="none" w:sz="0" w:space="0" w:color="auto"/>
                <w:left w:val="none" w:sz="0" w:space="0" w:color="auto"/>
                <w:bottom w:val="none" w:sz="0" w:space="0" w:color="auto"/>
                <w:right w:val="none" w:sz="0" w:space="0" w:color="auto"/>
              </w:divBdr>
            </w:div>
            <w:div w:id="1630284181">
              <w:marLeft w:val="0"/>
              <w:marRight w:val="0"/>
              <w:marTop w:val="0"/>
              <w:marBottom w:val="0"/>
              <w:divBdr>
                <w:top w:val="none" w:sz="0" w:space="0" w:color="auto"/>
                <w:left w:val="none" w:sz="0" w:space="0" w:color="auto"/>
                <w:bottom w:val="none" w:sz="0" w:space="0" w:color="auto"/>
                <w:right w:val="none" w:sz="0" w:space="0" w:color="auto"/>
              </w:divBdr>
            </w:div>
            <w:div w:id="117703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webp"/><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en.wikipedia.org/wiki/Separation_of_concerns"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hyperlink" Target="file:///E:\DA2\DA2-gitlab\DA.77S-DzoanXuanThanh-51702075-51702017.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gif"/><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file:///E:\DA2\DA2-gitlab\DA.77S-DzoanXuanThanh-51702075-51702017.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ant.design/components/overview/" TargetMode="External"/><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_BAY_BAO_CAO\TRINH_BAY_BAO_CAO\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DoK17</b:Tag>
    <b:SourceType>InternetSite</b:SourceType>
    <b:Guid>{C6E6010F-FD4A-4505-916D-128017CD21A4}</b:Guid>
    <b:Author>
      <b:Author>
        <b:NameList>
          <b:Person>
            <b:Last>Toan</b:Last>
            <b:First>Do</b:First>
            <b:Middle>Khanh</b:Middle>
          </b:Person>
        </b:NameList>
      </b:Author>
    </b:Author>
    <b:InternetSiteTitle>viblo</b:InternetSiteTitle>
    <b:Year>2017</b:Year>
    <b:Month>5</b:Month>
    <b:Day>30</b:Day>
    <b:URL>https://viblo.asia/p/gioi-thieu-ve-reactjs-phan-i-cac-khai-niem-co-ban-V3m5WzjblO7</b:URL>
    <b:RefOrder>1</b:RefOrder>
  </b:Source>
  <b:Source>
    <b:Tag>rea</b:Tag>
    <b:SourceType>InternetSite</b:SourceType>
    <b:Guid>{8701D5D9-007E-4834-B0B2-6DD116BC0B70}</b:Guid>
    <b:InternetSiteTitle>reactjs</b:InternetSiteTitle>
    <b:URL>https://reactjs.org/</b:URL>
    <b:RefOrder>2</b:RefOrder>
  </b:Source>
  <b:Source>
    <b:Tag>w3s</b:Tag>
    <b:SourceType>InternetSite</b:SourceType>
    <b:Guid>{50CA47FD-6FB9-4CFE-B1A5-EF8CC4B5BB32}</b:Guid>
    <b:InternetSiteTitle>w3schools</b:InternetSiteTitle>
    <b:URL>https://www.w3schools.com/react/react_jsx.asp</b:URL>
    <b:RefOrder>3</b:RefOrder>
  </b:Source>
  <b:Source>
    <b:Tag>ngu17</b:Tag>
    <b:SourceType>InternetSite</b:SourceType>
    <b:Guid>{F3DB2D97-2D39-452E-9198-2F30807E6015}</b:Guid>
    <b:Author>
      <b:Author>
        <b:NameList>
          <b:Person>
            <b:Last>thanh</b:Last>
            <b:First>nguyen</b:First>
            <b:Middle>chi</b:Middle>
          </b:Person>
        </b:NameList>
      </b:Author>
    </b:Author>
    <b:Title>Tổng quan về JSX</b:Title>
    <b:InternetSiteTitle>viblo</b:InternetSiteTitle>
    <b:Year>2017</b:Year>
    <b:Month>6</b:Month>
    <b:Day>28</b:Day>
    <b:URL>https://viblo.asia/p/tong-quan-ve-jsx-Qbq5QqBL5D8</b:URL>
    <b:RefOrder>4</b:RefOrder>
  </b:Source>
  <b:Source>
    <b:Tag>Typ</b:Tag>
    <b:SourceType>InternetSite</b:SourceType>
    <b:Guid>{D03FD4B7-215A-40C4-B6CF-94F8E6AF9397}</b:Guid>
    <b:Title>TypeScript Documentation</b:Title>
    <b:InternetSiteTitle>typescriptlang</b:InternetSiteTitle>
    <b:URL>https://www.typescriptlang.org/docs/</b:URL>
    <b:RefOrder>5</b:RefOrder>
  </b:Source>
  <b:Source>
    <b:Tag>Bui20</b:Tag>
    <b:SourceType>InternetSite</b:SourceType>
    <b:Guid>{5921B070-6060-480D-A231-1CF5F1E10BC7}</b:Guid>
    <b:Author>
      <b:Author>
        <b:NameList>
          <b:Person>
            <b:Last>Dan</b:Last>
            <b:First>Bui</b:First>
            <b:Middle>Ngoc</b:Middle>
          </b:Person>
        </b:NameList>
      </b:Author>
    </b:Author>
    <b:Title>Type vs Interface trong typescript</b:Title>
    <b:InternetSiteTitle>viblo</b:InternetSiteTitle>
    <b:Year>2020</b:Year>
    <b:Month>1</b:Month>
    <b:Day>16</b:Day>
    <b:URL>https://viblo.asia/p/type-vs-interface-trong-typescript-gGJ599Gp5X2</b:URL>
    <b:RefOrder>6</b:RefOrder>
  </b:Source>
  <b:Source>
    <b:Tag>Usa</b:Tag>
    <b:SourceType>InternetSite</b:SourceType>
    <b:Guid>{0B78FCEA-E1BE-47E4-A570-5D4B65EC473E}</b:Guid>
    <b:Title>Usage Guides</b:Title>
    <b:InternetSiteTitle>redux</b:InternetSiteTitle>
    <b:URL>https://redux.js.org/usage/</b:URL>
    <b:RefOrder>7</b:RefOrder>
  </b:Source>
  <b:Source>
    <b:Tag>Ant</b:Tag>
    <b:SourceType>InternetSite</b:SourceType>
    <b:Guid>{41D90A19-75A5-454E-A065-B844E9D5EBB8}</b:Guid>
    <b:Title>Ant Design of React</b:Title>
    <b:InternetSiteTitle>ant.design</b:InternetSiteTitle>
    <b:URL>https://4x.ant.design/docs/react/introduce</b:URL>
    <b:RefOrder>8</b:RefOrder>
  </b:Source>
  <b:Source>
    <b:Tag>Usa1</b:Tag>
    <b:SourceType>InternetSite</b:SourceType>
    <b:Guid>{DB4F142B-3552-41B7-8791-691C6620CA4B}</b:Guid>
    <b:Title>Usage Guide</b:Title>
    <b:InternetSiteTitle>redux-toolkit</b:InternetSiteTitle>
    <b:URL>https://redux-toolkit.js.org/usage/usage-guide</b:URL>
    <b:RefOrder>9</b:RefOrder>
  </b:Source>
  <b:Source>
    <b:Tag>Top</b:Tag>
    <b:SourceType>InternetSite</b:SourceType>
    <b:Guid>{9C6C64F6-0CD0-47A0-894A-8D41D155C22C}</b:Guid>
    <b:Author>
      <b:Author>
        <b:NameList>
          <b:Person>
            <b:Last>Blog</b:Last>
            <b:First>TopDev</b:First>
          </b:Person>
        </b:NameList>
      </b:Author>
    </b:Author>
    <b:Title>Expressjs là gì? Tất tần tật về Express.js</b:Title>
    <b:ProductionCompany>TopDev</b:ProductionCompany>
    <b:URL>https://topdev.vn/blog/express-js-la-gi/</b:URL>
    <b:RefOrder>10</b:RefOrder>
  </b:Source>
  <b:Source>
    <b:Tag>Pri</b:Tag>
    <b:SourceType>InternetSite</b:SourceType>
    <b:Guid>{F3175601-66DC-4B2E-B823-DAB58FF8A4BD}</b:Guid>
    <b:Author>
      <b:Author>
        <b:NameList>
          <b:Person>
            <b:Last>Data</b:Last>
            <b:First>Prisma</b:First>
          </b:Person>
        </b:NameList>
      </b:Author>
    </b:Author>
    <b:Title>Prisma schema</b:Title>
    <b:URL>https://www.prisma.io/docs/concepts/components/prisma-schema</b:URL>
    <b:RefOrder>11</b:RefOrder>
  </b:Source>
  <b:Source>
    <b:Tag>LeN</b:Tag>
    <b:SourceType>InternetSite</b:SourceType>
    <b:Guid>{29169ECD-F03D-4F70-AA1C-71DA4F6FFE05}</b:Guid>
    <b:Author>
      <b:Author>
        <b:NameList>
          <b:Person>
            <b:Last>Nam</b:Last>
            <b:First>Le</b:First>
          </b:Person>
        </b:NameList>
      </b:Author>
    </b:Author>
    <b:Title>SQL Server là gì? cài đặt SQL server ra sao?</b:Title>
    <b:URL>https://longvan.net/sql-server-la-gi.html</b:URL>
    <b:RefOrder>12</b:RefOrder>
  </b:Source>
  <b:Source>
    <b:Tag>VPS16</b:Tag>
    <b:SourceType>InternetSite</b:SourceType>
    <b:Guid>{E67922E2-BB33-497E-BE64-2590FFDE8CAC}</b:Guid>
    <b:Title>VPS LÀ GÌ? VPS ĐƯỢC DÙNG ĐỂ LÀM GÌ?</b:Title>
    <b:Year>2016</b:Year>
    <b:URL>http://fit.tdc.edu.vn/blog/2016/04/vps-la-gi-vps-c-dung--lam-gi</b:URL>
    <b:RefOrder>13</b:RefOrder>
  </b:Source>
  <b:Source>
    <b:Tag>ORM21</b:Tag>
    <b:SourceType>InternetSite</b:SourceType>
    <b:Guid>{DAD48893-48DE-4874-B260-1D3A58DB0627}</b:Guid>
    <b:Title>ORM là gì? Tổng quan về ORM Framework</b:Title>
    <b:Year>2017</b:Year>
    <b:Month>11</b:Month>
    <b:Day>21</b:Day>
    <b:URL>https://stackjava.com/uncategorized/orm-la-gi-tong-quan-ve-orm-framework.html</b:URL>
    <b:RefOrder>14</b:RefOrder>
  </b:Source>
  <b:Source>
    <b:Tag>ORM09</b:Tag>
    <b:SourceType>InternetSite</b:SourceType>
    <b:Guid>{C8396A29-50EE-4F92-8680-563AB9CC18EE}</b:Guid>
    <b:Title>ORM là gì? Tổng quan về ORM Framework</b:Title>
    <b:Year>2021</b:Year>
    <b:Month>08</b:Month>
    <b:Day>09</b:Day>
    <b:URL>https://hocspringboot.net/2021/08/09/orm-la-gi-tong-quan-ve-orm-framework-2/</b:URL>
    <b:RefOrder>15</b:RefOrder>
  </b:Source>
  <b:Source>
    <b:Tag>Tín20</b:Tag>
    <b:SourceType>InternetSite</b:SourceType>
    <b:Guid>{53573375-4C51-4643-8844-B964AC8F0CD2}</b:Guid>
    <b:Author>
      <b:Author>
        <b:NameList>
          <b:Person>
            <b:Last>Chung</b:Last>
            <b:First>Tín</b:First>
            <b:Middle>Quang</b:Middle>
          </b:Person>
        </b:NameList>
      </b:Author>
    </b:Author>
    <b:Title>"ORM" LÀ GÌ MÀ NHÀ NHÀ SỬ DỤNG?</b:Title>
    <b:Year>2021</b:Year>
    <b:Month>02</b:Month>
    <b:Day>20</b:Day>
    <b:URL>https://www.goccuachung.com/orm-la-gi-ma-nha-nha-su-dung/</b:URL>
    <b:RefOrder>16</b:RefOrder>
  </b:Source>
  <b:Source>
    <b:Tag>Ngu26</b:Tag>
    <b:SourceType>InternetSite</b:SourceType>
    <b:Guid>{E4B8938F-5CCF-4B5A-A2E3-FF43F26EF54F}</b:Guid>
    <b:Author>
      <b:Author>
        <b:NameList>
          <b:Person>
            <b:Last>Dinh</b:Last>
            <b:First>Nguyen</b:First>
            <b:Middle>Minh</b:Middle>
          </b:Person>
        </b:NameList>
      </b:Author>
    </b:Author>
    <b:Title>Node.js Tutorial: Phần 4: Express framework</b:Title>
    <b:Year>2017</b:Year>
    <b:Month>02</b:Month>
    <b:Day>26</b:Day>
    <b:URL>https://viblo.asia/p/nodejs-tutorial-phan-4-express-framework-924lJXpNKPM</b:URL>
    <b:RefOrder>17</b:RefOrder>
  </b:Source>
  <b:Source>
    <b:Tag>Ngu25</b:Tag>
    <b:SourceType>InternetSite</b:SourceType>
    <b:Guid>{4B6951EC-04C2-442A-81DA-79BF53E171B7}</b:Guid>
    <b:Author>
      <b:Author>
        <b:NameList>
          <b:Person>
            <b:Last>Hung</b:Last>
            <b:First>Nguyen</b:First>
          </b:Person>
        </b:NameList>
      </b:Author>
    </b:Author>
    <b:Title>NodeJS là gì? Tổng quan kiến thức về Node.JS</b:Title>
    <b:ProductionCompany>vietnix</b:ProductionCompany>
    <b:Year>2022</b:Year>
    <b:Month>04</b:Month>
    <b:Day>25</b:Day>
    <b:URL>https://vietnix.vn/nodejs-la-gi/</b:URL>
    <b:RefOrder>18</b:RefOrder>
  </b:Source>
  <b:Source>
    <b:Tag>Ngu14</b:Tag>
    <b:SourceType>InternetSite</b:SourceType>
    <b:Guid>{0D9BBB4F-5831-45C0-907A-2F7940BEB896}</b:Guid>
    <b:Author>
      <b:Author>
        <b:NameList>
          <b:Person>
            <b:Last>Hưng</b:Last>
            <b:First>Nguyễn</b:First>
          </b:Person>
        </b:NameList>
      </b:Author>
    </b:Author>
    <b:Title>VPS là gì? Virtual Private Server dùng để làm gì?</b:Title>
    <b:Year>2022</b:Year>
    <b:Month>01</b:Month>
    <b:Day>14</b:Day>
    <b:URL>https://vietnix.vn/vps-la-gi/</b:URL>
    <b:RefOrder>19</b:RefOrder>
  </b:Source>
  <b:Source>
    <b:Tag>Hai22</b:Tag>
    <b:SourceType>InternetSite</b:SourceType>
    <b:Guid>{93C3C8D3-1099-48C0-8A2D-9D7B2A9F3325}</b:Guid>
    <b:Author>
      <b:Author>
        <b:NameList>
          <b:Person>
            <b:Last>G</b:Last>
            <b:First>Hai</b:First>
          </b:Person>
        </b:NameList>
      </b:Author>
    </b:Author>
    <b:Title>VPS là gì? Tất cả các điều cần biết về Virtual Private Server</b:Title>
    <b:Year>2022</b:Year>
    <b:Month>08</b:Month>
    <b:Day>29</b:Day>
    <b:URL>https://www.hostinger.vn/huong-dan/vps-la-gi-tat-ca-cac-dieu-can-biet-ve-may-chu-ao</b:URL>
    <b:RefOrder>20</b:RefOrder>
  </b:Source>
  <b:Source>
    <b:Tag>ten22</b:Tag>
    <b:SourceType>InternetSite</b:SourceType>
    <b:Guid>{BD58CA4F-0A42-493E-9BE7-C3B7F698D95F}</b:Guid>
    <b:Author>
      <b:Author>
        <b:NameList>
          <b:Person>
            <b:Last>tenten.vn</b:Last>
          </b:Person>
        </b:NameList>
      </b:Author>
    </b:Author>
    <b:Title>VPS là gì? 6 điều cần biết về Virtual Private Server</b:Title>
    <b:Year>2022</b:Year>
    <b:Month>04</b:Month>
    <b:Day>07</b:Day>
    <b:URL>https://tenten.vn/tin-tuc/vps-la-gi/</b:URL>
    <b:RefOrder>21</b:RefOrder>
  </b:Source>
  <b:Source>
    <b:Tag>Doc</b:Tag>
    <b:SourceType>InternetSite</b:SourceType>
    <b:Guid>{A6527FC2-46A4-48F6-9CF2-7F06B746C66A}</b:Guid>
    <b:Author>
      <b:Author>
        <b:NameList>
          <b:Person>
            <b:Last>Docker</b:Last>
          </b:Person>
        </b:NameList>
      </b:Author>
    </b:Author>
    <b:Title>Docker overview</b:Title>
    <b:URL>https://docs.docker.com/get-started/overview/#docker-architecture</b:URL>
    <b:RefOrder>22</b:RefOrder>
  </b:Source>
  <b:Source>
    <b:Tag>Top1</b:Tag>
    <b:SourceType>InternetSite</b:SourceType>
    <b:Guid>{5A65B4AF-3DAD-4DCD-BAEC-4608198BC85C}</b:Guid>
    <b:Author>
      <b:Author>
        <b:NameList>
          <b:Person>
            <b:Last>Blog</b:Last>
            <b:First>TopDev</b:First>
          </b:Person>
        </b:NameList>
      </b:Author>
    </b:Author>
    <b:Title>Docker là gì? Tìm hiểu về Docker</b:Title>
    <b:URL>https://topdev.vn/blog/docker-la-gi/</b:URL>
    <b:RefOrder>23</b:RefOrder>
  </b:Source>
  <b:Source>
    <b:Tag>TEL21</b:Tag>
    <b:SourceType>InternetSite</b:SourceType>
    <b:Guid>{05015405-5AF8-4DEF-AA9A-DB2268CAE62C}</b:Guid>
    <b:Author>
      <b:Author>
        <b:NameList>
          <b:Person>
            <b:Last>TEL4VN</b:Last>
          </b:Person>
        </b:NameList>
      </b:Author>
    </b:Author>
    <b:Title>GIỚI THIỆU TỔNG QUAN VỀ KIẾN TRÚC CỦA DOCKER</b:Title>
    <b:Year>2021</b:Year>
    <b:Month>01</b:Month>
    <b:Day>01</b:Day>
    <b:URL>https://tel4vn.edu.vn/blog/gioi-thieu-tong-quan-ve-kien-truc-cua-docker/</b:URL>
    <b:RefOrder>24</b:RefOrder>
  </b:Source>
  <b:Source>
    <b:Tag>Doc1</b:Tag>
    <b:SourceType>InternetSite</b:SourceType>
    <b:Guid>{9A38831A-5955-42B1-9BC4-42C99A2B60AF}</b:Guid>
    <b:Author>
      <b:Author>
        <b:NameList>
          <b:Person>
            <b:Last>Docker</b:Last>
          </b:Person>
        </b:NameList>
      </b:Author>
    </b:Author>
    <b:Title>Continuous integration with Docker</b:Title>
    <b:URL>https://docs.docker.com/build/ci/</b:URL>
    <b:RefOrder>25</b:RefOrder>
  </b:Source>
  <b:Source>
    <b:Tag>Tek22</b:Tag>
    <b:SourceType>InternetSite</b:SourceType>
    <b:Guid>{356485F1-886E-4EE8-9896-E87AC5302213}</b:Guid>
    <b:Author>
      <b:Author>
        <b:NameList>
          <b:Person>
            <b:Last>Teky</b:Last>
          </b:Person>
        </b:NameList>
      </b:Author>
    </b:Author>
    <b:Title>CI/CD là gì? Thông tin chi tiết về chương trình CI và CD</b:Title>
    <b:Year>2022</b:Year>
    <b:Month>05</b:Month>
    <b:Day>26</b:Day>
    <b:URL>https://teky.edu.vn/blog/ci-cd-la-gi/</b:URL>
    <b:RefOrder>26</b:RefOrder>
  </b:Source>
  <b:Source>
    <b:Tag>ITN21</b:Tag>
    <b:SourceType>InternetSite</b:SourceType>
    <b:Guid>{4A5414EA-4333-40C3-9C5F-8D8065CF991C}</b:Guid>
    <b:Author>
      <b:Author>
        <b:NameList>
          <b:Person>
            <b:Last>ITNavi</b:Last>
          </b:Person>
        </b:NameList>
      </b:Author>
    </b:Author>
    <b:Title>CI/CD là gì? Những lợi ích mà mô hình CI/CD mang lại</b:Title>
    <b:Year>2021</b:Year>
    <b:Month>07</b:Month>
    <b:Day>20</b:Day>
    <b:URL>https://itnavi.com.vn/blog/ci-cd-la-gi</b:URL>
    <b:RefOrder>27</b:RefOrder>
  </b:Source>
  <b:Source>
    <b:Tag>Top2</b:Tag>
    <b:SourceType>InternetSite</b:SourceType>
    <b:Guid>{6365CB54-A20F-4DF7-AD65-9A12F2779FA8}</b:Guid>
    <b:Author>
      <b:Author>
        <b:NameList>
          <b:Person>
            <b:Last>Blog</b:Last>
            <b:First>TopDev</b:First>
          </b:Person>
        </b:NameList>
      </b:Author>
    </b:Author>
    <b:Title>Triển khai CI/CD với Gitlab</b:Title>
    <b:URL>https://topdev.vn/blog/trien-khai-ci-cd-voi-gitlab/</b:URL>
    <b:RefOrder>28</b:RefOrder>
  </b:Source>
  <b:Source>
    <b:Tag>Ngá17</b:Tag>
    <b:SourceType>InternetSite</b:SourceType>
    <b:Guid>{96D6A1EE-F229-4C64-A404-99AA77B4FC5B}</b:Guid>
    <b:Author>
      <b:Author>
        <b:NameList>
          <b:Person>
            <b:Last>@nghiadd</b:Last>
            <b:First>Ngáo</b:First>
          </b:Person>
        </b:NameList>
      </b:Author>
    </b:Author>
    <b:Title>CI, CD và ... DevOps ???</b:Title>
    <b:Year>2017</b:Year>
    <b:Month>07</b:Month>
    <b:Day>26</b:Day>
    <b:URL>https://viblo.asia/p/ci-cd-va-devops-07LKXYXDZV4</b:URL>
    <b:RefOrder>29</b:RefOrder>
  </b:Source>
  <b:Source>
    <b:Tag>Top3</b:Tag>
    <b:SourceType>InternetSite</b:SourceType>
    <b:Guid>{5E4AE8F4-385B-4693-9FC1-240E8ABE735A}</b:Guid>
    <b:Author>
      <b:Author>
        <b:NameList>
          <b:Person>
            <b:Last>Blog</b:Last>
            <b:First>TopDev</b:First>
          </b:Person>
        </b:NameList>
      </b:Author>
    </b:Author>
    <b:Title>NGINX là gì? Tổng quan về NGINX</b:Title>
    <b:URL>https://topdev.vn/blog/nginx-la-gi/</b:URL>
    <b:RefOrder>30</b:RefOrder>
  </b:Source>
  <b:Source>
    <b:Tag>Ngu21</b:Tag>
    <b:SourceType>InternetSite</b:SourceType>
    <b:Guid>{8A1C92C7-187E-4CF6-8ADA-6A43B5938F52}</b:Guid>
    <b:Author>
      <b:Author>
        <b:NameList>
          <b:Person>
            <b:Last>Hưng</b:Last>
            <b:First>Nguyễn</b:First>
          </b:Person>
        </b:NameList>
      </b:Author>
    </b:Author>
    <b:Title>NGINX là gì? NGINX có thể làm được gì?</b:Title>
    <b:Year>2021</b:Year>
    <b:Month>02</b:Month>
    <b:Day>19</b:Day>
    <b:URL>https://vietnix.vn/nginx-la-gi/</b:URL>
    <b:RefOrder>31</b:RefOrder>
  </b:Source>
  <b:Source>
    <b:Tag>Min21</b:Tag>
    <b:SourceType>InternetSite</b:SourceType>
    <b:Guid>{E2A882BD-43C6-4031-AB74-84C01A576ACF}</b:Guid>
    <b:Author>
      <b:Author>
        <b:NameList>
          <b:Person>
            <b:Last>Hoang</b:Last>
            <b:First>Minh</b:First>
          </b:Person>
        </b:NameList>
      </b:Author>
    </b:Author>
    <b:Title>Tìm hiểu tổng quan về Nginx</b:Title>
    <b:Year>2021</b:Year>
    <b:Month>07</b:Month>
    <b:Day>30</b:Day>
    <b:URL>https://viblo.asia/p/tim-hieu-tong-quan-ve-nginx-63vKjOExZ2R</b:URL>
    <b:RefOrder>32</b:RefOrder>
  </b:Source>
  <b:Source>
    <b:Tag>Eri20</b:Tag>
    <b:SourceType>InternetSite</b:SourceType>
    <b:Guid>{742B194D-E295-4E9F-84CA-6ACBB0D3E74C}</b:Guid>
    <b:Author>
      <b:Author>
        <b:NameList>
          <b:Person>
            <b:Last>Erin Glass (Senior Manager</b:Last>
            <b:First>DevEd)</b:First>
          </b:Person>
        </b:NameList>
      </b:Author>
    </b:Author>
    <b:Title>How To Install Nginx on Ubuntu 20.04</b:Title>
    <b:Year>2020</b:Year>
    <b:Month>04</b:Month>
    <b:Day>25</b:Day>
    <b:URL>https://www.digitalocean.com/community/tutorials/how-to-install-nginx-on-ubuntu-20-04</b:URL>
    <b:RefOrder>33</b:RefOrder>
  </b:Source>
  <b:Source>
    <b:Tag>Jus16</b:Tag>
    <b:SourceType>InternetSite</b:SourceType>
    <b:Guid>{7FE404F9-1E3C-46E6-907A-87A6452FB1A3}</b:Guid>
    <b:Author>
      <b:Author>
        <b:NameList>
          <b:Person>
            <b:Last>DigitalOcean)</b:Last>
            <b:First>Justin</b:First>
            <b:Middle>Ellingwood (Developer and author at</b:Middle>
          </b:Person>
        </b:NameList>
      </b:Author>
    </b:Author>
    <b:Title>How To Set Up Nginx Server Blocks (Virtual Hosts) on Ubuntu 16.04</b:Title>
    <b:Year>2016</b:Year>
    <b:Month>05</b:Month>
    <b:Day>20</b:Day>
    <b:URL>https://www.digitalocean.com/community/tutorials/how-to-set-up-nginx-server-blocks-virtual-hosts-on-ubuntu-16-04</b:URL>
    <b:RefOrder>34</b:RefOrder>
  </b:Source>
  <b:Source>
    <b:Tag>Kon22</b:Tag>
    <b:SourceType>InternetSite</b:SourceType>
    <b:Guid>{B300669E-99A3-4173-8659-6A84EBAE499E}</b:Guid>
    <b:Author>
      <b:Author>
        <b:NameList>
          <b:Person>
            <b:Last>DigitalOcean)</b:Last>
            <b:First>Kong</b:First>
            <b:Middle>Yang (Developer and author at</b:Middle>
          </b:Person>
        </b:NameList>
      </b:Author>
    </b:Author>
    <b:Title>How To Run Nginx in a Docker Container on Ubuntu 22.04</b:Title>
    <b:Year>2022</b:Year>
    <b:Month>10</b:Month>
    <b:Day>28</b:Day>
    <b:URL>https://www.digitalocean.com/community/tutorials/how-to-run-nginx-in-a-docker-container-on-ubuntu-22-04</b:URL>
    <b:RefOrder>35</b:RefOrder>
  </b:Source>
  <b:Source>
    <b:Tag>Sav22</b:Tag>
    <b:SourceType>InternetSite</b:SourceType>
    <b:Guid>{EB67A6F2-91C5-4192-A537-1EAC80C42337}</b:Guid>
    <b:Author>
      <b:Author>
        <b:NameList>
          <b:Person>
            <b:Last>DigitalOcean)</b:Last>
            <b:First>Savic</b:First>
            <b:Middle>(Developer and author at</b:Middle>
          </b:Person>
        </b:NameList>
      </b:Author>
    </b:Author>
    <b:Title>How To Deploy a Go Web Application with Docker and Nginx on Ubuntu 22.04</b:Title>
    <b:Year>2022</b:Year>
    <b:Month>11</b:Month>
    <b:Day>19</b:Day>
    <b:URL>https://www.digitalocean.com/community/tutorials/how-to-deploy-a-go-web-application-with-docker-and-nginx-on-ubuntu-22-04</b:URL>
    <b:RefOrder>36</b:RefOrder>
  </b:Source>
  <b:Source>
    <b:Tag>Dep22</b:Tag>
    <b:SourceType>InternetSite</b:SourceType>
    <b:Guid>{C82620E2-7776-45C9-B452-A6234A08BAF5}</b:Guid>
    <b:Title>Deploy node application whit docker and nginx</b:Title>
    <b:Year>2022</b:Year>
    <b:Month>07</b:Month>
    <b:Day>17</b:Day>
    <b:URL>https://www.digitalocean.com/community/questions/deploy-node-application-whit-docker-and-nginx</b:URL>
    <b:RefOrder>37</b:RefOrder>
  </b:Source>
</b:Sources>
</file>

<file path=customXml/itemProps1.xml><?xml version="1.0" encoding="utf-8"?>
<ds:datastoreItem xmlns:ds="http://schemas.openxmlformats.org/officeDocument/2006/customXml" ds:itemID="{5FD64F41-0D35-4364-9C4C-9DAFC64FD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Template_TrinhbayDoAn1,2,Ungdung.dotx</Template>
  <TotalTime>2051</TotalTime>
  <Pages>228</Pages>
  <Words>27517</Words>
  <Characters>156850</Characters>
  <Application>Microsoft Office Word</Application>
  <DocSecurity>0</DocSecurity>
  <Lines>1307</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Hữu Tấn Đạt Nguyễn</cp:lastModifiedBy>
  <cp:revision>1312</cp:revision>
  <dcterms:created xsi:type="dcterms:W3CDTF">2022-12-03T14:16:00Z</dcterms:created>
  <dcterms:modified xsi:type="dcterms:W3CDTF">2023-02-05T03:54:00Z</dcterms:modified>
</cp:coreProperties>
</file>